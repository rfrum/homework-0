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2516" w:top="760" w:bottom="2700" w:left="260" w:right="500"/>
          <w:headerReference w:type="default" r:id="rId5"/>
          <w:footerReference w:type="default" r:id="rId6"/>
          <w:type w:val="continuous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-5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36" w:space="3983"/>
            <w:col w:w="10081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44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670" w:right="-20"/>
        <w:jc w:val="left"/>
        <w:tabs>
          <w:tab w:pos="6080" w:val="left"/>
          <w:tab w:pos="6520" w:val="left"/>
          <w:tab w:pos="6940" w:val="left"/>
          <w:tab w:pos="7360" w:val="left"/>
          <w:tab w:pos="7800" w:val="left"/>
          <w:tab w:pos="8220" w:val="left"/>
          <w:tab w:pos="8660" w:val="left"/>
          <w:tab w:pos="9080" w:val="left"/>
          <w:tab w:pos="9460" w:val="left"/>
          <w:tab w:pos="9880" w:val="left"/>
          <w:tab w:pos="10320" w:val="left"/>
          <w:tab w:pos="10740" w:val="left"/>
          <w:tab w:pos="11160" w:val="left"/>
          <w:tab w:pos="11600" w:val="left"/>
          <w:tab w:pos="12020" w:val="left"/>
          <w:tab w:pos="12460" w:val="left"/>
          <w:tab w:pos="12880" w:val="left"/>
          <w:tab w:pos="13300" w:val="left"/>
          <w:tab w:pos="13740" w:val="left"/>
          <w:tab w:pos="14160" w:val="left"/>
          <w:tab w:pos="14580" w:val="left"/>
          <w:tab w:pos="15020" w:val="left"/>
          <w:tab w:pos="15440" w:val="left"/>
          <w:tab w:pos="15860" w:val="left"/>
          <w:tab w:pos="16300" w:val="left"/>
          <w:tab w:pos="16720" w:val="left"/>
          <w:tab w:pos="17140" w:val="left"/>
          <w:tab w:pos="17580" w:val="left"/>
          <w:tab w:pos="18000" w:val="left"/>
          <w:tab w:pos="184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31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67" w:after="0" w:line="240" w:lineRule="auto"/>
        <w:ind w:left="5000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/>
        <w:pict>
          <v:group style="position:absolute;margin-left:259.174988pt;margin-top:78.105003pt;width:702.4pt;height:256.75pt;mso-position-horizontal-relative:page;mso-position-vertical-relative:page;z-index:-11957" coordorigin="5183,1562" coordsize="14048,5135">
            <v:group style="position:absolute;left:5762;top:5275;width:13241;height:2" coordorigin="5762,5275" coordsize="13241,2">
              <v:shape style="position:absolute;left:5762;top:5275;width:13241;height:2" coordorigin="5762,5275" coordsize="13241,0" path="m5762,5275l19003,5275e" filled="f" stroked="t" strokeweight=".72pt" strokecolor="#D9D9D9">
                <v:path arrowok="t"/>
              </v:shape>
            </v:group>
            <v:group style="position:absolute;left:5762;top:4781;width:13241;height:2" coordorigin="5762,4781" coordsize="13241,2">
              <v:shape style="position:absolute;left:5762;top:4781;width:13241;height:2" coordorigin="5762,4781" coordsize="13241,0" path="m5762,4781l19003,4781e" filled="f" stroked="t" strokeweight=".72pt" strokecolor="#D9D9D9">
                <v:path arrowok="t"/>
              </v:shape>
            </v:group>
            <v:group style="position:absolute;left:5762;top:4286;width:13241;height:2" coordorigin="5762,4286" coordsize="13241,2">
              <v:shape style="position:absolute;left:5762;top:4286;width:13241;height:2" coordorigin="5762,4286" coordsize="13241,0" path="m5762,4286l19003,4286e" filled="f" stroked="t" strokeweight=".72pt" strokecolor="#D9D9D9">
                <v:path arrowok="t"/>
              </v:shape>
            </v:group>
            <v:group style="position:absolute;left:5762;top:3792;width:13241;height:2" coordorigin="5762,3792" coordsize="13241,2">
              <v:shape style="position:absolute;left:5762;top:3792;width:13241;height:2" coordorigin="5762,3792" coordsize="13241,0" path="m5762,3792l19003,3792e" filled="f" stroked="t" strokeweight=".72pt" strokecolor="#D9D9D9">
                <v:path arrowok="t"/>
              </v:shape>
            </v:group>
            <v:group style="position:absolute;left:5762;top:3300;width:13241;height:2" coordorigin="5762,3300" coordsize="13241,2">
              <v:shape style="position:absolute;left:5762;top:3300;width:13241;height:2" coordorigin="5762,3300" coordsize="13241,0" path="m5762,3300l19003,3300e" filled="f" stroked="t" strokeweight=".72pt" strokecolor="#D9D9D9">
                <v:path arrowok="t"/>
              </v:shape>
            </v:group>
            <v:group style="position:absolute;left:5762;top:2806;width:13241;height:2" coordorigin="5762,2806" coordsize="13241,2">
              <v:shape style="position:absolute;left:5762;top:2806;width:13241;height:2" coordorigin="5762,2806" coordsize="13241,0" path="m5762,2806l19003,2806e" filled="f" stroked="t" strokeweight=".72pt" strokecolor="#D9D9D9">
                <v:path arrowok="t"/>
              </v:shape>
            </v:group>
            <v:group style="position:absolute;left:5976;top:2782;width:12814;height:1234" coordorigin="5976,2782" coordsize="12814,1234">
              <v:shape style="position:absolute;left:5976;top:2782;width:12814;height:1234" coordorigin="5976,2782" coordsize="12814,1234" path="m5976,3127l6403,3274,6830,3842,7258,2782,7685,3324,8112,3199,8539,3818,8966,3965,9394,3545,9821,3917,10248,3595,10675,3670,11102,3941,11530,3348,11957,3595,12384,3026,12811,3497,13238,3545,13666,3274,14093,3348,14520,3175,14947,4015,15374,3744,15799,3694,16226,3718,16654,3718,17081,3965,17508,3619,17935,3965,18362,3842,18790,3965e" filled="f" stroked="t" strokeweight="2.16pt" strokecolor="#F9C090">
                <v:path arrowok="t"/>
              </v:shape>
            </v:group>
            <v:group style="position:absolute;left:5923;top:3076;width:101;height:97" coordorigin="5923,3076" coordsize="101,97">
              <v:shape style="position:absolute;left:5923;top:3076;width:101;height:97" coordorigin="5923,3076" coordsize="101,97" path="m5959,3076l5941,3087,5928,3104,5923,3127,5928,3146,5940,3161,5960,3171,5986,3174,6006,3164,6019,3147,6024,3125,6024,3122,6019,3103,6006,3088,5986,3079,5959,3076e" filled="t" fillcolor="#F9C090" stroked="f">
                <v:path arrowok="t"/>
                <v:fill/>
              </v:shape>
            </v:group>
            <v:group style="position:absolute;left:5923;top:3076;width:101;height:97" coordorigin="5923,3076" coordsize="101,97">
              <v:shape style="position:absolute;left:5923;top:3076;width:101;height:97" coordorigin="5923,3076" coordsize="101,97" path="m6024,3125l6019,3147,6006,3164,5986,3174,5960,3171,5940,3161,5928,3146,5923,3127,5928,3104,5941,3087,5959,3076,5986,3079,6006,3088,6019,3103,6024,3122,6024,3125xe" filled="f" stroked="t" strokeweight=".75pt" strokecolor="#F9C090">
                <v:path arrowok="t"/>
              </v:shape>
            </v:group>
            <v:group style="position:absolute;left:6350;top:3225;width:101;height:97" coordorigin="6350,3225" coordsize="101,97">
              <v:shape style="position:absolute;left:6350;top:3225;width:101;height:97" coordorigin="6350,3225" coordsize="101,97" path="m6387,3225l6368,3235,6355,3253,6350,3275,6355,3294,6367,3310,6387,3320,6413,3322,6433,3312,6446,3295,6451,3274,6451,3271,6446,3252,6433,3237,6413,3228,6387,3225e" filled="t" fillcolor="#F9C090" stroked="f">
                <v:path arrowok="t"/>
                <v:fill/>
              </v:shape>
            </v:group>
            <v:group style="position:absolute;left:6350;top:3225;width:101;height:97" coordorigin="6350,3225" coordsize="101,97">
              <v:shape style="position:absolute;left:6350;top:3225;width:101;height:97" coordorigin="6350,3225" coordsize="101,97" path="m6451,3274l6446,3295,6433,3312,6413,3322,6387,3320,6367,3310,6355,3294,6350,3275,6355,3253,6368,3235,6387,3225,6413,3228,6433,3237,6446,3252,6451,3271,6451,3274xe" filled="f" stroked="t" strokeweight=".75pt" strokecolor="#F9C090">
                <v:path arrowok="t"/>
              </v:shape>
            </v:group>
            <v:group style="position:absolute;left:6777;top:3792;width:101;height:97" coordorigin="6777,3792" coordsize="101,97">
              <v:shape style="position:absolute;left:6777;top:3792;width:101;height:97" coordorigin="6777,3792" coordsize="101,97" path="m6814,3792l6795,3802,6782,3819,6777,3842,6782,3861,6794,3876,6814,3886,6841,3889,6860,3879,6873,3862,6878,3840,6878,3837,6873,3819,6861,3804,6841,3794,6814,3792e" filled="t" fillcolor="#F9C090" stroked="f">
                <v:path arrowok="t"/>
                <v:fill/>
              </v:shape>
            </v:group>
            <v:group style="position:absolute;left:6777;top:3792;width:101;height:97" coordorigin="6777,3792" coordsize="101,97">
              <v:shape style="position:absolute;left:6777;top:3792;width:101;height:97" coordorigin="6777,3792" coordsize="101,97" path="m6878,3840l6873,3862,6860,3879,6841,3889,6814,3886,6794,3876,6782,3861,6777,3842,6782,3819,6795,3802,6814,3792,6841,3794,6861,3804,6873,3819,6878,3837,6878,3840xe" filled="f" stroked="t" strokeweight=".75pt" strokecolor="#F9C090">
                <v:path arrowok="t"/>
              </v:shape>
            </v:group>
            <v:group style="position:absolute;left:7205;top:2731;width:101;height:97" coordorigin="7205,2731" coordsize="101,97">
              <v:shape style="position:absolute;left:7205;top:2731;width:101;height:97" coordorigin="7205,2731" coordsize="101,97" path="m7241,2731l7222,2741,7209,2758,7205,2781,7209,2800,7222,2815,7241,2825,7268,2828,7287,2818,7300,2801,7305,2779,7305,2776,7300,2758,7288,2743,7268,2733,7241,2731e" filled="t" fillcolor="#F9C090" stroked="f">
                <v:path arrowok="t"/>
                <v:fill/>
              </v:shape>
            </v:group>
            <v:group style="position:absolute;left:7205;top:2731;width:101;height:97" coordorigin="7205,2731" coordsize="101,97">
              <v:shape style="position:absolute;left:7205;top:2731;width:101;height:97" coordorigin="7205,2731" coordsize="101,97" path="m7305,2779l7300,2801,7287,2818,7268,2828,7241,2825,7222,2815,7209,2800,7205,2781,7209,2758,7222,2741,7241,2731,7268,2733,7288,2743,7300,2758,7305,2776,7305,2779xe" filled="f" stroked="t" strokeweight=".75pt" strokecolor="#F9C090">
                <v:path arrowok="t"/>
              </v:shape>
            </v:group>
            <v:group style="position:absolute;left:7632;top:3273;width:101;height:97" coordorigin="7632,3273" coordsize="101,97">
              <v:shape style="position:absolute;left:7632;top:3273;width:101;height:97" coordorigin="7632,3273" coordsize="101,97" path="m7668,3273l7649,3283,7637,3301,7632,3323,7637,3342,7649,3358,7668,3368,7695,3370,7714,3360,7728,3343,7733,3322,7733,3319,7727,3300,7715,3285,7695,3276,7668,3273e" filled="t" fillcolor="#F9C090" stroked="f">
                <v:path arrowok="t"/>
                <v:fill/>
              </v:shape>
            </v:group>
            <v:group style="position:absolute;left:7632;top:3273;width:101;height:97" coordorigin="7632,3273" coordsize="101,97">
              <v:shape style="position:absolute;left:7632;top:3273;width:101;height:97" coordorigin="7632,3273" coordsize="101,97" path="m7733,3322l7728,3343,7714,3360,7695,3370,7668,3368,7649,3358,7637,3342,7632,3323,7637,3301,7649,3283,7668,3273,7695,3276,7715,3285,7727,3300,7733,3319,7733,3322xe" filled="f" stroked="t" strokeweight=".75pt" strokecolor="#F9C090">
                <v:path arrowok="t"/>
              </v:shape>
            </v:group>
            <v:group style="position:absolute;left:8059;top:3151;width:101;height:97" coordorigin="8059,3151" coordsize="101,97">
              <v:shape style="position:absolute;left:8059;top:3151;width:101;height:97" coordorigin="8059,3151" coordsize="101,97" path="m8095,3151l8077,3161,8064,3178,8059,3201,8064,3220,8076,3235,8096,3245,8122,3248,8142,3238,8155,3221,8160,3199,8160,3196,8155,3178,8142,3163,8122,3153,8095,3151e" filled="t" fillcolor="#F9C090" stroked="f">
                <v:path arrowok="t"/>
                <v:fill/>
              </v:shape>
            </v:group>
            <v:group style="position:absolute;left:8059;top:3151;width:101;height:97" coordorigin="8059,3151" coordsize="101,97">
              <v:shape style="position:absolute;left:8059;top:3151;width:101;height:97" coordorigin="8059,3151" coordsize="101,97" path="m8160,3199l8155,3221,8142,3238,8122,3248,8096,3245,8076,3235,8064,3220,8059,3201,8064,3178,8077,3161,8095,3151,8122,3153,8142,3163,8155,3178,8160,3196,8160,3199xe" filled="f" stroked="t" strokeweight=".75pt" strokecolor="#F9C090">
                <v:path arrowok="t"/>
              </v:shape>
            </v:group>
            <v:group style="position:absolute;left:8486;top:3768;width:101;height:97" coordorigin="8486,3768" coordsize="101,97">
              <v:shape style="position:absolute;left:8486;top:3768;width:101;height:97" coordorigin="8486,3768" coordsize="101,97" path="m8523,3768l8504,3778,8491,3795,8486,3818,8491,3837,8503,3852,8523,3862,8549,3865,8569,3855,8582,3838,8587,3816,8587,3813,8582,3795,8569,3780,8549,3770,8523,3768e" filled="t" fillcolor="#F9C090" stroked="f">
                <v:path arrowok="t"/>
                <v:fill/>
              </v:shape>
            </v:group>
            <v:group style="position:absolute;left:8486;top:3768;width:101;height:97" coordorigin="8486,3768" coordsize="101,97">
              <v:shape style="position:absolute;left:8486;top:3768;width:101;height:97" coordorigin="8486,3768" coordsize="101,97" path="m8587,3816l8582,3838,8569,3855,8549,3865,8523,3862,8503,3852,8491,3837,8486,3818,8491,3795,8504,3778,8523,3768,8549,3770,8569,3780,8582,3795,8587,3813,8587,3816xe" filled="f" stroked="t" strokeweight=".75pt" strokecolor="#F9C090">
                <v:path arrowok="t"/>
              </v:shape>
            </v:group>
            <v:group style="position:absolute;left:8913;top:3916;width:101;height:97" coordorigin="8913,3916" coordsize="101,97">
              <v:shape style="position:absolute;left:8913;top:3916;width:101;height:97" coordorigin="8913,3916" coordsize="101,97" path="m8950,3916l8931,3927,8918,3944,8913,3967,8918,3986,8930,4001,8950,4011,8977,4014,8996,4004,9009,3987,9014,3965,9014,3962,9009,3943,8997,3928,8977,3919,8950,3916e" filled="t" fillcolor="#F9C090" stroked="f">
                <v:path arrowok="t"/>
                <v:fill/>
              </v:shape>
            </v:group>
            <v:group style="position:absolute;left:8913;top:3916;width:101;height:97" coordorigin="8913,3916" coordsize="101,97">
              <v:shape style="position:absolute;left:8913;top:3916;width:101;height:97" coordorigin="8913,3916" coordsize="101,97" path="m9014,3965l9009,3987,8996,4004,8977,4014,8950,4011,8930,4001,8918,3986,8913,3967,8918,3944,8931,3927,8950,3916,8977,3919,8997,3928,9009,3943,9014,3962,9014,3965xe" filled="f" stroked="t" strokeweight=".75pt" strokecolor="#F9C090">
                <v:path arrowok="t"/>
              </v:shape>
            </v:group>
            <v:group style="position:absolute;left:9341;top:3496;width:101;height:97" coordorigin="9341,3496" coordsize="101,97">
              <v:shape style="position:absolute;left:9341;top:3496;width:101;height:97" coordorigin="9341,3496" coordsize="101,97" path="m9377,3496l9358,3507,9345,3524,9341,3547,9345,3566,9358,3581,9377,3591,9404,3594,9423,3584,9436,3567,9441,3545,9441,3542,9436,3523,9424,3508,9404,3499,9377,3496e" filled="t" fillcolor="#F9C090" stroked="f">
                <v:path arrowok="t"/>
                <v:fill/>
              </v:shape>
            </v:group>
            <v:group style="position:absolute;left:9341;top:3496;width:101;height:97" coordorigin="9341,3496" coordsize="101,97">
              <v:shape style="position:absolute;left:9341;top:3496;width:101;height:97" coordorigin="9341,3496" coordsize="101,97" path="m9441,3545l9436,3567,9423,3584,9404,3594,9377,3591,9358,3581,9345,3566,9341,3547,9345,3524,9358,3507,9377,3496,9404,3499,9424,3508,9436,3523,9441,3542,9441,3545xe" filled="f" stroked="t" strokeweight=".75pt" strokecolor="#F9C090">
                <v:path arrowok="t"/>
              </v:shape>
            </v:group>
            <v:group style="position:absolute;left:9768;top:3866;width:101;height:97" coordorigin="9768,3866" coordsize="101,97">
              <v:shape style="position:absolute;left:9768;top:3866;width:101;height:97" coordorigin="9768,3866" coordsize="101,97" path="m9804,3866l9785,3876,9773,3894,9768,3916,9773,3935,9785,3950,9804,3960,9831,3963,9850,3953,9864,3936,9869,3914,9869,3911,9863,3893,9851,3878,9831,3869,9804,3866e" filled="t" fillcolor="#F9C090" stroked="f">
                <v:path arrowok="t"/>
                <v:fill/>
              </v:shape>
            </v:group>
            <v:group style="position:absolute;left:9768;top:3866;width:101;height:97" coordorigin="9768,3866" coordsize="101,97">
              <v:shape style="position:absolute;left:9768;top:3866;width:101;height:97" coordorigin="9768,3866" coordsize="101,97" path="m9869,3914l9864,3936,9850,3953,9831,3963,9804,3960,9785,3950,9773,3935,9768,3916,9773,3894,9785,3876,9804,3866,9831,3869,9851,3878,9863,3893,9869,3911,9869,3914xe" filled="f" stroked="t" strokeweight=".75pt" strokecolor="#F9C090">
                <v:path arrowok="t"/>
              </v:shape>
            </v:group>
            <v:group style="position:absolute;left:10195;top:3547;width:101;height:97" coordorigin="10195,3547" coordsize="101,97">
              <v:shape style="position:absolute;left:10195;top:3547;width:101;height:97" coordorigin="10195,3547" coordsize="101,97" path="m10231,3547l10213,3557,10200,3574,10195,3597,10200,3616,10212,3631,10232,3641,10258,3644,10278,3634,10291,3617,10296,3595,10296,3592,10291,3574,10278,3559,10258,3549,10231,3547e" filled="t" fillcolor="#F9C090" stroked="f">
                <v:path arrowok="t"/>
                <v:fill/>
              </v:shape>
            </v:group>
            <v:group style="position:absolute;left:10195;top:3547;width:101;height:97" coordorigin="10195,3547" coordsize="101,97">
              <v:shape style="position:absolute;left:10195;top:3547;width:101;height:97" coordorigin="10195,3547" coordsize="101,97" path="m10296,3595l10291,3617,10278,3634,10258,3644,10232,3641,10212,3631,10200,3616,10195,3597,10200,3574,10213,3557,10231,3547,10258,3549,10278,3559,10291,3574,10296,3592,10296,3595xe" filled="f" stroked="t" strokeweight=".75pt" strokecolor="#F9C090">
                <v:path arrowok="t"/>
              </v:shape>
            </v:group>
            <v:group style="position:absolute;left:10622;top:3619;width:101;height:97" coordorigin="10622,3619" coordsize="101,97">
              <v:shape style="position:absolute;left:10622;top:3619;width:101;height:97" coordorigin="10622,3619" coordsize="101,97" path="m10659,3619l10640,3629,10627,3646,10622,3669,10627,3688,10639,3703,10659,3713,10685,3716,10705,3706,10718,3689,10723,3667,10723,3664,10718,3646,10705,3631,10685,3621,10659,3619e" filled="t" fillcolor="#F9C090" stroked="f">
                <v:path arrowok="t"/>
                <v:fill/>
              </v:shape>
            </v:group>
            <v:group style="position:absolute;left:10622;top:3619;width:101;height:97" coordorigin="10622,3619" coordsize="101,97">
              <v:shape style="position:absolute;left:10622;top:3619;width:101;height:97" coordorigin="10622,3619" coordsize="101,97" path="m10723,3667l10718,3689,10705,3706,10685,3716,10659,3713,10639,3703,10627,3688,10622,3669,10627,3646,10640,3629,10659,3619,10685,3621,10705,3631,10718,3646,10723,3664,10723,3667xe" filled="f" stroked="t" strokeweight=".75pt" strokecolor="#F9C090">
                <v:path arrowok="t"/>
              </v:shape>
            </v:group>
            <v:group style="position:absolute;left:11049;top:3892;width:101;height:97" coordorigin="11049,3892" coordsize="101,97">
              <v:shape style="position:absolute;left:11049;top:3892;width:101;height:97" coordorigin="11049,3892" coordsize="101,97" path="m11086,3892l11067,3903,11054,3920,11049,3943,11054,3962,11066,3977,11086,3987,11113,3990,11132,3980,11145,3963,11150,3941,11150,3938,11145,3919,11133,3904,11113,3895,11086,3892e" filled="t" fillcolor="#F9C090" stroked="f">
                <v:path arrowok="t"/>
                <v:fill/>
              </v:shape>
            </v:group>
            <v:group style="position:absolute;left:11049;top:3892;width:101;height:97" coordorigin="11049,3892" coordsize="101,97">
              <v:shape style="position:absolute;left:11049;top:3892;width:101;height:97" coordorigin="11049,3892" coordsize="101,97" path="m11150,3941l11145,3963,11132,3980,11113,3990,11086,3987,11066,3977,11054,3962,11049,3943,11054,3920,11067,3903,11086,3892,11113,3895,11133,3904,11145,3919,11150,3938,11150,3941xe" filled="f" stroked="t" strokeweight=".75pt" strokecolor="#F9C090">
                <v:path arrowok="t"/>
              </v:shape>
            </v:group>
            <v:group style="position:absolute;left:11477;top:3300;width:101;height:97" coordorigin="11477,3300" coordsize="101,97">
              <v:shape style="position:absolute;left:11477;top:3300;width:101;height:97" coordorigin="11477,3300" coordsize="101,97" path="m11513,3300l11494,3310,11481,3327,11477,3350,11481,3369,11494,3384,11513,3394,11540,3397,11559,3387,11572,3370,11577,3348,11577,3345,11572,3327,11560,3312,11540,3302,11513,3300e" filled="t" fillcolor="#F9C090" stroked="f">
                <v:path arrowok="t"/>
                <v:fill/>
              </v:shape>
            </v:group>
            <v:group style="position:absolute;left:11477;top:3300;width:101;height:97" coordorigin="11477,3300" coordsize="101,97">
              <v:shape style="position:absolute;left:11477;top:3300;width:101;height:97" coordorigin="11477,3300" coordsize="101,97" path="m11577,3348l11572,3370,11559,3387,11540,3397,11513,3394,11494,3384,11481,3369,11477,3350,11481,3327,11494,3310,11513,3300,11540,3302,11560,3312,11572,3327,11577,3345,11577,3348xe" filled="f" stroked="t" strokeweight=".75pt" strokecolor="#F9C090">
                <v:path arrowok="t"/>
              </v:shape>
            </v:group>
            <v:group style="position:absolute;left:11904;top:3547;width:101;height:97" coordorigin="11904,3547" coordsize="101,97">
              <v:shape style="position:absolute;left:11904;top:3547;width:101;height:97" coordorigin="11904,3547" coordsize="101,97" path="m11940,3547l11921,3557,11909,3574,11904,3597,11909,3616,11921,3631,11940,3641,11967,3644,11986,3634,12000,3617,12005,3595,12005,3592,11999,3574,11987,3559,11967,3549,11940,3547e" filled="t" fillcolor="#F9C090" stroked="f">
                <v:path arrowok="t"/>
                <v:fill/>
              </v:shape>
            </v:group>
            <v:group style="position:absolute;left:11904;top:3547;width:101;height:97" coordorigin="11904,3547" coordsize="101,97">
              <v:shape style="position:absolute;left:11904;top:3547;width:101;height:97" coordorigin="11904,3547" coordsize="101,97" path="m12005,3595l12000,3617,11986,3634,11967,3644,11940,3641,11921,3631,11909,3616,11904,3597,11909,3574,11921,3557,11940,3547,11967,3549,11987,3559,11999,3574,12005,3592,12005,3595xe" filled="f" stroked="t" strokeweight=".75pt" strokecolor="#F9C090">
                <v:path arrowok="t"/>
              </v:shape>
            </v:group>
            <v:group style="position:absolute;left:12331;top:2978;width:101;height:97" coordorigin="12331,2978" coordsize="101,97">
              <v:shape style="position:absolute;left:12331;top:2978;width:101;height:97" coordorigin="12331,2978" coordsize="101,97" path="m12367,2978l12349,2988,12336,3006,12331,3028,12336,3047,12348,3062,12368,3072,12394,3075,12414,3065,12427,3048,12432,3026,12432,3023,12427,3005,12414,2990,12394,2981,12367,2978e" filled="t" fillcolor="#F9C090" stroked="f">
                <v:path arrowok="t"/>
                <v:fill/>
              </v:shape>
            </v:group>
            <v:group style="position:absolute;left:12331;top:2978;width:101;height:97" coordorigin="12331,2978" coordsize="101,97">
              <v:shape style="position:absolute;left:12331;top:2978;width:101;height:97" coordorigin="12331,2978" coordsize="101,97" path="m12432,3026l12427,3048,12414,3065,12394,3075,12368,3072,12348,3062,12336,3047,12331,3028,12336,3006,12349,2988,12367,2978,12394,2981,12414,2990,12427,3005,12432,3023,12432,3026xe" filled="f" stroked="t" strokeweight=".75pt" strokecolor="#F9C090">
                <v:path arrowok="t"/>
              </v:shape>
            </v:group>
            <v:group style="position:absolute;left:12758;top:3446;width:101;height:97" coordorigin="12758,3446" coordsize="101,97">
              <v:shape style="position:absolute;left:12758;top:3446;width:101;height:97" coordorigin="12758,3446" coordsize="101,97" path="m12795,3446l12776,3456,12763,3474,12758,3496,12763,3515,12775,3530,12795,3540,12821,3543,12841,3533,12854,3516,12859,3494,12859,3491,12854,3473,12841,3458,12821,3449,12795,3446e" filled="t" fillcolor="#F9C090" stroked="f">
                <v:path arrowok="t"/>
                <v:fill/>
              </v:shape>
            </v:group>
            <v:group style="position:absolute;left:12758;top:3446;width:101;height:97" coordorigin="12758,3446" coordsize="101,97">
              <v:shape style="position:absolute;left:12758;top:3446;width:101;height:97" coordorigin="12758,3446" coordsize="101,97" path="m12859,3494l12854,3516,12841,3533,12821,3543,12795,3540,12775,3530,12763,3515,12758,3496,12763,3474,12776,3456,12795,3446,12821,3449,12841,3458,12854,3473,12859,3491,12859,3494xe" filled="f" stroked="t" strokeweight=".75pt" strokecolor="#F9C090">
                <v:path arrowok="t"/>
              </v:shape>
            </v:group>
            <v:group style="position:absolute;left:13185;top:3496;width:101;height:97" coordorigin="13185,3496" coordsize="101,97">
              <v:shape style="position:absolute;left:13185;top:3496;width:101;height:97" coordorigin="13185,3496" coordsize="101,97" path="m13222,3496l13203,3507,13190,3524,13185,3547,13190,3566,13202,3581,13222,3591,13249,3594,13268,3584,13281,3567,13286,3545,13286,3542,13281,3523,13269,3508,13249,3499,13222,3496e" filled="t" fillcolor="#F9C090" stroked="f">
                <v:path arrowok="t"/>
                <v:fill/>
              </v:shape>
            </v:group>
            <v:group style="position:absolute;left:13185;top:3496;width:101;height:97" coordorigin="13185,3496" coordsize="101,97">
              <v:shape style="position:absolute;left:13185;top:3496;width:101;height:97" coordorigin="13185,3496" coordsize="101,97" path="m13286,3545l13281,3567,13268,3584,13249,3594,13222,3591,13202,3581,13190,3566,13185,3547,13190,3524,13203,3507,13222,3496,13249,3499,13269,3508,13281,3523,13286,3542,13286,3545xe" filled="f" stroked="t" strokeweight=".75pt" strokecolor="#F9C090">
                <v:path arrowok="t"/>
              </v:shape>
            </v:group>
            <v:group style="position:absolute;left:13613;top:3225;width:101;height:97" coordorigin="13613,3225" coordsize="101,97">
              <v:shape style="position:absolute;left:13613;top:3225;width:101;height:97" coordorigin="13613,3225" coordsize="101,97" path="m13649,3225l13630,3235,13617,3253,13613,3275,13617,3294,13630,3310,13649,3320,13676,3322,13695,3312,13708,3295,13713,3274,13713,3271,13708,3252,13696,3237,13676,3228,13649,3225e" filled="t" fillcolor="#F9C090" stroked="f">
                <v:path arrowok="t"/>
                <v:fill/>
              </v:shape>
            </v:group>
            <v:group style="position:absolute;left:13613;top:3225;width:101;height:97" coordorigin="13613,3225" coordsize="101,97">
              <v:shape style="position:absolute;left:13613;top:3225;width:101;height:97" coordorigin="13613,3225" coordsize="101,97" path="m13713,3274l13708,3295,13695,3312,13676,3322,13649,3320,13630,3310,13617,3294,13613,3275,13617,3253,13630,3235,13649,3225,13676,3228,13696,3237,13708,3252,13713,3271,13713,3274xe" filled="f" stroked="t" strokeweight=".75pt" strokecolor="#F9C090">
                <v:path arrowok="t"/>
              </v:shape>
            </v:group>
            <v:group style="position:absolute;left:14040;top:3300;width:101;height:97" coordorigin="14040,3300" coordsize="101,97">
              <v:shape style="position:absolute;left:14040;top:3300;width:101;height:97" coordorigin="14040,3300" coordsize="101,97" path="m14076,3300l14057,3310,14045,3327,14040,3350,14045,3369,14057,3384,14076,3394,14103,3397,14122,3387,14136,3370,14141,3348,14141,3345,14135,3327,14123,3312,14103,3302,14076,3300e" filled="t" fillcolor="#F9C090" stroked="f">
                <v:path arrowok="t"/>
                <v:fill/>
              </v:shape>
            </v:group>
            <v:group style="position:absolute;left:14040;top:3300;width:101;height:97" coordorigin="14040,3300" coordsize="101,97">
              <v:shape style="position:absolute;left:14040;top:3300;width:101;height:97" coordorigin="14040,3300" coordsize="101,97" path="m14141,3348l14136,3370,14122,3387,14103,3397,14076,3394,14057,3384,14045,3369,14040,3350,14045,3327,14057,3310,14076,3300,14103,3302,14123,3312,14135,3327,14141,3345,14141,3348xe" filled="f" stroked="t" strokeweight=".75pt" strokecolor="#F9C090">
                <v:path arrowok="t"/>
              </v:shape>
            </v:group>
            <v:group style="position:absolute;left:14467;top:3127;width:101;height:97" coordorigin="14467,3127" coordsize="101,97">
              <v:shape style="position:absolute;left:14467;top:3127;width:101;height:97" coordorigin="14467,3127" coordsize="101,97" path="m14503,3127l14485,3137,14472,3154,14467,3177,14472,3196,14484,3211,14504,3221,14530,3224,14550,3214,14563,3197,14568,3175,14568,3172,14563,3154,14550,3139,14530,3129,14503,3127e" filled="t" fillcolor="#F9C090" stroked="f">
                <v:path arrowok="t"/>
                <v:fill/>
              </v:shape>
            </v:group>
            <v:group style="position:absolute;left:14467;top:3127;width:101;height:97" coordorigin="14467,3127" coordsize="101,97">
              <v:shape style="position:absolute;left:14467;top:3127;width:101;height:97" coordorigin="14467,3127" coordsize="101,97" path="m14568,3175l14563,3197,14550,3214,14530,3224,14504,3221,14484,3211,14472,3196,14467,3177,14472,3154,14485,3137,14503,3127,14530,3129,14550,3139,14563,3154,14568,3172,14568,3175xe" filled="f" stroked="t" strokeweight=".75pt" strokecolor="#F9C090">
                <v:path arrowok="t"/>
              </v:shape>
            </v:group>
            <v:group style="position:absolute;left:14894;top:3964;width:101;height:97" coordorigin="14894,3964" coordsize="101,97">
              <v:shape style="position:absolute;left:14894;top:3964;width:101;height:97" coordorigin="14894,3964" coordsize="101,97" path="m14931,3964l14912,3975,14899,3992,14894,4015,14899,4034,14911,4049,14931,4059,14957,4062,14977,4052,14990,4035,14995,4013,14995,4010,14990,3991,14977,3976,14957,3967,14931,3964e" filled="t" fillcolor="#F9C090" stroked="f">
                <v:path arrowok="t"/>
                <v:fill/>
              </v:shape>
            </v:group>
            <v:group style="position:absolute;left:14894;top:3964;width:101;height:97" coordorigin="14894,3964" coordsize="101,97">
              <v:shape style="position:absolute;left:14894;top:3964;width:101;height:97" coordorigin="14894,3964" coordsize="101,97" path="m14995,4013l14990,4035,14977,4052,14957,4062,14931,4059,14911,4049,14899,4034,14894,4015,14899,3992,14912,3975,14931,3964,14957,3967,14977,3976,14990,3991,14995,4010,14995,4013xe" filled="f" stroked="t" strokeweight=".75pt" strokecolor="#F9C090">
                <v:path arrowok="t"/>
              </v:shape>
            </v:group>
            <v:group style="position:absolute;left:15321;top:3693;width:101;height:97" coordorigin="15321,3693" coordsize="101,97">
              <v:shape style="position:absolute;left:15321;top:3693;width:101;height:97" coordorigin="15321,3693" coordsize="101,97" path="m15358,3693l15339,3703,15326,3721,15321,3743,15326,3762,15338,3778,15358,3788,15385,3790,15404,3780,15417,3763,15422,3742,15422,3739,15417,3720,15405,3705,15385,3696,15358,3693e" filled="t" fillcolor="#F9C090" stroked="f">
                <v:path arrowok="t"/>
                <v:fill/>
              </v:shape>
            </v:group>
            <v:group style="position:absolute;left:15321;top:3693;width:101;height:97" coordorigin="15321,3693" coordsize="101,97">
              <v:shape style="position:absolute;left:15321;top:3693;width:101;height:97" coordorigin="15321,3693" coordsize="101,97" path="m15422,3742l15417,3763,15404,3780,15385,3790,15358,3788,15338,3778,15326,3762,15321,3743,15326,3721,15339,3703,15358,3693,15385,3696,15405,3705,15417,3720,15422,3739,15422,3742xe" filled="f" stroked="t" strokeweight=".75pt" strokecolor="#F9C090">
                <v:path arrowok="t"/>
              </v:shape>
            </v:group>
            <v:group style="position:absolute;left:15749;top:3645;width:101;height:97" coordorigin="15749,3645" coordsize="101,97">
              <v:shape style="position:absolute;left:15749;top:3645;width:101;height:97" coordorigin="15749,3645" coordsize="101,97" path="m15785,3645l15766,3655,15753,3673,15749,3695,15753,3714,15766,3730,15785,3740,15812,3742,15831,3732,15844,3715,15849,3694,15849,3691,15844,3672,15832,3657,15812,3648,15785,3645e" filled="t" fillcolor="#F9C090" stroked="f">
                <v:path arrowok="t"/>
                <v:fill/>
              </v:shape>
            </v:group>
            <v:group style="position:absolute;left:15749;top:3645;width:101;height:97" coordorigin="15749,3645" coordsize="101,97">
              <v:shape style="position:absolute;left:15749;top:3645;width:101;height:97" coordorigin="15749,3645" coordsize="101,97" path="m15849,3694l15844,3715,15831,3732,15812,3742,15785,3740,15766,3730,15753,3714,15749,3695,15753,3673,15766,3655,15785,3645,15812,3648,15832,3657,15844,3672,15849,3691,15849,3694xe" filled="f" stroked="t" strokeweight=".75pt" strokecolor="#F9C090">
                <v:path arrowok="t"/>
              </v:shape>
            </v:group>
            <v:group style="position:absolute;left:16176;top:3669;width:101;height:97" coordorigin="16176,3669" coordsize="101,97">
              <v:shape style="position:absolute;left:16176;top:3669;width:101;height:97" coordorigin="16176,3669" coordsize="101,97" path="m16212,3669l16193,3679,16181,3697,16176,3719,16181,3738,16193,3754,16212,3764,16239,3766,16258,3756,16272,3739,16277,3718,16277,3715,16271,3696,16259,3681,16239,3672,16212,3669e" filled="t" fillcolor="#F9C090" stroked="f">
                <v:path arrowok="t"/>
                <v:fill/>
              </v:shape>
            </v:group>
            <v:group style="position:absolute;left:16176;top:3669;width:101;height:97" coordorigin="16176,3669" coordsize="101,97">
              <v:shape style="position:absolute;left:16176;top:3669;width:101;height:97" coordorigin="16176,3669" coordsize="101,97" path="m16277,3718l16272,3739,16258,3756,16239,3766,16212,3764,16193,3754,16181,3738,16176,3719,16181,3697,16193,3679,16212,3669,16239,3672,16259,3681,16271,3696,16277,3715,16277,3718xe" filled="f" stroked="t" strokeweight=".75pt" strokecolor="#F9C090">
                <v:path arrowok="t"/>
              </v:shape>
            </v:group>
            <v:group style="position:absolute;left:16603;top:3669;width:101;height:97" coordorigin="16603,3669" coordsize="101,97">
              <v:shape style="position:absolute;left:16603;top:3669;width:101;height:97" coordorigin="16603,3669" coordsize="101,97" path="m16639,3669l16621,3679,16608,3697,16603,3719,16608,3738,16620,3754,16640,3764,16666,3766,16686,3756,16699,3739,16704,3718,16704,3715,16699,3696,16686,3681,16666,3672,16639,3669e" filled="t" fillcolor="#F9C090" stroked="f">
                <v:path arrowok="t"/>
                <v:fill/>
              </v:shape>
            </v:group>
            <v:group style="position:absolute;left:16603;top:3669;width:101;height:97" coordorigin="16603,3669" coordsize="101,97">
              <v:shape style="position:absolute;left:16603;top:3669;width:101;height:97" coordorigin="16603,3669" coordsize="101,97" path="m16704,3718l16699,3739,16686,3756,16666,3766,16640,3764,16620,3754,16608,3738,16603,3719,16608,3697,16621,3679,16639,3669,16666,3672,16686,3681,16699,3696,16704,3715,16704,3718xe" filled="f" stroked="t" strokeweight=".75pt" strokecolor="#F9C090">
                <v:path arrowok="t"/>
              </v:shape>
            </v:group>
            <v:group style="position:absolute;left:17030;top:3916;width:101;height:97" coordorigin="17030,3916" coordsize="101,97">
              <v:shape style="position:absolute;left:17030;top:3916;width:101;height:97" coordorigin="17030,3916" coordsize="101,97" path="m17067,3916l17048,3927,17035,3944,17030,3967,17035,3986,17047,4001,17067,4011,17093,4014,17113,4004,17126,3987,17131,3965,17131,3962,17126,3943,17113,3928,17093,3919,17067,3916e" filled="t" fillcolor="#F9C090" stroked="f">
                <v:path arrowok="t"/>
                <v:fill/>
              </v:shape>
            </v:group>
            <v:group style="position:absolute;left:17030;top:3916;width:101;height:97" coordorigin="17030,3916" coordsize="101,97">
              <v:shape style="position:absolute;left:17030;top:3916;width:101;height:97" coordorigin="17030,3916" coordsize="101,97" path="m17131,3965l17126,3987,17113,4004,17093,4014,17067,4011,17047,4001,17035,3986,17030,3967,17035,3944,17048,3927,17067,3916,17093,3919,17113,3928,17126,3943,17131,3962,17131,3965xe" filled="f" stroked="t" strokeweight=".75pt" strokecolor="#F9C090">
                <v:path arrowok="t"/>
              </v:shape>
            </v:group>
            <v:group style="position:absolute;left:17457;top:3571;width:101;height:97" coordorigin="17457,3571" coordsize="101,97">
              <v:shape style="position:absolute;left:17457;top:3571;width:101;height:97" coordorigin="17457,3571" coordsize="101,97" path="m17494,3571l17475,3581,17462,3598,17457,3621,17462,3640,17474,3655,17494,3665,17521,3668,17540,3658,17553,3641,17558,3619,17558,3616,17553,3598,17541,3583,17521,3573,17494,3571e" filled="t" fillcolor="#F9C090" stroked="f">
                <v:path arrowok="t"/>
                <v:fill/>
              </v:shape>
            </v:group>
            <v:group style="position:absolute;left:17457;top:3571;width:101;height:97" coordorigin="17457,3571" coordsize="101,97">
              <v:shape style="position:absolute;left:17457;top:3571;width:101;height:97" coordorigin="17457,3571" coordsize="101,97" path="m17558,3619l17553,3641,17540,3658,17521,3668,17494,3665,17474,3655,17462,3640,17457,3621,17462,3598,17475,3581,17494,3571,17521,3573,17541,3583,17553,3598,17558,3616,17558,3619xe" filled="f" stroked="t" strokeweight=".75pt" strokecolor="#F9C090">
                <v:path arrowok="t"/>
              </v:shape>
            </v:group>
            <v:group style="position:absolute;left:17885;top:3916;width:101;height:97" coordorigin="17885,3916" coordsize="101,97">
              <v:shape style="position:absolute;left:17885;top:3916;width:101;height:97" coordorigin="17885,3916" coordsize="101,97" path="m17921,3916l17902,3927,17889,3944,17885,3967,17889,3986,17902,4001,17921,4011,17948,4014,17967,4004,17980,3987,17985,3965,17985,3962,17980,3943,17968,3928,17948,3919,17921,3916e" filled="t" fillcolor="#F9C090" stroked="f">
                <v:path arrowok="t"/>
                <v:fill/>
              </v:shape>
            </v:group>
            <v:group style="position:absolute;left:17885;top:3916;width:101;height:97" coordorigin="17885,3916" coordsize="101,97">
              <v:shape style="position:absolute;left:17885;top:3916;width:101;height:97" coordorigin="17885,3916" coordsize="101,97" path="m17985,3965l17980,3987,17967,4004,17948,4014,17921,4011,17902,4001,17889,3986,17885,3967,17889,3944,17902,3927,17921,3916,17948,3919,17968,3928,17980,3943,17985,3962,17985,3965xe" filled="f" stroked="t" strokeweight=".75pt" strokecolor="#F9C090">
                <v:path arrowok="t"/>
              </v:shape>
            </v:group>
            <v:group style="position:absolute;left:18312;top:3792;width:101;height:97" coordorigin="18312,3792" coordsize="101,97">
              <v:shape style="position:absolute;left:18312;top:3792;width:101;height:97" coordorigin="18312,3792" coordsize="101,97" path="m18348,3792l18329,3802,18317,3819,18312,3842,18317,3861,18329,3876,18348,3886,18375,3889,18394,3879,18408,3862,18413,3840,18413,3837,18407,3819,18395,3804,18375,3794,18348,3792e" filled="t" fillcolor="#F9C090" stroked="f">
                <v:path arrowok="t"/>
                <v:fill/>
              </v:shape>
            </v:group>
            <v:group style="position:absolute;left:18312;top:3792;width:101;height:97" coordorigin="18312,3792" coordsize="101,97">
              <v:shape style="position:absolute;left:18312;top:3792;width:101;height:97" coordorigin="18312,3792" coordsize="101,97" path="m18413,3840l18408,3862,18394,3879,18375,3889,18348,3886,18329,3876,18317,3861,18312,3842,18317,3819,18329,3802,18348,3792,18375,3794,18395,3804,18407,3819,18413,3837,18413,3840xe" filled="f" stroked="t" strokeweight=".75pt" strokecolor="#F9C090">
                <v:path arrowok="t"/>
              </v:shape>
            </v:group>
            <v:group style="position:absolute;left:18739;top:3916;width:101;height:97" coordorigin="18739,3916" coordsize="101,97">
              <v:shape style="position:absolute;left:18739;top:3916;width:101;height:97" coordorigin="18739,3916" coordsize="101,97" path="m18775,3916l18757,3927,18744,3944,18739,3967,18744,3986,18756,4001,18776,4011,18802,4014,18822,4004,18835,3987,18840,3965,18840,3962,18835,3943,18822,3928,18802,3919,18775,3916e" filled="t" fillcolor="#F9C090" stroked="f">
                <v:path arrowok="t"/>
                <v:fill/>
              </v:shape>
            </v:group>
            <v:group style="position:absolute;left:18739;top:3916;width:101;height:97" coordorigin="18739,3916" coordsize="101,97">
              <v:shape style="position:absolute;left:18739;top:3916;width:101;height:97" coordorigin="18739,3916" coordsize="101,97" path="m18840,3965l18835,3987,18822,4004,18802,4014,18776,4011,18756,4001,18744,3986,18739,3967,18744,3944,18757,3927,18775,3916,18802,3919,18822,3928,18835,3943,18840,3962,18840,3965xe" filled="f" stroked="t" strokeweight=".75pt" strokecolor="#F9C090">
                <v:path arrowok="t"/>
              </v:shape>
            </v:group>
            <v:group style="position:absolute;left:5976;top:3300;width:12814;height:691" coordorigin="5976,3300" coordsize="12814,691">
              <v:shape style="position:absolute;left:5976;top:3300;width:12814;height:691" coordorigin="5976,3300" coordsize="12814,691" path="m5976,3571l6403,3595,6830,3818,7258,3545,7685,3792,8112,3398,8539,3497,8966,3866,9394,3646,9821,3545,10248,3646,10675,3768,11102,3818,11530,3619,11957,3446,12384,3324,12811,3497,13238,3718,13666,3768,14093,3300,14520,3768,14947,3619,15374,3497,15799,3300,16226,3497,16654,3348,17081,3521,17508,3348,17935,3497,18362,3545,18790,3991e" filled="f" stroked="t" strokeweight="2.16pt" strokecolor="#9BBA58">
                <v:path arrowok="t"/>
              </v:shape>
            </v:group>
            <v:group style="position:absolute;left:5923;top:3520;width:101;height:97" coordorigin="5923,3520" coordsize="101,97">
              <v:shape style="position:absolute;left:5923;top:3520;width:101;height:97" coordorigin="5923,3520" coordsize="101,97" path="m5959,3520l5941,3531,5928,3548,5923,3571,5928,3590,5940,3605,5960,3615,5986,3618,6006,3608,6019,3591,6024,3569,6024,3566,6019,3547,6006,3532,5986,3523,5959,3520e" filled="t" fillcolor="#9BBA58" stroked="f">
                <v:path arrowok="t"/>
                <v:fill/>
              </v:shape>
            </v:group>
            <v:group style="position:absolute;left:5923;top:3520;width:101;height:97" coordorigin="5923,3520" coordsize="101,97">
              <v:shape style="position:absolute;left:5923;top:3520;width:101;height:97" coordorigin="5923,3520" coordsize="101,97" path="m6024,3569l6019,3591,6006,3608,5986,3618,5960,3615,5940,3605,5928,3590,5923,3571,5928,3548,5941,3531,5959,3520,5986,3523,6006,3532,6019,3547,6024,3566,6024,3569xe" filled="f" stroked="t" strokeweight=".75pt" strokecolor="#9BBA58">
                <v:path arrowok="t"/>
              </v:shape>
            </v:group>
            <v:group style="position:absolute;left:6350;top:3547;width:101;height:97" coordorigin="6350,3547" coordsize="101,97">
              <v:shape style="position:absolute;left:6350;top:3547;width:101;height:97" coordorigin="6350,3547" coordsize="101,97" path="m6387,3547l6368,3557,6355,3574,6350,3597,6355,3616,6367,3631,6387,3641,6413,3644,6433,3634,6446,3617,6451,3595,6451,3592,6446,3574,6433,3559,6413,3549,6387,3547e" filled="t" fillcolor="#9BBA58" stroked="f">
                <v:path arrowok="t"/>
                <v:fill/>
              </v:shape>
            </v:group>
            <v:group style="position:absolute;left:6350;top:3547;width:101;height:97" coordorigin="6350,3547" coordsize="101,97">
              <v:shape style="position:absolute;left:6350;top:3547;width:101;height:97" coordorigin="6350,3547" coordsize="101,97" path="m6451,3595l6446,3617,6433,3634,6413,3644,6387,3641,6367,3631,6355,3616,6350,3597,6355,3574,6368,3557,6387,3547,6413,3549,6433,3559,6446,3574,6451,3592,6451,3595xe" filled="f" stroked="t" strokeweight=".75pt" strokecolor="#9BBA58">
                <v:path arrowok="t"/>
              </v:shape>
            </v:group>
            <v:group style="position:absolute;left:6777;top:3768;width:101;height:97" coordorigin="6777,3768" coordsize="101,97">
              <v:shape style="position:absolute;left:6777;top:3768;width:101;height:97" coordorigin="6777,3768" coordsize="101,97" path="m6814,3768l6795,3778,6782,3795,6777,3818,6782,3837,6794,3852,6814,3862,6841,3865,6860,3855,6873,3838,6878,3816,6878,3813,6873,3795,6861,3780,6841,3770,6814,3768e" filled="t" fillcolor="#9BBA58" stroked="f">
                <v:path arrowok="t"/>
                <v:fill/>
              </v:shape>
            </v:group>
            <v:group style="position:absolute;left:6777;top:3768;width:101;height:97" coordorigin="6777,3768" coordsize="101,97">
              <v:shape style="position:absolute;left:6777;top:3768;width:101;height:97" coordorigin="6777,3768" coordsize="101,97" path="m6878,3816l6873,3838,6860,3855,6841,3865,6814,3862,6794,3852,6782,3837,6777,3818,6782,3795,6795,3778,6814,3768,6841,3770,6861,3780,6873,3795,6878,3813,6878,3816xe" filled="f" stroked="t" strokeweight=".75pt" strokecolor="#9BBA58">
                <v:path arrowok="t"/>
              </v:shape>
            </v:group>
            <v:group style="position:absolute;left:7205;top:3496;width:101;height:97" coordorigin="7205,3496" coordsize="101,97">
              <v:shape style="position:absolute;left:7205;top:3496;width:101;height:97" coordorigin="7205,3496" coordsize="101,97" path="m7241,3496l7222,3507,7209,3524,7205,3547,7209,3566,7222,3581,7241,3591,7268,3594,7287,3584,7300,3567,7305,3545,7305,3542,7300,3523,7288,3508,7268,3499,7241,3496e" filled="t" fillcolor="#9BBA58" stroked="f">
                <v:path arrowok="t"/>
                <v:fill/>
              </v:shape>
            </v:group>
            <v:group style="position:absolute;left:7205;top:3496;width:101;height:97" coordorigin="7205,3496" coordsize="101,97">
              <v:shape style="position:absolute;left:7205;top:3496;width:101;height:97" coordorigin="7205,3496" coordsize="101,97" path="m7305,3545l7300,3567,7287,3584,7268,3594,7241,3591,7222,3581,7209,3566,7205,3547,7209,3524,7222,3507,7241,3496,7268,3499,7288,3508,7300,3523,7305,3542,7305,3545xe" filled="f" stroked="t" strokeweight=".75pt" strokecolor="#9BBA58">
                <v:path arrowok="t"/>
              </v:shape>
            </v:group>
            <v:group style="position:absolute;left:7632;top:3744;width:101;height:97" coordorigin="7632,3744" coordsize="101,97">
              <v:shape style="position:absolute;left:7632;top:3744;width:101;height:97" coordorigin="7632,3744" coordsize="101,97" path="m7668,3744l7649,3754,7637,3771,7632,3794,7637,3813,7649,3828,7668,3838,7695,3841,7714,3831,7728,3814,7733,3792,7733,3789,7727,3771,7715,3756,7695,3746,7668,3744e" filled="t" fillcolor="#9BBA58" stroked="f">
                <v:path arrowok="t"/>
                <v:fill/>
              </v:shape>
            </v:group>
            <v:group style="position:absolute;left:7632;top:3744;width:101;height:97" coordorigin="7632,3744" coordsize="101,97">
              <v:shape style="position:absolute;left:7632;top:3744;width:101;height:97" coordorigin="7632,3744" coordsize="101,97" path="m7733,3792l7728,3814,7714,3831,7695,3841,7668,3838,7649,3828,7637,3813,7632,3794,7637,3771,7649,3754,7668,3744,7695,3746,7715,3756,7727,3771,7733,3789,7733,3792xe" filled="f" stroked="t" strokeweight=".75pt" strokecolor="#9BBA58">
                <v:path arrowok="t"/>
              </v:shape>
            </v:group>
            <v:group style="position:absolute;left:8059;top:3348;width:101;height:97" coordorigin="8059,3348" coordsize="101,97">
              <v:shape style="position:absolute;left:8059;top:3348;width:101;height:97" coordorigin="8059,3348" coordsize="101,97" path="m8095,3348l8077,3358,8064,3375,8059,3398,8064,3417,8076,3432,8096,3442,8122,3445,8142,3435,8155,3418,8160,3396,8160,3393,8155,3375,8142,3360,8122,3350,8095,3348e" filled="t" fillcolor="#9BBA58" stroked="f">
                <v:path arrowok="t"/>
                <v:fill/>
              </v:shape>
            </v:group>
            <v:group style="position:absolute;left:8059;top:3348;width:101;height:97" coordorigin="8059,3348" coordsize="101,97">
              <v:shape style="position:absolute;left:8059;top:3348;width:101;height:97" coordorigin="8059,3348" coordsize="101,97" path="m8160,3396l8155,3418,8142,3435,8122,3445,8096,3442,8076,3432,8064,3417,8059,3398,8064,3375,8077,3358,8095,3348,8122,3350,8142,3360,8155,3375,8160,3393,8160,3396xe" filled="f" stroked="t" strokeweight=".75pt" strokecolor="#9BBA58">
                <v:path arrowok="t"/>
              </v:shape>
            </v:group>
            <v:group style="position:absolute;left:8486;top:3446;width:101;height:97" coordorigin="8486,3446" coordsize="101,97">
              <v:shape style="position:absolute;left:8486;top:3446;width:101;height:97" coordorigin="8486,3446" coordsize="101,97" path="m8523,3446l8504,3456,8491,3474,8486,3496,8491,3515,8503,3530,8523,3540,8549,3543,8569,3533,8582,3516,8587,3494,8587,3491,8582,3473,8569,3458,8549,3449,8523,3446e" filled="t" fillcolor="#9BBA58" stroked="f">
                <v:path arrowok="t"/>
                <v:fill/>
              </v:shape>
            </v:group>
            <v:group style="position:absolute;left:8486;top:3446;width:101;height:97" coordorigin="8486,3446" coordsize="101,97">
              <v:shape style="position:absolute;left:8486;top:3446;width:101;height:97" coordorigin="8486,3446" coordsize="101,97" path="m8587,3494l8582,3516,8569,3533,8549,3543,8523,3540,8503,3530,8491,3515,8486,3496,8491,3474,8504,3456,8523,3446,8549,3449,8569,3458,8582,3473,8587,3491,8587,3494xe" filled="f" stroked="t" strokeweight=".75pt" strokecolor="#9BBA58">
                <v:path arrowok="t"/>
              </v:shape>
            </v:group>
            <v:group style="position:absolute;left:8913;top:3818;width:101;height:97" coordorigin="8913,3818" coordsize="101,97">
              <v:shape style="position:absolute;left:8913;top:3818;width:101;height:97" coordorigin="8913,3818" coordsize="101,97" path="m8950,3818l8931,3828,8918,3846,8913,3868,8918,3887,8930,3902,8950,3912,8977,3915,8996,3905,9009,3888,9014,3866,9014,3863,9009,3845,8997,3830,8977,3821,8950,3818e" filled="t" fillcolor="#9BBA58" stroked="f">
                <v:path arrowok="t"/>
                <v:fill/>
              </v:shape>
            </v:group>
            <v:group style="position:absolute;left:8913;top:3818;width:101;height:97" coordorigin="8913,3818" coordsize="101,97">
              <v:shape style="position:absolute;left:8913;top:3818;width:101;height:97" coordorigin="8913,3818" coordsize="101,97" path="m9014,3866l9009,3888,8996,3905,8977,3915,8950,3912,8930,3902,8918,3887,8913,3868,8918,3846,8931,3828,8950,3818,8977,3821,8997,3830,9009,3845,9014,3863,9014,3866xe" filled="f" stroked="t" strokeweight=".75pt" strokecolor="#9BBA58">
                <v:path arrowok="t"/>
              </v:shape>
            </v:group>
            <v:group style="position:absolute;left:9341;top:3595;width:101;height:97" coordorigin="9341,3595" coordsize="101,97">
              <v:shape style="position:absolute;left:9341;top:3595;width:101;height:97" coordorigin="9341,3595" coordsize="101,97" path="m9377,3595l9358,3605,9345,3622,9341,3645,9345,3664,9358,3679,9377,3689,9404,3692,9423,3682,9436,3665,9441,3643,9441,3640,9436,3622,9424,3607,9404,3597,9377,3595e" filled="t" fillcolor="#9BBA58" stroked="f">
                <v:path arrowok="t"/>
                <v:fill/>
              </v:shape>
            </v:group>
            <v:group style="position:absolute;left:9341;top:3595;width:101;height:97" coordorigin="9341,3595" coordsize="101,97">
              <v:shape style="position:absolute;left:9341;top:3595;width:101;height:97" coordorigin="9341,3595" coordsize="101,97" path="m9441,3643l9436,3665,9423,3682,9404,3692,9377,3689,9358,3679,9345,3664,9341,3645,9345,3622,9358,3605,9377,3595,9404,3597,9424,3607,9436,3622,9441,3640,9441,3643xe" filled="f" stroked="t" strokeweight=".75pt" strokecolor="#9BBA58">
                <v:path arrowok="t"/>
              </v:shape>
            </v:group>
            <v:group style="position:absolute;left:9768;top:3496;width:101;height:97" coordorigin="9768,3496" coordsize="101,97">
              <v:shape style="position:absolute;left:9768;top:3496;width:101;height:97" coordorigin="9768,3496" coordsize="101,97" path="m9804,3496l9785,3507,9773,3524,9768,3547,9773,3566,9785,3581,9804,3591,9831,3594,9850,3584,9864,3567,9869,3545,9869,3542,9863,3523,9851,3508,9831,3499,9804,3496e" filled="t" fillcolor="#9BBA58" stroked="f">
                <v:path arrowok="t"/>
                <v:fill/>
              </v:shape>
            </v:group>
            <v:group style="position:absolute;left:9768;top:3496;width:101;height:97" coordorigin="9768,3496" coordsize="101,97">
              <v:shape style="position:absolute;left:9768;top:3496;width:101;height:97" coordorigin="9768,3496" coordsize="101,97" path="m9869,3545l9864,3567,9850,3584,9831,3594,9804,3591,9785,3581,9773,3566,9768,3547,9773,3524,9785,3507,9804,3496,9831,3499,9851,3508,9863,3523,9869,3542,9869,3545xe" filled="f" stroked="t" strokeweight=".75pt" strokecolor="#9BBA58">
                <v:path arrowok="t"/>
              </v:shape>
            </v:group>
            <v:group style="position:absolute;left:10195;top:3595;width:101;height:97" coordorigin="10195,3595" coordsize="101,97">
              <v:shape style="position:absolute;left:10195;top:3595;width:101;height:97" coordorigin="10195,3595" coordsize="101,97" path="m10231,3595l10213,3605,10200,3622,10195,3645,10200,3664,10212,3679,10232,3689,10258,3692,10278,3682,10291,3665,10296,3643,10296,3640,10291,3622,10278,3607,10258,3597,10231,3595e" filled="t" fillcolor="#9BBA58" stroked="f">
                <v:path arrowok="t"/>
                <v:fill/>
              </v:shape>
            </v:group>
            <v:group style="position:absolute;left:10195;top:3595;width:101;height:97" coordorigin="10195,3595" coordsize="101,97">
              <v:shape style="position:absolute;left:10195;top:3595;width:101;height:97" coordorigin="10195,3595" coordsize="101,97" path="m10296,3643l10291,3665,10278,3682,10258,3692,10232,3689,10212,3679,10200,3664,10195,3645,10200,3622,10213,3605,10231,3595,10258,3597,10278,3607,10291,3622,10296,3640,10296,3643xe" filled="f" stroked="t" strokeweight=".75pt" strokecolor="#9BBA58">
                <v:path arrowok="t"/>
              </v:shape>
            </v:group>
            <v:group style="position:absolute;left:10622;top:3720;width:101;height:97" coordorigin="10622,3720" coordsize="101,97">
              <v:shape style="position:absolute;left:10622;top:3720;width:101;height:97" coordorigin="10622,3720" coordsize="101,97" path="m10659,3720l10640,3730,10627,3747,10622,3770,10627,3789,10639,3804,10659,3814,10685,3817,10705,3807,10718,3790,10723,3768,10723,3765,10718,3747,10705,3732,10685,3722,10659,3720e" filled="t" fillcolor="#9BBA58" stroked="f">
                <v:path arrowok="t"/>
                <v:fill/>
              </v:shape>
            </v:group>
            <v:group style="position:absolute;left:10622;top:3720;width:101;height:97" coordorigin="10622,3720" coordsize="101,97">
              <v:shape style="position:absolute;left:10622;top:3720;width:101;height:97" coordorigin="10622,3720" coordsize="101,97" path="m10723,3768l10718,3790,10705,3807,10685,3817,10659,3814,10639,3804,10627,3789,10622,3770,10627,3747,10640,3730,10659,3720,10685,3722,10705,3732,10718,3747,10723,3765,10723,3768xe" filled="f" stroked="t" strokeweight=".75pt" strokecolor="#9BBA58">
                <v:path arrowok="t"/>
              </v:shape>
            </v:group>
            <v:group style="position:absolute;left:11049;top:3768;width:101;height:97" coordorigin="11049,3768" coordsize="101,97">
              <v:shape style="position:absolute;left:11049;top:3768;width:101;height:97" coordorigin="11049,3768" coordsize="101,97" path="m11086,3768l11067,3778,11054,3795,11049,3818,11054,3837,11066,3852,11086,3862,11113,3865,11132,3855,11145,3838,11150,3816,11150,3813,11145,3795,11133,3780,11113,3770,11086,3768e" filled="t" fillcolor="#9BBA58" stroked="f">
                <v:path arrowok="t"/>
                <v:fill/>
              </v:shape>
            </v:group>
            <v:group style="position:absolute;left:11049;top:3768;width:101;height:97" coordorigin="11049,3768" coordsize="101,97">
              <v:shape style="position:absolute;left:11049;top:3768;width:101;height:97" coordorigin="11049,3768" coordsize="101,97" path="m11150,3816l11145,3838,11132,3855,11113,3865,11086,3862,11066,3852,11054,3837,11049,3818,11054,3795,11067,3778,11086,3768,11113,3770,11133,3780,11145,3795,11150,3813,11150,3816xe" filled="f" stroked="t" strokeweight=".75pt" strokecolor="#9BBA58">
                <v:path arrowok="t"/>
              </v:shape>
            </v:group>
            <v:group style="position:absolute;left:11477;top:3571;width:101;height:97" coordorigin="11477,3571" coordsize="101,97">
              <v:shape style="position:absolute;left:11477;top:3571;width:101;height:97" coordorigin="11477,3571" coordsize="101,97" path="m11513,3571l11494,3581,11481,3598,11477,3621,11481,3640,11494,3655,11513,3665,11540,3668,11559,3658,11572,3641,11577,3619,11577,3616,11572,3598,11560,3583,11540,3573,11513,3571e" filled="t" fillcolor="#9BBA58" stroked="f">
                <v:path arrowok="t"/>
                <v:fill/>
              </v:shape>
            </v:group>
            <v:group style="position:absolute;left:11477;top:3571;width:101;height:97" coordorigin="11477,3571" coordsize="101,97">
              <v:shape style="position:absolute;left:11477;top:3571;width:101;height:97" coordorigin="11477,3571" coordsize="101,97" path="m11577,3619l11572,3641,11559,3658,11540,3668,11513,3665,11494,3655,11481,3640,11477,3621,11481,3598,11494,3581,11513,3571,11540,3573,11560,3583,11572,3598,11577,3616,11577,3619xe" filled="f" stroked="t" strokeweight=".75pt" strokecolor="#9BBA58">
                <v:path arrowok="t"/>
              </v:shape>
            </v:group>
            <v:group style="position:absolute;left:11904;top:3398;width:101;height:97" coordorigin="11904,3398" coordsize="101,97">
              <v:shape style="position:absolute;left:11904;top:3398;width:101;height:97" coordorigin="11904,3398" coordsize="101,97" path="m11940,3398l11921,3408,11909,3426,11904,3448,11909,3467,11921,3482,11940,3492,11967,3495,11986,3485,12000,3468,12005,3446,12005,3443,11999,3425,11987,3410,11967,3401,11940,3398e" filled="t" fillcolor="#9BBA58" stroked="f">
                <v:path arrowok="t"/>
                <v:fill/>
              </v:shape>
            </v:group>
            <v:group style="position:absolute;left:11904;top:3398;width:101;height:97" coordorigin="11904,3398" coordsize="101,97">
              <v:shape style="position:absolute;left:11904;top:3398;width:101;height:97" coordorigin="11904,3398" coordsize="101,97" path="m12005,3446l12000,3468,11986,3485,11967,3495,11940,3492,11921,3482,11909,3467,11904,3448,11909,3426,11921,3408,11940,3398,11967,3401,11987,3410,11999,3425,12005,3443,12005,3446xe" filled="f" stroked="t" strokeweight=".75pt" strokecolor="#9BBA58">
                <v:path arrowok="t"/>
              </v:shape>
            </v:group>
            <v:group style="position:absolute;left:12331;top:3273;width:101;height:97" coordorigin="12331,3273" coordsize="101,97">
              <v:shape style="position:absolute;left:12331;top:3273;width:101;height:97" coordorigin="12331,3273" coordsize="101,97" path="m12367,3273l12349,3283,12336,3301,12331,3323,12336,3342,12348,3358,12368,3368,12394,3370,12414,3360,12427,3343,12432,3322,12432,3319,12427,3300,12414,3285,12394,3276,12367,3273e" filled="t" fillcolor="#9BBA58" stroked="f">
                <v:path arrowok="t"/>
                <v:fill/>
              </v:shape>
            </v:group>
            <v:group style="position:absolute;left:12331;top:3273;width:101;height:97" coordorigin="12331,3273" coordsize="101,97">
              <v:shape style="position:absolute;left:12331;top:3273;width:101;height:97" coordorigin="12331,3273" coordsize="101,97" path="m12432,3322l12427,3343,12414,3360,12394,3370,12368,3368,12348,3358,12336,3342,12331,3323,12336,3301,12349,3283,12367,3273,12394,3276,12414,3285,12427,3300,12432,3319,12432,3322xe" filled="f" stroked="t" strokeweight=".75pt" strokecolor="#9BBA58">
                <v:path arrowok="t"/>
              </v:shape>
            </v:group>
            <v:group style="position:absolute;left:12758;top:3446;width:101;height:97" coordorigin="12758,3446" coordsize="101,97">
              <v:shape style="position:absolute;left:12758;top:3446;width:101;height:97" coordorigin="12758,3446" coordsize="101,97" path="m12795,3446l12776,3456,12763,3474,12758,3496,12763,3515,12775,3530,12795,3540,12821,3543,12841,3533,12854,3516,12859,3494,12859,3491,12854,3473,12841,3458,12821,3449,12795,3446e" filled="t" fillcolor="#9BBA58" stroked="f">
                <v:path arrowok="t"/>
                <v:fill/>
              </v:shape>
            </v:group>
            <v:group style="position:absolute;left:12758;top:3446;width:101;height:97" coordorigin="12758,3446" coordsize="101,97">
              <v:shape style="position:absolute;left:12758;top:3446;width:101;height:97" coordorigin="12758,3446" coordsize="101,97" path="m12859,3494l12854,3516,12841,3533,12821,3543,12795,3540,12775,3530,12763,3515,12758,3496,12763,3474,12776,3456,12795,3446,12821,3449,12841,3458,12854,3473,12859,3491,12859,3494xe" filled="f" stroked="t" strokeweight=".75pt" strokecolor="#9BBA58">
                <v:path arrowok="t"/>
              </v:shape>
            </v:group>
            <v:group style="position:absolute;left:13185;top:3669;width:101;height:97" coordorigin="13185,3669" coordsize="101,97">
              <v:shape style="position:absolute;left:13185;top:3669;width:101;height:97" coordorigin="13185,3669" coordsize="101,97" path="m13222,3669l13203,3679,13190,3697,13185,3719,13190,3738,13202,3754,13222,3764,13249,3766,13268,3756,13281,3739,13286,3718,13286,3715,13281,3696,13269,3681,13249,3672,13222,3669e" filled="t" fillcolor="#9BBA58" stroked="f">
                <v:path arrowok="t"/>
                <v:fill/>
              </v:shape>
            </v:group>
            <v:group style="position:absolute;left:13185;top:3669;width:101;height:97" coordorigin="13185,3669" coordsize="101,97">
              <v:shape style="position:absolute;left:13185;top:3669;width:101;height:97" coordorigin="13185,3669" coordsize="101,97" path="m13286,3718l13281,3739,13268,3756,13249,3766,13222,3764,13202,3754,13190,3738,13185,3719,13190,3697,13203,3679,13222,3669,13249,3672,13269,3681,13281,3696,13286,3715,13286,3718xe" filled="f" stroked="t" strokeweight=".75pt" strokecolor="#9BBA58">
                <v:path arrowok="t"/>
              </v:shape>
            </v:group>
            <v:group style="position:absolute;left:13613;top:3720;width:101;height:97" coordorigin="13613,3720" coordsize="101,97">
              <v:shape style="position:absolute;left:13613;top:3720;width:101;height:97" coordorigin="13613,3720" coordsize="101,97" path="m13649,3720l13630,3730,13617,3747,13613,3770,13617,3789,13630,3804,13649,3814,13676,3817,13695,3807,13708,3790,13713,3768,13713,3765,13708,3747,13696,3732,13676,3722,13649,3720e" filled="t" fillcolor="#9BBA58" stroked="f">
                <v:path arrowok="t"/>
                <v:fill/>
              </v:shape>
            </v:group>
            <v:group style="position:absolute;left:13613;top:3720;width:101;height:97" coordorigin="13613,3720" coordsize="101,97">
              <v:shape style="position:absolute;left:13613;top:3720;width:101;height:97" coordorigin="13613,3720" coordsize="101,97" path="m13713,3768l13708,3790,13695,3807,13676,3817,13649,3814,13630,3804,13617,3789,13613,3770,13617,3747,13630,3730,13649,3720,13676,3722,13696,3732,13708,3747,13713,3765,13713,3768xe" filled="f" stroked="t" strokeweight=".75pt" strokecolor="#9BBA58">
                <v:path arrowok="t"/>
              </v:shape>
            </v:group>
            <v:group style="position:absolute;left:14040;top:3249;width:101;height:97" coordorigin="14040,3249" coordsize="101,97">
              <v:shape style="position:absolute;left:14040;top:3249;width:101;height:97" coordorigin="14040,3249" coordsize="101,97" path="m14076,3249l14057,3259,14045,3277,14040,3299,14045,3318,14057,3334,14076,3344,14103,3346,14122,3336,14136,3319,14141,3298,14141,3295,14135,3276,14123,3261,14103,3252,14076,3249e" filled="t" fillcolor="#9BBA58" stroked="f">
                <v:path arrowok="t"/>
                <v:fill/>
              </v:shape>
            </v:group>
            <v:group style="position:absolute;left:14040;top:3249;width:101;height:97" coordorigin="14040,3249" coordsize="101,97">
              <v:shape style="position:absolute;left:14040;top:3249;width:101;height:97" coordorigin="14040,3249" coordsize="101,97" path="m14141,3298l14136,3319,14122,3336,14103,3346,14076,3344,14057,3334,14045,3318,14040,3299,14045,3277,14057,3259,14076,3249,14103,3252,14123,3261,14135,3276,14141,3295,14141,3298xe" filled="f" stroked="t" strokeweight=".75pt" strokecolor="#9BBA58">
                <v:path arrowok="t"/>
              </v:shape>
            </v:group>
            <v:group style="position:absolute;left:14467;top:3720;width:101;height:97" coordorigin="14467,3720" coordsize="101,97">
              <v:shape style="position:absolute;left:14467;top:3720;width:101;height:97" coordorigin="14467,3720" coordsize="101,97" path="m14503,3720l14485,3730,14472,3747,14467,3770,14472,3789,14484,3804,14504,3814,14530,3817,14550,3807,14563,3790,14568,3768,14568,3765,14563,3747,14550,3732,14530,3722,14503,3720e" filled="t" fillcolor="#9BBA58" stroked="f">
                <v:path arrowok="t"/>
                <v:fill/>
              </v:shape>
            </v:group>
            <v:group style="position:absolute;left:14467;top:3720;width:101;height:97" coordorigin="14467,3720" coordsize="101,97">
              <v:shape style="position:absolute;left:14467;top:3720;width:101;height:97" coordorigin="14467,3720" coordsize="101,97" path="m14568,3768l14563,3790,14550,3807,14530,3817,14504,3814,14484,3804,14472,3789,14467,3770,14472,3747,14485,3730,14503,3720,14530,3722,14550,3732,14563,3747,14568,3765,14568,3768xe" filled="f" stroked="t" strokeweight=".75pt" strokecolor="#9BBA58">
                <v:path arrowok="t"/>
              </v:shape>
            </v:group>
            <v:group style="position:absolute;left:14894;top:3571;width:101;height:97" coordorigin="14894,3571" coordsize="101,97">
              <v:shape style="position:absolute;left:14894;top:3571;width:101;height:97" coordorigin="14894,3571" coordsize="101,97" path="m14931,3571l14912,3581,14899,3598,14894,3621,14899,3640,14911,3655,14931,3665,14957,3668,14977,3658,14990,3641,14995,3619,14995,3616,14990,3598,14977,3583,14957,3573,14931,3571e" filled="t" fillcolor="#9BBA58" stroked="f">
                <v:path arrowok="t"/>
                <v:fill/>
              </v:shape>
            </v:group>
            <v:group style="position:absolute;left:14894;top:3571;width:101;height:97" coordorigin="14894,3571" coordsize="101,97">
              <v:shape style="position:absolute;left:14894;top:3571;width:101;height:97" coordorigin="14894,3571" coordsize="101,97" path="m14995,3619l14990,3641,14977,3658,14957,3668,14931,3665,14911,3655,14899,3640,14894,3621,14899,3598,14912,3581,14931,3571,14957,3573,14977,3583,14990,3598,14995,3616,14995,3619xe" filled="f" stroked="t" strokeweight=".75pt" strokecolor="#9BBA58">
                <v:path arrowok="t"/>
              </v:shape>
            </v:group>
            <v:group style="position:absolute;left:15321;top:3446;width:101;height:97" coordorigin="15321,3446" coordsize="101,97">
              <v:shape style="position:absolute;left:15321;top:3446;width:101;height:97" coordorigin="15321,3446" coordsize="101,97" path="m15358,3446l15339,3456,15326,3474,15321,3496,15326,3515,15338,3530,15358,3540,15385,3543,15404,3533,15417,3516,15422,3494,15422,3491,15417,3473,15405,3458,15385,3449,15358,3446e" filled="t" fillcolor="#9BBA58" stroked="f">
                <v:path arrowok="t"/>
                <v:fill/>
              </v:shape>
            </v:group>
            <v:group style="position:absolute;left:15321;top:3446;width:101;height:97" coordorigin="15321,3446" coordsize="101,97">
              <v:shape style="position:absolute;left:15321;top:3446;width:101;height:97" coordorigin="15321,3446" coordsize="101,97" path="m15422,3494l15417,3516,15404,3533,15385,3543,15358,3540,15338,3530,15326,3515,15321,3496,15326,3474,15339,3456,15358,3446,15385,3449,15405,3458,15417,3473,15422,3491,15422,3494xe" filled="f" stroked="t" strokeweight=".75pt" strokecolor="#9BBA58">
                <v:path arrowok="t"/>
              </v:shape>
            </v:group>
            <v:group style="position:absolute;left:15749;top:3249;width:101;height:97" coordorigin="15749,3249" coordsize="101,97">
              <v:shape style="position:absolute;left:15749;top:3249;width:101;height:97" coordorigin="15749,3249" coordsize="101,97" path="m15785,3249l15766,3259,15753,3277,15749,3299,15753,3318,15766,3334,15785,3344,15812,3346,15831,3336,15844,3319,15849,3298,15849,3295,15844,3276,15832,3261,15812,3252,15785,3249e" filled="t" fillcolor="#9BBA58" stroked="f">
                <v:path arrowok="t"/>
                <v:fill/>
              </v:shape>
            </v:group>
            <v:group style="position:absolute;left:15749;top:3249;width:101;height:97" coordorigin="15749,3249" coordsize="101,97">
              <v:shape style="position:absolute;left:15749;top:3249;width:101;height:97" coordorigin="15749,3249" coordsize="101,97" path="m15849,3298l15844,3319,15831,3336,15812,3346,15785,3344,15766,3334,15753,3318,15749,3299,15753,3277,15766,3259,15785,3249,15812,3252,15832,3261,15844,3276,15849,3295,15849,3298xe" filled="f" stroked="t" strokeweight=".75pt" strokecolor="#9BBA58">
                <v:path arrowok="t"/>
              </v:shape>
            </v:group>
            <v:group style="position:absolute;left:16176;top:3446;width:101;height:97" coordorigin="16176,3446" coordsize="101,97">
              <v:shape style="position:absolute;left:16176;top:3446;width:101;height:97" coordorigin="16176,3446" coordsize="101,97" path="m16212,3446l16193,3456,16181,3474,16176,3496,16181,3515,16193,3530,16212,3540,16239,3543,16258,3533,16272,3516,16277,3494,16277,3491,16271,3473,16259,3458,16239,3449,16212,3446e" filled="t" fillcolor="#9BBA58" stroked="f">
                <v:path arrowok="t"/>
                <v:fill/>
              </v:shape>
            </v:group>
            <v:group style="position:absolute;left:16176;top:3446;width:101;height:97" coordorigin="16176,3446" coordsize="101,97">
              <v:shape style="position:absolute;left:16176;top:3446;width:101;height:97" coordorigin="16176,3446" coordsize="101,97" path="m16277,3494l16272,3516,16258,3533,16239,3543,16212,3540,16193,3530,16181,3515,16176,3496,16181,3474,16193,3456,16212,3446,16239,3449,16259,3458,16271,3473,16277,3491,16277,3494xe" filled="f" stroked="t" strokeweight=".75pt" strokecolor="#9BBA58">
                <v:path arrowok="t"/>
              </v:shape>
            </v:group>
            <v:group style="position:absolute;left:16603;top:3300;width:101;height:97" coordorigin="16603,3300" coordsize="101,97">
              <v:shape style="position:absolute;left:16603;top:3300;width:101;height:97" coordorigin="16603,3300" coordsize="101,97" path="m16639,3300l16621,3310,16608,3327,16603,3350,16608,3369,16620,3384,16640,3394,16666,3397,16686,3387,16699,3370,16704,3348,16704,3345,16699,3327,16686,3312,16666,3302,16639,3300e" filled="t" fillcolor="#9BBA58" stroked="f">
                <v:path arrowok="t"/>
                <v:fill/>
              </v:shape>
            </v:group>
            <v:group style="position:absolute;left:16603;top:3300;width:101;height:97" coordorigin="16603,3300" coordsize="101,97">
              <v:shape style="position:absolute;left:16603;top:3300;width:101;height:97" coordorigin="16603,3300" coordsize="101,97" path="m16704,3348l16699,3370,16686,3387,16666,3397,16640,3394,16620,3384,16608,3369,16603,3350,16608,3327,16621,3310,16639,3300,16666,3302,16686,3312,16699,3327,16704,3345,16704,3348xe" filled="f" stroked="t" strokeweight=".75pt" strokecolor="#9BBA58">
                <v:path arrowok="t"/>
              </v:shape>
            </v:group>
            <v:group style="position:absolute;left:17030;top:3472;width:101;height:97" coordorigin="17030,3472" coordsize="101,97">
              <v:shape style="position:absolute;left:17030;top:3472;width:101;height:97" coordorigin="17030,3472" coordsize="101,97" path="m17067,3472l17048,3483,17035,3500,17030,3523,17035,3542,17047,3557,17067,3567,17093,3570,17113,3560,17126,3543,17131,3521,17131,3518,17126,3499,17113,3484,17093,3475,17067,3472e" filled="t" fillcolor="#9BBA58" stroked="f">
                <v:path arrowok="t"/>
                <v:fill/>
              </v:shape>
            </v:group>
            <v:group style="position:absolute;left:17030;top:3472;width:101;height:97" coordorigin="17030,3472" coordsize="101,97">
              <v:shape style="position:absolute;left:17030;top:3472;width:101;height:97" coordorigin="17030,3472" coordsize="101,97" path="m17131,3521l17126,3543,17113,3560,17093,3570,17067,3567,17047,3557,17035,3542,17030,3523,17035,3500,17048,3483,17067,3472,17093,3475,17113,3484,17126,3499,17131,3518,17131,3521xe" filled="f" stroked="t" strokeweight=".75pt" strokecolor="#9BBA58">
                <v:path arrowok="t"/>
              </v:shape>
            </v:group>
            <v:group style="position:absolute;left:17457;top:3300;width:101;height:97" coordorigin="17457,3300" coordsize="101,97">
              <v:shape style="position:absolute;left:17457;top:3300;width:101;height:97" coordorigin="17457,3300" coordsize="101,97" path="m17494,3300l17475,3310,17462,3327,17457,3350,17462,3369,17474,3384,17494,3394,17521,3397,17540,3387,17553,3370,17558,3348,17558,3345,17553,3327,17541,3312,17521,3302,17494,3300e" filled="t" fillcolor="#9BBA58" stroked="f">
                <v:path arrowok="t"/>
                <v:fill/>
              </v:shape>
            </v:group>
            <v:group style="position:absolute;left:17457;top:3300;width:101;height:97" coordorigin="17457,3300" coordsize="101,97">
              <v:shape style="position:absolute;left:17457;top:3300;width:101;height:97" coordorigin="17457,3300" coordsize="101,97" path="m17558,3348l17553,3370,17540,3387,17521,3397,17494,3394,17474,3384,17462,3369,17457,3350,17462,3327,17475,3310,17494,3300,17521,3302,17541,3312,17553,3327,17558,3345,17558,3348xe" filled="f" stroked="t" strokeweight=".75pt" strokecolor="#9BBA58">
                <v:path arrowok="t"/>
              </v:shape>
            </v:group>
            <v:group style="position:absolute;left:17885;top:3446;width:101;height:97" coordorigin="17885,3446" coordsize="101,97">
              <v:shape style="position:absolute;left:17885;top:3446;width:101;height:97" coordorigin="17885,3446" coordsize="101,97" path="m17921,3446l17902,3456,17889,3474,17885,3496,17889,3515,17902,3530,17921,3540,17948,3543,17967,3533,17980,3516,17985,3494,17985,3491,17980,3473,17968,3458,17948,3449,17921,3446e" filled="t" fillcolor="#9BBA58" stroked="f">
                <v:path arrowok="t"/>
                <v:fill/>
              </v:shape>
            </v:group>
            <v:group style="position:absolute;left:17885;top:3446;width:101;height:97" coordorigin="17885,3446" coordsize="101,97">
              <v:shape style="position:absolute;left:17885;top:3446;width:101;height:97" coordorigin="17885,3446" coordsize="101,97" path="m17985,3494l17980,3516,17967,3533,17948,3543,17921,3540,17902,3530,17889,3515,17885,3496,17889,3474,17902,3456,17921,3446,17948,3449,17968,3458,17980,3473,17985,3491,17985,3494xe" filled="f" stroked="t" strokeweight=".75pt" strokecolor="#9BBA58">
                <v:path arrowok="t"/>
              </v:shape>
            </v:group>
            <v:group style="position:absolute;left:18312;top:3496;width:101;height:97" coordorigin="18312,3496" coordsize="101,97">
              <v:shape style="position:absolute;left:18312;top:3496;width:101;height:97" coordorigin="18312,3496" coordsize="101,97" path="m18348,3496l18329,3507,18317,3524,18312,3547,18317,3566,18329,3581,18348,3591,18375,3594,18394,3584,18408,3567,18413,3545,18413,3542,18407,3523,18395,3508,18375,3499,18348,3496e" filled="t" fillcolor="#9BBA58" stroked="f">
                <v:path arrowok="t"/>
                <v:fill/>
              </v:shape>
            </v:group>
            <v:group style="position:absolute;left:18312;top:3496;width:101;height:97" coordorigin="18312,3496" coordsize="101,97">
              <v:shape style="position:absolute;left:18312;top:3496;width:101;height:97" coordorigin="18312,3496" coordsize="101,97" path="m18413,3545l18408,3567,18394,3584,18375,3594,18348,3591,18329,3581,18317,3566,18312,3547,18317,3524,18329,3507,18348,3496,18375,3499,18395,3508,18407,3523,18413,3542,18413,3545xe" filled="f" stroked="t" strokeweight=".75pt" strokecolor="#9BBA58">
                <v:path arrowok="t"/>
              </v:shape>
            </v:group>
            <v:group style="position:absolute;left:18739;top:3940;width:101;height:97" coordorigin="18739,3940" coordsize="101,97">
              <v:shape style="position:absolute;left:18739;top:3940;width:101;height:97" coordorigin="18739,3940" coordsize="101,97" path="m18775,3940l18757,3951,18744,3968,18739,3991,18744,4010,18756,4025,18776,4035,18802,4038,18822,4028,18835,4011,18840,3989,18840,3986,18835,3967,18822,3952,18802,3943,18775,3940e" filled="t" fillcolor="#9BBA58" stroked="f">
                <v:path arrowok="t"/>
                <v:fill/>
              </v:shape>
            </v:group>
            <v:group style="position:absolute;left:18739;top:3940;width:101;height:97" coordorigin="18739,3940" coordsize="101,97">
              <v:shape style="position:absolute;left:18739;top:3940;width:101;height:97" coordorigin="18739,3940" coordsize="101,97" path="m18840,3989l18835,4011,18822,4028,18802,4038,18776,4035,18756,4025,18744,4010,18739,3991,18744,3968,18757,3951,18775,3940,18802,3943,18822,3952,18835,3967,18840,3986,18840,3989xe" filled="f" stroked="t" strokeweight=".75pt" strokecolor="#9BBA58">
                <v:path arrowok="t"/>
              </v:shape>
            </v:group>
            <v:group style="position:absolute;left:5976;top:2904;width:12814;height:1013" coordorigin="5976,2904" coordsize="12814,1013">
              <v:shape style="position:absolute;left:5976;top:2904;width:12814;height:1013" coordorigin="5976,2904" coordsize="12814,1013" path="m5976,3127l6403,3101,6830,2928,7258,3768,7685,3818,8112,3545,8539,2904,8966,3101,9394,3768,9821,3670,10248,3866,10675,3917,11102,3694,11530,3226,11957,3199,12384,3226,12811,3670,13238,3446,13666,3521,14093,3595,14520,3250,14947,3545,15374,3422,15799,3619,16226,3398,16654,3446,17081,3768,17508,3324,17935,3372,18362,3372,18790,3744e" filled="f" stroked="t" strokeweight="2.16pt" strokecolor="#7C5F9F">
                <v:path arrowok="t"/>
              </v:shape>
            </v:group>
            <v:group style="position:absolute;left:5903;top:3055;width:139;height:139" coordorigin="5903,3055" coordsize="139,139">
              <v:shape style="position:absolute;left:5903;top:3055;width:139;height:139" coordorigin="5903,3055" coordsize="139,139" path="m5973,3124l5903,3194,6043,3194,5973,3124e" filled="t" fillcolor="#8063A1" stroked="f">
                <v:path arrowok="t"/>
                <v:fill/>
              </v:shape>
              <v:shape style="position:absolute;left:5903;top:3055;width:139;height:139" coordorigin="5903,3055" coordsize="139,139" path="m6043,3055l5903,3055,5973,3124,6043,3055e" filled="t" fillcolor="#8063A1" stroked="f">
                <v:path arrowok="t"/>
                <v:fill/>
              </v:shape>
            </v:group>
            <v:group style="position:absolute;left:5903;top:3055;width:139;height:139" coordorigin="5903,3055" coordsize="139,139">
              <v:shape style="position:absolute;left:5903;top:3055;width:139;height:139" coordorigin="5903,3055" coordsize="139,139" path="m6043,3194l5903,3055e" filled="f" stroked="t" strokeweight=".75pt" strokecolor="#7C5F9F">
                <v:path arrowok="t"/>
              </v:shape>
            </v:group>
            <v:group style="position:absolute;left:5903;top:3055;width:139;height:139" coordorigin="5903,3055" coordsize="139,139">
              <v:shape style="position:absolute;left:5903;top:3055;width:139;height:139" coordorigin="5903,3055" coordsize="139,139" path="m5903,3194l6043,3055e" filled="f" stroked="t" strokeweight=".75pt" strokecolor="#7C5F9F">
                <v:path arrowok="t"/>
              </v:shape>
            </v:group>
            <v:group style="position:absolute;left:6331;top:3031;width:139;height:139" coordorigin="6331,3031" coordsize="139,139">
              <v:shape style="position:absolute;left:6331;top:3031;width:139;height:139" coordorigin="6331,3031" coordsize="139,139" path="m6400,3100l6331,3170,6470,3170,6400,3100e" filled="t" fillcolor="#8063A1" stroked="f">
                <v:path arrowok="t"/>
                <v:fill/>
              </v:shape>
              <v:shape style="position:absolute;left:6331;top:3031;width:139;height:139" coordorigin="6331,3031" coordsize="139,139" path="m6470,3031l6331,3031,6400,3100,6470,3031e" filled="t" fillcolor="#8063A1" stroked="f">
                <v:path arrowok="t"/>
                <v:fill/>
              </v:shape>
            </v:group>
            <v:group style="position:absolute;left:6331;top:3031;width:139;height:139" coordorigin="6331,3031" coordsize="139,139">
              <v:shape style="position:absolute;left:6331;top:3031;width:139;height:139" coordorigin="6331,3031" coordsize="139,139" path="m6470,3170l6331,3031e" filled="f" stroked="t" strokeweight=".75pt" strokecolor="#7C5F9F">
                <v:path arrowok="t"/>
              </v:shape>
            </v:group>
            <v:group style="position:absolute;left:6331;top:3031;width:139;height:139" coordorigin="6331,3031" coordsize="139,139">
              <v:shape style="position:absolute;left:6331;top:3031;width:139;height:139" coordorigin="6331,3031" coordsize="139,139" path="m6331,3170l6470,3031e" filled="f" stroked="t" strokeweight=".75pt" strokecolor="#7C5F9F">
                <v:path arrowok="t"/>
              </v:shape>
            </v:group>
            <v:group style="position:absolute;left:6758;top:2858;width:139;height:139" coordorigin="6758,2858" coordsize="139,139">
              <v:shape style="position:absolute;left:6758;top:2858;width:139;height:139" coordorigin="6758,2858" coordsize="139,139" path="m6827,2928l6758,2997,6897,2997,6827,2928e" filled="t" fillcolor="#8063A1" stroked="f">
                <v:path arrowok="t"/>
                <v:fill/>
              </v:shape>
              <v:shape style="position:absolute;left:6758;top:2858;width:139;height:139" coordorigin="6758,2858" coordsize="139,139" path="m6897,2858l6758,2858,6827,2928,6897,2858e" filled="t" fillcolor="#8063A1" stroked="f">
                <v:path arrowok="t"/>
                <v:fill/>
              </v:shape>
            </v:group>
            <v:group style="position:absolute;left:6758;top:2858;width:139;height:139" coordorigin="6758,2858" coordsize="139,139">
              <v:shape style="position:absolute;left:6758;top:2858;width:139;height:139" coordorigin="6758,2858" coordsize="139,139" path="m6897,2997l6758,2858e" filled="f" stroked="t" strokeweight=".75pt" strokecolor="#7C5F9F">
                <v:path arrowok="t"/>
              </v:shape>
            </v:group>
            <v:group style="position:absolute;left:6758;top:2858;width:139;height:139" coordorigin="6758,2858" coordsize="139,139">
              <v:shape style="position:absolute;left:6758;top:2858;width:139;height:139" coordorigin="6758,2858" coordsize="139,139" path="m6758,2997l6897,2858e" filled="f" stroked="t" strokeweight=".75pt" strokecolor="#7C5F9F">
                <v:path arrowok="t"/>
              </v:shape>
            </v:group>
            <v:group style="position:absolute;left:7185;top:3698;width:139;height:139" coordorigin="7185,3698" coordsize="139,139">
              <v:shape style="position:absolute;left:7185;top:3698;width:139;height:139" coordorigin="7185,3698" coordsize="139,139" path="m7255,3768l7185,3837,7324,3837,7255,3768e" filled="t" fillcolor="#8063A1" stroked="f">
                <v:path arrowok="t"/>
                <v:fill/>
              </v:shape>
              <v:shape style="position:absolute;left:7185;top:3698;width:139;height:139" coordorigin="7185,3698" coordsize="139,139" path="m7324,3698l7185,3698,7255,3768,7324,3698e" filled="t" fillcolor="#8063A1" stroked="f">
                <v:path arrowok="t"/>
                <v:fill/>
              </v:shape>
            </v:group>
            <v:group style="position:absolute;left:7185;top:3698;width:139;height:139" coordorigin="7185,3698" coordsize="139,139">
              <v:shape style="position:absolute;left:7185;top:3698;width:139;height:139" coordorigin="7185,3698" coordsize="139,139" path="m7324,3837l7185,3698e" filled="f" stroked="t" strokeweight=".75pt" strokecolor="#7C5F9F">
                <v:path arrowok="t"/>
              </v:shape>
            </v:group>
            <v:group style="position:absolute;left:7185;top:3698;width:139;height:139" coordorigin="7185,3698" coordsize="139,139">
              <v:shape style="position:absolute;left:7185;top:3698;width:139;height:139" coordorigin="7185,3698" coordsize="139,139" path="m7185,3837l7324,3698e" filled="f" stroked="t" strokeweight=".75pt" strokecolor="#7C5F9F">
                <v:path arrowok="t"/>
              </v:shape>
            </v:group>
            <v:group style="position:absolute;left:7612;top:3746;width:139;height:139" coordorigin="7612,3746" coordsize="139,139">
              <v:shape style="position:absolute;left:7612;top:3746;width:139;height:139" coordorigin="7612,3746" coordsize="139,139" path="m7682,3816l7612,3885,7751,3885,7682,3816e" filled="t" fillcolor="#8063A1" stroked="f">
                <v:path arrowok="t"/>
                <v:fill/>
              </v:shape>
              <v:shape style="position:absolute;left:7612;top:3746;width:139;height:139" coordorigin="7612,3746" coordsize="139,139" path="m7751,3746l7612,3746,7682,3816,7751,3746e" filled="t" fillcolor="#8063A1" stroked="f">
                <v:path arrowok="t"/>
                <v:fill/>
              </v:shape>
            </v:group>
            <v:group style="position:absolute;left:7612;top:3746;width:139;height:139" coordorigin="7612,3746" coordsize="139,139">
              <v:shape style="position:absolute;left:7612;top:3746;width:139;height:139" coordorigin="7612,3746" coordsize="139,139" path="m7751,3885l7612,3746e" filled="f" stroked="t" strokeweight=".75pt" strokecolor="#7C5F9F">
                <v:path arrowok="t"/>
              </v:shape>
            </v:group>
            <v:group style="position:absolute;left:7612;top:3746;width:139;height:139" coordorigin="7612,3746" coordsize="139,139">
              <v:shape style="position:absolute;left:7612;top:3746;width:139;height:139" coordorigin="7612,3746" coordsize="139,139" path="m7612,3885l7751,3746e" filled="f" stroked="t" strokeweight=".75pt" strokecolor="#7C5F9F">
                <v:path arrowok="t"/>
              </v:shape>
            </v:group>
            <v:group style="position:absolute;left:8039;top:3475;width:139;height:139" coordorigin="8039,3475" coordsize="139,139">
              <v:shape style="position:absolute;left:8039;top:3475;width:139;height:139" coordorigin="8039,3475" coordsize="139,139" path="m8109,3544l8039,3614,8179,3614,8109,3544e" filled="t" fillcolor="#8063A1" stroked="f">
                <v:path arrowok="t"/>
                <v:fill/>
              </v:shape>
              <v:shape style="position:absolute;left:8039;top:3475;width:139;height:139" coordorigin="8039,3475" coordsize="139,139" path="m8179,3475l8039,3475,8109,3544,8179,3475e" filled="t" fillcolor="#8063A1" stroked="f">
                <v:path arrowok="t"/>
                <v:fill/>
              </v:shape>
            </v:group>
            <v:group style="position:absolute;left:8039;top:3475;width:139;height:139" coordorigin="8039,3475" coordsize="139,139">
              <v:shape style="position:absolute;left:8039;top:3475;width:139;height:139" coordorigin="8039,3475" coordsize="139,139" path="m8179,3614l8039,3475e" filled="f" stroked="t" strokeweight=".75pt" strokecolor="#7C5F9F">
                <v:path arrowok="t"/>
              </v:shape>
            </v:group>
            <v:group style="position:absolute;left:8039;top:3475;width:139;height:139" coordorigin="8039,3475" coordsize="139,139">
              <v:shape style="position:absolute;left:8039;top:3475;width:139;height:139" coordorigin="8039,3475" coordsize="139,139" path="m8039,3614l8179,3475e" filled="f" stroked="t" strokeweight=".75pt" strokecolor="#7C5F9F">
                <v:path arrowok="t"/>
              </v:shape>
            </v:group>
            <v:group style="position:absolute;left:8467;top:2832;width:139;height:139" coordorigin="8467,2832" coordsize="139,139">
              <v:shape style="position:absolute;left:8467;top:2832;width:139;height:139" coordorigin="8467,2832" coordsize="139,139" path="m8536,2901l8467,2971,8606,2971,8536,2901e" filled="t" fillcolor="#8063A1" stroked="f">
                <v:path arrowok="t"/>
                <v:fill/>
              </v:shape>
              <v:shape style="position:absolute;left:8467;top:2832;width:139;height:139" coordorigin="8467,2832" coordsize="139,139" path="m8606,2832l8467,2832,8536,2901,8606,2832e" filled="t" fillcolor="#8063A1" stroked="f">
                <v:path arrowok="t"/>
                <v:fill/>
              </v:shape>
            </v:group>
            <v:group style="position:absolute;left:8467;top:2832;width:139;height:139" coordorigin="8467,2832" coordsize="139,139">
              <v:shape style="position:absolute;left:8467;top:2832;width:139;height:139" coordorigin="8467,2832" coordsize="139,139" path="m8606,2971l8467,2832e" filled="f" stroked="t" strokeweight=".75pt" strokecolor="#7C5F9F">
                <v:path arrowok="t"/>
              </v:shape>
            </v:group>
            <v:group style="position:absolute;left:8467;top:2832;width:139;height:139" coordorigin="8467,2832" coordsize="139,139">
              <v:shape style="position:absolute;left:8467;top:2832;width:139;height:139" coordorigin="8467,2832" coordsize="139,139" path="m8467,2971l8606,2832e" filled="f" stroked="t" strokeweight=".75pt" strokecolor="#7C5F9F">
                <v:path arrowok="t"/>
              </v:shape>
            </v:group>
            <v:group style="position:absolute;left:8894;top:3031;width:139;height:139" coordorigin="8894,3031" coordsize="139,139">
              <v:shape style="position:absolute;left:8894;top:3031;width:139;height:139" coordorigin="8894,3031" coordsize="139,139" path="m8963,3100l8894,3170,9033,3170,8963,3100e" filled="t" fillcolor="#8063A1" stroked="f">
                <v:path arrowok="t"/>
                <v:fill/>
              </v:shape>
              <v:shape style="position:absolute;left:8894;top:3031;width:139;height:139" coordorigin="8894,3031" coordsize="139,139" path="m9033,3031l8894,3031,8963,3100,9033,3031e" filled="t" fillcolor="#8063A1" stroked="f">
                <v:path arrowok="t"/>
                <v:fill/>
              </v:shape>
            </v:group>
            <v:group style="position:absolute;left:8894;top:3031;width:139;height:139" coordorigin="8894,3031" coordsize="139,139">
              <v:shape style="position:absolute;left:8894;top:3031;width:139;height:139" coordorigin="8894,3031" coordsize="139,139" path="m9033,3170l8894,3031e" filled="f" stroked="t" strokeweight=".75pt" strokecolor="#7C5F9F">
                <v:path arrowok="t"/>
              </v:shape>
            </v:group>
            <v:group style="position:absolute;left:8894;top:3031;width:139;height:139" coordorigin="8894,3031" coordsize="139,139">
              <v:shape style="position:absolute;left:8894;top:3031;width:139;height:139" coordorigin="8894,3031" coordsize="139,139" path="m8894,3170l9033,3031e" filled="f" stroked="t" strokeweight=".75pt" strokecolor="#7C5F9F">
                <v:path arrowok="t"/>
              </v:shape>
            </v:group>
            <v:group style="position:absolute;left:9321;top:3698;width:139;height:139" coordorigin="9321,3698" coordsize="139,139">
              <v:shape style="position:absolute;left:9321;top:3698;width:139;height:139" coordorigin="9321,3698" coordsize="139,139" path="m9391,3768l9321,3837,9460,3837,9391,3768e" filled="t" fillcolor="#8063A1" stroked="f">
                <v:path arrowok="t"/>
                <v:fill/>
              </v:shape>
              <v:shape style="position:absolute;left:9321;top:3698;width:139;height:139" coordorigin="9321,3698" coordsize="139,139" path="m9460,3698l9321,3698,9391,3768,9460,3698e" filled="t" fillcolor="#8063A1" stroked="f">
                <v:path arrowok="t"/>
                <v:fill/>
              </v:shape>
            </v:group>
            <v:group style="position:absolute;left:9321;top:3698;width:139;height:139" coordorigin="9321,3698" coordsize="139,139">
              <v:shape style="position:absolute;left:9321;top:3698;width:139;height:139" coordorigin="9321,3698" coordsize="139,139" path="m9460,3837l9321,3698e" filled="f" stroked="t" strokeweight=".75pt" strokecolor="#7C5F9F">
                <v:path arrowok="t"/>
              </v:shape>
            </v:group>
            <v:group style="position:absolute;left:9321;top:3698;width:139;height:139" coordorigin="9321,3698" coordsize="139,139">
              <v:shape style="position:absolute;left:9321;top:3698;width:139;height:139" coordorigin="9321,3698" coordsize="139,139" path="m9321,3837l9460,3698e" filled="f" stroked="t" strokeweight=".75pt" strokecolor="#7C5F9F">
                <v:path arrowok="t"/>
              </v:shape>
            </v:group>
            <v:group style="position:absolute;left:9748;top:3597;width:139;height:139" coordorigin="9748,3597" coordsize="139,139">
              <v:shape style="position:absolute;left:9748;top:3597;width:139;height:139" coordorigin="9748,3597" coordsize="139,139" path="m9818,3667l9748,3736,9887,3736,9818,3667e" filled="t" fillcolor="#8063A1" stroked="f">
                <v:path arrowok="t"/>
                <v:fill/>
              </v:shape>
              <v:shape style="position:absolute;left:9748;top:3597;width:139;height:139" coordorigin="9748,3597" coordsize="139,139" path="m9887,3597l9748,3597,9818,3667,9887,3597e" filled="t" fillcolor="#8063A1" stroked="f">
                <v:path arrowok="t"/>
                <v:fill/>
              </v:shape>
            </v:group>
            <v:group style="position:absolute;left:9748;top:3597;width:139;height:139" coordorigin="9748,3597" coordsize="139,139">
              <v:shape style="position:absolute;left:9748;top:3597;width:139;height:139" coordorigin="9748,3597" coordsize="139,139" path="m9887,3736l9748,3597e" filled="f" stroked="t" strokeweight=".75pt" strokecolor="#7C5F9F">
                <v:path arrowok="t"/>
              </v:shape>
            </v:group>
            <v:group style="position:absolute;left:9748;top:3597;width:139;height:139" coordorigin="9748,3597" coordsize="139,139">
              <v:shape style="position:absolute;left:9748;top:3597;width:139;height:139" coordorigin="9748,3597" coordsize="139,139" path="m9748,3736l9887,3597e" filled="f" stroked="t" strokeweight=".75pt" strokecolor="#7C5F9F">
                <v:path arrowok="t"/>
              </v:shape>
            </v:group>
            <v:group style="position:absolute;left:10175;top:3796;width:139;height:139" coordorigin="10175,3796" coordsize="139,139">
              <v:shape style="position:absolute;left:10175;top:3796;width:139;height:139" coordorigin="10175,3796" coordsize="139,139" path="m10245,3866l10175,3936,10315,3936,10245,3866e" filled="t" fillcolor="#8063A1" stroked="f">
                <v:path arrowok="t"/>
                <v:fill/>
              </v:shape>
              <v:shape style="position:absolute;left:10175;top:3796;width:139;height:139" coordorigin="10175,3796" coordsize="139,139" path="m10315,3796l10175,3796,10245,3866,10315,3796e" filled="t" fillcolor="#8063A1" stroked="f">
                <v:path arrowok="t"/>
                <v:fill/>
              </v:shape>
            </v:group>
            <v:group style="position:absolute;left:10175;top:3796;width:139;height:139" coordorigin="10175,3796" coordsize="139,139">
              <v:shape style="position:absolute;left:10175;top:3796;width:139;height:139" coordorigin="10175,3796" coordsize="139,139" path="m10315,3936l10175,3796e" filled="f" stroked="t" strokeweight=".75pt" strokecolor="#7C5F9F">
                <v:path arrowok="t"/>
              </v:shape>
            </v:group>
            <v:group style="position:absolute;left:10175;top:3796;width:139;height:139" coordorigin="10175,3796" coordsize="139,139">
              <v:shape style="position:absolute;left:10175;top:3796;width:139;height:139" coordorigin="10175,3796" coordsize="139,139" path="m10175,3936l10315,3796e" filled="f" stroked="t" strokeweight=".75pt" strokecolor="#7C5F9F">
                <v:path arrowok="t"/>
              </v:shape>
            </v:group>
            <v:group style="position:absolute;left:10603;top:3844;width:139;height:139" coordorigin="10603,3844" coordsize="139,139">
              <v:shape style="position:absolute;left:10603;top:3844;width:139;height:139" coordorigin="10603,3844" coordsize="139,139" path="m10672,3914l10603,3984,10742,3984,10672,3914e" filled="t" fillcolor="#8063A1" stroked="f">
                <v:path arrowok="t"/>
                <v:fill/>
              </v:shape>
              <v:shape style="position:absolute;left:10603;top:3844;width:139;height:139" coordorigin="10603,3844" coordsize="139,139" path="m10742,3844l10603,3844,10672,3914,10742,3844e" filled="t" fillcolor="#8063A1" stroked="f">
                <v:path arrowok="t"/>
                <v:fill/>
              </v:shape>
            </v:group>
            <v:group style="position:absolute;left:10603;top:3844;width:139;height:139" coordorigin="10603,3844" coordsize="139,139">
              <v:shape style="position:absolute;left:10603;top:3844;width:139;height:139" coordorigin="10603,3844" coordsize="139,139" path="m10742,3984l10603,3844e" filled="f" stroked="t" strokeweight=".75pt" strokecolor="#7C5F9F">
                <v:path arrowok="t"/>
              </v:shape>
            </v:group>
            <v:group style="position:absolute;left:10603;top:3844;width:139;height:139" coordorigin="10603,3844" coordsize="139,139">
              <v:shape style="position:absolute;left:10603;top:3844;width:139;height:139" coordorigin="10603,3844" coordsize="139,139" path="m10603,3984l10742,3844e" filled="f" stroked="t" strokeweight=".75pt" strokecolor="#7C5F9F">
                <v:path arrowok="t"/>
              </v:shape>
            </v:group>
            <v:group style="position:absolute;left:11030;top:3624;width:139;height:139" coordorigin="11030,3624" coordsize="139,139">
              <v:shape style="position:absolute;left:11030;top:3624;width:139;height:139" coordorigin="11030,3624" coordsize="139,139" path="m11099,3693l11030,3763,11169,3763,11099,3693e" filled="t" fillcolor="#8063A1" stroked="f">
                <v:path arrowok="t"/>
                <v:fill/>
              </v:shape>
              <v:shape style="position:absolute;left:11030;top:3624;width:139;height:139" coordorigin="11030,3624" coordsize="139,139" path="m11169,3624l11030,3624,11099,3693,11169,3624e" filled="t" fillcolor="#8063A1" stroked="f">
                <v:path arrowok="t"/>
                <v:fill/>
              </v:shape>
            </v:group>
            <v:group style="position:absolute;left:11030;top:3624;width:139;height:139" coordorigin="11030,3624" coordsize="139,139">
              <v:shape style="position:absolute;left:11030;top:3624;width:139;height:139" coordorigin="11030,3624" coordsize="139,139" path="m11169,3763l11030,3624e" filled="f" stroked="t" strokeweight=".75pt" strokecolor="#7C5F9F">
                <v:path arrowok="t"/>
              </v:shape>
            </v:group>
            <v:group style="position:absolute;left:11030;top:3624;width:139;height:139" coordorigin="11030,3624" coordsize="139,139">
              <v:shape style="position:absolute;left:11030;top:3624;width:139;height:139" coordorigin="11030,3624" coordsize="139,139" path="m11030,3763l11169,3624e" filled="f" stroked="t" strokeweight=".75pt" strokecolor="#7C5F9F">
                <v:path arrowok="t"/>
              </v:shape>
            </v:group>
            <v:group style="position:absolute;left:11457;top:3153;width:139;height:139" coordorigin="11457,3153" coordsize="139,139">
              <v:shape style="position:absolute;left:11457;top:3153;width:139;height:139" coordorigin="11457,3153" coordsize="139,139" path="m11527,3223l11457,3292,11596,3292,11527,3223e" filled="t" fillcolor="#8063A1" stroked="f">
                <v:path arrowok="t"/>
                <v:fill/>
              </v:shape>
              <v:shape style="position:absolute;left:11457;top:3153;width:139;height:139" coordorigin="11457,3153" coordsize="139,139" path="m11596,3153l11457,3153,11527,3223,11596,3153e" filled="t" fillcolor="#8063A1" stroked="f">
                <v:path arrowok="t"/>
                <v:fill/>
              </v:shape>
            </v:group>
            <v:group style="position:absolute;left:11457;top:3153;width:139;height:139" coordorigin="11457,3153" coordsize="139,139">
              <v:shape style="position:absolute;left:11457;top:3153;width:139;height:139" coordorigin="11457,3153" coordsize="139,139" path="m11596,3292l11457,3153e" filled="f" stroked="t" strokeweight=".75pt" strokecolor="#7C5F9F">
                <v:path arrowok="t"/>
              </v:shape>
            </v:group>
            <v:group style="position:absolute;left:11457;top:3153;width:139;height:139" coordorigin="11457,3153" coordsize="139,139">
              <v:shape style="position:absolute;left:11457;top:3153;width:139;height:139" coordorigin="11457,3153" coordsize="139,139" path="m11457,3292l11596,3153e" filled="f" stroked="t" strokeweight=".75pt" strokecolor="#7C5F9F">
                <v:path arrowok="t"/>
              </v:shape>
            </v:group>
            <v:group style="position:absolute;left:11884;top:3129;width:139;height:139" coordorigin="11884,3129" coordsize="139,139">
              <v:shape style="position:absolute;left:11884;top:3129;width:139;height:139" coordorigin="11884,3129" coordsize="139,139" path="m11954,3199l11884,3268,12023,3268,11954,3199e" filled="t" fillcolor="#8063A1" stroked="f">
                <v:path arrowok="t"/>
                <v:fill/>
              </v:shape>
              <v:shape style="position:absolute;left:11884;top:3129;width:139;height:139" coordorigin="11884,3129" coordsize="139,139" path="m12023,3129l11884,3129,11954,3199,12023,3129e" filled="t" fillcolor="#8063A1" stroked="f">
                <v:path arrowok="t"/>
                <v:fill/>
              </v:shape>
            </v:group>
            <v:group style="position:absolute;left:11884;top:3129;width:139;height:139" coordorigin="11884,3129" coordsize="139,139">
              <v:shape style="position:absolute;left:11884;top:3129;width:139;height:139" coordorigin="11884,3129" coordsize="139,139" path="m12023,3268l11884,3129e" filled="f" stroked="t" strokeweight=".75pt" strokecolor="#7C5F9F">
                <v:path arrowok="t"/>
              </v:shape>
            </v:group>
            <v:group style="position:absolute;left:11884;top:3129;width:139;height:139" coordorigin="11884,3129" coordsize="139,139">
              <v:shape style="position:absolute;left:11884;top:3129;width:139;height:139" coordorigin="11884,3129" coordsize="139,139" path="m11884,3268l12023,3129e" filled="f" stroked="t" strokeweight=".75pt" strokecolor="#7C5F9F">
                <v:path arrowok="t"/>
              </v:shape>
            </v:group>
            <v:group style="position:absolute;left:12311;top:3153;width:139;height:139" coordorigin="12311,3153" coordsize="139,139">
              <v:shape style="position:absolute;left:12311;top:3153;width:139;height:139" coordorigin="12311,3153" coordsize="139,139" path="m12381,3223l12311,3292,12451,3292,12381,3223e" filled="t" fillcolor="#8063A1" stroked="f">
                <v:path arrowok="t"/>
                <v:fill/>
              </v:shape>
              <v:shape style="position:absolute;left:12311;top:3153;width:139;height:139" coordorigin="12311,3153" coordsize="139,139" path="m12451,3153l12311,3153,12381,3223,12451,3153e" filled="t" fillcolor="#8063A1" stroked="f">
                <v:path arrowok="t"/>
                <v:fill/>
              </v:shape>
            </v:group>
            <v:group style="position:absolute;left:12311;top:3153;width:139;height:139" coordorigin="12311,3153" coordsize="139,139">
              <v:shape style="position:absolute;left:12311;top:3153;width:139;height:139" coordorigin="12311,3153" coordsize="139,139" path="m12451,3292l12311,3153e" filled="f" stroked="t" strokeweight=".75pt" strokecolor="#7C5F9F">
                <v:path arrowok="t"/>
              </v:shape>
            </v:group>
            <v:group style="position:absolute;left:12311;top:3153;width:139;height:139" coordorigin="12311,3153" coordsize="139,139">
              <v:shape style="position:absolute;left:12311;top:3153;width:139;height:139" coordorigin="12311,3153" coordsize="139,139" path="m12311,3292l12451,3153e" filled="f" stroked="t" strokeweight=".75pt" strokecolor="#7C5F9F">
                <v:path arrowok="t"/>
              </v:shape>
            </v:group>
            <v:group style="position:absolute;left:12739;top:3597;width:139;height:139" coordorigin="12739,3597" coordsize="139,139">
              <v:shape style="position:absolute;left:12739;top:3597;width:139;height:139" coordorigin="12739,3597" coordsize="139,139" path="m12808,3667l12739,3736,12878,3736,12808,3667e" filled="t" fillcolor="#8063A1" stroked="f">
                <v:path arrowok="t"/>
                <v:fill/>
              </v:shape>
              <v:shape style="position:absolute;left:12739;top:3597;width:139;height:139" coordorigin="12739,3597" coordsize="139,139" path="m12878,3597l12739,3597,12808,3667,12878,3597e" filled="t" fillcolor="#8063A1" stroked="f">
                <v:path arrowok="t"/>
                <v:fill/>
              </v:shape>
            </v:group>
            <v:group style="position:absolute;left:12739;top:3597;width:139;height:139" coordorigin="12739,3597" coordsize="139,139">
              <v:shape style="position:absolute;left:12739;top:3597;width:139;height:139" coordorigin="12739,3597" coordsize="139,139" path="m12878,3736l12739,3597e" filled="f" stroked="t" strokeweight=".75pt" strokecolor="#7C5F9F">
                <v:path arrowok="t"/>
              </v:shape>
            </v:group>
            <v:group style="position:absolute;left:12739;top:3597;width:139;height:139" coordorigin="12739,3597" coordsize="139,139">
              <v:shape style="position:absolute;left:12739;top:3597;width:139;height:139" coordorigin="12739,3597" coordsize="139,139" path="m12739,3736l12878,3597e" filled="f" stroked="t" strokeweight=".75pt" strokecolor="#7C5F9F">
                <v:path arrowok="t"/>
              </v:shape>
            </v:group>
            <v:group style="position:absolute;left:13166;top:3376;width:139;height:139" coordorigin="13166,3376" coordsize="139,139">
              <v:shape style="position:absolute;left:13166;top:3376;width:139;height:139" coordorigin="13166,3376" coordsize="139,139" path="m13235,3446l13166,3516,13305,3516,13235,3446e" filled="t" fillcolor="#8063A1" stroked="f">
                <v:path arrowok="t"/>
                <v:fill/>
              </v:shape>
              <v:shape style="position:absolute;left:13166;top:3376;width:139;height:139" coordorigin="13166,3376" coordsize="139,139" path="m13305,3376l13166,3376,13235,3446,13305,3376e" filled="t" fillcolor="#8063A1" stroked="f">
                <v:path arrowok="t"/>
                <v:fill/>
              </v:shape>
            </v:group>
            <v:group style="position:absolute;left:13166;top:3376;width:139;height:139" coordorigin="13166,3376" coordsize="139,139">
              <v:shape style="position:absolute;left:13166;top:3376;width:139;height:139" coordorigin="13166,3376" coordsize="139,139" path="m13305,3516l13166,3376e" filled="f" stroked="t" strokeweight=".75pt" strokecolor="#7C5F9F">
                <v:path arrowok="t"/>
              </v:shape>
            </v:group>
            <v:group style="position:absolute;left:13166;top:3376;width:139;height:139" coordorigin="13166,3376" coordsize="139,139">
              <v:shape style="position:absolute;left:13166;top:3376;width:139;height:139" coordorigin="13166,3376" coordsize="139,139" path="m13166,3516l13305,3376e" filled="f" stroked="t" strokeweight=".75pt" strokecolor="#7C5F9F">
                <v:path arrowok="t"/>
              </v:shape>
            </v:group>
            <v:group style="position:absolute;left:13593;top:3451;width:139;height:139" coordorigin="13593,3451" coordsize="139,139">
              <v:shape style="position:absolute;left:13593;top:3451;width:139;height:139" coordorigin="13593,3451" coordsize="139,139" path="m13663,3520l13593,3590,13732,3590,13663,3520e" filled="t" fillcolor="#8063A1" stroked="f">
                <v:path arrowok="t"/>
                <v:fill/>
              </v:shape>
              <v:shape style="position:absolute;left:13593;top:3451;width:139;height:139" coordorigin="13593,3451" coordsize="139,139" path="m13732,3451l13593,3451,13663,3520,13732,3451e" filled="t" fillcolor="#8063A1" stroked="f">
                <v:path arrowok="t"/>
                <v:fill/>
              </v:shape>
            </v:group>
            <v:group style="position:absolute;left:13593;top:3451;width:139;height:139" coordorigin="13593,3451" coordsize="139,139">
              <v:shape style="position:absolute;left:13593;top:3451;width:139;height:139" coordorigin="13593,3451" coordsize="139,139" path="m13732,3590l13593,3451e" filled="f" stroked="t" strokeweight=".75pt" strokecolor="#7C5F9F">
                <v:path arrowok="t"/>
              </v:shape>
            </v:group>
            <v:group style="position:absolute;left:13593;top:3451;width:139;height:139" coordorigin="13593,3451" coordsize="139,139">
              <v:shape style="position:absolute;left:13593;top:3451;width:139;height:139" coordorigin="13593,3451" coordsize="139,139" path="m13593,3590l13732,3451e" filled="f" stroked="t" strokeweight=".75pt" strokecolor="#7C5F9F">
                <v:path arrowok="t"/>
              </v:shape>
            </v:group>
            <v:group style="position:absolute;left:14020;top:3525;width:139;height:139" coordorigin="14020,3525" coordsize="139,139">
              <v:shape style="position:absolute;left:14020;top:3525;width:139;height:139" coordorigin="14020,3525" coordsize="139,139" path="m14090,3595l14020,3664,14159,3664,14090,3595e" filled="t" fillcolor="#8063A1" stroked="f">
                <v:path arrowok="t"/>
                <v:fill/>
              </v:shape>
              <v:shape style="position:absolute;left:14020;top:3525;width:139;height:139" coordorigin="14020,3525" coordsize="139,139" path="m14159,3525l14020,3525,14090,3595,14159,3525e" filled="t" fillcolor="#8063A1" stroked="f">
                <v:path arrowok="t"/>
                <v:fill/>
              </v:shape>
            </v:group>
            <v:group style="position:absolute;left:14020;top:3525;width:139;height:139" coordorigin="14020,3525" coordsize="139,139">
              <v:shape style="position:absolute;left:14020;top:3525;width:139;height:139" coordorigin="14020,3525" coordsize="139,139" path="m14159,3664l14020,3525e" filled="f" stroked="t" strokeweight=".75pt" strokecolor="#7C5F9F">
                <v:path arrowok="t"/>
              </v:shape>
            </v:group>
            <v:group style="position:absolute;left:14020;top:3525;width:139;height:139" coordorigin="14020,3525" coordsize="139,139">
              <v:shape style="position:absolute;left:14020;top:3525;width:139;height:139" coordorigin="14020,3525" coordsize="139,139" path="m14020,3664l14159,3525e" filled="f" stroked="t" strokeweight=".75pt" strokecolor="#7C5F9F">
                <v:path arrowok="t"/>
              </v:shape>
            </v:group>
            <v:group style="position:absolute;left:14447;top:3180;width:139;height:139" coordorigin="14447,3180" coordsize="139,139">
              <v:shape style="position:absolute;left:14447;top:3180;width:139;height:139" coordorigin="14447,3180" coordsize="139,139" path="m14517,3249l14447,3319,14587,3319,14517,3249e" filled="t" fillcolor="#8063A1" stroked="f">
                <v:path arrowok="t"/>
                <v:fill/>
              </v:shape>
              <v:shape style="position:absolute;left:14447;top:3180;width:139;height:139" coordorigin="14447,3180" coordsize="139,139" path="m14587,3180l14447,3180,14517,3249,14587,3180e" filled="t" fillcolor="#8063A1" stroked="f">
                <v:path arrowok="t"/>
                <v:fill/>
              </v:shape>
            </v:group>
            <v:group style="position:absolute;left:14447;top:3180;width:139;height:139" coordorigin="14447,3180" coordsize="139,139">
              <v:shape style="position:absolute;left:14447;top:3180;width:139;height:139" coordorigin="14447,3180" coordsize="139,139" path="m14587,3319l14447,3180e" filled="f" stroked="t" strokeweight=".75pt" strokecolor="#7C5F9F">
                <v:path arrowok="t"/>
              </v:shape>
            </v:group>
            <v:group style="position:absolute;left:14447;top:3180;width:139;height:139" coordorigin="14447,3180" coordsize="139,139">
              <v:shape style="position:absolute;left:14447;top:3180;width:139;height:139" coordorigin="14447,3180" coordsize="139,139" path="m14447,3319l14587,3180e" filled="f" stroked="t" strokeweight=".75pt" strokecolor="#7C5F9F">
                <v:path arrowok="t"/>
              </v:shape>
            </v:group>
            <v:group style="position:absolute;left:14875;top:3475;width:139;height:139" coordorigin="14875,3475" coordsize="139,139">
              <v:shape style="position:absolute;left:14875;top:3475;width:139;height:139" coordorigin="14875,3475" coordsize="139,139" path="m14944,3544l14875,3614,15014,3614,14944,3544e" filled="t" fillcolor="#8063A1" stroked="f">
                <v:path arrowok="t"/>
                <v:fill/>
              </v:shape>
              <v:shape style="position:absolute;left:14875;top:3475;width:139;height:139" coordorigin="14875,3475" coordsize="139,139" path="m15014,3475l14875,3475,14944,3544,15014,3475e" filled="t" fillcolor="#8063A1" stroked="f">
                <v:path arrowok="t"/>
                <v:fill/>
              </v:shape>
            </v:group>
            <v:group style="position:absolute;left:14875;top:3475;width:139;height:139" coordorigin="14875,3475" coordsize="139,139">
              <v:shape style="position:absolute;left:14875;top:3475;width:139;height:139" coordorigin="14875,3475" coordsize="139,139" path="m15014,3614l14875,3475e" filled="f" stroked="t" strokeweight=".75pt" strokecolor="#7C5F9F">
                <v:path arrowok="t"/>
              </v:shape>
            </v:group>
            <v:group style="position:absolute;left:14875;top:3475;width:139;height:139" coordorigin="14875,3475" coordsize="139,139">
              <v:shape style="position:absolute;left:14875;top:3475;width:139;height:139" coordorigin="14875,3475" coordsize="139,139" path="m14875,3614l15014,3475e" filled="f" stroked="t" strokeweight=".75pt" strokecolor="#7C5F9F">
                <v:path arrowok="t"/>
              </v:shape>
            </v:group>
            <v:group style="position:absolute;left:15302;top:3352;width:139;height:139" coordorigin="15302,3352" coordsize="139,139">
              <v:shape style="position:absolute;left:15302;top:3352;width:139;height:139" coordorigin="15302,3352" coordsize="139,139" path="m15371,3422l15302,3492,15441,3492,15371,3422e" filled="t" fillcolor="#8063A1" stroked="f">
                <v:path arrowok="t"/>
                <v:fill/>
              </v:shape>
              <v:shape style="position:absolute;left:15302;top:3352;width:139;height:139" coordorigin="15302,3352" coordsize="139,139" path="m15441,3352l15302,3352,15371,3422,15441,3352e" filled="t" fillcolor="#8063A1" stroked="f">
                <v:path arrowok="t"/>
                <v:fill/>
              </v:shape>
            </v:group>
            <v:group style="position:absolute;left:15302;top:3352;width:139;height:139" coordorigin="15302,3352" coordsize="139,139">
              <v:shape style="position:absolute;left:15302;top:3352;width:139;height:139" coordorigin="15302,3352" coordsize="139,139" path="m15441,3492l15302,3352e" filled="f" stroked="t" strokeweight=".75pt" strokecolor="#7C5F9F">
                <v:path arrowok="t"/>
              </v:shape>
            </v:group>
            <v:group style="position:absolute;left:15302;top:3352;width:139;height:139" coordorigin="15302,3352" coordsize="139,139">
              <v:shape style="position:absolute;left:15302;top:3352;width:139;height:139" coordorigin="15302,3352" coordsize="139,139" path="m15302,3492l15441,3352e" filled="f" stroked="t" strokeweight=".75pt" strokecolor="#7C5F9F">
                <v:path arrowok="t"/>
              </v:shape>
            </v:group>
            <v:group style="position:absolute;left:15729;top:3549;width:139;height:139" coordorigin="15729,3549" coordsize="139,139">
              <v:shape style="position:absolute;left:15729;top:3549;width:139;height:139" coordorigin="15729,3549" coordsize="139,139" path="m15799,3619l15729,3688,15868,3688,15799,3619e" filled="t" fillcolor="#8063A1" stroked="f">
                <v:path arrowok="t"/>
                <v:fill/>
              </v:shape>
              <v:shape style="position:absolute;left:15729;top:3549;width:139;height:139" coordorigin="15729,3549" coordsize="139,139" path="m15868,3549l15729,3549,15799,3619,15868,3549e" filled="t" fillcolor="#8063A1" stroked="f">
                <v:path arrowok="t"/>
                <v:fill/>
              </v:shape>
            </v:group>
            <v:group style="position:absolute;left:15729;top:3549;width:139;height:139" coordorigin="15729,3549" coordsize="139,139">
              <v:shape style="position:absolute;left:15729;top:3549;width:139;height:139" coordorigin="15729,3549" coordsize="139,139" path="m15868,3688l15729,3549e" filled="f" stroked="t" strokeweight=".75pt" strokecolor="#7C5F9F">
                <v:path arrowok="t"/>
              </v:shape>
            </v:group>
            <v:group style="position:absolute;left:15729;top:3549;width:139;height:139" coordorigin="15729,3549" coordsize="139,139">
              <v:shape style="position:absolute;left:15729;top:3549;width:139;height:139" coordorigin="15729,3549" coordsize="139,139" path="m15729,3688l15868,3549e" filled="f" stroked="t" strokeweight=".75pt" strokecolor="#7C5F9F">
                <v:path arrowok="t"/>
              </v:shape>
            </v:group>
            <v:group style="position:absolute;left:16156;top:3326;width:139;height:139" coordorigin="16156,3326" coordsize="139,139">
              <v:shape style="position:absolute;left:16156;top:3326;width:139;height:139" coordorigin="16156,3326" coordsize="139,139" path="m16226,3396l16156,3465,16295,3465,16226,3396e" filled="t" fillcolor="#8063A1" stroked="f">
                <v:path arrowok="t"/>
                <v:fill/>
              </v:shape>
              <v:shape style="position:absolute;left:16156;top:3326;width:139;height:139" coordorigin="16156,3326" coordsize="139,139" path="m16295,3326l16156,3326,16226,3396,16295,3326e" filled="t" fillcolor="#8063A1" stroked="f">
                <v:path arrowok="t"/>
                <v:fill/>
              </v:shape>
            </v:group>
            <v:group style="position:absolute;left:16156;top:3326;width:139;height:139" coordorigin="16156,3326" coordsize="139,139">
              <v:shape style="position:absolute;left:16156;top:3326;width:139;height:139" coordorigin="16156,3326" coordsize="139,139" path="m16295,3465l16156,3326e" filled="f" stroked="t" strokeweight=".75pt" strokecolor="#7C5F9F">
                <v:path arrowok="t"/>
              </v:shape>
            </v:group>
            <v:group style="position:absolute;left:16156;top:3326;width:139;height:139" coordorigin="16156,3326" coordsize="139,139">
              <v:shape style="position:absolute;left:16156;top:3326;width:139;height:139" coordorigin="16156,3326" coordsize="139,139" path="m16156,3465l16295,3326e" filled="f" stroked="t" strokeweight=".75pt" strokecolor="#7C5F9F">
                <v:path arrowok="t"/>
              </v:shape>
            </v:group>
            <v:group style="position:absolute;left:16583;top:3376;width:139;height:139" coordorigin="16583,3376" coordsize="139,139">
              <v:shape style="position:absolute;left:16583;top:3376;width:139;height:139" coordorigin="16583,3376" coordsize="139,139" path="m16653,3446l16583,3516,16723,3516,16653,3446e" filled="t" fillcolor="#8063A1" stroked="f">
                <v:path arrowok="t"/>
                <v:fill/>
              </v:shape>
              <v:shape style="position:absolute;left:16583;top:3376;width:139;height:139" coordorigin="16583,3376" coordsize="139,139" path="m16723,3376l16583,3376,16653,3446,16723,3376e" filled="t" fillcolor="#8063A1" stroked="f">
                <v:path arrowok="t"/>
                <v:fill/>
              </v:shape>
            </v:group>
            <v:group style="position:absolute;left:16583;top:3376;width:139;height:139" coordorigin="16583,3376" coordsize="139,139">
              <v:shape style="position:absolute;left:16583;top:3376;width:139;height:139" coordorigin="16583,3376" coordsize="139,139" path="m16723,3516l16583,3376e" filled="f" stroked="t" strokeweight=".75pt" strokecolor="#7C5F9F">
                <v:path arrowok="t"/>
              </v:shape>
            </v:group>
            <v:group style="position:absolute;left:16583;top:3376;width:139;height:139" coordorigin="16583,3376" coordsize="139,139">
              <v:shape style="position:absolute;left:16583;top:3376;width:139;height:139" coordorigin="16583,3376" coordsize="139,139" path="m16583,3516l16723,3376e" filled="f" stroked="t" strokeweight=".75pt" strokecolor="#7C5F9F">
                <v:path arrowok="t"/>
              </v:shape>
            </v:group>
            <v:group style="position:absolute;left:17011;top:3698;width:139;height:139" coordorigin="17011,3698" coordsize="139,139">
              <v:shape style="position:absolute;left:17011;top:3698;width:139;height:139" coordorigin="17011,3698" coordsize="139,139" path="m17080,3768l17011,3837,17150,3837,17080,3768e" filled="t" fillcolor="#8063A1" stroked="f">
                <v:path arrowok="t"/>
                <v:fill/>
              </v:shape>
              <v:shape style="position:absolute;left:17011;top:3698;width:139;height:139" coordorigin="17011,3698" coordsize="139,139" path="m17150,3698l17011,3698,17080,3768,17150,3698e" filled="t" fillcolor="#8063A1" stroked="f">
                <v:path arrowok="t"/>
                <v:fill/>
              </v:shape>
            </v:group>
            <v:group style="position:absolute;left:17011;top:3698;width:139;height:139" coordorigin="17011,3698" coordsize="139,139">
              <v:shape style="position:absolute;left:17011;top:3698;width:139;height:139" coordorigin="17011,3698" coordsize="139,139" path="m17150,3837l17011,3698e" filled="f" stroked="t" strokeweight=".75pt" strokecolor="#7C5F9F">
                <v:path arrowok="t"/>
              </v:shape>
            </v:group>
            <v:group style="position:absolute;left:17011;top:3698;width:139;height:139" coordorigin="17011,3698" coordsize="139,139">
              <v:shape style="position:absolute;left:17011;top:3698;width:139;height:139" coordorigin="17011,3698" coordsize="139,139" path="m17011,3837l17150,3698e" filled="f" stroked="t" strokeweight=".75pt" strokecolor="#7C5F9F">
                <v:path arrowok="t"/>
              </v:shape>
            </v:group>
            <v:group style="position:absolute;left:17438;top:3252;width:139;height:139" coordorigin="17438,3252" coordsize="139,139">
              <v:shape style="position:absolute;left:17438;top:3252;width:139;height:139" coordorigin="17438,3252" coordsize="139,139" path="m17507,3321l17438,3391,17577,3391,17507,3321e" filled="t" fillcolor="#8063A1" stroked="f">
                <v:path arrowok="t"/>
                <v:fill/>
              </v:shape>
              <v:shape style="position:absolute;left:17438;top:3252;width:139;height:139" coordorigin="17438,3252" coordsize="139,139" path="m17577,3252l17438,3252,17507,3321,17577,3252e" filled="t" fillcolor="#8063A1" stroked="f">
                <v:path arrowok="t"/>
                <v:fill/>
              </v:shape>
            </v:group>
            <v:group style="position:absolute;left:17438;top:3252;width:139;height:139" coordorigin="17438,3252" coordsize="139,139">
              <v:shape style="position:absolute;left:17438;top:3252;width:139;height:139" coordorigin="17438,3252" coordsize="139,139" path="m17577,3391l17438,3252e" filled="f" stroked="t" strokeweight=".75pt" strokecolor="#7C5F9F">
                <v:path arrowok="t"/>
              </v:shape>
            </v:group>
            <v:group style="position:absolute;left:17438;top:3252;width:139;height:139" coordorigin="17438,3252" coordsize="139,139">
              <v:shape style="position:absolute;left:17438;top:3252;width:139;height:139" coordorigin="17438,3252" coordsize="139,139" path="m17438,3391l17577,3252e" filled="f" stroked="t" strokeweight=".75pt" strokecolor="#7C5F9F">
                <v:path arrowok="t"/>
              </v:shape>
            </v:group>
            <v:group style="position:absolute;left:17865;top:3302;width:139;height:139" coordorigin="17865,3302" coordsize="139,139">
              <v:shape style="position:absolute;left:17865;top:3302;width:139;height:139" coordorigin="17865,3302" coordsize="139,139" path="m17935,3372l17865,3441,18004,3441,17935,3372e" filled="t" fillcolor="#8063A1" stroked="f">
                <v:path arrowok="t"/>
                <v:fill/>
              </v:shape>
              <v:shape style="position:absolute;left:17865;top:3302;width:139;height:139" coordorigin="17865,3302" coordsize="139,139" path="m18004,3302l17865,3302,17935,3372,18004,3302e" filled="t" fillcolor="#8063A1" stroked="f">
                <v:path arrowok="t"/>
                <v:fill/>
              </v:shape>
            </v:group>
            <v:group style="position:absolute;left:17865;top:3302;width:139;height:139" coordorigin="17865,3302" coordsize="139,139">
              <v:shape style="position:absolute;left:17865;top:3302;width:139;height:139" coordorigin="17865,3302" coordsize="139,139" path="m18004,3441l17865,3302e" filled="f" stroked="t" strokeweight=".75pt" strokecolor="#7C5F9F">
                <v:path arrowok="t"/>
              </v:shape>
            </v:group>
            <v:group style="position:absolute;left:17865;top:3302;width:139;height:139" coordorigin="17865,3302" coordsize="139,139">
              <v:shape style="position:absolute;left:17865;top:3302;width:139;height:139" coordorigin="17865,3302" coordsize="139,139" path="m17865,3441l18004,3302e" filled="f" stroked="t" strokeweight=".75pt" strokecolor="#7C5F9F">
                <v:path arrowok="t"/>
              </v:shape>
            </v:group>
            <v:group style="position:absolute;left:18292;top:3302;width:139;height:139" coordorigin="18292,3302" coordsize="139,139">
              <v:shape style="position:absolute;left:18292;top:3302;width:139;height:139" coordorigin="18292,3302" coordsize="139,139" path="m18362,3372l18292,3441,18431,3441,18362,3372e" filled="t" fillcolor="#8063A1" stroked="f">
                <v:path arrowok="t"/>
                <v:fill/>
              </v:shape>
              <v:shape style="position:absolute;left:18292;top:3302;width:139;height:139" coordorigin="18292,3302" coordsize="139,139" path="m18431,3302l18292,3302,18362,3372,18431,3302e" filled="t" fillcolor="#8063A1" stroked="f">
                <v:path arrowok="t"/>
                <v:fill/>
              </v:shape>
            </v:group>
            <v:group style="position:absolute;left:18292;top:3302;width:139;height:139" coordorigin="18292,3302" coordsize="139,139">
              <v:shape style="position:absolute;left:18292;top:3302;width:139;height:139" coordorigin="18292,3302" coordsize="139,139" path="m18431,3441l18292,3302e" filled="f" stroked="t" strokeweight=".75pt" strokecolor="#7C5F9F">
                <v:path arrowok="t"/>
              </v:shape>
            </v:group>
            <v:group style="position:absolute;left:18292;top:3302;width:139;height:139" coordorigin="18292,3302" coordsize="139,139">
              <v:shape style="position:absolute;left:18292;top:3302;width:139;height:139" coordorigin="18292,3302" coordsize="139,139" path="m18292,3441l18431,3302e" filled="f" stroked="t" strokeweight=".75pt" strokecolor="#7C5F9F">
                <v:path arrowok="t"/>
              </v:shape>
            </v:group>
            <v:group style="position:absolute;left:18719;top:3672;width:139;height:139" coordorigin="18719,3672" coordsize="139,139">
              <v:shape style="position:absolute;left:18719;top:3672;width:139;height:139" coordorigin="18719,3672" coordsize="139,139" path="m18789,3741l18719,3811,18859,3811,18789,3741e" filled="t" fillcolor="#8063A1" stroked="f">
                <v:path arrowok="t"/>
                <v:fill/>
              </v:shape>
              <v:shape style="position:absolute;left:18719;top:3672;width:139;height:139" coordorigin="18719,3672" coordsize="139,139" path="m18859,3672l18719,3672,18789,3741,18859,3672e" filled="t" fillcolor="#8063A1" stroked="f">
                <v:path arrowok="t"/>
                <v:fill/>
              </v:shape>
            </v:group>
            <v:group style="position:absolute;left:18719;top:3672;width:139;height:139" coordorigin="18719,3672" coordsize="139,139">
              <v:shape style="position:absolute;left:18719;top:3672;width:139;height:139" coordorigin="18719,3672" coordsize="139,139" path="m18859,3811l18719,3672e" filled="f" stroked="t" strokeweight=".75pt" strokecolor="#7C5F9F">
                <v:path arrowok="t"/>
              </v:shape>
            </v:group>
            <v:group style="position:absolute;left:18719;top:3672;width:139;height:139" coordorigin="18719,3672" coordsize="139,139">
              <v:shape style="position:absolute;left:18719;top:3672;width:139;height:139" coordorigin="18719,3672" coordsize="139,139" path="m18719,3811l18859,3672e" filled="f" stroked="t" strokeweight=".75pt" strokecolor="#7C5F9F">
                <v:path arrowok="t"/>
              </v:shape>
            </v:group>
            <v:group style="position:absolute;left:5976;top:3101;width:12814;height:1013" coordorigin="5976,3101" coordsize="12814,1013">
              <v:shape style="position:absolute;left:5976;top:3101;width:12814;height:1013" coordorigin="5976,3101" coordsize="12814,1013" path="m5976,3422l6403,3127,6830,3497,7258,3101,7685,3446,8112,3619,8539,3372,8966,3670,9394,3521,9821,3571,10248,3446,10675,3497,11102,3127,11530,3545,11957,3473,12384,3226,12811,3718,13238,3398,13666,3917,14093,3324,14520,3521,14947,3422,15374,4114,15799,3473,16226,3646,16654,3473,17081,3646,17508,3521,17935,3595,18362,3744,18790,3991e" filled="f" stroked="t" strokeweight="2.16pt" strokecolor="#497DBA">
                <v:path arrowok="t"/>
              </v:shape>
            </v:group>
            <v:group style="position:absolute;left:5903;top:3352;width:139;height:139" coordorigin="5903,3352" coordsize="139,139">
              <v:shape style="position:absolute;left:5903;top:3352;width:139;height:139" coordorigin="5903,3352" coordsize="139,139" path="m5973,3352l5903,3422,5973,3492,6043,3422,5973,3352e" filled="t" fillcolor="#4F81BC" stroked="f">
                <v:path arrowok="t"/>
                <v:fill/>
              </v:shape>
            </v:group>
            <v:group style="position:absolute;left:5903;top:3352;width:139;height:139" coordorigin="5903,3352" coordsize="139,139">
              <v:shape style="position:absolute;left:5903;top:3352;width:139;height:139" coordorigin="5903,3352" coordsize="139,139" path="m5973,3352l6043,3422,5973,3492,5903,3422,5973,3352xe" filled="f" stroked="t" strokeweight=".75pt" strokecolor="#497DBA">
                <v:path arrowok="t"/>
              </v:shape>
            </v:group>
            <v:group style="position:absolute;left:6331;top:3055;width:139;height:139" coordorigin="6331,3055" coordsize="139,139">
              <v:shape style="position:absolute;left:6331;top:3055;width:139;height:139" coordorigin="6331,3055" coordsize="139,139" path="m6401,3055l6331,3125,6401,3194,6470,3125,6401,3055e" filled="t" fillcolor="#4F81BC" stroked="f">
                <v:path arrowok="t"/>
                <v:fill/>
              </v:shape>
            </v:group>
            <v:group style="position:absolute;left:6331;top:3055;width:139;height:139" coordorigin="6331,3055" coordsize="139,139">
              <v:shape style="position:absolute;left:6331;top:3055;width:139;height:139" coordorigin="6331,3055" coordsize="139,139" path="m6401,3055l6470,3125,6401,3194,6331,3125,6401,3055xe" filled="f" stroked="t" strokeweight=".75pt" strokecolor="#497DBA">
                <v:path arrowok="t"/>
              </v:shape>
            </v:group>
            <v:group style="position:absolute;left:6758;top:3424;width:139;height:139" coordorigin="6758,3424" coordsize="139,139">
              <v:shape style="position:absolute;left:6758;top:3424;width:139;height:139" coordorigin="6758,3424" coordsize="139,139" path="m6828,3424l6758,3494,6828,3564,6897,3494,6828,3424e" filled="t" fillcolor="#4F81BC" stroked="f">
                <v:path arrowok="t"/>
                <v:fill/>
              </v:shape>
            </v:group>
            <v:group style="position:absolute;left:6758;top:3424;width:139;height:139" coordorigin="6758,3424" coordsize="139,139">
              <v:shape style="position:absolute;left:6758;top:3424;width:139;height:139" coordorigin="6758,3424" coordsize="139,139" path="m6828,3424l6897,3494,6828,3564,6758,3494,6828,3424xe" filled="f" stroked="t" strokeweight=".75pt" strokecolor="#497DBA">
                <v:path arrowok="t"/>
              </v:shape>
            </v:group>
            <v:group style="position:absolute;left:7185;top:3031;width:139;height:139" coordorigin="7185,3031" coordsize="139,139">
              <v:shape style="position:absolute;left:7185;top:3031;width:139;height:139" coordorigin="7185,3031" coordsize="139,139" path="m7255,3031l7185,3101,7255,3170,7324,3101,7255,3031e" filled="t" fillcolor="#4F81BC" stroked="f">
                <v:path arrowok="t"/>
                <v:fill/>
              </v:shape>
            </v:group>
            <v:group style="position:absolute;left:7185;top:3031;width:139;height:139" coordorigin="7185,3031" coordsize="139,139">
              <v:shape style="position:absolute;left:7185;top:3031;width:139;height:139" coordorigin="7185,3031" coordsize="139,139" path="m7255,3031l7324,3101,7255,3170,7185,3101,7255,3031xe" filled="f" stroked="t" strokeweight=".75pt" strokecolor="#497DBA">
                <v:path arrowok="t"/>
              </v:shape>
            </v:group>
            <v:group style="position:absolute;left:7612;top:3376;width:139;height:139" coordorigin="7612,3376" coordsize="139,139">
              <v:shape style="position:absolute;left:7612;top:3376;width:139;height:139" coordorigin="7612,3376" coordsize="139,139" path="m7682,3376l7612,3446,7682,3516,7751,3446,7682,3376e" filled="t" fillcolor="#4F81BC" stroked="f">
                <v:path arrowok="t"/>
                <v:fill/>
              </v:shape>
            </v:group>
            <v:group style="position:absolute;left:7612;top:3376;width:139;height:139" coordorigin="7612,3376" coordsize="139,139">
              <v:shape style="position:absolute;left:7612;top:3376;width:139;height:139" coordorigin="7612,3376" coordsize="139,139" path="m7682,3376l7751,3446,7682,3516,7612,3446,7682,3376xe" filled="f" stroked="t" strokeweight=".75pt" strokecolor="#497DBA">
                <v:path arrowok="t"/>
              </v:shape>
            </v:group>
            <v:group style="position:absolute;left:8039;top:3549;width:139;height:139" coordorigin="8039,3549" coordsize="139,139">
              <v:shape style="position:absolute;left:8039;top:3549;width:139;height:139" coordorigin="8039,3549" coordsize="139,139" path="m8109,3549l8039,3619,8109,3688,8179,3619,8109,3549e" filled="t" fillcolor="#4F81BC" stroked="f">
                <v:path arrowok="t"/>
                <v:fill/>
              </v:shape>
            </v:group>
            <v:group style="position:absolute;left:8039;top:3549;width:139;height:139" coordorigin="8039,3549" coordsize="139,139">
              <v:shape style="position:absolute;left:8039;top:3549;width:139;height:139" coordorigin="8039,3549" coordsize="139,139" path="m8109,3549l8179,3619,8109,3688,8039,3619,8109,3549xe" filled="f" stroked="t" strokeweight=".75pt" strokecolor="#497DBA">
                <v:path arrowok="t"/>
              </v:shape>
            </v:group>
            <v:group style="position:absolute;left:8467;top:3302;width:139;height:139" coordorigin="8467,3302" coordsize="139,139">
              <v:shape style="position:absolute;left:8467;top:3302;width:139;height:139" coordorigin="8467,3302" coordsize="139,139" path="m8537,3302l8467,3372,8537,3441,8606,3372,8537,3302e" filled="t" fillcolor="#4F81BC" stroked="f">
                <v:path arrowok="t"/>
                <v:fill/>
              </v:shape>
            </v:group>
            <v:group style="position:absolute;left:8467;top:3302;width:139;height:139" coordorigin="8467,3302" coordsize="139,139">
              <v:shape style="position:absolute;left:8467;top:3302;width:139;height:139" coordorigin="8467,3302" coordsize="139,139" path="m8537,3302l8606,3372,8537,3441,8467,3372,8537,3302xe" filled="f" stroked="t" strokeweight=".75pt" strokecolor="#497DBA">
                <v:path arrowok="t"/>
              </v:shape>
            </v:group>
            <v:group style="position:absolute;left:8894;top:3597;width:139;height:139" coordorigin="8894,3597" coordsize="139,139">
              <v:shape style="position:absolute;left:8894;top:3597;width:139;height:139" coordorigin="8894,3597" coordsize="139,139" path="m8964,3597l8894,3667,8964,3736,9033,3667,8964,3597e" filled="t" fillcolor="#4F81BC" stroked="f">
                <v:path arrowok="t"/>
                <v:fill/>
              </v:shape>
            </v:group>
            <v:group style="position:absolute;left:8894;top:3597;width:139;height:139" coordorigin="8894,3597" coordsize="139,139">
              <v:shape style="position:absolute;left:8894;top:3597;width:139;height:139" coordorigin="8894,3597" coordsize="139,139" path="m8964,3597l9033,3667,8964,3736,8894,3667,8964,3597xe" filled="f" stroked="t" strokeweight=".75pt" strokecolor="#497DBA">
                <v:path arrowok="t"/>
              </v:shape>
            </v:group>
            <v:group style="position:absolute;left:9321;top:3451;width:139;height:139" coordorigin="9321,3451" coordsize="139,139">
              <v:shape style="position:absolute;left:9321;top:3451;width:139;height:139" coordorigin="9321,3451" coordsize="139,139" path="m9391,3451l9321,3521,9391,3590,9460,3521,9391,3451e" filled="t" fillcolor="#4F81BC" stroked="f">
                <v:path arrowok="t"/>
                <v:fill/>
              </v:shape>
            </v:group>
            <v:group style="position:absolute;left:9321;top:3451;width:139;height:139" coordorigin="9321,3451" coordsize="139,139">
              <v:shape style="position:absolute;left:9321;top:3451;width:139;height:139" coordorigin="9321,3451" coordsize="139,139" path="m9391,3451l9460,3521,9391,3590,9321,3521,9391,3451xe" filled="f" stroked="t" strokeweight=".75pt" strokecolor="#497DBA">
                <v:path arrowok="t"/>
              </v:shape>
            </v:group>
            <v:group style="position:absolute;left:9748;top:3499;width:139;height:139" coordorigin="9748,3499" coordsize="139,139">
              <v:shape style="position:absolute;left:9748;top:3499;width:139;height:139" coordorigin="9748,3499" coordsize="139,139" path="m9818,3499l9748,3569,9818,3638,9887,3569,9818,3499e" filled="t" fillcolor="#4F81BC" stroked="f">
                <v:path arrowok="t"/>
                <v:fill/>
              </v:shape>
            </v:group>
            <v:group style="position:absolute;left:9748;top:3499;width:139;height:139" coordorigin="9748,3499" coordsize="139,139">
              <v:shape style="position:absolute;left:9748;top:3499;width:139;height:139" coordorigin="9748,3499" coordsize="139,139" path="m9818,3499l9887,3569,9818,3638,9748,3569,9818,3499xe" filled="f" stroked="t" strokeweight=".75pt" strokecolor="#497DBA">
                <v:path arrowok="t"/>
              </v:shape>
            </v:group>
            <v:group style="position:absolute;left:10175;top:3376;width:139;height:139" coordorigin="10175,3376" coordsize="139,139">
              <v:shape style="position:absolute;left:10175;top:3376;width:139;height:139" coordorigin="10175,3376" coordsize="139,139" path="m10245,3376l10175,3446,10245,3516,10315,3446,10245,3376e" filled="t" fillcolor="#4F81BC" stroked="f">
                <v:path arrowok="t"/>
                <v:fill/>
              </v:shape>
            </v:group>
            <v:group style="position:absolute;left:10175;top:3376;width:139;height:139" coordorigin="10175,3376" coordsize="139,139">
              <v:shape style="position:absolute;left:10175;top:3376;width:139;height:139" coordorigin="10175,3376" coordsize="139,139" path="m10245,3376l10315,3446,10245,3516,10175,3446,10245,3376xe" filled="f" stroked="t" strokeweight=".75pt" strokecolor="#497DBA">
                <v:path arrowok="t"/>
              </v:shape>
            </v:group>
            <v:group style="position:absolute;left:10603;top:3424;width:139;height:139" coordorigin="10603,3424" coordsize="139,139">
              <v:shape style="position:absolute;left:10603;top:3424;width:139;height:139" coordorigin="10603,3424" coordsize="139,139" path="m10673,3424l10603,3494,10673,3564,10742,3494,10673,3424e" filled="t" fillcolor="#4F81BC" stroked="f">
                <v:path arrowok="t"/>
                <v:fill/>
              </v:shape>
            </v:group>
            <v:group style="position:absolute;left:10603;top:3424;width:139;height:139" coordorigin="10603,3424" coordsize="139,139">
              <v:shape style="position:absolute;left:10603;top:3424;width:139;height:139" coordorigin="10603,3424" coordsize="139,139" path="m10673,3424l10742,3494,10673,3564,10603,3494,10673,3424xe" filled="f" stroked="t" strokeweight=".75pt" strokecolor="#497DBA">
                <v:path arrowok="t"/>
              </v:shape>
            </v:group>
            <v:group style="position:absolute;left:11030;top:3055;width:139;height:139" coordorigin="11030,3055" coordsize="139,139">
              <v:shape style="position:absolute;left:11030;top:3055;width:139;height:139" coordorigin="11030,3055" coordsize="139,139" path="m11100,3055l11030,3125,11100,3194,11169,3125,11100,3055e" filled="t" fillcolor="#4F81BC" stroked="f">
                <v:path arrowok="t"/>
                <v:fill/>
              </v:shape>
            </v:group>
            <v:group style="position:absolute;left:11030;top:3055;width:139;height:139" coordorigin="11030,3055" coordsize="139,139">
              <v:shape style="position:absolute;left:11030;top:3055;width:139;height:139" coordorigin="11030,3055" coordsize="139,139" path="m11100,3055l11169,3125,11100,3194,11030,3125,11100,3055xe" filled="f" stroked="t" strokeweight=".75pt" strokecolor="#497DBA">
                <v:path arrowok="t"/>
              </v:shape>
            </v:group>
            <v:group style="position:absolute;left:11457;top:3475;width:139;height:139" coordorigin="11457,3475" coordsize="139,139">
              <v:shape style="position:absolute;left:11457;top:3475;width:139;height:139" coordorigin="11457,3475" coordsize="139,139" path="m11527,3475l11457,3545,11527,3614,11596,3545,11527,3475e" filled="t" fillcolor="#4F81BC" stroked="f">
                <v:path arrowok="t"/>
                <v:fill/>
              </v:shape>
            </v:group>
            <v:group style="position:absolute;left:11457;top:3475;width:139;height:139" coordorigin="11457,3475" coordsize="139,139">
              <v:shape style="position:absolute;left:11457;top:3475;width:139;height:139" coordorigin="11457,3475" coordsize="139,139" path="m11527,3475l11596,3545,11527,3614,11457,3545,11527,3475xe" filled="f" stroked="t" strokeweight=".75pt" strokecolor="#497DBA">
                <v:path arrowok="t"/>
              </v:shape>
            </v:group>
            <v:group style="position:absolute;left:11884;top:3400;width:139;height:139" coordorigin="11884,3400" coordsize="139,139">
              <v:shape style="position:absolute;left:11884;top:3400;width:139;height:139" coordorigin="11884,3400" coordsize="139,139" path="m11954,3400l11884,3470,11954,3540,12023,3470,11954,3400e" filled="t" fillcolor="#4F81BC" stroked="f">
                <v:path arrowok="t"/>
                <v:fill/>
              </v:shape>
            </v:group>
            <v:group style="position:absolute;left:11884;top:3400;width:139;height:139" coordorigin="11884,3400" coordsize="139,139">
              <v:shape style="position:absolute;left:11884;top:3400;width:139;height:139" coordorigin="11884,3400" coordsize="139,139" path="m11954,3400l12023,3470,11954,3540,11884,3470,11954,3400xe" filled="f" stroked="t" strokeweight=".75pt" strokecolor="#497DBA">
                <v:path arrowok="t"/>
              </v:shape>
            </v:group>
            <v:group style="position:absolute;left:12311;top:3153;width:139;height:139" coordorigin="12311,3153" coordsize="139,139">
              <v:shape style="position:absolute;left:12311;top:3153;width:139;height:139" coordorigin="12311,3153" coordsize="139,139" path="m12381,3153l12311,3223,12381,3292,12451,3223,12381,3153e" filled="t" fillcolor="#4F81BC" stroked="f">
                <v:path arrowok="t"/>
                <v:fill/>
              </v:shape>
            </v:group>
            <v:group style="position:absolute;left:12311;top:3153;width:139;height:139" coordorigin="12311,3153" coordsize="139,139">
              <v:shape style="position:absolute;left:12311;top:3153;width:139;height:139" coordorigin="12311,3153" coordsize="139,139" path="m12381,3153l12451,3223,12381,3292,12311,3223,12381,3153xe" filled="f" stroked="t" strokeweight=".75pt" strokecolor="#497DBA">
                <v:path arrowok="t"/>
              </v:shape>
            </v:group>
            <v:group style="position:absolute;left:12739;top:3648;width:139;height:139" coordorigin="12739,3648" coordsize="139,139">
              <v:shape style="position:absolute;left:12739;top:3648;width:139;height:139" coordorigin="12739,3648" coordsize="139,139" path="m12809,3648l12739,3718,12809,3787,12878,3718,12809,3648e" filled="t" fillcolor="#4F81BC" stroked="f">
                <v:path arrowok="t"/>
                <v:fill/>
              </v:shape>
            </v:group>
            <v:group style="position:absolute;left:12739;top:3648;width:139;height:139" coordorigin="12739,3648" coordsize="139,139">
              <v:shape style="position:absolute;left:12739;top:3648;width:139;height:139" coordorigin="12739,3648" coordsize="139,139" path="m12809,3648l12878,3718,12809,3787,12739,3718,12809,3648xe" filled="f" stroked="t" strokeweight=".75pt" strokecolor="#497DBA">
                <v:path arrowok="t"/>
              </v:shape>
            </v:group>
            <v:group style="position:absolute;left:13166;top:3326;width:139;height:139" coordorigin="13166,3326" coordsize="139,139">
              <v:shape style="position:absolute;left:13166;top:3326;width:139;height:139" coordorigin="13166,3326" coordsize="139,139" path="m13236,3326l13166,3396,13236,3465,13305,3396,13236,3326e" filled="t" fillcolor="#4F81BC" stroked="f">
                <v:path arrowok="t"/>
                <v:fill/>
              </v:shape>
            </v:group>
            <v:group style="position:absolute;left:13166;top:3326;width:139;height:139" coordorigin="13166,3326" coordsize="139,139">
              <v:shape style="position:absolute;left:13166;top:3326;width:139;height:139" coordorigin="13166,3326" coordsize="139,139" path="m13236,3326l13305,3396,13236,3465,13166,3396,13236,3326xe" filled="f" stroked="t" strokeweight=".75pt" strokecolor="#497DBA">
                <v:path arrowok="t"/>
              </v:shape>
            </v:group>
            <v:group style="position:absolute;left:13593;top:3844;width:139;height:139" coordorigin="13593,3844" coordsize="139,139">
              <v:shape style="position:absolute;left:13593;top:3844;width:139;height:139" coordorigin="13593,3844" coordsize="139,139" path="m13663,3844l13593,3914,13663,3984,13732,3914,13663,3844e" filled="t" fillcolor="#4F81BC" stroked="f">
                <v:path arrowok="t"/>
                <v:fill/>
              </v:shape>
            </v:group>
            <v:group style="position:absolute;left:13593;top:3844;width:139;height:139" coordorigin="13593,3844" coordsize="139,139">
              <v:shape style="position:absolute;left:13593;top:3844;width:139;height:139" coordorigin="13593,3844" coordsize="139,139" path="m13663,3844l13732,3914,13663,3984,13593,3914,13663,3844xe" filled="f" stroked="t" strokeweight=".75pt" strokecolor="#497DBA">
                <v:path arrowok="t"/>
              </v:shape>
            </v:group>
            <v:group style="position:absolute;left:14020;top:3252;width:139;height:139" coordorigin="14020,3252" coordsize="139,139">
              <v:shape style="position:absolute;left:14020;top:3252;width:139;height:139" coordorigin="14020,3252" coordsize="139,139" path="m14090,3252l14020,3322,14090,3391,14159,3322,14090,3252e" filled="t" fillcolor="#4F81BC" stroked="f">
                <v:path arrowok="t"/>
                <v:fill/>
              </v:shape>
            </v:group>
            <v:group style="position:absolute;left:14020;top:3252;width:139;height:139" coordorigin="14020,3252" coordsize="139,139">
              <v:shape style="position:absolute;left:14020;top:3252;width:139;height:139" coordorigin="14020,3252" coordsize="139,139" path="m14090,3252l14159,3322,14090,3391,14020,3322,14090,3252xe" filled="f" stroked="t" strokeweight=".75pt" strokecolor="#497DBA">
                <v:path arrowok="t"/>
              </v:shape>
            </v:group>
            <v:group style="position:absolute;left:14447;top:3451;width:139;height:139" coordorigin="14447,3451" coordsize="139,139">
              <v:shape style="position:absolute;left:14447;top:3451;width:139;height:139" coordorigin="14447,3451" coordsize="139,139" path="m14517,3451l14447,3521,14517,3590,14587,3521,14517,3451e" filled="t" fillcolor="#4F81BC" stroked="f">
                <v:path arrowok="t"/>
                <v:fill/>
              </v:shape>
            </v:group>
            <v:group style="position:absolute;left:14447;top:3451;width:139;height:139" coordorigin="14447,3451" coordsize="139,139">
              <v:shape style="position:absolute;left:14447;top:3451;width:139;height:139" coordorigin="14447,3451" coordsize="139,139" path="m14517,3451l14587,3521,14517,3590,14447,3521,14517,3451xe" filled="f" stroked="t" strokeweight=".75pt" strokecolor="#497DBA">
                <v:path arrowok="t"/>
              </v:shape>
            </v:group>
            <v:group style="position:absolute;left:14875;top:3352;width:139;height:139" coordorigin="14875,3352" coordsize="139,139">
              <v:shape style="position:absolute;left:14875;top:3352;width:139;height:139" coordorigin="14875,3352" coordsize="139,139" path="m14945,3352l14875,3422,14945,3492,15014,3422,14945,3352e" filled="t" fillcolor="#4F81BC" stroked="f">
                <v:path arrowok="t"/>
                <v:fill/>
              </v:shape>
            </v:group>
            <v:group style="position:absolute;left:14875;top:3352;width:139;height:139" coordorigin="14875,3352" coordsize="139,139">
              <v:shape style="position:absolute;left:14875;top:3352;width:139;height:139" coordorigin="14875,3352" coordsize="139,139" path="m14945,3352l15014,3422,14945,3492,14875,3422,14945,3352xe" filled="f" stroked="t" strokeweight=".75pt" strokecolor="#497DBA">
                <v:path arrowok="t"/>
              </v:shape>
            </v:group>
            <v:group style="position:absolute;left:15302;top:4044;width:139;height:139" coordorigin="15302,4044" coordsize="139,139">
              <v:shape style="position:absolute;left:15302;top:4044;width:139;height:139" coordorigin="15302,4044" coordsize="139,139" path="m15372,4044l15302,4114,15372,4183,15441,4114,15372,4044e" filled="t" fillcolor="#4F81BC" stroked="f">
                <v:path arrowok="t"/>
                <v:fill/>
              </v:shape>
            </v:group>
            <v:group style="position:absolute;left:15302;top:4044;width:139;height:139" coordorigin="15302,4044" coordsize="139,139">
              <v:shape style="position:absolute;left:15302;top:4044;width:139;height:139" coordorigin="15302,4044" coordsize="139,139" path="m15372,4044l15441,4114,15372,4183,15302,4114,15372,4044xe" filled="f" stroked="t" strokeweight=".75pt" strokecolor="#497DBA">
                <v:path arrowok="t"/>
              </v:shape>
            </v:group>
            <v:group style="position:absolute;left:15729;top:3400;width:139;height:139" coordorigin="15729,3400" coordsize="139,139">
              <v:shape style="position:absolute;left:15729;top:3400;width:139;height:139" coordorigin="15729,3400" coordsize="139,139" path="m15799,3400l15729,3470,15799,3540,15868,3470,15799,3400e" filled="t" fillcolor="#4F81BC" stroked="f">
                <v:path arrowok="t"/>
                <v:fill/>
              </v:shape>
            </v:group>
            <v:group style="position:absolute;left:15729;top:3400;width:139;height:139" coordorigin="15729,3400" coordsize="139,139">
              <v:shape style="position:absolute;left:15729;top:3400;width:139;height:139" coordorigin="15729,3400" coordsize="139,139" path="m15799,3400l15868,3470,15799,3540,15729,3470,15799,3400xe" filled="f" stroked="t" strokeweight=".75pt" strokecolor="#497DBA">
                <v:path arrowok="t"/>
              </v:shape>
            </v:group>
            <v:group style="position:absolute;left:16156;top:3573;width:139;height:139" coordorigin="16156,3573" coordsize="139,139">
              <v:shape style="position:absolute;left:16156;top:3573;width:139;height:139" coordorigin="16156,3573" coordsize="139,139" path="m16226,3573l16156,3643,16226,3712,16295,3643,16226,3573e" filled="t" fillcolor="#4F81BC" stroked="f">
                <v:path arrowok="t"/>
                <v:fill/>
              </v:shape>
            </v:group>
            <v:group style="position:absolute;left:16156;top:3573;width:139;height:139" coordorigin="16156,3573" coordsize="139,139">
              <v:shape style="position:absolute;left:16156;top:3573;width:139;height:139" coordorigin="16156,3573" coordsize="139,139" path="m16226,3573l16295,3643,16226,3712,16156,3643,16226,3573xe" filled="f" stroked="t" strokeweight=".75pt" strokecolor="#497DBA">
                <v:path arrowok="t"/>
              </v:shape>
            </v:group>
            <v:group style="position:absolute;left:16583;top:3400;width:139;height:139" coordorigin="16583,3400" coordsize="139,139">
              <v:shape style="position:absolute;left:16583;top:3400;width:139;height:139" coordorigin="16583,3400" coordsize="139,139" path="m16653,3400l16583,3470,16653,3540,16723,3470,16653,3400e" filled="t" fillcolor="#4F81BC" stroked="f">
                <v:path arrowok="t"/>
                <v:fill/>
              </v:shape>
            </v:group>
            <v:group style="position:absolute;left:16583;top:3400;width:139;height:139" coordorigin="16583,3400" coordsize="139,139">
              <v:shape style="position:absolute;left:16583;top:3400;width:139;height:139" coordorigin="16583,3400" coordsize="139,139" path="m16653,3400l16723,3470,16653,3540,16583,3470,16653,3400xe" filled="f" stroked="t" strokeweight=".75pt" strokecolor="#497DBA">
                <v:path arrowok="t"/>
              </v:shape>
            </v:group>
            <v:group style="position:absolute;left:17011;top:3573;width:139;height:139" coordorigin="17011,3573" coordsize="139,139">
              <v:shape style="position:absolute;left:17011;top:3573;width:139;height:139" coordorigin="17011,3573" coordsize="139,139" path="m17081,3573l17011,3643,17081,3712,17150,3643,17081,3573e" filled="t" fillcolor="#4F81BC" stroked="f">
                <v:path arrowok="t"/>
                <v:fill/>
              </v:shape>
            </v:group>
            <v:group style="position:absolute;left:17011;top:3573;width:139;height:139" coordorigin="17011,3573" coordsize="139,139">
              <v:shape style="position:absolute;left:17011;top:3573;width:139;height:139" coordorigin="17011,3573" coordsize="139,139" path="m17081,3573l17150,3643,17081,3712,17011,3643,17081,3573xe" filled="f" stroked="t" strokeweight=".75pt" strokecolor="#497DBA">
                <v:path arrowok="t"/>
              </v:shape>
            </v:group>
            <v:group style="position:absolute;left:17438;top:3451;width:139;height:139" coordorigin="17438,3451" coordsize="139,139">
              <v:shape style="position:absolute;left:17438;top:3451;width:139;height:139" coordorigin="17438,3451" coordsize="139,139" path="m17508,3451l17438,3521,17508,3590,17577,3521,17508,3451e" filled="t" fillcolor="#4F81BC" stroked="f">
                <v:path arrowok="t"/>
                <v:fill/>
              </v:shape>
            </v:group>
            <v:group style="position:absolute;left:17438;top:3451;width:139;height:139" coordorigin="17438,3451" coordsize="139,139">
              <v:shape style="position:absolute;left:17438;top:3451;width:139;height:139" coordorigin="17438,3451" coordsize="139,139" path="m17508,3451l17577,3521,17508,3590,17438,3521,17508,3451xe" filled="f" stroked="t" strokeweight=".75pt" strokecolor="#497DBA">
                <v:path arrowok="t"/>
              </v:shape>
            </v:group>
            <v:group style="position:absolute;left:17865;top:3525;width:139;height:139" coordorigin="17865,3525" coordsize="139,139">
              <v:shape style="position:absolute;left:17865;top:3525;width:139;height:139" coordorigin="17865,3525" coordsize="139,139" path="m17935,3525l17865,3595,17935,3664,18004,3595,17935,3525e" filled="t" fillcolor="#4F81BC" stroked="f">
                <v:path arrowok="t"/>
                <v:fill/>
              </v:shape>
            </v:group>
            <v:group style="position:absolute;left:17865;top:3525;width:139;height:139" coordorigin="17865,3525" coordsize="139,139">
              <v:shape style="position:absolute;left:17865;top:3525;width:139;height:139" coordorigin="17865,3525" coordsize="139,139" path="m17935,3525l18004,3595,17935,3664,17865,3595,17935,3525xe" filled="f" stroked="t" strokeweight=".75pt" strokecolor="#497DBA">
                <v:path arrowok="t"/>
              </v:shape>
            </v:group>
            <v:group style="position:absolute;left:18292;top:3672;width:139;height:139" coordorigin="18292,3672" coordsize="139,139">
              <v:shape style="position:absolute;left:18292;top:3672;width:139;height:139" coordorigin="18292,3672" coordsize="139,139" path="m18362,3672l18292,3742,18362,3811,18431,3742,18362,3672e" filled="t" fillcolor="#4F81BC" stroked="f">
                <v:path arrowok="t"/>
                <v:fill/>
              </v:shape>
            </v:group>
            <v:group style="position:absolute;left:18292;top:3672;width:139;height:139" coordorigin="18292,3672" coordsize="139,139">
              <v:shape style="position:absolute;left:18292;top:3672;width:139;height:139" coordorigin="18292,3672" coordsize="139,139" path="m18362,3672l18431,3742,18362,3811,18292,3742,18362,3672xe" filled="f" stroked="t" strokeweight=".75pt" strokecolor="#497DBA">
                <v:path arrowok="t"/>
              </v:shape>
            </v:group>
            <v:group style="position:absolute;left:18719;top:3919;width:139;height:139" coordorigin="18719,3919" coordsize="139,139">
              <v:shape style="position:absolute;left:18719;top:3919;width:139;height:139" coordorigin="18719,3919" coordsize="139,139" path="m18789,3919l18719,3989,18789,4058,18859,3989,18789,3919e" filled="t" fillcolor="#4F81BC" stroked="f">
                <v:path arrowok="t"/>
                <v:fill/>
              </v:shape>
            </v:group>
            <v:group style="position:absolute;left:18719;top:3919;width:139;height:139" coordorigin="18719,3919" coordsize="139,139">
              <v:shape style="position:absolute;left:18719;top:3919;width:139;height:139" coordorigin="18719,3919" coordsize="139,139" path="m18789,3919l18859,3989,18789,4058,18719,3989,18789,3919xe" filled="f" stroked="t" strokeweight=".75pt" strokecolor="#497DBA">
                <v:path arrowok="t"/>
              </v:shape>
            </v:group>
            <v:group style="position:absolute;left:5762;top:2311;width:13241;height:2" coordorigin="5762,2311" coordsize="13241,2">
              <v:shape style="position:absolute;left:5762;top:2311;width:13241;height:2" coordorigin="5762,2311" coordsize="13241,0" path="m5762,2311l19003,2311e" filled="f" stroked="t" strokeweight=".72pt" strokecolor="#D9D9D9">
                <v:path arrowok="t"/>
              </v:shape>
            </v:group>
            <v:group style="position:absolute;left:5762;top:5767;width:13241;height:2" coordorigin="5762,5767" coordsize="13241,2">
              <v:shape style="position:absolute;left:5762;top:5767;width:13241;height:2" coordorigin="5762,5767" coordsize="13241,0" path="m5762,5767l19003,5767e" filled="f" stroked="t" strokeweight=".72pt" strokecolor="#D9D9D9">
                <v:path arrowok="t"/>
              </v:shape>
            </v:group>
            <v:group style="position:absolute;left:10378;top:6401;width:384;height:2" coordorigin="10378,6401" coordsize="384,2">
              <v:shape style="position:absolute;left:10378;top:6401;width:384;height:2" coordorigin="10378,6401" coordsize="384,0" path="m10378,6401l10762,6401e" filled="f" stroked="t" strokeweight="2.16pt" strokecolor="#F9C090">
                <v:path arrowok="t"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556,6352l10537,6363,10524,6380,10519,6403,10524,6422,10536,6437,10556,6447,10582,6450,10602,6440,10615,6423,10620,6401,10620,6398,10615,6379,10602,6364,10582,6355,10556,6352e" filled="t" fillcolor="#F9C090" stroked="f">
                <v:path arrowok="t"/>
                <v:fill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620,6401l10615,6423,10602,6440,10582,6450,10556,6447,10536,6437,10524,6422,10519,6403,10524,6380,10537,6363,10556,6352,10582,6355,10602,6364,10615,6379,10620,6398,10620,6401xe" filled="f" stroked="t" strokeweight=".72pt" strokecolor="#F9C090">
                <v:path arrowok="t"/>
              </v:shape>
            </v:group>
            <v:group style="position:absolute;left:11359;top:6401;width:384;height:2" coordorigin="11359,6401" coordsize="384,2">
              <v:shape style="position:absolute;left:11359;top:6401;width:384;height:2" coordorigin="11359,6401" coordsize="384,0" path="m11359,6401l11743,6401e" filled="f" stroked="t" strokeweight="2.16pt" strokecolor="#9BBA58">
                <v:path arrowok="t"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43,6351l11526,6357,11514,6371,11506,6392,11505,6420,11517,6436,11536,6447,11562,6450,11581,6440,11594,6423,11599,6401,11596,6384,11585,6367,11567,6355,11543,6351e" filled="t" fillcolor="#9BBA58" stroked="f">
                <v:path arrowok="t"/>
                <v:fill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99,6401l11594,6423,11581,6440,11562,6450,11536,6447,11517,6436,11505,6420,11506,6392,11514,6371,11526,6357,11543,6351,11567,6355,11585,6367,11596,6384,11599,6401xe" filled="f" stroked="t" strokeweight=".72pt" strokecolor="#9BBA58">
                <v:path arrowok="t"/>
              </v:shape>
            </v:group>
            <v:group style="position:absolute;left:12338;top:6401;width:384;height:2" coordorigin="12338,6401" coordsize="384,2">
              <v:shape style="position:absolute;left:12338;top:6401;width:384;height:2" coordorigin="12338,6401" coordsize="384,0" path="m12338,6401l12722,6401e" filled="f" stroked="t" strokeweight="2.16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30,6401l12480,6451,12581,6451,12530,6401e" filled="t" fillcolor="#8063A1" stroked="f">
                <v:path arrowok="t"/>
                <v:fill/>
              </v:shape>
              <v:shape style="position:absolute;left:12480;top:6350;width:101;height:101" coordorigin="12480,6350" coordsize="101,101" path="m12581,6350l12480,6350,12530,6401,12581,6350e" filled="t" fillcolor="#8063A1" stroked="f">
                <v:path arrowok="t"/>
                <v:fill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81,6451l12480,6350e" filled="f" stroked="t" strokeweight=".72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480,6451l12581,6350e" filled="f" stroked="t" strokeweight=".72pt" strokecolor="#7C5F9F">
                <v:path arrowok="t"/>
              </v:shape>
            </v:group>
            <v:group style="position:absolute;left:13318;top:6401;width:384;height:2" coordorigin="13318,6401" coordsize="384,2">
              <v:shape style="position:absolute;left:13318;top:6401;width:384;height:2" coordorigin="13318,6401" coordsize="384,0" path="m13318,6401l13702,6401e" filled="f" stroked="t" strokeweight="2.16pt" strokecolor="#497DBA">
                <v:path arrowok="t"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460,6401,13510,6451,13560,6401,13510,6351e" filled="t" fillcolor="#4F81BC" stroked="f">
                <v:path arrowok="t"/>
                <v:fill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560,6401,13510,6451,13460,6401,13510,6351e" filled="f" stroked="t" strokeweight=".72pt" strokecolor="#497DBA">
                <v:path arrowok="t"/>
              </v:shape>
            </v:group>
            <v:group style="position:absolute;left:5191;top:1570;width:14033;height:5120" coordorigin="5191,1570" coordsize="14033,5120">
              <v:shape style="position:absolute;left:5191;top:1570;width:14033;height:5120" coordorigin="5191,1570" coordsize="14033,5120" path="m5191,6690l19224,6690,19224,1570,5191,1570,5191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16.789995pt;mso-position-horizontal-relative:page;mso-position-vertical-relative:page;z-index:-1195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114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J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2744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2742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ind w:left="313" w:right="-49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57" w:space="887"/>
            <w:col w:w="8856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488" w:top="760" w:bottom="280" w:left="260" w:right="500"/>
          <w:footerReference w:type="default" r:id="rId7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F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b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-5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36" w:space="3873"/>
            <w:col w:w="10191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44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685" w:right="-20"/>
        <w:jc w:val="left"/>
        <w:tabs>
          <w:tab w:pos="6140" w:val="left"/>
          <w:tab w:pos="6580" w:val="left"/>
          <w:tab w:pos="7040" w:val="left"/>
          <w:tab w:pos="7500" w:val="left"/>
          <w:tab w:pos="7960" w:val="left"/>
          <w:tab w:pos="8420" w:val="left"/>
          <w:tab w:pos="8880" w:val="left"/>
          <w:tab w:pos="9320" w:val="left"/>
          <w:tab w:pos="9740" w:val="left"/>
          <w:tab w:pos="10200" w:val="left"/>
          <w:tab w:pos="10660" w:val="left"/>
          <w:tab w:pos="11120" w:val="left"/>
          <w:tab w:pos="11560" w:val="left"/>
          <w:tab w:pos="12020" w:val="left"/>
          <w:tab w:pos="12480" w:val="left"/>
          <w:tab w:pos="12940" w:val="left"/>
          <w:tab w:pos="13400" w:val="left"/>
          <w:tab w:pos="13840" w:val="left"/>
          <w:tab w:pos="14300" w:val="left"/>
          <w:tab w:pos="14760" w:val="left"/>
          <w:tab w:pos="15220" w:val="left"/>
          <w:tab w:pos="15680" w:val="left"/>
          <w:tab w:pos="16140" w:val="left"/>
          <w:tab w:pos="16600" w:val="left"/>
          <w:tab w:pos="17040" w:val="left"/>
          <w:tab w:pos="17500" w:val="left"/>
          <w:tab w:pos="17960" w:val="left"/>
          <w:tab w:pos="1842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35" w:after="0" w:line="240" w:lineRule="auto"/>
        <w:ind w:left="4945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01" w:space="943"/>
            <w:col w:w="8856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pict>
          <v:group style="position:absolute;margin-left:259.174988pt;margin-top:78.105003pt;width:702.4pt;height:256.75pt;mso-position-horizontal-relative:page;mso-position-vertical-relative:page;z-index:-11955" coordorigin="5183,1562" coordsize="14048,5135">
            <v:group style="position:absolute;left:5762;top:5275;width:13241;height:2" coordorigin="5762,5275" coordsize="13241,2">
              <v:shape style="position:absolute;left:5762;top:5275;width:13241;height:2" coordorigin="5762,5275" coordsize="13241,0" path="m5762,5275l19003,5275e" filled="f" stroked="t" strokeweight=".72pt" strokecolor="#D9D9D9">
                <v:path arrowok="t"/>
              </v:shape>
            </v:group>
            <v:group style="position:absolute;left:5762;top:4781;width:13241;height:2" coordorigin="5762,4781" coordsize="13241,2">
              <v:shape style="position:absolute;left:5762;top:4781;width:13241;height:2" coordorigin="5762,4781" coordsize="13241,0" path="m5762,4781l19003,4781e" filled="f" stroked="t" strokeweight=".72pt" strokecolor="#D9D9D9">
                <v:path arrowok="t"/>
              </v:shape>
            </v:group>
            <v:group style="position:absolute;left:5762;top:4286;width:13241;height:2" coordorigin="5762,4286" coordsize="13241,2">
              <v:shape style="position:absolute;left:5762;top:4286;width:13241;height:2" coordorigin="5762,4286" coordsize="13241,0" path="m5762,4286l19003,4286e" filled="f" stroked="t" strokeweight=".72pt" strokecolor="#D9D9D9">
                <v:path arrowok="t"/>
              </v:shape>
            </v:group>
            <v:group style="position:absolute;left:5762;top:3792;width:13241;height:2" coordorigin="5762,3792" coordsize="13241,2">
              <v:shape style="position:absolute;left:5762;top:3792;width:13241;height:2" coordorigin="5762,3792" coordsize="13241,0" path="m5762,3792l19003,3792e" filled="f" stroked="t" strokeweight=".72pt" strokecolor="#D9D9D9">
                <v:path arrowok="t"/>
              </v:shape>
            </v:group>
            <v:group style="position:absolute;left:5762;top:3300;width:13241;height:2" coordorigin="5762,3300" coordsize="13241,2">
              <v:shape style="position:absolute;left:5762;top:3300;width:13241;height:2" coordorigin="5762,3300" coordsize="13241,0" path="m5762,3300l19003,3300e" filled="f" stroked="t" strokeweight=".72pt" strokecolor="#D9D9D9">
                <v:path arrowok="t"/>
              </v:shape>
            </v:group>
            <v:group style="position:absolute;left:5990;top:2954;width:12329;height:1183" coordorigin="5990,2954" coordsize="12329,1183">
              <v:shape style="position:absolute;left:5990;top:2954;width:12329;height:1183" coordorigin="5990,2954" coordsize="12329,1183" path="m5990,4138l6446,2954,6902,3422,7361,3619,7817,3694,8273,3473,8729,3818,9187,3446,9643,3792,10099,3866,10558,3077,11014,3473,11470,3646,11926,4114,12384,3818,12840,3274,13296,3768,13752,3917,14210,3446,14666,3818,15122,4015,15578,3545,16037,3670,16493,3422,16949,3473,17405,3866,17863,4138,18319,3473e" filled="f" stroked="t" strokeweight="2.16pt" strokecolor="#F9C090">
                <v:path arrowok="t"/>
              </v:shape>
            </v:group>
            <v:group style="position:absolute;left:5937;top:4089;width:101;height:97" coordorigin="5937,4089" coordsize="101,97">
              <v:shape style="position:absolute;left:5937;top:4089;width:101;height:97" coordorigin="5937,4089" coordsize="101,97" path="m5974,4089l5955,4099,5942,4117,5937,4139,5942,4158,5954,4174,5974,4184,6001,4186,6020,4176,6033,4159,6038,4138,6038,4135,6033,4116,6021,4101,6001,4092,5974,4089e" filled="t" fillcolor="#F9C090" stroked="f">
                <v:path arrowok="t"/>
                <v:fill/>
              </v:shape>
            </v:group>
            <v:group style="position:absolute;left:5937;top:4089;width:101;height:97" coordorigin="5937,4089" coordsize="101,97">
              <v:shape style="position:absolute;left:5937;top:4089;width:101;height:97" coordorigin="5937,4089" coordsize="101,97" path="m6038,4138l6033,4159,6020,4176,6001,4186,5974,4184,5954,4174,5942,4158,5937,4139,5942,4117,5955,4099,5974,4089,6001,4092,6021,4101,6033,4116,6038,4135,6038,4138xe" filled="f" stroked="t" strokeweight=".75pt" strokecolor="#F9C090">
                <v:path arrowok="t"/>
              </v:shape>
            </v:group>
            <v:group style="position:absolute;left:6396;top:2904;width:101;height:97" coordorigin="6396,2904" coordsize="101,97">
              <v:shape style="position:absolute;left:6396;top:2904;width:101;height:97" coordorigin="6396,2904" coordsize="101,97" path="m6432,2904l6413,2914,6401,2931,6396,2954,6401,2973,6413,2988,6432,2998,6459,3001,6478,2991,6492,2974,6497,2952,6497,2949,6491,2931,6479,2916,6459,2906,6432,2904e" filled="t" fillcolor="#F9C090" stroked="f">
                <v:path arrowok="t"/>
                <v:fill/>
              </v:shape>
            </v:group>
            <v:group style="position:absolute;left:6396;top:2904;width:101;height:97" coordorigin="6396,2904" coordsize="101,97">
              <v:shape style="position:absolute;left:6396;top:2904;width:101;height:97" coordorigin="6396,2904" coordsize="101,97" path="m6497,2952l6492,2974,6478,2991,6459,3001,6432,2998,6413,2988,6401,2973,6396,2954,6401,2931,6413,2914,6432,2904,6459,2906,6479,2916,6491,2931,6497,2949,6497,2952xe" filled="f" stroked="t" strokeweight=".75pt" strokecolor="#F9C090">
                <v:path arrowok="t"/>
              </v:shape>
            </v:group>
            <v:group style="position:absolute;left:6852;top:3374;width:101;height:97" coordorigin="6852,3374" coordsize="101,97">
              <v:shape style="position:absolute;left:6852;top:3374;width:101;height:97" coordorigin="6852,3374" coordsize="101,97" path="m6888,3374l6869,3384,6857,3402,6852,3424,6857,3443,6869,3458,6888,3468,6915,3471,6934,3461,6948,3444,6953,3422,6953,3419,6947,3401,6935,3386,6915,3377,6888,3374e" filled="t" fillcolor="#F9C090" stroked="f">
                <v:path arrowok="t"/>
                <v:fill/>
              </v:shape>
            </v:group>
            <v:group style="position:absolute;left:6852;top:3374;width:101;height:97" coordorigin="6852,3374" coordsize="101,97">
              <v:shape style="position:absolute;left:6852;top:3374;width:101;height:97" coordorigin="6852,3374" coordsize="101,97" path="m6953,3422l6948,3444,6934,3461,6915,3471,6888,3468,6869,3458,6857,3443,6852,3424,6857,3402,6869,3384,6888,3374,6915,3377,6935,3386,6947,3401,6953,3419,6953,3422xe" filled="f" stroked="t" strokeweight=".75pt" strokecolor="#F9C090">
                <v:path arrowok="t"/>
              </v:shape>
            </v:group>
            <v:group style="position:absolute;left:7308;top:3571;width:101;height:97" coordorigin="7308,3571" coordsize="101,97">
              <v:shape style="position:absolute;left:7308;top:3571;width:101;height:97" coordorigin="7308,3571" coordsize="101,97" path="m7344,3571l7325,3581,7313,3598,7308,3621,7313,3640,7325,3655,7344,3665,7371,3668,7390,3658,7404,3641,7409,3619,7409,3616,7403,3598,7391,3583,7371,3573,7344,3571e" filled="t" fillcolor="#F9C090" stroked="f">
                <v:path arrowok="t"/>
                <v:fill/>
              </v:shape>
            </v:group>
            <v:group style="position:absolute;left:7308;top:3571;width:101;height:97" coordorigin="7308,3571" coordsize="101,97">
              <v:shape style="position:absolute;left:7308;top:3571;width:101;height:97" coordorigin="7308,3571" coordsize="101,97" path="m7409,3619l7404,3641,7390,3658,7371,3668,7344,3665,7325,3655,7313,3640,7308,3621,7313,3598,7325,3581,7344,3571,7371,3573,7391,3583,7403,3598,7409,3616,7409,3619xe" filled="f" stroked="t" strokeweight=".75pt" strokecolor="#F9C090">
                <v:path arrowok="t"/>
              </v:shape>
            </v:group>
            <v:group style="position:absolute;left:7764;top:3645;width:101;height:97" coordorigin="7764,3645" coordsize="101,97">
              <v:shape style="position:absolute;left:7764;top:3645;width:101;height:97" coordorigin="7764,3645" coordsize="101,97" path="m7800,3645l7781,3655,7769,3673,7764,3695,7769,3714,7781,3730,7800,3740,7827,3742,7846,3732,7860,3715,7865,3694,7865,3691,7859,3672,7847,3657,7827,3648,7800,3645e" filled="t" fillcolor="#F9C090" stroked="f">
                <v:path arrowok="t"/>
                <v:fill/>
              </v:shape>
            </v:group>
            <v:group style="position:absolute;left:7764;top:3645;width:101;height:97" coordorigin="7764,3645" coordsize="101,97">
              <v:shape style="position:absolute;left:7764;top:3645;width:101;height:97" coordorigin="7764,3645" coordsize="101,97" path="m7865,3694l7860,3715,7846,3732,7827,3742,7800,3740,7781,3730,7769,3714,7764,3695,7769,3673,7781,3655,7800,3645,7827,3648,7847,3657,7859,3672,7865,3691,7865,3694xe" filled="f" stroked="t" strokeweight=".75pt" strokecolor="#F9C090">
                <v:path arrowok="t"/>
              </v:shape>
            </v:group>
            <v:group style="position:absolute;left:8222;top:3422;width:101;height:97" coordorigin="8222,3422" coordsize="101,97">
              <v:shape style="position:absolute;left:8222;top:3422;width:101;height:97" coordorigin="8222,3422" coordsize="101,97" path="m8259,3422l8240,3432,8227,3450,8222,3472,8227,3491,8239,3506,8259,3516,8285,3519,8305,3509,8318,3492,8323,3470,8323,3467,8318,3449,8305,3434,8285,3425,8259,3422e" filled="t" fillcolor="#F9C090" stroked="f">
                <v:path arrowok="t"/>
                <v:fill/>
              </v:shape>
            </v:group>
            <v:group style="position:absolute;left:8222;top:3422;width:101;height:97" coordorigin="8222,3422" coordsize="101,97">
              <v:shape style="position:absolute;left:8222;top:3422;width:101;height:97" coordorigin="8222,3422" coordsize="101,97" path="m8323,3470l8318,3492,8305,3509,8285,3519,8259,3516,8239,3506,8227,3491,8222,3472,8227,3450,8240,3432,8259,3422,8285,3425,8305,3434,8318,3449,8323,3467,8323,3470xe" filled="f" stroked="t" strokeweight=".75pt" strokecolor="#F9C090">
                <v:path arrowok="t"/>
              </v:shape>
            </v:group>
            <v:group style="position:absolute;left:8678;top:3768;width:101;height:97" coordorigin="8678,3768" coordsize="101,97">
              <v:shape style="position:absolute;left:8678;top:3768;width:101;height:97" coordorigin="8678,3768" coordsize="101,97" path="m8715,3768l8696,3778,8683,3795,8678,3818,8683,3837,8695,3852,8715,3862,8741,3865,8761,3855,8774,3838,8779,3816,8779,3813,8774,3795,8761,3780,8741,3770,8715,3768e" filled="t" fillcolor="#F9C090" stroked="f">
                <v:path arrowok="t"/>
                <v:fill/>
              </v:shape>
            </v:group>
            <v:group style="position:absolute;left:8678;top:3768;width:101;height:97" coordorigin="8678,3768" coordsize="101,97">
              <v:shape style="position:absolute;left:8678;top:3768;width:101;height:97" coordorigin="8678,3768" coordsize="101,97" path="m8779,3816l8774,3838,8761,3855,8741,3865,8715,3862,8695,3852,8683,3837,8678,3818,8683,3795,8696,3778,8715,3768,8741,3770,8761,3780,8774,3795,8779,3813,8779,3816xe" filled="f" stroked="t" strokeweight=".75pt" strokecolor="#F9C090">
                <v:path arrowok="t"/>
              </v:shape>
            </v:group>
            <v:group style="position:absolute;left:9134;top:3398;width:101;height:97" coordorigin="9134,3398" coordsize="101,97">
              <v:shape style="position:absolute;left:9134;top:3398;width:101;height:97" coordorigin="9134,3398" coordsize="101,97" path="m9171,3398l9152,3408,9139,3426,9134,3448,9139,3467,9151,3482,9171,3492,9197,3495,9217,3485,9230,3468,9235,3446,9235,3443,9230,3425,9217,3410,9197,3401,9171,3398e" filled="t" fillcolor="#F9C090" stroked="f">
                <v:path arrowok="t"/>
                <v:fill/>
              </v:shape>
            </v:group>
            <v:group style="position:absolute;left:9134;top:3398;width:101;height:97" coordorigin="9134,3398" coordsize="101,97">
              <v:shape style="position:absolute;left:9134;top:3398;width:101;height:97" coordorigin="9134,3398" coordsize="101,97" path="m9235,3446l9230,3468,9217,3485,9197,3495,9171,3492,9151,3482,9139,3467,9134,3448,9139,3426,9152,3408,9171,3398,9197,3401,9217,3410,9230,3425,9235,3443,9235,3446xe" filled="f" stroked="t" strokeweight=".75pt" strokecolor="#F9C090">
                <v:path arrowok="t"/>
              </v:shape>
            </v:group>
            <v:group style="position:absolute;left:9590;top:3744;width:101;height:97" coordorigin="9590,3744" coordsize="101,97">
              <v:shape style="position:absolute;left:9590;top:3744;width:101;height:97" coordorigin="9590,3744" coordsize="101,97" path="m9627,3744l9608,3754,9595,3771,9590,3794,9595,3813,9607,3828,9627,3838,9653,3841,9673,3831,9686,3814,9691,3792,9691,3789,9686,3771,9673,3756,9653,3746,9627,3744e" filled="t" fillcolor="#F9C090" stroked="f">
                <v:path arrowok="t"/>
                <v:fill/>
              </v:shape>
            </v:group>
            <v:group style="position:absolute;left:9590;top:3744;width:101;height:97" coordorigin="9590,3744" coordsize="101,97">
              <v:shape style="position:absolute;left:9590;top:3744;width:101;height:97" coordorigin="9590,3744" coordsize="101,97" path="m9691,3792l9686,3814,9673,3831,9653,3841,9627,3838,9607,3828,9595,3813,9590,3794,9595,3771,9608,3754,9627,3744,9653,3746,9673,3756,9686,3771,9691,3789,9691,3792xe" filled="f" stroked="t" strokeweight=".75pt" strokecolor="#F9C090">
                <v:path arrowok="t"/>
              </v:shape>
            </v:group>
            <v:group style="position:absolute;left:10049;top:3818;width:101;height:97" coordorigin="10049,3818" coordsize="101,97">
              <v:shape style="position:absolute;left:10049;top:3818;width:101;height:97" coordorigin="10049,3818" coordsize="101,97" path="m10085,3818l10066,3828,10053,3846,10049,3868,10053,3887,10066,3902,10085,3912,10112,3915,10131,3905,10144,3888,10149,3866,10149,3863,10144,3845,10132,3830,10112,3821,10085,3818e" filled="t" fillcolor="#F9C090" stroked="f">
                <v:path arrowok="t"/>
                <v:fill/>
              </v:shape>
            </v:group>
            <v:group style="position:absolute;left:10049;top:3818;width:101;height:97" coordorigin="10049,3818" coordsize="101,97">
              <v:shape style="position:absolute;left:10049;top:3818;width:101;height:97" coordorigin="10049,3818" coordsize="101,97" path="m10149,3866l10144,3888,10131,3905,10112,3915,10085,3912,10066,3902,10053,3887,10049,3868,10053,3846,10066,3828,10085,3818,10112,3821,10132,3830,10144,3845,10149,3863,10149,3866xe" filled="f" stroked="t" strokeweight=".75pt" strokecolor="#F9C090">
                <v:path arrowok="t"/>
              </v:shape>
            </v:group>
            <v:group style="position:absolute;left:10505;top:3028;width:101;height:97" coordorigin="10505,3028" coordsize="101,97">
              <v:shape style="position:absolute;left:10505;top:3028;width:101;height:97" coordorigin="10505,3028" coordsize="101,97" path="m10541,3028l10522,3039,10509,3056,10505,3079,10509,3098,10522,3113,10541,3123,10568,3126,10587,3116,10600,3099,10605,3077,10605,3074,10600,3055,10588,3040,10568,3031,10541,3028e" filled="t" fillcolor="#F9C090" stroked="f">
                <v:path arrowok="t"/>
                <v:fill/>
              </v:shape>
            </v:group>
            <v:group style="position:absolute;left:10505;top:3028;width:101;height:97" coordorigin="10505,3028" coordsize="101,97">
              <v:shape style="position:absolute;left:10505;top:3028;width:101;height:97" coordorigin="10505,3028" coordsize="101,97" path="m10605,3077l10600,3099,10587,3116,10568,3126,10541,3123,10522,3113,10509,3098,10505,3079,10509,3056,10522,3039,10541,3028,10568,3031,10588,3040,10600,3055,10605,3074,10605,3077xe" filled="f" stroked="t" strokeweight=".75pt" strokecolor="#F9C090">
                <v:path arrowok="t"/>
              </v:shape>
            </v:group>
            <v:group style="position:absolute;left:10961;top:3422;width:101;height:97" coordorigin="10961,3422" coordsize="101,97">
              <v:shape style="position:absolute;left:10961;top:3422;width:101;height:97" coordorigin="10961,3422" coordsize="101,97" path="m10997,3422l10978,3432,10965,3450,10961,3472,10965,3491,10978,3506,10997,3516,11024,3519,11043,3509,11056,3492,11061,3470,11061,3467,11056,3449,11044,3434,11024,3425,10997,3422e" filled="t" fillcolor="#F9C090" stroked="f">
                <v:path arrowok="t"/>
                <v:fill/>
              </v:shape>
            </v:group>
            <v:group style="position:absolute;left:10961;top:3422;width:101;height:97" coordorigin="10961,3422" coordsize="101,97">
              <v:shape style="position:absolute;left:10961;top:3422;width:101;height:97" coordorigin="10961,3422" coordsize="101,97" path="m11061,3470l11056,3492,11043,3509,11024,3519,10997,3516,10978,3506,10965,3491,10961,3472,10965,3450,10978,3432,10997,3422,11024,3425,11044,3434,11056,3449,11061,3467,11061,3470xe" filled="f" stroked="t" strokeweight=".75pt" strokecolor="#F9C090">
                <v:path arrowok="t"/>
              </v:shape>
            </v:group>
            <v:group style="position:absolute;left:11419;top:3595;width:101;height:97" coordorigin="11419,3595" coordsize="101,97">
              <v:shape style="position:absolute;left:11419;top:3595;width:101;height:97" coordorigin="11419,3595" coordsize="101,97" path="m11455,3595l11437,3605,11424,3622,11419,3645,11424,3664,11436,3679,11456,3689,11482,3692,11502,3682,11515,3665,11520,3643,11520,3640,11515,3622,11502,3607,11482,3597,11455,3595e" filled="t" fillcolor="#F9C090" stroked="f">
                <v:path arrowok="t"/>
                <v:fill/>
              </v:shape>
            </v:group>
            <v:group style="position:absolute;left:11419;top:3595;width:101;height:97" coordorigin="11419,3595" coordsize="101,97">
              <v:shape style="position:absolute;left:11419;top:3595;width:101;height:97" coordorigin="11419,3595" coordsize="101,97" path="m11520,3643l11515,3665,11502,3682,11482,3692,11456,3689,11436,3679,11424,3664,11419,3645,11424,3622,11437,3605,11455,3595,11482,3597,11502,3607,11515,3622,11520,3640,11520,3643xe" filled="f" stroked="t" strokeweight=".75pt" strokecolor="#F9C090">
                <v:path arrowok="t"/>
              </v:shape>
            </v:group>
            <v:group style="position:absolute;left:11875;top:4065;width:101;height:97" coordorigin="11875,4065" coordsize="101,97">
              <v:shape style="position:absolute;left:11875;top:4065;width:101;height:97" coordorigin="11875,4065" coordsize="101,97" path="m11911,4065l11893,4075,11880,4093,11875,4115,11880,4134,11892,4150,11912,4160,11938,4162,11958,4152,11971,4135,11976,4114,11976,4111,11971,4092,11958,4077,11938,4068,11911,4065e" filled="t" fillcolor="#F9C090" stroked="f">
                <v:path arrowok="t"/>
                <v:fill/>
              </v:shape>
            </v:group>
            <v:group style="position:absolute;left:11875;top:4065;width:101;height:97" coordorigin="11875,4065" coordsize="101,97">
              <v:shape style="position:absolute;left:11875;top:4065;width:101;height:97" coordorigin="11875,4065" coordsize="101,97" path="m11976,4114l11971,4135,11958,4152,11938,4162,11912,4160,11892,4150,11880,4134,11875,4115,11880,4093,11893,4075,11911,4065,11938,4068,11958,4077,11971,4092,11976,4111,11976,4114xe" filled="f" stroked="t" strokeweight=".75pt" strokecolor="#F9C090">
                <v:path arrowok="t"/>
              </v:shape>
            </v:group>
            <v:group style="position:absolute;left:12331;top:3768;width:101;height:97" coordorigin="12331,3768" coordsize="101,97">
              <v:shape style="position:absolute;left:12331;top:3768;width:101;height:97" coordorigin="12331,3768" coordsize="101,97" path="m12367,3768l12349,3778,12336,3795,12331,3818,12336,3837,12348,3852,12368,3862,12394,3865,12414,3855,12427,3838,12432,3816,12432,3813,12427,3795,12414,3780,12394,3770,12367,3768e" filled="t" fillcolor="#F9C090" stroked="f">
                <v:path arrowok="t"/>
                <v:fill/>
              </v:shape>
            </v:group>
            <v:group style="position:absolute;left:12331;top:3768;width:101;height:97" coordorigin="12331,3768" coordsize="101,97">
              <v:shape style="position:absolute;left:12331;top:3768;width:101;height:97" coordorigin="12331,3768" coordsize="101,97" path="m12432,3816l12427,3838,12414,3855,12394,3865,12368,3862,12348,3852,12336,3837,12331,3818,12336,3795,12349,3778,12367,3768,12394,3770,12414,3780,12427,3795,12432,3813,12432,3816xe" filled="f" stroked="t" strokeweight=".75pt" strokecolor="#F9C090">
                <v:path arrowok="t"/>
              </v:shape>
            </v:group>
            <v:group style="position:absolute;left:12787;top:3225;width:101;height:97" coordorigin="12787,3225" coordsize="101,97">
              <v:shape style="position:absolute;left:12787;top:3225;width:101;height:97" coordorigin="12787,3225" coordsize="101,97" path="m12823,3225l12805,3235,12792,3253,12787,3275,12792,3294,12804,3310,12824,3320,12850,3322,12870,3312,12883,3295,12888,3274,12888,3271,12883,3252,12870,3237,12850,3228,12823,3225e" filled="t" fillcolor="#F9C090" stroked="f">
                <v:path arrowok="t"/>
                <v:fill/>
              </v:shape>
            </v:group>
            <v:group style="position:absolute;left:12787;top:3225;width:101;height:97" coordorigin="12787,3225" coordsize="101,97">
              <v:shape style="position:absolute;left:12787;top:3225;width:101;height:97" coordorigin="12787,3225" coordsize="101,97" path="m12888,3274l12883,3295,12870,3312,12850,3322,12824,3320,12804,3310,12792,3294,12787,3275,12792,3253,12805,3235,12823,3225,12850,3228,12870,3237,12883,3252,12888,3271,12888,3274xe" filled="f" stroked="t" strokeweight=".75pt" strokecolor="#F9C090">
                <v:path arrowok="t"/>
              </v:shape>
            </v:group>
            <v:group style="position:absolute;left:13245;top:3720;width:101;height:97" coordorigin="13245,3720" coordsize="101,97">
              <v:shape style="position:absolute;left:13245;top:3720;width:101;height:97" coordorigin="13245,3720" coordsize="101,97" path="m13282,3720l13263,3730,13250,3747,13245,3770,13250,3789,13262,3804,13282,3814,13309,3817,13328,3807,13341,3790,13346,3768,13346,3765,13341,3747,13329,3732,13309,3722,13282,3720e" filled="t" fillcolor="#F9C090" stroked="f">
                <v:path arrowok="t"/>
                <v:fill/>
              </v:shape>
            </v:group>
            <v:group style="position:absolute;left:13245;top:3720;width:101;height:97" coordorigin="13245,3720" coordsize="101,97">
              <v:shape style="position:absolute;left:13245;top:3720;width:101;height:97" coordorigin="13245,3720" coordsize="101,97" path="m13346,3768l13341,3790,13328,3807,13309,3817,13282,3814,13262,3804,13250,3789,13245,3770,13250,3747,13263,3730,13282,3720,13309,3722,13329,3732,13341,3747,13346,3765,13346,3768xe" filled="f" stroked="t" strokeweight=".75pt" strokecolor="#F9C090">
                <v:path arrowok="t"/>
              </v:shape>
            </v:group>
            <v:group style="position:absolute;left:13701;top:3866;width:101;height:97" coordorigin="13701,3866" coordsize="101,97">
              <v:shape style="position:absolute;left:13701;top:3866;width:101;height:97" coordorigin="13701,3866" coordsize="101,97" path="m13738,3866l13719,3876,13706,3894,13701,3916,13706,3935,13718,3950,13738,3960,13765,3963,13784,3953,13797,3936,13802,3914,13802,3911,13797,3893,13785,3878,13765,3869,13738,3866e" filled="t" fillcolor="#F9C090" stroked="f">
                <v:path arrowok="t"/>
                <v:fill/>
              </v:shape>
            </v:group>
            <v:group style="position:absolute;left:13701;top:3866;width:101;height:97" coordorigin="13701,3866" coordsize="101,97">
              <v:shape style="position:absolute;left:13701;top:3866;width:101;height:97" coordorigin="13701,3866" coordsize="101,97" path="m13802,3914l13797,3936,13784,3953,13765,3963,13738,3960,13718,3950,13706,3935,13701,3916,13706,3894,13719,3876,13738,3866,13765,3869,13785,3878,13797,3893,13802,3911,13802,3914xe" filled="f" stroked="t" strokeweight=".75pt" strokecolor="#F9C090">
                <v:path arrowok="t"/>
              </v:shape>
            </v:group>
            <v:group style="position:absolute;left:14157;top:3398;width:101;height:97" coordorigin="14157,3398" coordsize="101,97">
              <v:shape style="position:absolute;left:14157;top:3398;width:101;height:97" coordorigin="14157,3398" coordsize="101,97" path="m14194,3398l14175,3408,14162,3426,14157,3448,14162,3467,14174,3482,14194,3492,14221,3495,14240,3485,14253,3468,14258,3446,14258,3443,14253,3425,14241,3410,14221,3401,14194,3398e" filled="t" fillcolor="#F9C090" stroked="f">
                <v:path arrowok="t"/>
                <v:fill/>
              </v:shape>
            </v:group>
            <v:group style="position:absolute;left:14157;top:3398;width:101;height:97" coordorigin="14157,3398" coordsize="101,97">
              <v:shape style="position:absolute;left:14157;top:3398;width:101;height:97" coordorigin="14157,3398" coordsize="101,97" path="m14258,3446l14253,3468,14240,3485,14221,3495,14194,3492,14174,3482,14162,3467,14157,3448,14162,3426,14175,3408,14194,3398,14221,3401,14241,3410,14253,3425,14258,3443,14258,3446xe" filled="f" stroked="t" strokeweight=".75pt" strokecolor="#F9C090">
                <v:path arrowok="t"/>
              </v:shape>
            </v:group>
            <v:group style="position:absolute;left:14613;top:3768;width:101;height:97" coordorigin="14613,3768" coordsize="101,97">
              <v:shape style="position:absolute;left:14613;top:3768;width:101;height:97" coordorigin="14613,3768" coordsize="101,97" path="m14650,3768l14631,3778,14618,3795,14613,3818,14618,3837,14630,3852,14650,3862,14677,3865,14696,3855,14709,3838,14714,3816,14714,3813,14709,3795,14697,3780,14677,3770,14650,3768e" filled="t" fillcolor="#F9C090" stroked="f">
                <v:path arrowok="t"/>
                <v:fill/>
              </v:shape>
            </v:group>
            <v:group style="position:absolute;left:14613;top:3768;width:101;height:97" coordorigin="14613,3768" coordsize="101,97">
              <v:shape style="position:absolute;left:14613;top:3768;width:101;height:97" coordorigin="14613,3768" coordsize="101,97" path="m14714,3816l14709,3838,14696,3855,14677,3865,14650,3862,14630,3852,14618,3837,14613,3818,14618,3795,14631,3778,14650,3768,14677,3770,14697,3780,14709,3795,14714,3813,14714,3816xe" filled="f" stroked="t" strokeweight=".75pt" strokecolor="#F9C090">
                <v:path arrowok="t"/>
              </v:shape>
            </v:group>
            <v:group style="position:absolute;left:15072;top:3964;width:101;height:97" coordorigin="15072,3964" coordsize="101,97">
              <v:shape style="position:absolute;left:15072;top:3964;width:101;height:97" coordorigin="15072,3964" coordsize="101,97" path="m15108,3964l15089,3975,15077,3992,15072,4015,15077,4034,15089,4049,15108,4059,15135,4062,15154,4052,15168,4035,15173,4013,15173,4010,15167,3991,15155,3976,15135,3967,15108,3964e" filled="t" fillcolor="#F9C090" stroked="f">
                <v:path arrowok="t"/>
                <v:fill/>
              </v:shape>
            </v:group>
            <v:group style="position:absolute;left:15072;top:3964;width:101;height:97" coordorigin="15072,3964" coordsize="101,97">
              <v:shape style="position:absolute;left:15072;top:3964;width:101;height:97" coordorigin="15072,3964" coordsize="101,97" path="m15173,4013l15168,4035,15154,4052,15135,4062,15108,4059,15089,4049,15077,4034,15072,4015,15077,3992,15089,3975,15108,3964,15135,3967,15155,3976,15167,3991,15173,4010,15173,4013xe" filled="f" stroked="t" strokeweight=".75pt" strokecolor="#F9C090">
                <v:path arrowok="t"/>
              </v:shape>
            </v:group>
            <v:group style="position:absolute;left:15528;top:3496;width:101;height:97" coordorigin="15528,3496" coordsize="101,97">
              <v:shape style="position:absolute;left:15528;top:3496;width:101;height:97" coordorigin="15528,3496" coordsize="101,97" path="m15564,3496l15545,3507,15533,3524,15528,3547,15533,3566,15545,3581,15564,3591,15591,3594,15610,3584,15624,3567,15629,3545,15629,3542,15623,3523,15611,3508,15591,3499,15564,3496e" filled="t" fillcolor="#F9C090" stroked="f">
                <v:path arrowok="t"/>
                <v:fill/>
              </v:shape>
            </v:group>
            <v:group style="position:absolute;left:15528;top:3496;width:101;height:97" coordorigin="15528,3496" coordsize="101,97">
              <v:shape style="position:absolute;left:15528;top:3496;width:101;height:97" coordorigin="15528,3496" coordsize="101,97" path="m15629,3545l15624,3567,15610,3584,15591,3594,15564,3591,15545,3581,15533,3566,15528,3547,15533,3524,15545,3507,15564,3496,15591,3499,15611,3508,15623,3523,15629,3542,15629,3545xe" filled="f" stroked="t" strokeweight=".75pt" strokecolor="#F9C090">
                <v:path arrowok="t"/>
              </v:shape>
            </v:group>
            <v:group style="position:absolute;left:15984;top:3619;width:101;height:97" coordorigin="15984,3619" coordsize="101,97">
              <v:shape style="position:absolute;left:15984;top:3619;width:101;height:97" coordorigin="15984,3619" coordsize="101,97" path="m16020,3619l16001,3629,15989,3646,15984,3669,15989,3688,16001,3703,16020,3713,16047,3716,16066,3706,16080,3689,16085,3667,16085,3664,16079,3646,16067,3631,16047,3621,16020,3619e" filled="t" fillcolor="#F9C090" stroked="f">
                <v:path arrowok="t"/>
                <v:fill/>
              </v:shape>
            </v:group>
            <v:group style="position:absolute;left:15984;top:3619;width:101;height:97" coordorigin="15984,3619" coordsize="101,97">
              <v:shape style="position:absolute;left:15984;top:3619;width:101;height:97" coordorigin="15984,3619" coordsize="101,97" path="m16085,3667l16080,3689,16066,3706,16047,3716,16020,3713,16001,3703,15989,3688,15984,3669,15989,3646,16001,3629,16020,3619,16047,3621,16067,3631,16079,3646,16085,3664,16085,3667xe" filled="f" stroked="t" strokeweight=".75pt" strokecolor="#F9C090">
                <v:path arrowok="t"/>
              </v:shape>
            </v:group>
            <v:group style="position:absolute;left:16440;top:3374;width:101;height:97" coordorigin="16440,3374" coordsize="101,97">
              <v:shape style="position:absolute;left:16440;top:3374;width:101;height:97" coordorigin="16440,3374" coordsize="101,97" path="m16476,3374l16457,3384,16445,3402,16440,3424,16445,3443,16457,3458,16476,3468,16503,3471,16522,3461,16536,3444,16541,3422,16541,3419,16535,3401,16523,3386,16503,3377,16476,3374e" filled="t" fillcolor="#F9C090" stroked="f">
                <v:path arrowok="t"/>
                <v:fill/>
              </v:shape>
            </v:group>
            <v:group style="position:absolute;left:16440;top:3374;width:101;height:97" coordorigin="16440,3374" coordsize="101,97">
              <v:shape style="position:absolute;left:16440;top:3374;width:101;height:97" coordorigin="16440,3374" coordsize="101,97" path="m16541,3422l16536,3444,16522,3461,16503,3471,16476,3468,16457,3458,16445,3443,16440,3424,16445,3402,16457,3384,16476,3374,16503,3377,16523,3386,16535,3401,16541,3419,16541,3422xe" filled="f" stroked="t" strokeweight=".75pt" strokecolor="#F9C090">
                <v:path arrowok="t"/>
              </v:shape>
            </v:group>
            <v:group style="position:absolute;left:16898;top:3422;width:101;height:97" coordorigin="16898,3422" coordsize="101,97">
              <v:shape style="position:absolute;left:16898;top:3422;width:101;height:97" coordorigin="16898,3422" coordsize="101,97" path="m16935,3422l16916,3432,16903,3450,16898,3472,16903,3491,16915,3506,16935,3516,16961,3519,16981,3509,16994,3492,16999,3470,16999,3467,16994,3449,16981,3434,16961,3425,16935,3422e" filled="t" fillcolor="#F9C090" stroked="f">
                <v:path arrowok="t"/>
                <v:fill/>
              </v:shape>
            </v:group>
            <v:group style="position:absolute;left:16898;top:3422;width:101;height:97" coordorigin="16898,3422" coordsize="101,97">
              <v:shape style="position:absolute;left:16898;top:3422;width:101;height:97" coordorigin="16898,3422" coordsize="101,97" path="m16999,3470l16994,3492,16981,3509,16961,3519,16935,3516,16915,3506,16903,3491,16898,3472,16903,3450,16916,3432,16935,3422,16961,3425,16981,3434,16994,3449,16999,3467,16999,3470xe" filled="f" stroked="t" strokeweight=".75pt" strokecolor="#F9C090">
                <v:path arrowok="t"/>
              </v:shape>
            </v:group>
            <v:group style="position:absolute;left:17354;top:3818;width:101;height:97" coordorigin="17354,3818" coordsize="101,97">
              <v:shape style="position:absolute;left:17354;top:3818;width:101;height:97" coordorigin="17354,3818" coordsize="101,97" path="m17391,3818l17372,3828,17359,3846,17354,3868,17359,3887,17371,3902,17391,3912,17417,3915,17437,3905,17450,3888,17455,3866,17455,3863,17450,3845,17437,3830,17417,3821,17391,3818e" filled="t" fillcolor="#F9C090" stroked="f">
                <v:path arrowok="t"/>
                <v:fill/>
              </v:shape>
            </v:group>
            <v:group style="position:absolute;left:17354;top:3818;width:101;height:97" coordorigin="17354,3818" coordsize="101,97">
              <v:shape style="position:absolute;left:17354;top:3818;width:101;height:97" coordorigin="17354,3818" coordsize="101,97" path="m17455,3866l17450,3888,17437,3905,17417,3915,17391,3912,17371,3902,17359,3887,17354,3868,17359,3846,17372,3828,17391,3818,17417,3821,17437,3830,17450,3845,17455,3863,17455,3866xe" filled="f" stroked="t" strokeweight=".75pt" strokecolor="#F9C090">
                <v:path arrowok="t"/>
              </v:shape>
            </v:group>
            <v:group style="position:absolute;left:17810;top:4089;width:101;height:97" coordorigin="17810,4089" coordsize="101,97">
              <v:shape style="position:absolute;left:17810;top:4089;width:101;height:97" coordorigin="17810,4089" coordsize="101,97" path="m17847,4089l17828,4099,17815,4117,17810,4139,17815,4158,17827,4174,17847,4184,17873,4186,17893,4176,17906,4159,17911,4138,17911,4135,17906,4116,17893,4101,17873,4092,17847,4089e" filled="t" fillcolor="#F9C090" stroked="f">
                <v:path arrowok="t"/>
                <v:fill/>
              </v:shape>
            </v:group>
            <v:group style="position:absolute;left:17810;top:4089;width:101;height:97" coordorigin="17810,4089" coordsize="101,97">
              <v:shape style="position:absolute;left:17810;top:4089;width:101;height:97" coordorigin="17810,4089" coordsize="101,97" path="m17911,4138l17906,4159,17893,4176,17873,4186,17847,4184,17827,4174,17815,4158,17810,4139,17815,4117,17828,4099,17847,4089,17873,4092,17893,4101,17906,4116,17911,4135,17911,4138xe" filled="f" stroked="t" strokeweight=".75pt" strokecolor="#F9C090">
                <v:path arrowok="t"/>
              </v:shape>
            </v:group>
            <v:group style="position:absolute;left:18269;top:3422;width:101;height:97" coordorigin="18269,3422" coordsize="101,97">
              <v:shape style="position:absolute;left:18269;top:3422;width:101;height:97" coordorigin="18269,3422" coordsize="101,97" path="m18305,3422l18286,3432,18273,3450,18269,3472,18273,3491,18286,3506,18305,3516,18332,3519,18351,3509,18364,3492,18369,3470,18369,3467,18364,3449,18352,3434,18332,3425,18305,3422e" filled="t" fillcolor="#F9C090" stroked="f">
                <v:path arrowok="t"/>
                <v:fill/>
              </v:shape>
            </v:group>
            <v:group style="position:absolute;left:18269;top:3422;width:101;height:97" coordorigin="18269,3422" coordsize="101,97">
              <v:shape style="position:absolute;left:18269;top:3422;width:101;height:97" coordorigin="18269,3422" coordsize="101,97" path="m18369,3470l18364,3492,18351,3509,18332,3519,18305,3516,18286,3506,18273,3491,18269,3472,18273,3450,18286,3432,18305,3422,18332,3425,18352,3434,18364,3449,18369,3467,18369,3470xe" filled="f" stroked="t" strokeweight=".75pt" strokecolor="#F9C090">
                <v:path arrowok="t"/>
              </v:shape>
            </v:group>
            <v:group style="position:absolute;left:5762;top:2806;width:13241;height:2" coordorigin="5762,2806" coordsize="13241,2">
              <v:shape style="position:absolute;left:5762;top:2806;width:13241;height:2" coordorigin="5762,2806" coordsize="13241,0" path="m5762,2806l19003,2806e" filled="f" stroked="t" strokeweight=".72pt" strokecolor="#D9D9D9">
                <v:path arrowok="t"/>
              </v:shape>
            </v:group>
            <v:group style="position:absolute;left:5990;top:2830;width:12785;height:1236" coordorigin="5990,2830" coordsize="12785,1236">
              <v:shape style="position:absolute;left:5990;top:2830;width:12785;height:1236" coordorigin="5990,2830" coordsize="12785,1236" path="m5990,3026l6446,3422,6902,2830,7361,3571,7817,3077,8273,3619,8729,3446,9187,3446,9643,3818,10099,3250,10558,3497,11014,3595,11470,3372,11926,3694,12384,3473,12840,3842,13296,3670,13752,3818,14210,3127,14666,3991,15122,3718,15578,3718,16037,3718,16493,3250,16949,3965,17405,3744,17863,3473,18319,4066,18775,4039e" filled="f" stroked="t" strokeweight="2.16pt" strokecolor="#9BBA58">
                <v:path arrowok="t"/>
              </v:shape>
            </v:group>
            <v:group style="position:absolute;left:5937;top:2978;width:101;height:97" coordorigin="5937,2978" coordsize="101,97">
              <v:shape style="position:absolute;left:5937;top:2978;width:101;height:97" coordorigin="5937,2978" coordsize="101,97" path="m5974,2978l5955,2988,5942,3006,5937,3028,5942,3047,5954,3062,5974,3072,6001,3075,6020,3065,6033,3048,6038,3026,6038,3023,6033,3005,6021,2990,6001,2981,5974,2978e" filled="t" fillcolor="#9BBA58" stroked="f">
                <v:path arrowok="t"/>
                <v:fill/>
              </v:shape>
            </v:group>
            <v:group style="position:absolute;left:5937;top:2978;width:101;height:97" coordorigin="5937,2978" coordsize="101,97">
              <v:shape style="position:absolute;left:5937;top:2978;width:101;height:97" coordorigin="5937,2978" coordsize="101,97" path="m6038,3026l6033,3048,6020,3065,6001,3075,5974,3072,5954,3062,5942,3047,5937,3028,5942,3006,5955,2988,5974,2978,6001,2981,6021,2990,6033,3005,6038,3023,6038,3026xe" filled="f" stroked="t" strokeweight=".75pt" strokecolor="#9BBA58">
                <v:path arrowok="t"/>
              </v:shape>
            </v:group>
            <v:group style="position:absolute;left:6396;top:3374;width:101;height:97" coordorigin="6396,3374" coordsize="101,97">
              <v:shape style="position:absolute;left:6396;top:3374;width:101;height:97" coordorigin="6396,3374" coordsize="101,97" path="m6432,3374l6413,3384,6401,3402,6396,3424,6401,3443,6413,3458,6432,3468,6459,3471,6478,3461,6492,3444,6497,3422,6497,3419,6491,3401,6479,3386,6459,3377,6432,3374e" filled="t" fillcolor="#9BBA58" stroked="f">
                <v:path arrowok="t"/>
                <v:fill/>
              </v:shape>
            </v:group>
            <v:group style="position:absolute;left:6396;top:3374;width:101;height:97" coordorigin="6396,3374" coordsize="101,97">
              <v:shape style="position:absolute;left:6396;top:3374;width:101;height:97" coordorigin="6396,3374" coordsize="101,97" path="m6497,3422l6492,3444,6478,3461,6459,3471,6432,3468,6413,3458,6401,3443,6396,3424,6401,3402,6413,3384,6432,3374,6459,3377,6479,3386,6491,3401,6497,3419,6497,3422xe" filled="f" stroked="t" strokeweight=".75pt" strokecolor="#9BBA58">
                <v:path arrowok="t"/>
              </v:shape>
            </v:group>
            <v:group style="position:absolute;left:6852;top:2781;width:101;height:97" coordorigin="6852,2781" coordsize="101,97">
              <v:shape style="position:absolute;left:6852;top:2781;width:101;height:97" coordorigin="6852,2781" coordsize="101,97" path="m6888,2781l6869,2791,6857,2809,6852,2831,6857,2850,6869,2866,6888,2876,6915,2878,6934,2868,6948,2851,6953,2830,6953,2827,6947,2808,6935,2793,6915,2784,6888,2781e" filled="t" fillcolor="#9BBA58" stroked="f">
                <v:path arrowok="t"/>
                <v:fill/>
              </v:shape>
            </v:group>
            <v:group style="position:absolute;left:6852;top:2781;width:101;height:97" coordorigin="6852,2781" coordsize="101,97">
              <v:shape style="position:absolute;left:6852;top:2781;width:101;height:97" coordorigin="6852,2781" coordsize="101,97" path="m6953,2830l6948,2851,6934,2868,6915,2878,6888,2876,6869,2866,6857,2850,6852,2831,6857,2809,6869,2791,6888,2781,6915,2784,6935,2793,6947,2808,6953,2827,6953,2830xe" filled="f" stroked="t" strokeweight=".75pt" strokecolor="#9BBA58">
                <v:path arrowok="t"/>
              </v:shape>
            </v:group>
            <v:group style="position:absolute;left:7308;top:3520;width:101;height:97" coordorigin="7308,3520" coordsize="101,97">
              <v:shape style="position:absolute;left:7308;top:3520;width:101;height:97" coordorigin="7308,3520" coordsize="101,97" path="m7344,3520l7325,3531,7313,3548,7308,3571,7313,3590,7325,3605,7344,3615,7371,3618,7390,3608,7404,3591,7409,3569,7409,3566,7403,3547,7391,3532,7371,3523,7344,3520e" filled="t" fillcolor="#9BBA58" stroked="f">
                <v:path arrowok="t"/>
                <v:fill/>
              </v:shape>
            </v:group>
            <v:group style="position:absolute;left:7308;top:3520;width:101;height:97" coordorigin="7308,3520" coordsize="101,97">
              <v:shape style="position:absolute;left:7308;top:3520;width:101;height:97" coordorigin="7308,3520" coordsize="101,97" path="m7409,3569l7404,3591,7390,3608,7371,3618,7344,3615,7325,3605,7313,3590,7308,3571,7313,3548,7325,3531,7344,3520,7371,3523,7391,3532,7403,3547,7409,3566,7409,3569xe" filled="f" stroked="t" strokeweight=".75pt" strokecolor="#9BBA58">
                <v:path arrowok="t"/>
              </v:shape>
            </v:group>
            <v:group style="position:absolute;left:7764;top:3028;width:101;height:97" coordorigin="7764,3028" coordsize="101,97">
              <v:shape style="position:absolute;left:7764;top:3028;width:101;height:97" coordorigin="7764,3028" coordsize="101,97" path="m7800,3028l7781,3039,7769,3056,7764,3079,7769,3098,7781,3113,7800,3123,7827,3126,7846,3116,7860,3099,7865,3077,7865,3074,7859,3055,7847,3040,7827,3031,7800,3028e" filled="t" fillcolor="#9BBA58" stroked="f">
                <v:path arrowok="t"/>
                <v:fill/>
              </v:shape>
            </v:group>
            <v:group style="position:absolute;left:7764;top:3028;width:101;height:97" coordorigin="7764,3028" coordsize="101,97">
              <v:shape style="position:absolute;left:7764;top:3028;width:101;height:97" coordorigin="7764,3028" coordsize="101,97" path="m7865,3077l7860,3099,7846,3116,7827,3126,7800,3123,7781,3113,7769,3098,7764,3079,7769,3056,7781,3039,7800,3028,7827,3031,7847,3040,7859,3055,7865,3074,7865,3077xe" filled="f" stroked="t" strokeweight=".75pt" strokecolor="#9BBA58">
                <v:path arrowok="t"/>
              </v:shape>
            </v:group>
            <v:group style="position:absolute;left:8222;top:3571;width:101;height:97" coordorigin="8222,3571" coordsize="101,97">
              <v:shape style="position:absolute;left:8222;top:3571;width:101;height:97" coordorigin="8222,3571" coordsize="101,97" path="m8259,3571l8240,3581,8227,3598,8222,3621,8227,3640,8239,3655,8259,3665,8285,3668,8305,3658,8318,3641,8323,3619,8323,3616,8318,3598,8305,3583,8285,3573,8259,3571e" filled="t" fillcolor="#9BBA58" stroked="f">
                <v:path arrowok="t"/>
                <v:fill/>
              </v:shape>
            </v:group>
            <v:group style="position:absolute;left:8222;top:3571;width:101;height:97" coordorigin="8222,3571" coordsize="101,97">
              <v:shape style="position:absolute;left:8222;top:3571;width:101;height:97" coordorigin="8222,3571" coordsize="101,97" path="m8323,3619l8318,3641,8305,3658,8285,3668,8259,3665,8239,3655,8227,3640,8222,3621,8227,3598,8240,3581,8259,3571,8285,3573,8305,3583,8318,3598,8323,3616,8323,3619xe" filled="f" stroked="t" strokeweight=".75pt" strokecolor="#9BBA58">
                <v:path arrowok="t"/>
              </v:shape>
            </v:group>
            <v:group style="position:absolute;left:8678;top:3398;width:101;height:97" coordorigin="8678,3398" coordsize="101,97">
              <v:shape style="position:absolute;left:8678;top:3398;width:101;height:97" coordorigin="8678,3398" coordsize="101,97" path="m8715,3398l8696,3408,8683,3426,8678,3448,8683,3467,8695,3482,8715,3492,8741,3495,8761,3485,8774,3468,8779,3446,8779,3443,8774,3425,8761,3410,8741,3401,8715,3398e" filled="t" fillcolor="#9BBA58" stroked="f">
                <v:path arrowok="t"/>
                <v:fill/>
              </v:shape>
            </v:group>
            <v:group style="position:absolute;left:8678;top:3398;width:101;height:97" coordorigin="8678,3398" coordsize="101,97">
              <v:shape style="position:absolute;left:8678;top:3398;width:101;height:97" coordorigin="8678,3398" coordsize="101,97" path="m8779,3446l8774,3468,8761,3485,8741,3495,8715,3492,8695,3482,8683,3467,8678,3448,8683,3426,8696,3408,8715,3398,8741,3401,8761,3410,8774,3425,8779,3443,8779,3446xe" filled="f" stroked="t" strokeweight=".75pt" strokecolor="#9BBA58">
                <v:path arrowok="t"/>
              </v:shape>
            </v:group>
            <v:group style="position:absolute;left:9134;top:3398;width:101;height:97" coordorigin="9134,3398" coordsize="101,97">
              <v:shape style="position:absolute;left:9134;top:3398;width:101;height:97" coordorigin="9134,3398" coordsize="101,97" path="m9171,3398l9152,3408,9139,3426,9134,3448,9139,3467,9151,3482,9171,3492,9197,3495,9217,3485,9230,3468,9235,3446,9235,3443,9230,3425,9217,3410,9197,3401,9171,3398e" filled="t" fillcolor="#9BBA58" stroked="f">
                <v:path arrowok="t"/>
                <v:fill/>
              </v:shape>
            </v:group>
            <v:group style="position:absolute;left:9134;top:3398;width:101;height:97" coordorigin="9134,3398" coordsize="101,97">
              <v:shape style="position:absolute;left:9134;top:3398;width:101;height:97" coordorigin="9134,3398" coordsize="101,97" path="m9235,3446l9230,3468,9217,3485,9197,3495,9171,3492,9151,3482,9139,3467,9134,3448,9139,3426,9152,3408,9171,3398,9197,3401,9217,3410,9230,3425,9235,3443,9235,3446xe" filled="f" stroked="t" strokeweight=".75pt" strokecolor="#9BBA58">
                <v:path arrowok="t"/>
              </v:shape>
            </v:group>
            <v:group style="position:absolute;left:9590;top:3768;width:101;height:97" coordorigin="9590,3768" coordsize="101,97">
              <v:shape style="position:absolute;left:9590;top:3768;width:101;height:97" coordorigin="9590,3768" coordsize="101,97" path="m9627,3768l9608,3778,9595,3795,9590,3818,9595,3837,9607,3852,9627,3862,9653,3865,9673,3855,9686,3838,9691,3816,9691,3813,9686,3795,9673,3780,9653,3770,9627,3768e" filled="t" fillcolor="#9BBA58" stroked="f">
                <v:path arrowok="t"/>
                <v:fill/>
              </v:shape>
            </v:group>
            <v:group style="position:absolute;left:9590;top:3768;width:101;height:97" coordorigin="9590,3768" coordsize="101,97">
              <v:shape style="position:absolute;left:9590;top:3768;width:101;height:97" coordorigin="9590,3768" coordsize="101,97" path="m9691,3816l9686,3838,9673,3855,9653,3865,9627,3862,9607,3852,9595,3837,9590,3818,9595,3795,9608,3778,9627,3768,9653,3770,9673,3780,9686,3795,9691,3813,9691,3816xe" filled="f" stroked="t" strokeweight=".75pt" strokecolor="#9BBA58">
                <v:path arrowok="t"/>
              </v:shape>
            </v:group>
            <v:group style="position:absolute;left:10049;top:3201;width:101;height:97" coordorigin="10049,3201" coordsize="101,97">
              <v:shape style="position:absolute;left:10049;top:3201;width:101;height:97" coordorigin="10049,3201" coordsize="101,97" path="m10085,3201l10066,3211,10053,3229,10049,3251,10053,3270,10066,3286,10085,3296,10112,3298,10131,3288,10144,3271,10149,3250,10149,3247,10144,3228,10132,3213,10112,3204,10085,3201e" filled="t" fillcolor="#9BBA58" stroked="f">
                <v:path arrowok="t"/>
                <v:fill/>
              </v:shape>
            </v:group>
            <v:group style="position:absolute;left:10049;top:3201;width:101;height:97" coordorigin="10049,3201" coordsize="101,97">
              <v:shape style="position:absolute;left:10049;top:3201;width:101;height:97" coordorigin="10049,3201" coordsize="101,97" path="m10149,3250l10144,3271,10131,3288,10112,3298,10085,3296,10066,3286,10053,3270,10049,3251,10053,3229,10066,3211,10085,3201,10112,3204,10132,3213,10144,3228,10149,3247,10149,3250xe" filled="f" stroked="t" strokeweight=".75pt" strokecolor="#9BBA58">
                <v:path arrowok="t"/>
              </v:shape>
            </v:group>
            <v:group style="position:absolute;left:10505;top:3446;width:101;height:97" coordorigin="10505,3446" coordsize="101,97">
              <v:shape style="position:absolute;left:10505;top:3446;width:101;height:97" coordorigin="10505,3446" coordsize="101,97" path="m10541,3446l10522,3456,10509,3474,10505,3496,10509,3515,10522,3530,10541,3540,10568,3543,10587,3533,10600,3516,10605,3494,10605,3491,10600,3473,10588,3458,10568,3449,10541,3446e" filled="t" fillcolor="#9BBA58" stroked="f">
                <v:path arrowok="t"/>
                <v:fill/>
              </v:shape>
            </v:group>
            <v:group style="position:absolute;left:10505;top:3446;width:101;height:97" coordorigin="10505,3446" coordsize="101,97">
              <v:shape style="position:absolute;left:10505;top:3446;width:101;height:97" coordorigin="10505,3446" coordsize="101,97" path="m10605,3494l10600,3516,10587,3533,10568,3543,10541,3540,10522,3530,10509,3515,10505,3496,10509,3474,10522,3456,10541,3446,10568,3449,10588,3458,10600,3473,10605,3491,10605,3494xe" filled="f" stroked="t" strokeweight=".75pt" strokecolor="#9BBA58">
                <v:path arrowok="t"/>
              </v:shape>
            </v:group>
            <v:group style="position:absolute;left:10961;top:3547;width:101;height:97" coordorigin="10961,3547" coordsize="101,97">
              <v:shape style="position:absolute;left:10961;top:3547;width:101;height:97" coordorigin="10961,3547" coordsize="101,97" path="m10997,3547l10978,3557,10965,3574,10961,3597,10965,3616,10978,3631,10997,3641,11024,3644,11043,3634,11056,3617,11061,3595,11061,3592,11056,3574,11044,3559,11024,3549,10997,3547e" filled="t" fillcolor="#9BBA58" stroked="f">
                <v:path arrowok="t"/>
                <v:fill/>
              </v:shape>
            </v:group>
            <v:group style="position:absolute;left:10961;top:3547;width:101;height:97" coordorigin="10961,3547" coordsize="101,97">
              <v:shape style="position:absolute;left:10961;top:3547;width:101;height:97" coordorigin="10961,3547" coordsize="101,97" path="m11061,3595l11056,3617,11043,3634,11024,3644,10997,3641,10978,3631,10965,3616,10961,3597,10965,3574,10978,3557,10997,3547,11024,3549,11044,3559,11056,3574,11061,3592,11061,3595xe" filled="f" stroked="t" strokeweight=".75pt" strokecolor="#9BBA58">
                <v:path arrowok="t"/>
              </v:shape>
            </v:group>
            <v:group style="position:absolute;left:11419;top:3324;width:101;height:97" coordorigin="11419,3324" coordsize="101,97">
              <v:shape style="position:absolute;left:11419;top:3324;width:101;height:97" coordorigin="11419,3324" coordsize="101,97" path="m11455,3324l11437,3334,11424,3351,11419,3374,11424,3393,11436,3408,11456,3418,11482,3421,11502,3411,11515,3394,11520,3372,11520,3369,11515,3351,11502,3336,11482,3326,11455,3324e" filled="t" fillcolor="#9BBA58" stroked="f">
                <v:path arrowok="t"/>
                <v:fill/>
              </v:shape>
            </v:group>
            <v:group style="position:absolute;left:11419;top:3324;width:101;height:97" coordorigin="11419,3324" coordsize="101,97">
              <v:shape style="position:absolute;left:11419;top:3324;width:101;height:97" coordorigin="11419,3324" coordsize="101,97" path="m11520,3372l11515,3394,11502,3411,11482,3421,11456,3418,11436,3408,11424,3393,11419,3374,11424,3351,11437,3334,11455,3324,11482,3326,11502,3336,11515,3351,11520,3369,11520,3372xe" filled="f" stroked="t" strokeweight=".75pt" strokecolor="#9BBA58">
                <v:path arrowok="t"/>
              </v:shape>
            </v:group>
            <v:group style="position:absolute;left:11875;top:3645;width:101;height:97" coordorigin="11875,3645" coordsize="101,97">
              <v:shape style="position:absolute;left:11875;top:3645;width:101;height:97" coordorigin="11875,3645" coordsize="101,97" path="m11911,3645l11893,3655,11880,3673,11875,3695,11880,3714,11892,3730,11912,3740,11938,3742,11958,3732,11971,3715,11976,3694,11976,3691,11971,3672,11958,3657,11938,3648,11911,3645e" filled="t" fillcolor="#9BBA58" stroked="f">
                <v:path arrowok="t"/>
                <v:fill/>
              </v:shape>
            </v:group>
            <v:group style="position:absolute;left:11875;top:3645;width:101;height:97" coordorigin="11875,3645" coordsize="101,97">
              <v:shape style="position:absolute;left:11875;top:3645;width:101;height:97" coordorigin="11875,3645" coordsize="101,97" path="m11976,3694l11971,3715,11958,3732,11938,3742,11912,3740,11892,3730,11880,3714,11875,3695,11880,3673,11893,3655,11911,3645,11938,3648,11958,3657,11971,3672,11976,3691,11976,3694xe" filled="f" stroked="t" strokeweight=".75pt" strokecolor="#9BBA58">
                <v:path arrowok="t"/>
              </v:shape>
            </v:group>
            <v:group style="position:absolute;left:12331;top:3422;width:101;height:97" coordorigin="12331,3422" coordsize="101,97">
              <v:shape style="position:absolute;left:12331;top:3422;width:101;height:97" coordorigin="12331,3422" coordsize="101,97" path="m12367,3422l12349,3432,12336,3450,12331,3472,12336,3491,12348,3506,12368,3516,12394,3519,12414,3509,12427,3492,12432,3470,12432,3467,12427,3449,12414,3434,12394,3425,12367,3422e" filled="t" fillcolor="#9BBA58" stroked="f">
                <v:path arrowok="t"/>
                <v:fill/>
              </v:shape>
            </v:group>
            <v:group style="position:absolute;left:12331;top:3422;width:101;height:97" coordorigin="12331,3422" coordsize="101,97">
              <v:shape style="position:absolute;left:12331;top:3422;width:101;height:97" coordorigin="12331,3422" coordsize="101,97" path="m12432,3470l12427,3492,12414,3509,12394,3519,12368,3516,12348,3506,12336,3491,12331,3472,12336,3450,12349,3432,12367,3422,12394,3425,12414,3434,12427,3449,12432,3467,12432,3470xe" filled="f" stroked="t" strokeweight=".75pt" strokecolor="#9BBA58">
                <v:path arrowok="t"/>
              </v:shape>
            </v:group>
            <v:group style="position:absolute;left:12787;top:3792;width:101;height:97" coordorigin="12787,3792" coordsize="101,97">
              <v:shape style="position:absolute;left:12787;top:3792;width:101;height:97" coordorigin="12787,3792" coordsize="101,97" path="m12823,3792l12805,3802,12792,3819,12787,3842,12792,3861,12804,3876,12824,3886,12850,3889,12870,3879,12883,3862,12888,3840,12888,3837,12883,3819,12870,3804,12850,3794,12823,3792e" filled="t" fillcolor="#9BBA58" stroked="f">
                <v:path arrowok="t"/>
                <v:fill/>
              </v:shape>
            </v:group>
            <v:group style="position:absolute;left:12787;top:3792;width:101;height:97" coordorigin="12787,3792" coordsize="101,97">
              <v:shape style="position:absolute;left:12787;top:3792;width:101;height:97" coordorigin="12787,3792" coordsize="101,97" path="m12888,3840l12883,3862,12870,3879,12850,3889,12824,3886,12804,3876,12792,3861,12787,3842,12792,3819,12805,3802,12823,3792,12850,3794,12870,3804,12883,3819,12888,3837,12888,3840xe" filled="f" stroked="t" strokeweight=".75pt" strokecolor="#9BBA58">
                <v:path arrowok="t"/>
              </v:shape>
            </v:group>
            <v:group style="position:absolute;left:13245;top:3619;width:101;height:97" coordorigin="13245,3619" coordsize="101,97">
              <v:shape style="position:absolute;left:13245;top:3619;width:101;height:97" coordorigin="13245,3619" coordsize="101,97" path="m13282,3619l13263,3629,13250,3646,13245,3669,13250,3688,13262,3703,13282,3713,13309,3716,13328,3706,13341,3689,13346,3667,13346,3664,13341,3646,13329,3631,13309,3621,13282,3619e" filled="t" fillcolor="#9BBA58" stroked="f">
                <v:path arrowok="t"/>
                <v:fill/>
              </v:shape>
            </v:group>
            <v:group style="position:absolute;left:13245;top:3619;width:101;height:97" coordorigin="13245,3619" coordsize="101,97">
              <v:shape style="position:absolute;left:13245;top:3619;width:101;height:97" coordorigin="13245,3619" coordsize="101,97" path="m13346,3667l13341,3689,13328,3706,13309,3716,13282,3713,13262,3703,13250,3688,13245,3669,13250,3646,13263,3629,13282,3619,13309,3621,13329,3631,13341,3646,13346,3664,13346,3667xe" filled="f" stroked="t" strokeweight=".75pt" strokecolor="#9BBA58">
                <v:path arrowok="t"/>
              </v:shape>
            </v:group>
            <v:group style="position:absolute;left:13701;top:3768;width:101;height:97" coordorigin="13701,3768" coordsize="101,97">
              <v:shape style="position:absolute;left:13701;top:3768;width:101;height:97" coordorigin="13701,3768" coordsize="101,97" path="m13738,3768l13719,3778,13706,3795,13701,3818,13706,3837,13718,3852,13738,3862,13765,3865,13784,3855,13797,3838,13802,3816,13802,3813,13797,3795,13785,3780,13765,3770,13738,3768e" filled="t" fillcolor="#9BBA58" stroked="f">
                <v:path arrowok="t"/>
                <v:fill/>
              </v:shape>
            </v:group>
            <v:group style="position:absolute;left:13701;top:3768;width:101;height:97" coordorigin="13701,3768" coordsize="101,97">
              <v:shape style="position:absolute;left:13701;top:3768;width:101;height:97" coordorigin="13701,3768" coordsize="101,97" path="m13802,3816l13797,3838,13784,3855,13765,3865,13738,3862,13718,3852,13706,3837,13701,3818,13706,3795,13719,3778,13738,3768,13765,3770,13785,3780,13797,3795,13802,3813,13802,3816xe" filled="f" stroked="t" strokeweight=".75pt" strokecolor="#9BBA58">
                <v:path arrowok="t"/>
              </v:shape>
            </v:group>
            <v:group style="position:absolute;left:14157;top:3076;width:101;height:97" coordorigin="14157,3076" coordsize="101,97">
              <v:shape style="position:absolute;left:14157;top:3076;width:101;height:97" coordorigin="14157,3076" coordsize="101,97" path="m14194,3076l14175,3087,14162,3104,14157,3127,14162,3146,14174,3161,14194,3171,14221,3174,14240,3164,14253,3147,14258,3125,14258,3122,14253,3103,14241,3088,14221,3079,14194,3076e" filled="t" fillcolor="#9BBA58" stroked="f">
                <v:path arrowok="t"/>
                <v:fill/>
              </v:shape>
            </v:group>
            <v:group style="position:absolute;left:14157;top:3076;width:101;height:97" coordorigin="14157,3076" coordsize="101,97">
              <v:shape style="position:absolute;left:14157;top:3076;width:101;height:97" coordorigin="14157,3076" coordsize="101,97" path="m14258,3125l14253,3147,14240,3164,14221,3174,14194,3171,14174,3161,14162,3146,14157,3127,14162,3104,14175,3087,14194,3076,14221,3079,14241,3088,14253,3103,14258,3122,14258,3125xe" filled="f" stroked="t" strokeweight=".75pt" strokecolor="#9BBA58">
                <v:path arrowok="t"/>
              </v:shape>
            </v:group>
            <v:group style="position:absolute;left:14613;top:3940;width:101;height:97" coordorigin="14613,3940" coordsize="101,97">
              <v:shape style="position:absolute;left:14613;top:3940;width:101;height:97" coordorigin="14613,3940" coordsize="101,97" path="m14650,3940l14631,3951,14618,3968,14613,3991,14618,4010,14630,4025,14650,4035,14677,4038,14696,4028,14709,4011,14714,3989,14714,3986,14709,3967,14697,3952,14677,3943,14650,3940e" filled="t" fillcolor="#9BBA58" stroked="f">
                <v:path arrowok="t"/>
                <v:fill/>
              </v:shape>
            </v:group>
            <v:group style="position:absolute;left:14613;top:3940;width:101;height:97" coordorigin="14613,3940" coordsize="101,97">
              <v:shape style="position:absolute;left:14613;top:3940;width:101;height:97" coordorigin="14613,3940" coordsize="101,97" path="m14714,3989l14709,4011,14696,4028,14677,4038,14650,4035,14630,4025,14618,4010,14613,3991,14618,3968,14631,3951,14650,3940,14677,3943,14697,3952,14709,3967,14714,3986,14714,3989xe" filled="f" stroked="t" strokeweight=".75pt" strokecolor="#9BBA58">
                <v:path arrowok="t"/>
              </v:shape>
            </v:group>
            <v:group style="position:absolute;left:15072;top:3669;width:101;height:97" coordorigin="15072,3669" coordsize="101,97">
              <v:shape style="position:absolute;left:15072;top:3669;width:101;height:97" coordorigin="15072,3669" coordsize="101,97" path="m15108,3669l15089,3679,15077,3697,15072,3719,15077,3738,15089,3754,15108,3764,15135,3766,15154,3756,15168,3739,15173,3718,15173,3715,15167,3696,15155,3681,15135,3672,15108,3669e" filled="t" fillcolor="#9BBA58" stroked="f">
                <v:path arrowok="t"/>
                <v:fill/>
              </v:shape>
            </v:group>
            <v:group style="position:absolute;left:15072;top:3669;width:101;height:97" coordorigin="15072,3669" coordsize="101,97">
              <v:shape style="position:absolute;left:15072;top:3669;width:101;height:97" coordorigin="15072,3669" coordsize="101,97" path="m15173,3718l15168,3739,15154,3756,15135,3766,15108,3764,15089,3754,15077,3738,15072,3719,15077,3697,15089,3679,15108,3669,15135,3672,15155,3681,15167,3696,15173,3715,15173,3718xe" filled="f" stroked="t" strokeweight=".75pt" strokecolor="#9BBA58">
                <v:path arrowok="t"/>
              </v:shape>
            </v:group>
            <v:group style="position:absolute;left:15528;top:3669;width:101;height:97" coordorigin="15528,3669" coordsize="101,97">
              <v:shape style="position:absolute;left:15528;top:3669;width:101;height:97" coordorigin="15528,3669" coordsize="101,97" path="m15564,3669l15545,3679,15533,3697,15528,3719,15533,3738,15545,3754,15564,3764,15591,3766,15610,3756,15624,3739,15629,3718,15629,3715,15623,3696,15611,3681,15591,3672,15564,3669e" filled="t" fillcolor="#9BBA58" stroked="f">
                <v:path arrowok="t"/>
                <v:fill/>
              </v:shape>
            </v:group>
            <v:group style="position:absolute;left:15528;top:3669;width:101;height:97" coordorigin="15528,3669" coordsize="101,97">
              <v:shape style="position:absolute;left:15528;top:3669;width:101;height:97" coordorigin="15528,3669" coordsize="101,97" path="m15629,3718l15624,3739,15610,3756,15591,3766,15564,3764,15545,3754,15533,3738,15528,3719,15533,3697,15545,3679,15564,3669,15591,3672,15611,3681,15623,3696,15629,3715,15629,3718xe" filled="f" stroked="t" strokeweight=".75pt" strokecolor="#9BBA58">
                <v:path arrowok="t"/>
              </v:shape>
            </v:group>
            <v:group style="position:absolute;left:15984;top:3669;width:101;height:97" coordorigin="15984,3669" coordsize="101,97">
              <v:shape style="position:absolute;left:15984;top:3669;width:101;height:97" coordorigin="15984,3669" coordsize="101,97" path="m16020,3669l16001,3679,15989,3697,15984,3719,15989,3738,16001,3754,16020,3764,16047,3766,16066,3756,16080,3739,16085,3718,16085,3715,16079,3696,16067,3681,16047,3672,16020,3669e" filled="t" fillcolor="#9BBA58" stroked="f">
                <v:path arrowok="t"/>
                <v:fill/>
              </v:shape>
            </v:group>
            <v:group style="position:absolute;left:15984;top:3669;width:101;height:97" coordorigin="15984,3669" coordsize="101,97">
              <v:shape style="position:absolute;left:15984;top:3669;width:101;height:97" coordorigin="15984,3669" coordsize="101,97" path="m16085,3718l16080,3739,16066,3756,16047,3766,16020,3764,16001,3754,15989,3738,15984,3719,15989,3697,16001,3679,16020,3669,16047,3672,16067,3681,16079,3696,16085,3715,16085,3718xe" filled="f" stroked="t" strokeweight=".75pt" strokecolor="#9BBA58">
                <v:path arrowok="t"/>
              </v:shape>
            </v:group>
            <v:group style="position:absolute;left:16440;top:3201;width:101;height:97" coordorigin="16440,3201" coordsize="101,97">
              <v:shape style="position:absolute;left:16440;top:3201;width:101;height:97" coordorigin="16440,3201" coordsize="101,97" path="m16476,3201l16457,3211,16445,3229,16440,3251,16445,3270,16457,3286,16476,3296,16503,3298,16522,3288,16536,3271,16541,3250,16541,3247,16535,3228,16523,3213,16503,3204,16476,3201e" filled="t" fillcolor="#9BBA58" stroked="f">
                <v:path arrowok="t"/>
                <v:fill/>
              </v:shape>
            </v:group>
            <v:group style="position:absolute;left:16440;top:3201;width:101;height:97" coordorigin="16440,3201" coordsize="101,97">
              <v:shape style="position:absolute;left:16440;top:3201;width:101;height:97" coordorigin="16440,3201" coordsize="101,97" path="m16541,3250l16536,3271,16522,3288,16503,3298,16476,3296,16457,3286,16445,3270,16440,3251,16445,3229,16457,3211,16476,3201,16503,3204,16523,3213,16535,3228,16541,3247,16541,3250xe" filled="f" stroked="t" strokeweight=".75pt" strokecolor="#9BBA58">
                <v:path arrowok="t"/>
              </v:shape>
            </v:group>
            <v:group style="position:absolute;left:16898;top:3916;width:101;height:97" coordorigin="16898,3916" coordsize="101,97">
              <v:shape style="position:absolute;left:16898;top:3916;width:101;height:97" coordorigin="16898,3916" coordsize="101,97" path="m16935,3916l16916,3927,16903,3944,16898,3967,16903,3986,16915,4001,16935,4011,16961,4014,16981,4004,16994,3987,16999,3965,16999,3962,16994,3943,16981,3928,16961,3919,16935,3916e" filled="t" fillcolor="#9BBA58" stroked="f">
                <v:path arrowok="t"/>
                <v:fill/>
              </v:shape>
            </v:group>
            <v:group style="position:absolute;left:16898;top:3916;width:101;height:97" coordorigin="16898,3916" coordsize="101,97">
              <v:shape style="position:absolute;left:16898;top:3916;width:101;height:97" coordorigin="16898,3916" coordsize="101,97" path="m16999,3965l16994,3987,16981,4004,16961,4014,16935,4011,16915,4001,16903,3986,16898,3967,16903,3944,16916,3927,16935,3916,16961,3919,16981,3928,16994,3943,16999,3962,16999,3965xe" filled="f" stroked="t" strokeweight=".75pt" strokecolor="#9BBA58">
                <v:path arrowok="t"/>
              </v:shape>
            </v:group>
            <v:group style="position:absolute;left:17354;top:3693;width:101;height:97" coordorigin="17354,3693" coordsize="101,97">
              <v:shape style="position:absolute;left:17354;top:3693;width:101;height:97" coordorigin="17354,3693" coordsize="101,97" path="m17391,3693l17372,3703,17359,3721,17354,3743,17359,3762,17371,3778,17391,3788,17417,3790,17437,3780,17450,3763,17455,3742,17455,3739,17450,3720,17437,3705,17417,3696,17391,3693e" filled="t" fillcolor="#9BBA58" stroked="f">
                <v:path arrowok="t"/>
                <v:fill/>
              </v:shape>
            </v:group>
            <v:group style="position:absolute;left:17354;top:3693;width:101;height:97" coordorigin="17354,3693" coordsize="101,97">
              <v:shape style="position:absolute;left:17354;top:3693;width:101;height:97" coordorigin="17354,3693" coordsize="101,97" path="m17455,3742l17450,3763,17437,3780,17417,3790,17391,3788,17371,3778,17359,3762,17354,3743,17359,3721,17372,3703,17391,3693,17417,3696,17437,3705,17450,3720,17455,3739,17455,3742xe" filled="f" stroked="t" strokeweight=".75pt" strokecolor="#9BBA58">
                <v:path arrowok="t"/>
              </v:shape>
            </v:group>
            <v:group style="position:absolute;left:17810;top:3422;width:101;height:97" coordorigin="17810,3422" coordsize="101,97">
              <v:shape style="position:absolute;left:17810;top:3422;width:101;height:97" coordorigin="17810,3422" coordsize="101,97" path="m17847,3422l17828,3432,17815,3450,17810,3472,17815,3491,17827,3506,17847,3516,17873,3519,17893,3509,17906,3492,17911,3470,17911,3467,17906,3449,17893,3434,17873,3425,17847,3422e" filled="t" fillcolor="#9BBA58" stroked="f">
                <v:path arrowok="t"/>
                <v:fill/>
              </v:shape>
            </v:group>
            <v:group style="position:absolute;left:17810;top:3422;width:101;height:97" coordorigin="17810,3422" coordsize="101,97">
              <v:shape style="position:absolute;left:17810;top:3422;width:101;height:97" coordorigin="17810,3422" coordsize="101,97" path="m17911,3470l17906,3492,17893,3509,17873,3519,17847,3516,17827,3506,17815,3491,17810,3472,17815,3450,17828,3432,17847,3422,17873,3425,17893,3434,17906,3449,17911,3467,17911,3470xe" filled="f" stroked="t" strokeweight=".75pt" strokecolor="#9BBA58">
                <v:path arrowok="t"/>
              </v:shape>
            </v:group>
            <v:group style="position:absolute;left:18269;top:4015;width:101;height:97" coordorigin="18269,4015" coordsize="101,97">
              <v:shape style="position:absolute;left:18269;top:4015;width:101;height:97" coordorigin="18269,4015" coordsize="101,97" path="m18305,4015l18286,4025,18273,4042,18269,4065,18273,4084,18286,4099,18305,4109,18332,4112,18351,4102,18364,4085,18369,4063,18369,4060,18364,4042,18352,4027,18332,4017,18305,4015e" filled="t" fillcolor="#9BBA58" stroked="f">
                <v:path arrowok="t"/>
                <v:fill/>
              </v:shape>
            </v:group>
            <v:group style="position:absolute;left:18269;top:4015;width:101;height:97" coordorigin="18269,4015" coordsize="101,97">
              <v:shape style="position:absolute;left:18269;top:4015;width:101;height:97" coordorigin="18269,4015" coordsize="101,97" path="m18369,4063l18364,4085,18351,4102,18332,4112,18305,4109,18286,4099,18273,4084,18269,4065,18273,4042,18286,4025,18305,4015,18332,4017,18352,4027,18364,4042,18369,4060,18369,4063xe" filled="f" stroked="t" strokeweight=".75pt" strokecolor="#9BBA58">
                <v:path arrowok="t"/>
              </v:shape>
            </v:group>
            <v:group style="position:absolute;left:18725;top:3991;width:101;height:97" coordorigin="18725,3991" coordsize="101,97">
              <v:shape style="position:absolute;left:18725;top:3991;width:101;height:97" coordorigin="18725,3991" coordsize="101,97" path="m18761,3991l18742,4001,18729,4018,18725,4041,18729,4060,18742,4075,18761,4085,18788,4088,18807,4078,18820,4061,18825,4039,18825,4036,18820,4018,18808,4003,18788,3993,18761,3991e" filled="t" fillcolor="#9BBA58" stroked="f">
                <v:path arrowok="t"/>
                <v:fill/>
              </v:shape>
            </v:group>
            <v:group style="position:absolute;left:18725;top:3991;width:101;height:97" coordorigin="18725,3991" coordsize="101,97">
              <v:shape style="position:absolute;left:18725;top:3991;width:101;height:97" coordorigin="18725,3991" coordsize="101,97" path="m18825,4039l18820,4061,18807,4078,18788,4088,18761,4085,18742,4075,18729,4060,18725,4041,18729,4018,18742,4001,18761,3991,18788,3993,18808,4003,18820,4018,18825,4036,18825,4039xe" filled="f" stroked="t" strokeweight=".75pt" strokecolor="#9BBA58">
                <v:path arrowok="t"/>
              </v:shape>
            </v:group>
            <v:group style="position:absolute;left:5990;top:3175;width:12329;height:938" coordorigin="5990,3175" coordsize="12329,938">
              <v:shape style="position:absolute;left:5990;top:3175;width:12329;height:938" coordorigin="5990,3175" coordsize="12329,938" path="m5990,3473l6446,3595,6902,4090,7361,3893,7817,4015,8273,3768,8729,3446,9187,3744,9643,3175,10099,3818,10558,3571,11014,3646,11470,4114,11926,3646,12384,3670,12840,3965,13296,3646,13752,3619,14210,3571,14666,3694,15122,3842,15578,3768,16037,3818,16493,3744,16949,3917,17405,3893,17863,3521,18319,3694e" filled="f" stroked="t" strokeweight="2.16pt" strokecolor="#7C5F9F">
                <v:path arrowok="t"/>
              </v:shape>
            </v:group>
            <v:group style="position:absolute;left:5918;top:3400;width:139;height:139" coordorigin="5918,3400" coordsize="139,139">
              <v:shape style="position:absolute;left:5918;top:3400;width:139;height:139" coordorigin="5918,3400" coordsize="139,139" path="m5987,3470l5918,3540,6057,3540,5987,3470e" filled="t" fillcolor="#8063A1" stroked="f">
                <v:path arrowok="t"/>
                <v:fill/>
              </v:shape>
              <v:shape style="position:absolute;left:5918;top:3400;width:139;height:139" coordorigin="5918,3400" coordsize="139,139" path="m6057,3400l5918,3400,5987,3470,6057,3400e" filled="t" fillcolor="#8063A1" stroked="f">
                <v:path arrowok="t"/>
                <v:fill/>
              </v:shape>
            </v:group>
            <v:group style="position:absolute;left:5918;top:3400;width:139;height:139" coordorigin="5918,3400" coordsize="139,139">
              <v:shape style="position:absolute;left:5918;top:3400;width:139;height:139" coordorigin="5918,3400" coordsize="139,139" path="m6057,3540l5918,3400e" filled="f" stroked="t" strokeweight=".75pt" strokecolor="#7C5F9F">
                <v:path arrowok="t"/>
              </v:shape>
            </v:group>
            <v:group style="position:absolute;left:5918;top:3400;width:139;height:139" coordorigin="5918,3400" coordsize="139,139">
              <v:shape style="position:absolute;left:5918;top:3400;width:139;height:139" coordorigin="5918,3400" coordsize="139,139" path="m5918,3540l6057,3400e" filled="f" stroked="t" strokeweight=".75pt" strokecolor="#7C5F9F">
                <v:path arrowok="t"/>
              </v:shape>
            </v:group>
            <v:group style="position:absolute;left:6376;top:3525;width:139;height:139" coordorigin="6376,3525" coordsize="139,139">
              <v:shape style="position:absolute;left:6376;top:3525;width:139;height:139" coordorigin="6376,3525" coordsize="139,139" path="m6446,3595l6376,3664,6515,3664,6446,3595e" filled="t" fillcolor="#8063A1" stroked="f">
                <v:path arrowok="t"/>
                <v:fill/>
              </v:shape>
              <v:shape style="position:absolute;left:6376;top:3525;width:139;height:139" coordorigin="6376,3525" coordsize="139,139" path="m6515,3525l6376,3525,6446,3595,6515,3525e" filled="t" fillcolor="#8063A1" stroked="f">
                <v:path arrowok="t"/>
                <v:fill/>
              </v:shape>
            </v:group>
            <v:group style="position:absolute;left:6376;top:3525;width:139;height:139" coordorigin="6376,3525" coordsize="139,139">
              <v:shape style="position:absolute;left:6376;top:3525;width:139;height:139" coordorigin="6376,3525" coordsize="139,139" path="m6515,3664l6376,3525e" filled="f" stroked="t" strokeweight=".75pt" strokecolor="#7C5F9F">
                <v:path arrowok="t"/>
              </v:shape>
            </v:group>
            <v:group style="position:absolute;left:6376;top:3525;width:139;height:139" coordorigin="6376,3525" coordsize="139,139">
              <v:shape style="position:absolute;left:6376;top:3525;width:139;height:139" coordorigin="6376,3525" coordsize="139,139" path="m6376,3664l6515,3525e" filled="f" stroked="t" strokeweight=".75pt" strokecolor="#7C5F9F">
                <v:path arrowok="t"/>
              </v:shape>
            </v:group>
            <v:group style="position:absolute;left:6832;top:4017;width:139;height:139" coordorigin="6832,4017" coordsize="139,139">
              <v:shape style="position:absolute;left:6832;top:4017;width:139;height:139" coordorigin="6832,4017" coordsize="139,139" path="m6902,4087l6832,4156,6971,4156,6902,4087e" filled="t" fillcolor="#8063A1" stroked="f">
                <v:path arrowok="t"/>
                <v:fill/>
              </v:shape>
              <v:shape style="position:absolute;left:6832;top:4017;width:139;height:139" coordorigin="6832,4017" coordsize="139,139" path="m6971,4017l6832,4017,6902,4087,6971,4017e" filled="t" fillcolor="#8063A1" stroked="f">
                <v:path arrowok="t"/>
                <v:fill/>
              </v:shape>
            </v:group>
            <v:group style="position:absolute;left:6832;top:4017;width:139;height:139" coordorigin="6832,4017" coordsize="139,139">
              <v:shape style="position:absolute;left:6832;top:4017;width:139;height:139" coordorigin="6832,4017" coordsize="139,139" path="m6971,4156l6832,4017e" filled="f" stroked="t" strokeweight=".75pt" strokecolor="#7C5F9F">
                <v:path arrowok="t"/>
              </v:shape>
            </v:group>
            <v:group style="position:absolute;left:6832;top:4017;width:139;height:139" coordorigin="6832,4017" coordsize="139,139">
              <v:shape style="position:absolute;left:6832;top:4017;width:139;height:139" coordorigin="6832,4017" coordsize="139,139" path="m6832,4156l6971,4017e" filled="f" stroked="t" strokeweight=".75pt" strokecolor="#7C5F9F">
                <v:path arrowok="t"/>
              </v:shape>
            </v:group>
            <v:group style="position:absolute;left:7288;top:3820;width:139;height:139" coordorigin="7288,3820" coordsize="139,139">
              <v:shape style="position:absolute;left:7288;top:3820;width:139;height:139" coordorigin="7288,3820" coordsize="139,139" path="m7358,3890l7288,3960,7427,3960,7358,3890e" filled="t" fillcolor="#8063A1" stroked="f">
                <v:path arrowok="t"/>
                <v:fill/>
              </v:shape>
              <v:shape style="position:absolute;left:7288;top:3820;width:139;height:139" coordorigin="7288,3820" coordsize="139,139" path="m7427,3820l7288,3820,7358,3890,7427,3820e" filled="t" fillcolor="#8063A1" stroked="f">
                <v:path arrowok="t"/>
                <v:fill/>
              </v:shape>
            </v:group>
            <v:group style="position:absolute;left:7288;top:3820;width:139;height:139" coordorigin="7288,3820" coordsize="139,139">
              <v:shape style="position:absolute;left:7288;top:3820;width:139;height:139" coordorigin="7288,3820" coordsize="139,139" path="m7427,3960l7288,3820e" filled="f" stroked="t" strokeweight=".75pt" strokecolor="#7C5F9F">
                <v:path arrowok="t"/>
              </v:shape>
            </v:group>
            <v:group style="position:absolute;left:7288;top:3820;width:139;height:139" coordorigin="7288,3820" coordsize="139,139">
              <v:shape style="position:absolute;left:7288;top:3820;width:139;height:139" coordorigin="7288,3820" coordsize="139,139" path="m7288,3960l7427,3820e" filled="f" stroked="t" strokeweight=".75pt" strokecolor="#7C5F9F">
                <v:path arrowok="t"/>
              </v:shape>
            </v:group>
            <v:group style="position:absolute;left:7744;top:3943;width:139;height:139" coordorigin="7744,3943" coordsize="139,139">
              <v:shape style="position:absolute;left:7744;top:3943;width:139;height:139" coordorigin="7744,3943" coordsize="139,139" path="m7814,4012l7744,4082,7883,4082,7814,4012e" filled="t" fillcolor="#8063A1" stroked="f">
                <v:path arrowok="t"/>
                <v:fill/>
              </v:shape>
              <v:shape style="position:absolute;left:7744;top:3943;width:139;height:139" coordorigin="7744,3943" coordsize="139,139" path="m7883,3943l7744,3943,7814,4012,7883,3943e" filled="t" fillcolor="#8063A1" stroked="f">
                <v:path arrowok="t"/>
                <v:fill/>
              </v:shape>
            </v:group>
            <v:group style="position:absolute;left:7744;top:3943;width:139;height:139" coordorigin="7744,3943" coordsize="139,139">
              <v:shape style="position:absolute;left:7744;top:3943;width:139;height:139" coordorigin="7744,3943" coordsize="139,139" path="m7883,4082l7744,3943e" filled="f" stroked="t" strokeweight=".75pt" strokecolor="#7C5F9F">
                <v:path arrowok="t"/>
              </v:shape>
            </v:group>
            <v:group style="position:absolute;left:7744;top:3943;width:139;height:139" coordorigin="7744,3943" coordsize="139,139">
              <v:shape style="position:absolute;left:7744;top:3943;width:139;height:139" coordorigin="7744,3943" coordsize="139,139" path="m7744,4082l7883,3943e" filled="f" stroked="t" strokeweight=".75pt" strokecolor="#7C5F9F">
                <v:path arrowok="t"/>
              </v:shape>
            </v:group>
            <v:group style="position:absolute;left:8203;top:3698;width:139;height:139" coordorigin="8203,3698" coordsize="139,139">
              <v:shape style="position:absolute;left:8203;top:3698;width:139;height:139" coordorigin="8203,3698" coordsize="139,139" path="m8272,3768l8203,3837,8342,3837,8272,3768e" filled="t" fillcolor="#8063A1" stroked="f">
                <v:path arrowok="t"/>
                <v:fill/>
              </v:shape>
              <v:shape style="position:absolute;left:8203;top:3698;width:139;height:139" coordorigin="8203,3698" coordsize="139,139" path="m8342,3698l8203,3698,8272,3768,8342,3698e" filled="t" fillcolor="#8063A1" stroked="f">
                <v:path arrowok="t"/>
                <v:fill/>
              </v:shape>
            </v:group>
            <v:group style="position:absolute;left:8203;top:3698;width:139;height:139" coordorigin="8203,3698" coordsize="139,139">
              <v:shape style="position:absolute;left:8203;top:3698;width:139;height:139" coordorigin="8203,3698" coordsize="139,139" path="m8342,3837l8203,3698e" filled="f" stroked="t" strokeweight=".75pt" strokecolor="#7C5F9F">
                <v:path arrowok="t"/>
              </v:shape>
            </v:group>
            <v:group style="position:absolute;left:8203;top:3698;width:139;height:139" coordorigin="8203,3698" coordsize="139,139">
              <v:shape style="position:absolute;left:8203;top:3698;width:139;height:139" coordorigin="8203,3698" coordsize="139,139" path="m8203,3837l8342,3698e" filled="f" stroked="t" strokeweight=".75pt" strokecolor="#7C5F9F">
                <v:path arrowok="t"/>
              </v:shape>
            </v:group>
            <v:group style="position:absolute;left:8659;top:3376;width:139;height:139" coordorigin="8659,3376" coordsize="139,139">
              <v:shape style="position:absolute;left:8659;top:3376;width:139;height:139" coordorigin="8659,3376" coordsize="139,139" path="m8728,3446l8659,3516,8798,3516,8728,3446e" filled="t" fillcolor="#8063A1" stroked="f">
                <v:path arrowok="t"/>
                <v:fill/>
              </v:shape>
              <v:shape style="position:absolute;left:8659;top:3376;width:139;height:139" coordorigin="8659,3376" coordsize="139,139" path="m8798,3376l8659,3376,8728,3446,8798,3376e" filled="t" fillcolor="#8063A1" stroked="f">
                <v:path arrowok="t"/>
                <v:fill/>
              </v:shape>
            </v:group>
            <v:group style="position:absolute;left:8659;top:3376;width:139;height:139" coordorigin="8659,3376" coordsize="139,139">
              <v:shape style="position:absolute;left:8659;top:3376;width:139;height:139" coordorigin="8659,3376" coordsize="139,139" path="m8798,3516l8659,3376e" filled="f" stroked="t" strokeweight=".75pt" strokecolor="#7C5F9F">
                <v:path arrowok="t"/>
              </v:shape>
            </v:group>
            <v:group style="position:absolute;left:8659;top:3376;width:139;height:139" coordorigin="8659,3376" coordsize="139,139">
              <v:shape style="position:absolute;left:8659;top:3376;width:139;height:139" coordorigin="8659,3376" coordsize="139,139" path="m8659,3516l8798,3376e" filled="f" stroked="t" strokeweight=".75pt" strokecolor="#7C5F9F">
                <v:path arrowok="t"/>
              </v:shape>
            </v:group>
            <v:group style="position:absolute;left:9115;top:3672;width:139;height:139" coordorigin="9115,3672" coordsize="139,139">
              <v:shape style="position:absolute;left:9115;top:3672;width:139;height:139" coordorigin="9115,3672" coordsize="139,139" path="m9184,3741l9115,3811,9254,3811,9184,3741e" filled="t" fillcolor="#8063A1" stroked="f">
                <v:path arrowok="t"/>
                <v:fill/>
              </v:shape>
              <v:shape style="position:absolute;left:9115;top:3672;width:139;height:139" coordorigin="9115,3672" coordsize="139,139" path="m9254,3672l9115,3672,9184,3741,9254,3672e" filled="t" fillcolor="#8063A1" stroked="f">
                <v:path arrowok="t"/>
                <v:fill/>
              </v:shape>
            </v:group>
            <v:group style="position:absolute;left:9115;top:3672;width:139;height:139" coordorigin="9115,3672" coordsize="139,139">
              <v:shape style="position:absolute;left:9115;top:3672;width:139;height:139" coordorigin="9115,3672" coordsize="139,139" path="m9254,3811l9115,3672e" filled="f" stroked="t" strokeweight=".75pt" strokecolor="#7C5F9F">
                <v:path arrowok="t"/>
              </v:shape>
            </v:group>
            <v:group style="position:absolute;left:9115;top:3672;width:139;height:139" coordorigin="9115,3672" coordsize="139,139">
              <v:shape style="position:absolute;left:9115;top:3672;width:139;height:139" coordorigin="9115,3672" coordsize="139,139" path="m9115,3811l9254,3672e" filled="f" stroked="t" strokeweight=".75pt" strokecolor="#7C5F9F">
                <v:path arrowok="t"/>
              </v:shape>
            </v:group>
            <v:group style="position:absolute;left:9571;top:3105;width:139;height:139" coordorigin="9571,3105" coordsize="139,139">
              <v:shape style="position:absolute;left:9571;top:3105;width:139;height:139" coordorigin="9571,3105" coordsize="139,139" path="m9640,3175l9571,3244,9710,3244,9640,3175e" filled="t" fillcolor="#8063A1" stroked="f">
                <v:path arrowok="t"/>
                <v:fill/>
              </v:shape>
              <v:shape style="position:absolute;left:9571;top:3105;width:139;height:139" coordorigin="9571,3105" coordsize="139,139" path="m9710,3105l9571,3105,9640,3175,9710,3105e" filled="t" fillcolor="#8063A1" stroked="f">
                <v:path arrowok="t"/>
                <v:fill/>
              </v:shape>
            </v:group>
            <v:group style="position:absolute;left:9571;top:3105;width:139;height:139" coordorigin="9571,3105" coordsize="139,139">
              <v:shape style="position:absolute;left:9571;top:3105;width:139;height:139" coordorigin="9571,3105" coordsize="139,139" path="m9710,3244l9571,3105e" filled="f" stroked="t" strokeweight=".75pt" strokecolor="#7C5F9F">
                <v:path arrowok="t"/>
              </v:shape>
            </v:group>
            <v:group style="position:absolute;left:9571;top:3105;width:139;height:139" coordorigin="9571,3105" coordsize="139,139">
              <v:shape style="position:absolute;left:9571;top:3105;width:139;height:139" coordorigin="9571,3105" coordsize="139,139" path="m9571,3244l9710,3105e" filled="f" stroked="t" strokeweight=".75pt" strokecolor="#7C5F9F">
                <v:path arrowok="t"/>
              </v:shape>
            </v:group>
            <v:group style="position:absolute;left:10029;top:3746;width:139;height:139" coordorigin="10029,3746" coordsize="139,139">
              <v:shape style="position:absolute;left:10029;top:3746;width:139;height:139" coordorigin="10029,3746" coordsize="139,139" path="m10099,3816l10029,3885,10168,3885,10099,3816e" filled="t" fillcolor="#8063A1" stroked="f">
                <v:path arrowok="t"/>
                <v:fill/>
              </v:shape>
              <v:shape style="position:absolute;left:10029;top:3746;width:139;height:139" coordorigin="10029,3746" coordsize="139,139" path="m10168,3746l10029,3746,10099,3816,10168,3746e" filled="t" fillcolor="#8063A1" stroked="f">
                <v:path arrowok="t"/>
                <v:fill/>
              </v:shape>
            </v:group>
            <v:group style="position:absolute;left:10029;top:3746;width:139;height:139" coordorigin="10029,3746" coordsize="139,139">
              <v:shape style="position:absolute;left:10029;top:3746;width:139;height:139" coordorigin="10029,3746" coordsize="139,139" path="m10168,3885l10029,3746e" filled="f" stroked="t" strokeweight=".75pt" strokecolor="#7C5F9F">
                <v:path arrowok="t"/>
              </v:shape>
            </v:group>
            <v:group style="position:absolute;left:10029;top:3746;width:139;height:139" coordorigin="10029,3746" coordsize="139,139">
              <v:shape style="position:absolute;left:10029;top:3746;width:139;height:139" coordorigin="10029,3746" coordsize="139,139" path="m10029,3885l10168,3746e" filled="f" stroked="t" strokeweight=".75pt" strokecolor="#7C5F9F">
                <v:path arrowok="t"/>
              </v:shape>
            </v:group>
            <v:group style="position:absolute;left:10485;top:3499;width:139;height:139" coordorigin="10485,3499" coordsize="139,139">
              <v:shape style="position:absolute;left:10485;top:3499;width:139;height:139" coordorigin="10485,3499" coordsize="139,139" path="m10555,3568l10485,3638,10624,3638,10555,3568e" filled="t" fillcolor="#8063A1" stroked="f">
                <v:path arrowok="t"/>
                <v:fill/>
              </v:shape>
              <v:shape style="position:absolute;left:10485;top:3499;width:139;height:139" coordorigin="10485,3499" coordsize="139,139" path="m10624,3499l10485,3499,10555,3568,10624,3499e" filled="t" fillcolor="#8063A1" stroked="f">
                <v:path arrowok="t"/>
                <v:fill/>
              </v:shape>
            </v:group>
            <v:group style="position:absolute;left:10485;top:3499;width:139;height:139" coordorigin="10485,3499" coordsize="139,139">
              <v:shape style="position:absolute;left:10485;top:3499;width:139;height:139" coordorigin="10485,3499" coordsize="139,139" path="m10624,3638l10485,3499e" filled="f" stroked="t" strokeweight=".75pt" strokecolor="#7C5F9F">
                <v:path arrowok="t"/>
              </v:shape>
            </v:group>
            <v:group style="position:absolute;left:10485;top:3499;width:139;height:139" coordorigin="10485,3499" coordsize="139,139">
              <v:shape style="position:absolute;left:10485;top:3499;width:139;height:139" coordorigin="10485,3499" coordsize="139,139" path="m10485,3638l10624,3499e" filled="f" stroked="t" strokeweight=".75pt" strokecolor="#7C5F9F">
                <v:path arrowok="t"/>
              </v:shape>
            </v:group>
            <v:group style="position:absolute;left:10941;top:3573;width:139;height:139" coordorigin="10941,3573" coordsize="139,139">
              <v:shape style="position:absolute;left:10941;top:3573;width:139;height:139" coordorigin="10941,3573" coordsize="139,139" path="m11011,3643l10941,3712,11080,3712,11011,3643e" filled="t" fillcolor="#8063A1" stroked="f">
                <v:path arrowok="t"/>
                <v:fill/>
              </v:shape>
              <v:shape style="position:absolute;left:10941;top:3573;width:139;height:139" coordorigin="10941,3573" coordsize="139,139" path="m11080,3573l10941,3573,11011,3643,11080,3573e" filled="t" fillcolor="#8063A1" stroked="f">
                <v:path arrowok="t"/>
                <v:fill/>
              </v:shape>
            </v:group>
            <v:group style="position:absolute;left:10941;top:3573;width:139;height:139" coordorigin="10941,3573" coordsize="139,139">
              <v:shape style="position:absolute;left:10941;top:3573;width:139;height:139" coordorigin="10941,3573" coordsize="139,139" path="m11080,3712l10941,3573e" filled="f" stroked="t" strokeweight=".75pt" strokecolor="#7C5F9F">
                <v:path arrowok="t"/>
              </v:shape>
            </v:group>
            <v:group style="position:absolute;left:10941;top:3573;width:139;height:139" coordorigin="10941,3573" coordsize="139,139">
              <v:shape style="position:absolute;left:10941;top:3573;width:139;height:139" coordorigin="10941,3573" coordsize="139,139" path="m10941,3712l11080,3573e" filled="f" stroked="t" strokeweight=".75pt" strokecolor="#7C5F9F">
                <v:path arrowok="t"/>
              </v:shape>
            </v:group>
            <v:group style="position:absolute;left:11399;top:4044;width:139;height:139" coordorigin="11399,4044" coordsize="139,139">
              <v:shape style="position:absolute;left:11399;top:4044;width:139;height:139" coordorigin="11399,4044" coordsize="139,139" path="m11469,4113l11399,4183,11539,4183,11469,4113e" filled="t" fillcolor="#8063A1" stroked="f">
                <v:path arrowok="t"/>
                <v:fill/>
              </v:shape>
              <v:shape style="position:absolute;left:11399;top:4044;width:139;height:139" coordorigin="11399,4044" coordsize="139,139" path="m11539,4044l11399,4044,11469,4113,11539,4044e" filled="t" fillcolor="#8063A1" stroked="f">
                <v:path arrowok="t"/>
                <v:fill/>
              </v:shape>
            </v:group>
            <v:group style="position:absolute;left:11399;top:4044;width:139;height:139" coordorigin="11399,4044" coordsize="139,139">
              <v:shape style="position:absolute;left:11399;top:4044;width:139;height:139" coordorigin="11399,4044" coordsize="139,139" path="m11539,4183l11399,4044e" filled="f" stroked="t" strokeweight=".75pt" strokecolor="#7C5F9F">
                <v:path arrowok="t"/>
              </v:shape>
            </v:group>
            <v:group style="position:absolute;left:11399;top:4044;width:139;height:139" coordorigin="11399,4044" coordsize="139,139">
              <v:shape style="position:absolute;left:11399;top:4044;width:139;height:139" coordorigin="11399,4044" coordsize="139,139" path="m11399,4183l11539,4044e" filled="f" stroked="t" strokeweight=".75pt" strokecolor="#7C5F9F">
                <v:path arrowok="t"/>
              </v:shape>
            </v:group>
            <v:group style="position:absolute;left:11855;top:3573;width:139;height:139" coordorigin="11855,3573" coordsize="139,139">
              <v:shape style="position:absolute;left:11855;top:3573;width:139;height:139" coordorigin="11855,3573" coordsize="139,139" path="m11925,3643l11855,3712,11995,3712,11925,3643e" filled="t" fillcolor="#8063A1" stroked="f">
                <v:path arrowok="t"/>
                <v:fill/>
              </v:shape>
              <v:shape style="position:absolute;left:11855;top:3573;width:139;height:139" coordorigin="11855,3573" coordsize="139,139" path="m11995,3573l11855,3573,11925,3643,11995,3573e" filled="t" fillcolor="#8063A1" stroked="f">
                <v:path arrowok="t"/>
                <v:fill/>
              </v:shape>
            </v:group>
            <v:group style="position:absolute;left:11855;top:3573;width:139;height:139" coordorigin="11855,3573" coordsize="139,139">
              <v:shape style="position:absolute;left:11855;top:3573;width:139;height:139" coordorigin="11855,3573" coordsize="139,139" path="m11995,3712l11855,3573e" filled="f" stroked="t" strokeweight=".75pt" strokecolor="#7C5F9F">
                <v:path arrowok="t"/>
              </v:shape>
            </v:group>
            <v:group style="position:absolute;left:11855;top:3573;width:139;height:139" coordorigin="11855,3573" coordsize="139,139">
              <v:shape style="position:absolute;left:11855;top:3573;width:139;height:139" coordorigin="11855,3573" coordsize="139,139" path="m11855,3712l11995,3573e" filled="f" stroked="t" strokeweight=".75pt" strokecolor="#7C5F9F">
                <v:path arrowok="t"/>
              </v:shape>
            </v:group>
            <v:group style="position:absolute;left:12311;top:3597;width:139;height:139" coordorigin="12311,3597" coordsize="139,139">
              <v:shape style="position:absolute;left:12311;top:3597;width:139;height:139" coordorigin="12311,3597" coordsize="139,139" path="m12381,3667l12311,3736,12451,3736,12381,3667e" filled="t" fillcolor="#8063A1" stroked="f">
                <v:path arrowok="t"/>
                <v:fill/>
              </v:shape>
              <v:shape style="position:absolute;left:12311;top:3597;width:139;height:139" coordorigin="12311,3597" coordsize="139,139" path="m12451,3597l12311,3597,12381,3667,12451,3597e" filled="t" fillcolor="#8063A1" stroked="f">
                <v:path arrowok="t"/>
                <v:fill/>
              </v:shape>
            </v:group>
            <v:group style="position:absolute;left:12311;top:3597;width:139;height:139" coordorigin="12311,3597" coordsize="139,139">
              <v:shape style="position:absolute;left:12311;top:3597;width:139;height:139" coordorigin="12311,3597" coordsize="139,139" path="m12451,3736l12311,3597e" filled="f" stroked="t" strokeweight=".75pt" strokecolor="#7C5F9F">
                <v:path arrowok="t"/>
              </v:shape>
            </v:group>
            <v:group style="position:absolute;left:12311;top:3597;width:139;height:139" coordorigin="12311,3597" coordsize="139,139">
              <v:shape style="position:absolute;left:12311;top:3597;width:139;height:139" coordorigin="12311,3597" coordsize="139,139" path="m12311,3736l12451,3597e" filled="f" stroked="t" strokeweight=".75pt" strokecolor="#7C5F9F">
                <v:path arrowok="t"/>
              </v:shape>
            </v:group>
            <v:group style="position:absolute;left:12767;top:3895;width:139;height:139" coordorigin="12767,3895" coordsize="139,139">
              <v:shape style="position:absolute;left:12767;top:3895;width:139;height:139" coordorigin="12767,3895" coordsize="139,139" path="m12837,3964l12767,4034,12907,4034,12837,3964e" filled="t" fillcolor="#8063A1" stroked="f">
                <v:path arrowok="t"/>
                <v:fill/>
              </v:shape>
              <v:shape style="position:absolute;left:12767;top:3895;width:139;height:139" coordorigin="12767,3895" coordsize="139,139" path="m12907,3895l12767,3895,12837,3964,12907,3895e" filled="t" fillcolor="#8063A1" stroked="f">
                <v:path arrowok="t"/>
                <v:fill/>
              </v:shape>
            </v:group>
            <v:group style="position:absolute;left:12767;top:3895;width:139;height:139" coordorigin="12767,3895" coordsize="139,139">
              <v:shape style="position:absolute;left:12767;top:3895;width:139;height:139" coordorigin="12767,3895" coordsize="139,139" path="m12907,4034l12767,3895e" filled="f" stroked="t" strokeweight=".75pt" strokecolor="#7C5F9F">
                <v:path arrowok="t"/>
              </v:shape>
            </v:group>
            <v:group style="position:absolute;left:12767;top:3895;width:139;height:139" coordorigin="12767,3895" coordsize="139,139">
              <v:shape style="position:absolute;left:12767;top:3895;width:139;height:139" coordorigin="12767,3895" coordsize="139,139" path="m12767,4034l12907,3895e" filled="f" stroked="t" strokeweight=".75pt" strokecolor="#7C5F9F">
                <v:path arrowok="t"/>
              </v:shape>
            </v:group>
            <v:group style="position:absolute;left:13226;top:3573;width:139;height:139" coordorigin="13226,3573" coordsize="139,139">
              <v:shape style="position:absolute;left:13226;top:3573;width:139;height:139" coordorigin="13226,3573" coordsize="139,139" path="m13295,3643l13226,3712,13365,3712,13295,3643e" filled="t" fillcolor="#8063A1" stroked="f">
                <v:path arrowok="t"/>
                <v:fill/>
              </v:shape>
              <v:shape style="position:absolute;left:13226;top:3573;width:139;height:139" coordorigin="13226,3573" coordsize="139,139" path="m13365,3573l13226,3573,13295,3643,13365,3573e" filled="t" fillcolor="#8063A1" stroked="f">
                <v:path arrowok="t"/>
                <v:fill/>
              </v:shape>
            </v:group>
            <v:group style="position:absolute;left:13226;top:3573;width:139;height:139" coordorigin="13226,3573" coordsize="139,139">
              <v:shape style="position:absolute;left:13226;top:3573;width:139;height:139" coordorigin="13226,3573" coordsize="139,139" path="m13365,3712l13226,3573e" filled="f" stroked="t" strokeweight=".75pt" strokecolor="#7C5F9F">
                <v:path arrowok="t"/>
              </v:shape>
            </v:group>
            <v:group style="position:absolute;left:13226;top:3573;width:139;height:139" coordorigin="13226,3573" coordsize="139,139">
              <v:shape style="position:absolute;left:13226;top:3573;width:139;height:139" coordorigin="13226,3573" coordsize="139,139" path="m13226,3712l13365,3573e" filled="f" stroked="t" strokeweight=".75pt" strokecolor="#7C5F9F">
                <v:path arrowok="t"/>
              </v:shape>
            </v:group>
            <v:group style="position:absolute;left:13682;top:3549;width:139;height:139" coordorigin="13682,3549" coordsize="139,139">
              <v:shape style="position:absolute;left:13682;top:3549;width:139;height:139" coordorigin="13682,3549" coordsize="139,139" path="m13751,3619l13682,3688,13821,3688,13751,3619e" filled="t" fillcolor="#8063A1" stroked="f">
                <v:path arrowok="t"/>
                <v:fill/>
              </v:shape>
              <v:shape style="position:absolute;left:13682;top:3549;width:139;height:139" coordorigin="13682,3549" coordsize="139,139" path="m13821,3549l13682,3549,13751,3619,13821,3549e" filled="t" fillcolor="#8063A1" stroked="f">
                <v:path arrowok="t"/>
                <v:fill/>
              </v:shape>
            </v:group>
            <v:group style="position:absolute;left:13682;top:3549;width:139;height:139" coordorigin="13682,3549" coordsize="139,139">
              <v:shape style="position:absolute;left:13682;top:3549;width:139;height:139" coordorigin="13682,3549" coordsize="139,139" path="m13821,3688l13682,3549e" filled="f" stroked="t" strokeweight=".75pt" strokecolor="#7C5F9F">
                <v:path arrowok="t"/>
              </v:shape>
            </v:group>
            <v:group style="position:absolute;left:13682;top:3549;width:139;height:139" coordorigin="13682,3549" coordsize="139,139">
              <v:shape style="position:absolute;left:13682;top:3549;width:139;height:139" coordorigin="13682,3549" coordsize="139,139" path="m13682,3688l13821,3549e" filled="f" stroked="t" strokeweight=".75pt" strokecolor="#7C5F9F">
                <v:path arrowok="t"/>
              </v:shape>
            </v:group>
            <v:group style="position:absolute;left:14138;top:3499;width:139;height:139" coordorigin="14138,3499" coordsize="139,139">
              <v:shape style="position:absolute;left:14138;top:3499;width:139;height:139" coordorigin="14138,3499" coordsize="139,139" path="m14207,3568l14138,3638,14277,3638,14207,3568e" filled="t" fillcolor="#8063A1" stroked="f">
                <v:path arrowok="t"/>
                <v:fill/>
              </v:shape>
              <v:shape style="position:absolute;left:14138;top:3499;width:139;height:139" coordorigin="14138,3499" coordsize="139,139" path="m14277,3499l14138,3499,14207,3568,14277,3499e" filled="t" fillcolor="#8063A1" stroked="f">
                <v:path arrowok="t"/>
                <v:fill/>
              </v:shape>
            </v:group>
            <v:group style="position:absolute;left:14138;top:3499;width:139;height:139" coordorigin="14138,3499" coordsize="139,139">
              <v:shape style="position:absolute;left:14138;top:3499;width:139;height:139" coordorigin="14138,3499" coordsize="139,139" path="m14277,3638l14138,3499e" filled="f" stroked="t" strokeweight=".75pt" strokecolor="#7C5F9F">
                <v:path arrowok="t"/>
              </v:shape>
            </v:group>
            <v:group style="position:absolute;left:14138;top:3499;width:139;height:139" coordorigin="14138,3499" coordsize="139,139">
              <v:shape style="position:absolute;left:14138;top:3499;width:139;height:139" coordorigin="14138,3499" coordsize="139,139" path="m14138,3638l14277,3499e" filled="f" stroked="t" strokeweight=".75pt" strokecolor="#7C5F9F">
                <v:path arrowok="t"/>
              </v:shape>
            </v:group>
            <v:group style="position:absolute;left:14594;top:3624;width:139;height:139" coordorigin="14594,3624" coordsize="139,139">
              <v:shape style="position:absolute;left:14594;top:3624;width:139;height:139" coordorigin="14594,3624" coordsize="139,139" path="m14663,3693l14594,3763,14733,3763,14663,3693e" filled="t" fillcolor="#8063A1" stroked="f">
                <v:path arrowok="t"/>
                <v:fill/>
              </v:shape>
              <v:shape style="position:absolute;left:14594;top:3624;width:139;height:139" coordorigin="14594,3624" coordsize="139,139" path="m14733,3624l14594,3624,14663,3693,14733,3624e" filled="t" fillcolor="#8063A1" stroked="f">
                <v:path arrowok="t"/>
                <v:fill/>
              </v:shape>
            </v:group>
            <v:group style="position:absolute;left:14594;top:3624;width:139;height:139" coordorigin="14594,3624" coordsize="139,139">
              <v:shape style="position:absolute;left:14594;top:3624;width:139;height:139" coordorigin="14594,3624" coordsize="139,139" path="m14733,3763l14594,3624e" filled="f" stroked="t" strokeweight=".75pt" strokecolor="#7C5F9F">
                <v:path arrowok="t"/>
              </v:shape>
            </v:group>
            <v:group style="position:absolute;left:14594;top:3624;width:139;height:139" coordorigin="14594,3624" coordsize="139,139">
              <v:shape style="position:absolute;left:14594;top:3624;width:139;height:139" coordorigin="14594,3624" coordsize="139,139" path="m14594,3763l14733,3624e" filled="f" stroked="t" strokeweight=".75pt" strokecolor="#7C5F9F">
                <v:path arrowok="t"/>
              </v:shape>
            </v:group>
            <v:group style="position:absolute;left:15052;top:3770;width:139;height:139" coordorigin="15052,3770" coordsize="139,139">
              <v:shape style="position:absolute;left:15052;top:3770;width:139;height:139" coordorigin="15052,3770" coordsize="139,139" path="m15122,3840l15052,3909,15191,3909,15122,3840e" filled="t" fillcolor="#8063A1" stroked="f">
                <v:path arrowok="t"/>
                <v:fill/>
              </v:shape>
              <v:shape style="position:absolute;left:15052;top:3770;width:139;height:139" coordorigin="15052,3770" coordsize="139,139" path="m15191,3770l15052,3770,15122,3840,15191,3770e" filled="t" fillcolor="#8063A1" stroked="f">
                <v:path arrowok="t"/>
                <v:fill/>
              </v:shape>
            </v:group>
            <v:group style="position:absolute;left:15052;top:3770;width:139;height:139" coordorigin="15052,3770" coordsize="139,139">
              <v:shape style="position:absolute;left:15052;top:3770;width:139;height:139" coordorigin="15052,3770" coordsize="139,139" path="m15191,3909l15052,3770e" filled="f" stroked="t" strokeweight=".75pt" strokecolor="#7C5F9F">
                <v:path arrowok="t"/>
              </v:shape>
            </v:group>
            <v:group style="position:absolute;left:15052;top:3770;width:139;height:139" coordorigin="15052,3770" coordsize="139,139">
              <v:shape style="position:absolute;left:15052;top:3770;width:139;height:139" coordorigin="15052,3770" coordsize="139,139" path="m15052,3909l15191,3770e" filled="f" stroked="t" strokeweight=".75pt" strokecolor="#7C5F9F">
                <v:path arrowok="t"/>
              </v:shape>
            </v:group>
            <v:group style="position:absolute;left:15508;top:3698;width:139;height:139" coordorigin="15508,3698" coordsize="139,139">
              <v:shape style="position:absolute;left:15508;top:3698;width:139;height:139" coordorigin="15508,3698" coordsize="139,139" path="m15578,3768l15508,3837,15647,3837,15578,3768e" filled="t" fillcolor="#8063A1" stroked="f">
                <v:path arrowok="t"/>
                <v:fill/>
              </v:shape>
              <v:shape style="position:absolute;left:15508;top:3698;width:139;height:139" coordorigin="15508,3698" coordsize="139,139" path="m15647,3698l15508,3698,15578,3768,15647,3698e" filled="t" fillcolor="#8063A1" stroked="f">
                <v:path arrowok="t"/>
                <v:fill/>
              </v:shape>
            </v:group>
            <v:group style="position:absolute;left:15508;top:3698;width:139;height:139" coordorigin="15508,3698" coordsize="139,139">
              <v:shape style="position:absolute;left:15508;top:3698;width:139;height:139" coordorigin="15508,3698" coordsize="139,139" path="m15647,3837l15508,3698e" filled="f" stroked="t" strokeweight=".75pt" strokecolor="#7C5F9F">
                <v:path arrowok="t"/>
              </v:shape>
            </v:group>
            <v:group style="position:absolute;left:15508;top:3698;width:139;height:139" coordorigin="15508,3698" coordsize="139,139">
              <v:shape style="position:absolute;left:15508;top:3698;width:139;height:139" coordorigin="15508,3698" coordsize="139,139" path="m15508,3837l15647,3698e" filled="f" stroked="t" strokeweight=".75pt" strokecolor="#7C5F9F">
                <v:path arrowok="t"/>
              </v:shape>
            </v:group>
            <v:group style="position:absolute;left:15964;top:3746;width:139;height:139" coordorigin="15964,3746" coordsize="139,139">
              <v:shape style="position:absolute;left:15964;top:3746;width:139;height:139" coordorigin="15964,3746" coordsize="139,139" path="m16034,3816l15964,3885,16103,3885,16034,3816e" filled="t" fillcolor="#8063A1" stroked="f">
                <v:path arrowok="t"/>
                <v:fill/>
              </v:shape>
              <v:shape style="position:absolute;left:15964;top:3746;width:139;height:139" coordorigin="15964,3746" coordsize="139,139" path="m16103,3746l15964,3746,16034,3816,16103,3746e" filled="t" fillcolor="#8063A1" stroked="f">
                <v:path arrowok="t"/>
                <v:fill/>
              </v:shape>
            </v:group>
            <v:group style="position:absolute;left:15964;top:3746;width:139;height:139" coordorigin="15964,3746" coordsize="139,139">
              <v:shape style="position:absolute;left:15964;top:3746;width:139;height:139" coordorigin="15964,3746" coordsize="139,139" path="m16103,3885l15964,3746e" filled="f" stroked="t" strokeweight=".75pt" strokecolor="#7C5F9F">
                <v:path arrowok="t"/>
              </v:shape>
            </v:group>
            <v:group style="position:absolute;left:15964;top:3746;width:139;height:139" coordorigin="15964,3746" coordsize="139,139">
              <v:shape style="position:absolute;left:15964;top:3746;width:139;height:139" coordorigin="15964,3746" coordsize="139,139" path="m15964,3885l16103,3746e" filled="f" stroked="t" strokeweight=".75pt" strokecolor="#7C5F9F">
                <v:path arrowok="t"/>
              </v:shape>
            </v:group>
            <v:group style="position:absolute;left:16420;top:3672;width:139;height:139" coordorigin="16420,3672" coordsize="139,139">
              <v:shape style="position:absolute;left:16420;top:3672;width:139;height:139" coordorigin="16420,3672" coordsize="139,139" path="m16490,3741l16420,3811,16559,3811,16490,3741e" filled="t" fillcolor="#8063A1" stroked="f">
                <v:path arrowok="t"/>
                <v:fill/>
              </v:shape>
              <v:shape style="position:absolute;left:16420;top:3672;width:139;height:139" coordorigin="16420,3672" coordsize="139,139" path="m16559,3672l16420,3672,16490,3741,16559,3672e" filled="t" fillcolor="#8063A1" stroked="f">
                <v:path arrowok="t"/>
                <v:fill/>
              </v:shape>
            </v:group>
            <v:group style="position:absolute;left:16420;top:3672;width:139;height:139" coordorigin="16420,3672" coordsize="139,139">
              <v:shape style="position:absolute;left:16420;top:3672;width:139;height:139" coordorigin="16420,3672" coordsize="139,139" path="m16559,3811l16420,3672e" filled="f" stroked="t" strokeweight=".75pt" strokecolor="#7C5F9F">
                <v:path arrowok="t"/>
              </v:shape>
            </v:group>
            <v:group style="position:absolute;left:16420;top:3672;width:139;height:139" coordorigin="16420,3672" coordsize="139,139">
              <v:shape style="position:absolute;left:16420;top:3672;width:139;height:139" coordorigin="16420,3672" coordsize="139,139" path="m16420,3811l16559,3672e" filled="f" stroked="t" strokeweight=".75pt" strokecolor="#7C5F9F">
                <v:path arrowok="t"/>
              </v:shape>
            </v:group>
            <v:group style="position:absolute;left:16879;top:3844;width:139;height:139" coordorigin="16879,3844" coordsize="139,139">
              <v:shape style="position:absolute;left:16879;top:3844;width:139;height:139" coordorigin="16879,3844" coordsize="139,139" path="m16948,3914l16879,3984,17018,3984,16948,3914e" filled="t" fillcolor="#8063A1" stroked="f">
                <v:path arrowok="t"/>
                <v:fill/>
              </v:shape>
              <v:shape style="position:absolute;left:16879;top:3844;width:139;height:139" coordorigin="16879,3844" coordsize="139,139" path="m17018,3844l16879,3844,16948,3914,17018,3844e" filled="t" fillcolor="#8063A1" stroked="f">
                <v:path arrowok="t"/>
                <v:fill/>
              </v:shape>
            </v:group>
            <v:group style="position:absolute;left:16879;top:3844;width:139;height:139" coordorigin="16879,3844" coordsize="139,139">
              <v:shape style="position:absolute;left:16879;top:3844;width:139;height:139" coordorigin="16879,3844" coordsize="139,139" path="m17018,3984l16879,3844e" filled="f" stroked="t" strokeweight=".75pt" strokecolor="#7C5F9F">
                <v:path arrowok="t"/>
              </v:shape>
            </v:group>
            <v:group style="position:absolute;left:16879;top:3844;width:139;height:139" coordorigin="16879,3844" coordsize="139,139">
              <v:shape style="position:absolute;left:16879;top:3844;width:139;height:139" coordorigin="16879,3844" coordsize="139,139" path="m16879,3984l17018,3844e" filled="f" stroked="t" strokeweight=".75pt" strokecolor="#7C5F9F">
                <v:path arrowok="t"/>
              </v:shape>
            </v:group>
            <v:group style="position:absolute;left:17335;top:3820;width:139;height:139" coordorigin="17335,3820" coordsize="139,139">
              <v:shape style="position:absolute;left:17335;top:3820;width:139;height:139" coordorigin="17335,3820" coordsize="139,139" path="m17404,3890l17335,3960,17474,3960,17404,3890e" filled="t" fillcolor="#8063A1" stroked="f">
                <v:path arrowok="t"/>
                <v:fill/>
              </v:shape>
              <v:shape style="position:absolute;left:17335;top:3820;width:139;height:139" coordorigin="17335,3820" coordsize="139,139" path="m17474,3820l17335,3820,17404,3890,17474,3820e" filled="t" fillcolor="#8063A1" stroked="f">
                <v:path arrowok="t"/>
                <v:fill/>
              </v:shape>
            </v:group>
            <v:group style="position:absolute;left:17335;top:3820;width:139;height:139" coordorigin="17335,3820" coordsize="139,139">
              <v:shape style="position:absolute;left:17335;top:3820;width:139;height:139" coordorigin="17335,3820" coordsize="139,139" path="m17474,3960l17335,3820e" filled="f" stroked="t" strokeweight=".75pt" strokecolor="#7C5F9F">
                <v:path arrowok="t"/>
              </v:shape>
            </v:group>
            <v:group style="position:absolute;left:17335;top:3820;width:139;height:139" coordorigin="17335,3820" coordsize="139,139">
              <v:shape style="position:absolute;left:17335;top:3820;width:139;height:139" coordorigin="17335,3820" coordsize="139,139" path="m17335,3960l17474,3820e" filled="f" stroked="t" strokeweight=".75pt" strokecolor="#7C5F9F">
                <v:path arrowok="t"/>
              </v:shape>
            </v:group>
            <v:group style="position:absolute;left:17791;top:3451;width:139;height:139" coordorigin="17791,3451" coordsize="139,139">
              <v:shape style="position:absolute;left:17791;top:3451;width:139;height:139" coordorigin="17791,3451" coordsize="139,139" path="m17860,3520l17791,3590,17930,3590,17860,3520e" filled="t" fillcolor="#8063A1" stroked="f">
                <v:path arrowok="t"/>
                <v:fill/>
              </v:shape>
              <v:shape style="position:absolute;left:17791;top:3451;width:139;height:139" coordorigin="17791,3451" coordsize="139,139" path="m17930,3451l17791,3451,17860,3520,17930,3451e" filled="t" fillcolor="#8063A1" stroked="f">
                <v:path arrowok="t"/>
                <v:fill/>
              </v:shape>
            </v:group>
            <v:group style="position:absolute;left:17791;top:3451;width:139;height:139" coordorigin="17791,3451" coordsize="139,139">
              <v:shape style="position:absolute;left:17791;top:3451;width:139;height:139" coordorigin="17791,3451" coordsize="139,139" path="m17930,3590l17791,3451e" filled="f" stroked="t" strokeweight=".75pt" strokecolor="#7C5F9F">
                <v:path arrowok="t"/>
              </v:shape>
            </v:group>
            <v:group style="position:absolute;left:17791;top:3451;width:139;height:139" coordorigin="17791,3451" coordsize="139,139">
              <v:shape style="position:absolute;left:17791;top:3451;width:139;height:139" coordorigin="17791,3451" coordsize="139,139" path="m17791,3590l17930,3451e" filled="f" stroked="t" strokeweight=".75pt" strokecolor="#7C5F9F">
                <v:path arrowok="t"/>
              </v:shape>
            </v:group>
            <v:group style="position:absolute;left:18249;top:3624;width:139;height:139" coordorigin="18249,3624" coordsize="139,139">
              <v:shape style="position:absolute;left:18249;top:3624;width:139;height:139" coordorigin="18249,3624" coordsize="139,139" path="m18319,3693l18249,3763,18388,3763,18319,3693e" filled="t" fillcolor="#8063A1" stroked="f">
                <v:path arrowok="t"/>
                <v:fill/>
              </v:shape>
              <v:shape style="position:absolute;left:18249;top:3624;width:139;height:139" coordorigin="18249,3624" coordsize="139,139" path="m18388,3624l18249,3624,18319,3693,18388,3624e" filled="t" fillcolor="#8063A1" stroked="f">
                <v:path arrowok="t"/>
                <v:fill/>
              </v:shape>
            </v:group>
            <v:group style="position:absolute;left:18249;top:3624;width:139;height:139" coordorigin="18249,3624" coordsize="139,139">
              <v:shape style="position:absolute;left:18249;top:3624;width:139;height:139" coordorigin="18249,3624" coordsize="139,139" path="m18388,3763l18249,3624e" filled="f" stroked="t" strokeweight=".75pt" strokecolor="#7C5F9F">
                <v:path arrowok="t"/>
              </v:shape>
            </v:group>
            <v:group style="position:absolute;left:18249;top:3624;width:139;height:139" coordorigin="18249,3624" coordsize="139,139">
              <v:shape style="position:absolute;left:18249;top:3624;width:139;height:139" coordorigin="18249,3624" coordsize="139,139" path="m18249,3763l18388,3624e" filled="f" stroked="t" strokeweight=".75pt" strokecolor="#7C5F9F">
                <v:path arrowok="t"/>
              </v:shape>
            </v:group>
            <v:group style="position:absolute;left:5990;top:2978;width:12329;height:1135" coordorigin="5990,2978" coordsize="12329,1135">
              <v:shape style="position:absolute;left:5990;top:2978;width:12329;height:1135" coordorigin="5990,2978" coordsize="12329,1135" path="m5990,3744l6446,2978,6902,3473,7361,3893,7817,4114,8273,3545,8729,3818,9187,3768,9643,3199,10099,3324,10558,3646,11014,3670,11470,3571,11926,3521,12384,3646,12840,3718,13296,3842,13752,3893,14210,3619,14666,4015,15122,3670,15578,3571,16037,3768,16493,3398,16949,3372,17405,3422,17863,3324,18319,3545e" filled="f" stroked="t" strokeweight="2.16pt" strokecolor="#497DBA">
                <v:path arrowok="t"/>
              </v:shape>
            </v:group>
            <v:group style="position:absolute;left:5918;top:3672;width:139;height:139" coordorigin="5918,3672" coordsize="139,139">
              <v:shape style="position:absolute;left:5918;top:3672;width:139;height:139" coordorigin="5918,3672" coordsize="139,139" path="m5988,3672l5918,3742,5988,3811,6057,3742,5988,3672e" filled="t" fillcolor="#4F81BC" stroked="f">
                <v:path arrowok="t"/>
                <v:fill/>
              </v:shape>
            </v:group>
            <v:group style="position:absolute;left:5918;top:3672;width:139;height:139" coordorigin="5918,3672" coordsize="139,139">
              <v:shape style="position:absolute;left:5918;top:3672;width:139;height:139" coordorigin="5918,3672" coordsize="139,139" path="m5988,3672l6057,3742,5988,3811,5918,3742,5988,3672xe" filled="f" stroked="t" strokeweight=".75pt" strokecolor="#497DBA">
                <v:path arrowok="t"/>
              </v:shape>
            </v:group>
            <v:group style="position:absolute;left:6376;top:2906;width:139;height:139" coordorigin="6376,2906" coordsize="139,139">
              <v:shape style="position:absolute;left:6376;top:2906;width:139;height:139" coordorigin="6376,2906" coordsize="139,139" path="m6446,2906l6376,2976,6446,3045,6515,2976,6446,2906e" filled="t" fillcolor="#4F81BC" stroked="f">
                <v:path arrowok="t"/>
                <v:fill/>
              </v:shape>
            </v:group>
            <v:group style="position:absolute;left:6376;top:2906;width:139;height:139" coordorigin="6376,2906" coordsize="139,139">
              <v:shape style="position:absolute;left:6376;top:2906;width:139;height:139" coordorigin="6376,2906" coordsize="139,139" path="m6446,2906l6515,2976,6446,3045,6376,2976,6446,2906xe" filled="f" stroked="t" strokeweight=".75pt" strokecolor="#497DBA">
                <v:path arrowok="t"/>
              </v:shape>
            </v:group>
            <v:group style="position:absolute;left:6832;top:3400;width:139;height:139" coordorigin="6832,3400" coordsize="139,139">
              <v:shape style="position:absolute;left:6832;top:3400;width:139;height:139" coordorigin="6832,3400" coordsize="139,139" path="m6902,3400l6832,3470,6902,3540,6971,3470,6902,3400e" filled="t" fillcolor="#4F81BC" stroked="f">
                <v:path arrowok="t"/>
                <v:fill/>
              </v:shape>
            </v:group>
            <v:group style="position:absolute;left:6832;top:3400;width:139;height:139" coordorigin="6832,3400" coordsize="139,139">
              <v:shape style="position:absolute;left:6832;top:3400;width:139;height:139" coordorigin="6832,3400" coordsize="139,139" path="m6902,3400l6971,3470,6902,3540,6832,3470,6902,3400xe" filled="f" stroked="t" strokeweight=".75pt" strokecolor="#497DBA">
                <v:path arrowok="t"/>
              </v:shape>
            </v:group>
            <v:group style="position:absolute;left:7288;top:3820;width:139;height:139" coordorigin="7288,3820" coordsize="139,139">
              <v:shape style="position:absolute;left:7288;top:3820;width:139;height:139" coordorigin="7288,3820" coordsize="139,139" path="m7358,3820l7288,3890,7358,3960,7427,3890,7358,3820e" filled="t" fillcolor="#4F81BC" stroked="f">
                <v:path arrowok="t"/>
                <v:fill/>
              </v:shape>
            </v:group>
            <v:group style="position:absolute;left:7288;top:3820;width:139;height:139" coordorigin="7288,3820" coordsize="139,139">
              <v:shape style="position:absolute;left:7288;top:3820;width:139;height:139" coordorigin="7288,3820" coordsize="139,139" path="m7358,3820l7427,3890,7358,3960,7288,3890,7358,3820xe" filled="f" stroked="t" strokeweight=".75pt" strokecolor="#497DBA">
                <v:path arrowok="t"/>
              </v:shape>
            </v:group>
            <v:group style="position:absolute;left:7744;top:4044;width:139;height:139" coordorigin="7744,4044" coordsize="139,139">
              <v:shape style="position:absolute;left:7744;top:4044;width:139;height:139" coordorigin="7744,4044" coordsize="139,139" path="m7814,4044l7744,4114,7814,4183,7883,4114,7814,4044e" filled="t" fillcolor="#4F81BC" stroked="f">
                <v:path arrowok="t"/>
                <v:fill/>
              </v:shape>
            </v:group>
            <v:group style="position:absolute;left:7744;top:4044;width:139;height:139" coordorigin="7744,4044" coordsize="139,139">
              <v:shape style="position:absolute;left:7744;top:4044;width:139;height:139" coordorigin="7744,4044" coordsize="139,139" path="m7814,4044l7883,4114,7814,4183,7744,4114,7814,4044xe" filled="f" stroked="t" strokeweight=".75pt" strokecolor="#497DBA">
                <v:path arrowok="t"/>
              </v:shape>
            </v:group>
            <v:group style="position:absolute;left:8203;top:3475;width:139;height:139" coordorigin="8203,3475" coordsize="139,139">
              <v:shape style="position:absolute;left:8203;top:3475;width:139;height:139" coordorigin="8203,3475" coordsize="139,139" path="m8273,3475l8203,3545,8273,3614,8342,3545,8273,3475e" filled="t" fillcolor="#4F81BC" stroked="f">
                <v:path arrowok="t"/>
                <v:fill/>
              </v:shape>
            </v:group>
            <v:group style="position:absolute;left:8203;top:3475;width:139;height:139" coordorigin="8203,3475" coordsize="139,139">
              <v:shape style="position:absolute;left:8203;top:3475;width:139;height:139" coordorigin="8203,3475" coordsize="139,139" path="m8273,3475l8342,3545,8273,3614,8203,3545,8273,3475xe" filled="f" stroked="t" strokeweight=".75pt" strokecolor="#497DBA">
                <v:path arrowok="t"/>
              </v:shape>
            </v:group>
            <v:group style="position:absolute;left:8659;top:3746;width:139;height:139" coordorigin="8659,3746" coordsize="139,139">
              <v:shape style="position:absolute;left:8659;top:3746;width:139;height:139" coordorigin="8659,3746" coordsize="139,139" path="m8729,3746l8659,3816,8729,3885,8798,3816,8729,3746e" filled="t" fillcolor="#4F81BC" stroked="f">
                <v:path arrowok="t"/>
                <v:fill/>
              </v:shape>
            </v:group>
            <v:group style="position:absolute;left:8659;top:3746;width:139;height:139" coordorigin="8659,3746" coordsize="139,139">
              <v:shape style="position:absolute;left:8659;top:3746;width:139;height:139" coordorigin="8659,3746" coordsize="139,139" path="m8729,3746l8798,3816,8729,3885,8659,3816,8729,3746xe" filled="f" stroked="t" strokeweight=".75pt" strokecolor="#497DBA">
                <v:path arrowok="t"/>
              </v:shape>
            </v:group>
            <v:group style="position:absolute;left:9115;top:3698;width:139;height:139" coordorigin="9115,3698" coordsize="139,139">
              <v:shape style="position:absolute;left:9115;top:3698;width:139;height:139" coordorigin="9115,3698" coordsize="139,139" path="m9185,3698l9115,3768,9185,3837,9254,3768,9185,3698e" filled="t" fillcolor="#4F81BC" stroked="f">
                <v:path arrowok="t"/>
                <v:fill/>
              </v:shape>
            </v:group>
            <v:group style="position:absolute;left:9115;top:3698;width:139;height:139" coordorigin="9115,3698" coordsize="139,139">
              <v:shape style="position:absolute;left:9115;top:3698;width:139;height:139" coordorigin="9115,3698" coordsize="139,139" path="m9185,3698l9254,3768,9185,3837,9115,3768,9185,3698xe" filled="f" stroked="t" strokeweight=".75pt" strokecolor="#497DBA">
                <v:path arrowok="t"/>
              </v:shape>
            </v:group>
            <v:group style="position:absolute;left:9571;top:3129;width:139;height:139" coordorigin="9571,3129" coordsize="139,139">
              <v:shape style="position:absolute;left:9571;top:3129;width:139;height:139" coordorigin="9571,3129" coordsize="139,139" path="m9641,3129l9571,3199,9641,3268,9710,3199,9641,3129e" filled="t" fillcolor="#4F81BC" stroked="f">
                <v:path arrowok="t"/>
                <v:fill/>
              </v:shape>
            </v:group>
            <v:group style="position:absolute;left:9571;top:3129;width:139;height:139" coordorigin="9571,3129" coordsize="139,139">
              <v:shape style="position:absolute;left:9571;top:3129;width:139;height:139" coordorigin="9571,3129" coordsize="139,139" path="m9641,3129l9710,3199,9641,3268,9571,3199,9641,3129xe" filled="f" stroked="t" strokeweight=".75pt" strokecolor="#497DBA">
                <v:path arrowok="t"/>
              </v:shape>
            </v:group>
            <v:group style="position:absolute;left:10029;top:3252;width:139;height:139" coordorigin="10029,3252" coordsize="139,139">
              <v:shape style="position:absolute;left:10029;top:3252;width:139;height:139" coordorigin="10029,3252" coordsize="139,139" path="m10099,3252l10029,3322,10099,3391,10168,3322,10099,3252e" filled="t" fillcolor="#4F81BC" stroked="f">
                <v:path arrowok="t"/>
                <v:fill/>
              </v:shape>
            </v:group>
            <v:group style="position:absolute;left:10029;top:3252;width:139;height:139" coordorigin="10029,3252" coordsize="139,139">
              <v:shape style="position:absolute;left:10029;top:3252;width:139;height:139" coordorigin="10029,3252" coordsize="139,139" path="m10099,3252l10168,3322,10099,3391,10029,3322,10099,3252xe" filled="f" stroked="t" strokeweight=".75pt" strokecolor="#497DBA">
                <v:path arrowok="t"/>
              </v:shape>
            </v:group>
            <v:group style="position:absolute;left:10485;top:3573;width:139;height:139" coordorigin="10485,3573" coordsize="139,139">
              <v:shape style="position:absolute;left:10485;top:3573;width:139;height:139" coordorigin="10485,3573" coordsize="139,139" path="m10555,3573l10485,3643,10555,3712,10624,3643,10555,3573e" filled="t" fillcolor="#4F81BC" stroked="f">
                <v:path arrowok="t"/>
                <v:fill/>
              </v:shape>
            </v:group>
            <v:group style="position:absolute;left:10485;top:3573;width:139;height:139" coordorigin="10485,3573" coordsize="139,139">
              <v:shape style="position:absolute;left:10485;top:3573;width:139;height:139" coordorigin="10485,3573" coordsize="139,139" path="m10555,3573l10624,3643,10555,3712,10485,3643,10555,3573xe" filled="f" stroked="t" strokeweight=".75pt" strokecolor="#497DBA">
                <v:path arrowok="t"/>
              </v:shape>
            </v:group>
            <v:group style="position:absolute;left:10941;top:3597;width:139;height:139" coordorigin="10941,3597" coordsize="139,139">
              <v:shape style="position:absolute;left:10941;top:3597;width:139;height:139" coordorigin="10941,3597" coordsize="139,139" path="m11011,3597l10941,3667,11011,3736,11080,3667,11011,3597e" filled="t" fillcolor="#4F81BC" stroked="f">
                <v:path arrowok="t"/>
                <v:fill/>
              </v:shape>
            </v:group>
            <v:group style="position:absolute;left:10941;top:3597;width:139;height:139" coordorigin="10941,3597" coordsize="139,139">
              <v:shape style="position:absolute;left:10941;top:3597;width:139;height:139" coordorigin="10941,3597" coordsize="139,139" path="m11011,3597l11080,3667,11011,3736,10941,3667,11011,3597xe" filled="f" stroked="t" strokeweight=".75pt" strokecolor="#497DBA">
                <v:path arrowok="t"/>
              </v:shape>
            </v:group>
            <v:group style="position:absolute;left:11399;top:3499;width:139;height:139" coordorigin="11399,3499" coordsize="139,139">
              <v:shape style="position:absolute;left:11399;top:3499;width:139;height:139" coordorigin="11399,3499" coordsize="139,139" path="m11469,3499l11399,3569,11469,3638,11539,3569,11469,3499e" filled="t" fillcolor="#4F81BC" stroked="f">
                <v:path arrowok="t"/>
                <v:fill/>
              </v:shape>
            </v:group>
            <v:group style="position:absolute;left:11399;top:3499;width:139;height:139" coordorigin="11399,3499" coordsize="139,139">
              <v:shape style="position:absolute;left:11399;top:3499;width:139;height:139" coordorigin="11399,3499" coordsize="139,139" path="m11469,3499l11539,3569,11469,3638,11399,3569,11469,3499xe" filled="f" stroked="t" strokeweight=".75pt" strokecolor="#497DBA">
                <v:path arrowok="t"/>
              </v:shape>
            </v:group>
            <v:group style="position:absolute;left:11855;top:3451;width:139;height:139" coordorigin="11855,3451" coordsize="139,139">
              <v:shape style="position:absolute;left:11855;top:3451;width:139;height:139" coordorigin="11855,3451" coordsize="139,139" path="m11925,3451l11855,3521,11925,3590,11995,3521,11925,3451e" filled="t" fillcolor="#4F81BC" stroked="f">
                <v:path arrowok="t"/>
                <v:fill/>
              </v:shape>
            </v:group>
            <v:group style="position:absolute;left:11855;top:3451;width:139;height:139" coordorigin="11855,3451" coordsize="139,139">
              <v:shape style="position:absolute;left:11855;top:3451;width:139;height:139" coordorigin="11855,3451" coordsize="139,139" path="m11925,3451l11995,3521,11925,3590,11855,3521,11925,3451xe" filled="f" stroked="t" strokeweight=".75pt" strokecolor="#497DBA">
                <v:path arrowok="t"/>
              </v:shape>
            </v:group>
            <v:group style="position:absolute;left:12311;top:3573;width:139;height:139" coordorigin="12311,3573" coordsize="139,139">
              <v:shape style="position:absolute;left:12311;top:3573;width:139;height:139" coordorigin="12311,3573" coordsize="139,139" path="m12381,3573l12311,3643,12381,3712,12451,3643,12381,3573e" filled="t" fillcolor="#4F81BC" stroked="f">
                <v:path arrowok="t"/>
                <v:fill/>
              </v:shape>
            </v:group>
            <v:group style="position:absolute;left:12311;top:3573;width:139;height:139" coordorigin="12311,3573" coordsize="139,139">
              <v:shape style="position:absolute;left:12311;top:3573;width:139;height:139" coordorigin="12311,3573" coordsize="139,139" path="m12381,3573l12451,3643,12381,3712,12311,3643,12381,3573xe" filled="f" stroked="t" strokeweight=".75pt" strokecolor="#497DBA">
                <v:path arrowok="t"/>
              </v:shape>
            </v:group>
            <v:group style="position:absolute;left:12767;top:3648;width:139;height:139" coordorigin="12767,3648" coordsize="139,139">
              <v:shape style="position:absolute;left:12767;top:3648;width:139;height:139" coordorigin="12767,3648" coordsize="139,139" path="m12837,3648l12767,3718,12837,3787,12907,3718,12837,3648e" filled="t" fillcolor="#4F81BC" stroked="f">
                <v:path arrowok="t"/>
                <v:fill/>
              </v:shape>
            </v:group>
            <v:group style="position:absolute;left:12767;top:3648;width:139;height:139" coordorigin="12767,3648" coordsize="139,139">
              <v:shape style="position:absolute;left:12767;top:3648;width:139;height:139" coordorigin="12767,3648" coordsize="139,139" path="m12837,3648l12907,3718,12837,3787,12767,3718,12837,3648xe" filled="f" stroked="t" strokeweight=".75pt" strokecolor="#497DBA">
                <v:path arrowok="t"/>
              </v:shape>
            </v:group>
            <v:group style="position:absolute;left:13226;top:3770;width:139;height:139" coordorigin="13226,3770" coordsize="139,139">
              <v:shape style="position:absolute;left:13226;top:3770;width:139;height:139" coordorigin="13226,3770" coordsize="139,139" path="m13296,3770l13226,3840,13296,3909,13365,3840,13296,3770e" filled="t" fillcolor="#4F81BC" stroked="f">
                <v:path arrowok="t"/>
                <v:fill/>
              </v:shape>
            </v:group>
            <v:group style="position:absolute;left:13226;top:3770;width:139;height:139" coordorigin="13226,3770" coordsize="139,139">
              <v:shape style="position:absolute;left:13226;top:3770;width:139;height:139" coordorigin="13226,3770" coordsize="139,139" path="m13296,3770l13365,3840,13296,3909,13226,3840,13296,3770xe" filled="f" stroked="t" strokeweight=".75pt" strokecolor="#497DBA">
                <v:path arrowok="t"/>
              </v:shape>
            </v:group>
            <v:group style="position:absolute;left:13682;top:3820;width:139;height:139" coordorigin="13682,3820" coordsize="139,139">
              <v:shape style="position:absolute;left:13682;top:3820;width:139;height:139" coordorigin="13682,3820" coordsize="139,139" path="m13752,3820l13682,3890,13752,3960,13821,3890,13752,3820e" filled="t" fillcolor="#4F81BC" stroked="f">
                <v:path arrowok="t"/>
                <v:fill/>
              </v:shape>
            </v:group>
            <v:group style="position:absolute;left:13682;top:3820;width:139;height:139" coordorigin="13682,3820" coordsize="139,139">
              <v:shape style="position:absolute;left:13682;top:3820;width:139;height:139" coordorigin="13682,3820" coordsize="139,139" path="m13752,3820l13821,3890,13752,3960,13682,3890,13752,3820xe" filled="f" stroked="t" strokeweight=".75pt" strokecolor="#497DBA">
                <v:path arrowok="t"/>
              </v:shape>
            </v:group>
            <v:group style="position:absolute;left:14138;top:3549;width:139;height:139" coordorigin="14138,3549" coordsize="139,139">
              <v:shape style="position:absolute;left:14138;top:3549;width:139;height:139" coordorigin="14138,3549" coordsize="139,139" path="m14208,3549l14138,3619,14208,3688,14277,3619,14208,3549e" filled="t" fillcolor="#4F81BC" stroked="f">
                <v:path arrowok="t"/>
                <v:fill/>
              </v:shape>
            </v:group>
            <v:group style="position:absolute;left:14138;top:3549;width:139;height:139" coordorigin="14138,3549" coordsize="139,139">
              <v:shape style="position:absolute;left:14138;top:3549;width:139;height:139" coordorigin="14138,3549" coordsize="139,139" path="m14208,3549l14277,3619,14208,3688,14138,3619,14208,3549xe" filled="f" stroked="t" strokeweight=".75pt" strokecolor="#497DBA">
                <v:path arrowok="t"/>
              </v:shape>
            </v:group>
            <v:group style="position:absolute;left:14594;top:3943;width:139;height:139" coordorigin="14594,3943" coordsize="139,139">
              <v:shape style="position:absolute;left:14594;top:3943;width:139;height:139" coordorigin="14594,3943" coordsize="139,139" path="m14664,3943l14594,4013,14664,4082,14733,4013,14664,3943e" filled="t" fillcolor="#4F81BC" stroked="f">
                <v:path arrowok="t"/>
                <v:fill/>
              </v:shape>
            </v:group>
            <v:group style="position:absolute;left:14594;top:3943;width:139;height:139" coordorigin="14594,3943" coordsize="139,139">
              <v:shape style="position:absolute;left:14594;top:3943;width:139;height:139" coordorigin="14594,3943" coordsize="139,139" path="m14664,3943l14733,4013,14664,4082,14594,4013,14664,3943xe" filled="f" stroked="t" strokeweight=".75pt" strokecolor="#497DBA">
                <v:path arrowok="t"/>
              </v:shape>
            </v:group>
            <v:group style="position:absolute;left:15052;top:3597;width:139;height:139" coordorigin="15052,3597" coordsize="139,139">
              <v:shape style="position:absolute;left:15052;top:3597;width:139;height:139" coordorigin="15052,3597" coordsize="139,139" path="m15122,3597l15052,3667,15122,3736,15191,3667,15122,3597e" filled="t" fillcolor="#4F81BC" stroked="f">
                <v:path arrowok="t"/>
                <v:fill/>
              </v:shape>
            </v:group>
            <v:group style="position:absolute;left:15052;top:3597;width:139;height:139" coordorigin="15052,3597" coordsize="139,139">
              <v:shape style="position:absolute;left:15052;top:3597;width:139;height:139" coordorigin="15052,3597" coordsize="139,139" path="m15122,3597l15191,3667,15122,3736,15052,3667,15122,3597xe" filled="f" stroked="t" strokeweight=".75pt" strokecolor="#497DBA">
                <v:path arrowok="t"/>
              </v:shape>
            </v:group>
            <v:group style="position:absolute;left:15508;top:3499;width:139;height:139" coordorigin="15508,3499" coordsize="139,139">
              <v:shape style="position:absolute;left:15508;top:3499;width:139;height:139" coordorigin="15508,3499" coordsize="139,139" path="m15578,3499l15508,3569,15578,3638,15647,3569,15578,3499e" filled="t" fillcolor="#4F81BC" stroked="f">
                <v:path arrowok="t"/>
                <v:fill/>
              </v:shape>
            </v:group>
            <v:group style="position:absolute;left:15508;top:3499;width:139;height:139" coordorigin="15508,3499" coordsize="139,139">
              <v:shape style="position:absolute;left:15508;top:3499;width:139;height:139" coordorigin="15508,3499" coordsize="139,139" path="m15578,3499l15647,3569,15578,3638,15508,3569,15578,3499xe" filled="f" stroked="t" strokeweight=".75pt" strokecolor="#497DBA">
                <v:path arrowok="t"/>
              </v:shape>
            </v:group>
            <v:group style="position:absolute;left:15964;top:3698;width:139;height:139" coordorigin="15964,3698" coordsize="139,139">
              <v:shape style="position:absolute;left:15964;top:3698;width:139;height:139" coordorigin="15964,3698" coordsize="139,139" path="m16034,3698l15964,3768,16034,3837,16103,3768,16034,3698e" filled="t" fillcolor="#4F81BC" stroked="f">
                <v:path arrowok="t"/>
                <v:fill/>
              </v:shape>
            </v:group>
            <v:group style="position:absolute;left:15964;top:3698;width:139;height:139" coordorigin="15964,3698" coordsize="139,139">
              <v:shape style="position:absolute;left:15964;top:3698;width:139;height:139" coordorigin="15964,3698" coordsize="139,139" path="m16034,3698l16103,3768,16034,3837,15964,3768,16034,3698xe" filled="f" stroked="t" strokeweight=".75pt" strokecolor="#497DBA">
                <v:path arrowok="t"/>
              </v:shape>
            </v:group>
            <v:group style="position:absolute;left:16420;top:3326;width:139;height:139" coordorigin="16420,3326" coordsize="139,139">
              <v:shape style="position:absolute;left:16420;top:3326;width:139;height:139" coordorigin="16420,3326" coordsize="139,139" path="m16490,3326l16420,3396,16490,3465,16559,3396,16490,3326e" filled="t" fillcolor="#4F81BC" stroked="f">
                <v:path arrowok="t"/>
                <v:fill/>
              </v:shape>
            </v:group>
            <v:group style="position:absolute;left:16420;top:3326;width:139;height:139" coordorigin="16420,3326" coordsize="139,139">
              <v:shape style="position:absolute;left:16420;top:3326;width:139;height:139" coordorigin="16420,3326" coordsize="139,139" path="m16490,3326l16559,3396,16490,3465,16420,3396,16490,3326xe" filled="f" stroked="t" strokeweight=".75pt" strokecolor="#497DBA">
                <v:path arrowok="t"/>
              </v:shape>
            </v:group>
            <v:group style="position:absolute;left:16879;top:3302;width:139;height:139" coordorigin="16879,3302" coordsize="139,139">
              <v:shape style="position:absolute;left:16879;top:3302;width:139;height:139" coordorigin="16879,3302" coordsize="139,139" path="m16949,3302l16879,3372,16949,3441,17018,3372,16949,3302e" filled="t" fillcolor="#4F81BC" stroked="f">
                <v:path arrowok="t"/>
                <v:fill/>
              </v:shape>
            </v:group>
            <v:group style="position:absolute;left:16879;top:3302;width:139;height:139" coordorigin="16879,3302" coordsize="139,139">
              <v:shape style="position:absolute;left:16879;top:3302;width:139;height:139" coordorigin="16879,3302" coordsize="139,139" path="m16949,3302l17018,3372,16949,3441,16879,3372,16949,3302xe" filled="f" stroked="t" strokeweight=".75pt" strokecolor="#497DBA">
                <v:path arrowok="t"/>
              </v:shape>
            </v:group>
            <v:group style="position:absolute;left:17335;top:3352;width:139;height:139" coordorigin="17335,3352" coordsize="139,139">
              <v:shape style="position:absolute;left:17335;top:3352;width:139;height:139" coordorigin="17335,3352" coordsize="139,139" path="m17405,3352l17335,3422,17405,3492,17474,3422,17405,3352e" filled="t" fillcolor="#4F81BC" stroked="f">
                <v:path arrowok="t"/>
                <v:fill/>
              </v:shape>
            </v:group>
            <v:group style="position:absolute;left:17335;top:3352;width:139;height:139" coordorigin="17335,3352" coordsize="139,139">
              <v:shape style="position:absolute;left:17335;top:3352;width:139;height:139" coordorigin="17335,3352" coordsize="139,139" path="m17405,3352l17474,3422,17405,3492,17335,3422,17405,3352xe" filled="f" stroked="t" strokeweight=".75pt" strokecolor="#497DBA">
                <v:path arrowok="t"/>
              </v:shape>
            </v:group>
            <v:group style="position:absolute;left:17791;top:3252;width:139;height:139" coordorigin="17791,3252" coordsize="139,139">
              <v:shape style="position:absolute;left:17791;top:3252;width:139;height:139" coordorigin="17791,3252" coordsize="139,139" path="m17861,3252l17791,3322,17861,3391,17930,3322,17861,3252e" filled="t" fillcolor="#4F81BC" stroked="f">
                <v:path arrowok="t"/>
                <v:fill/>
              </v:shape>
            </v:group>
            <v:group style="position:absolute;left:17791;top:3252;width:139;height:139" coordorigin="17791,3252" coordsize="139,139">
              <v:shape style="position:absolute;left:17791;top:3252;width:139;height:139" coordorigin="17791,3252" coordsize="139,139" path="m17861,3252l17930,3322,17861,3391,17791,3322,17861,3252xe" filled="f" stroked="t" strokeweight=".75pt" strokecolor="#497DBA">
                <v:path arrowok="t"/>
              </v:shape>
            </v:group>
            <v:group style="position:absolute;left:18249;top:3475;width:139;height:139" coordorigin="18249,3475" coordsize="139,139">
              <v:shape style="position:absolute;left:18249;top:3475;width:139;height:139" coordorigin="18249,3475" coordsize="139,139" path="m18319,3475l18249,3545,18319,3614,18388,3545,18319,3475e" filled="t" fillcolor="#4F81BC" stroked="f">
                <v:path arrowok="t"/>
                <v:fill/>
              </v:shape>
            </v:group>
            <v:group style="position:absolute;left:18249;top:3475;width:139;height:139" coordorigin="18249,3475" coordsize="139,139">
              <v:shape style="position:absolute;left:18249;top:3475;width:139;height:139" coordorigin="18249,3475" coordsize="139,139" path="m18319,3475l18388,3545,18319,3614,18249,3545,18319,3475xe" filled="f" stroked="t" strokeweight=".75pt" strokecolor="#497DBA">
                <v:path arrowok="t"/>
              </v:shape>
            </v:group>
            <v:group style="position:absolute;left:5762;top:2311;width:13241;height:2" coordorigin="5762,2311" coordsize="13241,2">
              <v:shape style="position:absolute;left:5762;top:2311;width:13241;height:2" coordorigin="5762,2311" coordsize="13241,0" path="m5762,2311l19003,2311e" filled="f" stroked="t" strokeweight=".72pt" strokecolor="#D9D9D9">
                <v:path arrowok="t"/>
              </v:shape>
            </v:group>
            <v:group style="position:absolute;left:5762;top:5767;width:13241;height:2" coordorigin="5762,5767" coordsize="13241,2">
              <v:shape style="position:absolute;left:5762;top:5767;width:13241;height:2" coordorigin="5762,5767" coordsize="13241,0" path="m5762,5767l19003,5767e" filled="f" stroked="t" strokeweight=".72pt" strokecolor="#D9D9D9">
                <v:path arrowok="t"/>
              </v:shape>
            </v:group>
            <v:group style="position:absolute;left:10378;top:6401;width:384;height:2" coordorigin="10378,6401" coordsize="384,2">
              <v:shape style="position:absolute;left:10378;top:6401;width:384;height:2" coordorigin="10378,6401" coordsize="384,0" path="m10378,6401l10762,6401e" filled="f" stroked="t" strokeweight="2.16pt" strokecolor="#F9C090">
                <v:path arrowok="t"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556,6352l10537,6363,10524,6380,10519,6403,10524,6422,10536,6437,10556,6447,10582,6450,10602,6440,10615,6423,10620,6401,10620,6398,10615,6379,10602,6364,10582,6355,10556,6352e" filled="t" fillcolor="#F9C090" stroked="f">
                <v:path arrowok="t"/>
                <v:fill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620,6401l10615,6423,10602,6440,10582,6450,10556,6447,10536,6437,10524,6422,10519,6403,10524,6380,10537,6363,10556,6352,10582,6355,10602,6364,10615,6379,10620,6398,10620,6401xe" filled="f" stroked="t" strokeweight=".72pt" strokecolor="#F9C090">
                <v:path arrowok="t"/>
              </v:shape>
            </v:group>
            <v:group style="position:absolute;left:11359;top:6401;width:384;height:2" coordorigin="11359,6401" coordsize="384,2">
              <v:shape style="position:absolute;left:11359;top:6401;width:384;height:2" coordorigin="11359,6401" coordsize="384,0" path="m11359,6401l11743,6401e" filled="f" stroked="t" strokeweight="2.16pt" strokecolor="#9BBA58">
                <v:path arrowok="t"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43,6351l11526,6357,11514,6371,11506,6392,11505,6420,11517,6436,11536,6447,11562,6450,11581,6440,11594,6423,11599,6401,11596,6384,11585,6367,11567,6355,11543,6351e" filled="t" fillcolor="#9BBA58" stroked="f">
                <v:path arrowok="t"/>
                <v:fill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99,6401l11594,6423,11581,6440,11562,6450,11536,6447,11517,6436,11505,6420,11506,6392,11514,6371,11526,6357,11543,6351,11567,6355,11585,6367,11596,6384,11599,6401xe" filled="f" stroked="t" strokeweight=".72pt" strokecolor="#9BBA58">
                <v:path arrowok="t"/>
              </v:shape>
            </v:group>
            <v:group style="position:absolute;left:12338;top:6401;width:384;height:2" coordorigin="12338,6401" coordsize="384,2">
              <v:shape style="position:absolute;left:12338;top:6401;width:384;height:2" coordorigin="12338,6401" coordsize="384,0" path="m12338,6401l12722,6401e" filled="f" stroked="t" strokeweight="2.16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30,6401l12480,6451,12581,6451,12530,6401e" filled="t" fillcolor="#8063A1" stroked="f">
                <v:path arrowok="t"/>
                <v:fill/>
              </v:shape>
              <v:shape style="position:absolute;left:12480;top:6350;width:101;height:101" coordorigin="12480,6350" coordsize="101,101" path="m12581,6350l12480,6350,12530,6401,12581,6350e" filled="t" fillcolor="#8063A1" stroked="f">
                <v:path arrowok="t"/>
                <v:fill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81,6451l12480,6350e" filled="f" stroked="t" strokeweight=".72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480,6451l12581,6350e" filled="f" stroked="t" strokeweight=".72pt" strokecolor="#7C5F9F">
                <v:path arrowok="t"/>
              </v:shape>
            </v:group>
            <v:group style="position:absolute;left:13318;top:6401;width:384;height:2" coordorigin="13318,6401" coordsize="384,2">
              <v:shape style="position:absolute;left:13318;top:6401;width:384;height:2" coordorigin="13318,6401" coordsize="384,0" path="m13318,6401l13702,6401e" filled="f" stroked="t" strokeweight="2.16pt" strokecolor="#497DBA">
                <v:path arrowok="t"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460,6401,13510,6451,13560,6401,13510,6351e" filled="t" fillcolor="#4F81BC" stroked="f">
                <v:path arrowok="t"/>
                <v:fill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560,6401,13510,6451,13460,6401,13510,6351e" filled="f" stroked="t" strokeweight=".72pt" strokecolor="#497DBA">
                <v:path arrowok="t"/>
              </v:shape>
            </v:group>
            <v:group style="position:absolute;left:5191;top:1570;width:14033;height:5120" coordorigin="5191,1570" coordsize="14033,5120">
              <v:shape style="position:absolute;left:5191;top:1570;width:14033;height:5120" coordorigin="5191,1570" coordsize="14033,5120" path="m5191,6690l19224,6690,19224,1570,5191,1570,5191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392.309995pt;mso-position-horizontal-relative:page;mso-position-vertical-relative:page;z-index:-1195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121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F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7992" w:space="0" w:color="EDEBE0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7992" w:space="0" w:color="EDEBE0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ind w:left="313" w:right="-49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2448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86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89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83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87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6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114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119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113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2516" w:header="488" w:top="760" w:bottom="2700" w:left="260" w:right="500"/>
          <w:footerReference w:type="default" r:id="rId8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Mar</w:t>
      </w:r>
      <w:r>
        <w:rPr>
          <w:rFonts w:ascii="Calibri" w:hAnsi="Calibri" w:cs="Calibri" w:eastAsia="Calibri"/>
          <w:sz w:val="28"/>
          <w:szCs w:val="28"/>
          <w:color w:val="585858"/>
          <w:spacing w:val="-7"/>
          <w:w w:val="100"/>
        </w:rPr>
        <w:t>z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89" w:space="3928"/>
            <w:col w:w="10083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9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722" w:right="-20"/>
        <w:jc w:val="left"/>
        <w:tabs>
          <w:tab w:pos="6140" w:val="left"/>
          <w:tab w:pos="6560" w:val="left"/>
          <w:tab w:pos="6980" w:val="left"/>
          <w:tab w:pos="7420" w:val="left"/>
          <w:tab w:pos="7840" w:val="left"/>
          <w:tab w:pos="8260" w:val="left"/>
          <w:tab w:pos="8700" w:val="left"/>
          <w:tab w:pos="9120" w:val="left"/>
          <w:tab w:pos="9500" w:val="left"/>
          <w:tab w:pos="9920" w:val="left"/>
          <w:tab w:pos="10340" w:val="left"/>
          <w:tab w:pos="10780" w:val="left"/>
          <w:tab w:pos="11200" w:val="left"/>
          <w:tab w:pos="11620" w:val="left"/>
          <w:tab w:pos="12040" w:val="left"/>
          <w:tab w:pos="12480" w:val="left"/>
          <w:tab w:pos="12900" w:val="left"/>
          <w:tab w:pos="13320" w:val="left"/>
          <w:tab w:pos="13760" w:val="left"/>
          <w:tab w:pos="14180" w:val="left"/>
          <w:tab w:pos="14600" w:val="left"/>
          <w:tab w:pos="15020" w:val="left"/>
          <w:tab w:pos="15460" w:val="left"/>
          <w:tab w:pos="15880" w:val="left"/>
          <w:tab w:pos="16300" w:val="left"/>
          <w:tab w:pos="16740" w:val="left"/>
          <w:tab w:pos="17160" w:val="left"/>
          <w:tab w:pos="17580" w:val="left"/>
          <w:tab w:pos="18000" w:val="left"/>
          <w:tab w:pos="184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31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35" w:after="0" w:line="240" w:lineRule="auto"/>
        <w:ind w:left="5003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/>
        <w:pict>
          <v:group style="position:absolute;margin-left:261.825012pt;margin-top:78.105003pt;width:699.75pt;height:256.75pt;mso-position-horizontal-relative:page;mso-position-vertical-relative:page;z-index:-11953" coordorigin="5237,1562" coordsize="13995,5135">
            <v:group style="position:absolute;left:5815;top:5275;width:13188;height:2" coordorigin="5815,5275" coordsize="13188,2">
              <v:shape style="position:absolute;left:5815;top:5275;width:13188;height:2" coordorigin="5815,5275" coordsize="13188,0" path="m5815,5275l19003,5275e" filled="f" stroked="t" strokeweight=".72pt" strokecolor="#D9D9D9">
                <v:path arrowok="t"/>
              </v:shape>
            </v:group>
            <v:group style="position:absolute;left:5815;top:4781;width:13188;height:2" coordorigin="5815,4781" coordsize="13188,2">
              <v:shape style="position:absolute;left:5815;top:4781;width:13188;height:2" coordorigin="5815,4781" coordsize="13188,0" path="m5815,4781l19003,4781e" filled="f" stroked="t" strokeweight=".72pt" strokecolor="#D9D9D9">
                <v:path arrowok="t"/>
              </v:shape>
            </v:group>
            <v:group style="position:absolute;left:5815;top:4286;width:13188;height:2" coordorigin="5815,4286" coordsize="13188,2">
              <v:shape style="position:absolute;left:5815;top:4286;width:13188;height:2" coordorigin="5815,4286" coordsize="13188,0" path="m5815,4286l19003,4286e" filled="f" stroked="t" strokeweight=".72pt" strokecolor="#D9D9D9">
                <v:path arrowok="t"/>
              </v:shape>
            </v:group>
            <v:group style="position:absolute;left:5815;top:3792;width:13188;height:2" coordorigin="5815,3792" coordsize="13188,2">
              <v:shape style="position:absolute;left:5815;top:3792;width:13188;height:2" coordorigin="5815,3792" coordsize="13188,0" path="m5815,3792l19003,3792e" filled="f" stroked="t" strokeweight=".72pt" strokecolor="#D9D9D9">
                <v:path arrowok="t"/>
              </v:shape>
            </v:group>
            <v:group style="position:absolute;left:6026;top:3422;width:12766;height:816" coordorigin="6026,3422" coordsize="12766,816">
              <v:shape style="position:absolute;left:6026;top:3422;width:12766;height:816" coordorigin="6026,3422" coordsize="12766,816" path="m6026,3744l6454,3497,6878,3422,7303,3866,7728,3917,8155,3545,8580,3893,9005,3792,9432,4090,9857,3792,10282,3818,10706,3991,11134,3792,11558,4114,11983,4015,12410,3571,12835,3917,13260,3744,13685,3497,14112,3893,14537,3768,14962,4238,15386,3818,15814,4188,16238,3917,16663,3866,17090,3965,17515,3893,17940,3646,18365,3446,18792,4238e" filled="f" stroked="t" strokeweight="2.16pt" strokecolor="#F9C090">
                <v:path arrowok="t"/>
              </v:shape>
            </v:group>
            <v:group style="position:absolute;left:5976;top:3693;width:101;height:97" coordorigin="5976,3693" coordsize="101,97">
              <v:shape style="position:absolute;left:5976;top:3693;width:101;height:97" coordorigin="5976,3693" coordsize="101,97" path="m6012,3693l5994,3703,5981,3721,5976,3743,5981,3762,5993,3778,6013,3788,6039,3790,6059,3780,6072,3763,6077,3742,6077,3739,6072,3720,6059,3705,6039,3696,6012,3693e" filled="t" fillcolor="#F9C090" stroked="f">
                <v:path arrowok="t"/>
                <v:fill/>
              </v:shape>
            </v:group>
            <v:group style="position:absolute;left:5976;top:3693;width:101;height:97" coordorigin="5976,3693" coordsize="101,97">
              <v:shape style="position:absolute;left:5976;top:3693;width:101;height:97" coordorigin="5976,3693" coordsize="101,97" path="m6077,3742l6072,3763,6059,3780,6039,3790,6013,3788,5993,3778,5981,3762,5976,3743,5981,3721,5994,3703,6012,3693,6039,3696,6059,3705,6072,3720,6077,3739,6077,3742xe" filled="f" stroked="t" strokeweight=".75pt" strokecolor="#F9C090">
                <v:path arrowok="t"/>
              </v:shape>
            </v:group>
            <v:group style="position:absolute;left:6401;top:3446;width:101;height:97" coordorigin="6401,3446" coordsize="101,97">
              <v:shape style="position:absolute;left:6401;top:3446;width:101;height:97" coordorigin="6401,3446" coordsize="101,97" path="m6437,3446l6418,3456,6406,3474,6401,3496,6406,3515,6418,3530,6437,3540,6464,3543,6483,3533,6497,3516,6502,3494,6502,3491,6496,3473,6484,3458,6464,3449,6437,3446e" filled="t" fillcolor="#F9C090" stroked="f">
                <v:path arrowok="t"/>
                <v:fill/>
              </v:shape>
            </v:group>
            <v:group style="position:absolute;left:6401;top:3446;width:101;height:97" coordorigin="6401,3446" coordsize="101,97">
              <v:shape style="position:absolute;left:6401;top:3446;width:101;height:97" coordorigin="6401,3446" coordsize="101,97" path="m6502,3494l6497,3516,6483,3533,6464,3543,6437,3540,6418,3530,6406,3515,6401,3496,6406,3474,6418,3456,6437,3446,6464,3449,6484,3458,6496,3473,6502,3491,6502,3494xe" filled="f" stroked="t" strokeweight=".75pt" strokecolor="#F9C090">
                <v:path arrowok="t"/>
              </v:shape>
            </v:group>
            <v:group style="position:absolute;left:6826;top:3374;width:101;height:97" coordorigin="6826,3374" coordsize="101,97">
              <v:shape style="position:absolute;left:6826;top:3374;width:101;height:97" coordorigin="6826,3374" coordsize="101,97" path="m6862,3374l6843,3384,6830,3402,6826,3424,6830,3443,6843,3458,6862,3468,6889,3471,6908,3461,6921,3444,6926,3422,6926,3419,6921,3401,6909,3386,6889,3377,6862,3374e" filled="t" fillcolor="#F9C090" stroked="f">
                <v:path arrowok="t"/>
                <v:fill/>
              </v:shape>
            </v:group>
            <v:group style="position:absolute;left:6826;top:3374;width:101;height:97" coordorigin="6826,3374" coordsize="101,97">
              <v:shape style="position:absolute;left:6826;top:3374;width:101;height:97" coordorigin="6826,3374" coordsize="101,97" path="m6926,3422l6921,3444,6908,3461,6889,3471,6862,3468,6843,3458,6830,3443,6826,3424,6830,3402,6843,3384,6862,3374,6889,3377,6909,3386,6921,3401,6926,3419,6926,3422xe" filled="f" stroked="t" strokeweight=".75pt" strokecolor="#F9C090">
                <v:path arrowok="t"/>
              </v:shape>
            </v:group>
            <v:group style="position:absolute;left:7253;top:3818;width:101;height:97" coordorigin="7253,3818" coordsize="101,97">
              <v:shape style="position:absolute;left:7253;top:3818;width:101;height:97" coordorigin="7253,3818" coordsize="101,97" path="m7289,3818l7270,3828,7258,3846,7253,3868,7258,3887,7270,3902,7289,3912,7316,3915,7335,3905,7349,3888,7354,3866,7354,3863,7348,3845,7336,3830,7316,3821,7289,3818e" filled="t" fillcolor="#F9C090" stroked="f">
                <v:path arrowok="t"/>
                <v:fill/>
              </v:shape>
            </v:group>
            <v:group style="position:absolute;left:7253;top:3818;width:101;height:97" coordorigin="7253,3818" coordsize="101,97">
              <v:shape style="position:absolute;left:7253;top:3818;width:101;height:97" coordorigin="7253,3818" coordsize="101,97" path="m7354,3866l7349,3888,7335,3905,7316,3915,7289,3912,7270,3902,7258,3887,7253,3868,7258,3846,7270,3828,7289,3818,7316,3821,7336,3830,7348,3845,7354,3863,7354,3866xe" filled="f" stroked="t" strokeweight=".75pt" strokecolor="#F9C090">
                <v:path arrowok="t"/>
              </v:shape>
            </v:group>
            <v:group style="position:absolute;left:7678;top:3866;width:101;height:97" coordorigin="7678,3866" coordsize="101,97">
              <v:shape style="position:absolute;left:7678;top:3866;width:101;height:97" coordorigin="7678,3866" coordsize="101,97" path="m7714,3866l7695,3876,7682,3894,7678,3916,7682,3935,7695,3950,7714,3960,7741,3963,7760,3953,7773,3936,7778,3914,7778,3911,7773,3893,7761,3878,7741,3869,7714,3866e" filled="t" fillcolor="#F9C090" stroked="f">
                <v:path arrowok="t"/>
                <v:fill/>
              </v:shape>
            </v:group>
            <v:group style="position:absolute;left:7678;top:3866;width:101;height:97" coordorigin="7678,3866" coordsize="101,97">
              <v:shape style="position:absolute;left:7678;top:3866;width:101;height:97" coordorigin="7678,3866" coordsize="101,97" path="m7778,3914l7773,3936,7760,3953,7741,3963,7714,3960,7695,3950,7682,3935,7678,3916,7682,3894,7695,3876,7714,3866,7741,3869,7761,3878,7773,3893,7778,3911,7778,3914xe" filled="f" stroked="t" strokeweight=".75pt" strokecolor="#F9C090">
                <v:path arrowok="t"/>
              </v:shape>
            </v:group>
            <v:group style="position:absolute;left:8102;top:3496;width:101;height:97" coordorigin="8102,3496" coordsize="101,97">
              <v:shape style="position:absolute;left:8102;top:3496;width:101;height:97" coordorigin="8102,3496" coordsize="101,97" path="m8139,3496l8120,3507,8107,3524,8102,3547,8107,3566,8119,3581,8139,3591,8166,3594,8185,3584,8198,3567,8203,3545,8203,3542,8198,3523,8186,3508,8166,3499,8139,3496e" filled="t" fillcolor="#F9C090" stroked="f">
                <v:path arrowok="t"/>
                <v:fill/>
              </v:shape>
            </v:group>
            <v:group style="position:absolute;left:8102;top:3496;width:101;height:97" coordorigin="8102,3496" coordsize="101,97">
              <v:shape style="position:absolute;left:8102;top:3496;width:101;height:97" coordorigin="8102,3496" coordsize="101,97" path="m8203,3545l8198,3567,8185,3584,8166,3594,8139,3591,8119,3581,8107,3566,8102,3547,8107,3524,8120,3507,8139,3496,8166,3499,8186,3508,8198,3523,8203,3542,8203,3545xe" filled="f" stroked="t" strokeweight=".75pt" strokecolor="#F9C090">
                <v:path arrowok="t"/>
              </v:shape>
            </v:group>
            <v:group style="position:absolute;left:8530;top:3842;width:101;height:97" coordorigin="8530,3842" coordsize="101,97">
              <v:shape style="position:absolute;left:8530;top:3842;width:101;height:97" coordorigin="8530,3842" coordsize="101,97" path="m8566,3842l8547,3852,8534,3870,8530,3892,8534,3911,8547,3926,8566,3936,8593,3939,8612,3929,8625,3912,8630,3890,8630,3887,8625,3869,8613,3854,8593,3845,8566,3842e" filled="t" fillcolor="#F9C090" stroked="f">
                <v:path arrowok="t"/>
                <v:fill/>
              </v:shape>
            </v:group>
            <v:group style="position:absolute;left:8530;top:3842;width:101;height:97" coordorigin="8530,3842" coordsize="101,97">
              <v:shape style="position:absolute;left:8530;top:3842;width:101;height:97" coordorigin="8530,3842" coordsize="101,97" path="m8630,3890l8625,3912,8612,3929,8593,3939,8566,3936,8547,3926,8534,3911,8530,3892,8534,3870,8547,3852,8566,3842,8593,3845,8613,3854,8625,3869,8630,3887,8630,3890xe" filled="f" stroked="t" strokeweight=".75pt" strokecolor="#F9C090">
                <v:path arrowok="t"/>
              </v:shape>
            </v:group>
            <v:group style="position:absolute;left:8954;top:3744;width:101;height:97" coordorigin="8954,3744" coordsize="101,97">
              <v:shape style="position:absolute;left:8954;top:3744;width:101;height:97" coordorigin="8954,3744" coordsize="101,97" path="m8991,3744l8972,3754,8959,3771,8954,3794,8959,3813,8971,3828,8991,3838,9018,3841,9037,3831,9050,3814,9055,3792,9055,3789,9050,3771,9038,3756,9018,3746,8991,3744e" filled="t" fillcolor="#F9C090" stroked="f">
                <v:path arrowok="t"/>
                <v:fill/>
              </v:shape>
            </v:group>
            <v:group style="position:absolute;left:8954;top:3744;width:101;height:97" coordorigin="8954,3744" coordsize="101,97">
              <v:shape style="position:absolute;left:8954;top:3744;width:101;height:97" coordorigin="8954,3744" coordsize="101,97" path="m9055,3792l9050,3814,9037,3831,9018,3841,8991,3838,8971,3828,8959,3813,8954,3794,8959,3771,8972,3754,8991,3744,9018,3746,9038,3756,9050,3771,9055,3789,9055,3792xe" filled="f" stroked="t" strokeweight=".75pt" strokecolor="#F9C090">
                <v:path arrowok="t"/>
              </v:shape>
            </v:group>
            <v:group style="position:absolute;left:9379;top:4039;width:101;height:97" coordorigin="9379,4039" coordsize="101,97">
              <v:shape style="position:absolute;left:9379;top:4039;width:101;height:97" coordorigin="9379,4039" coordsize="101,97" path="m9416,4039l9397,4049,9384,4066,9379,4089,9384,4108,9396,4123,9416,4133,9442,4136,9462,4126,9475,4109,9480,4087,9480,4084,9475,4066,9462,4051,9442,4041,9416,4039e" filled="t" fillcolor="#F9C090" stroked="f">
                <v:path arrowok="t"/>
                <v:fill/>
              </v:shape>
            </v:group>
            <v:group style="position:absolute;left:9379;top:4039;width:101;height:97" coordorigin="9379,4039" coordsize="101,97">
              <v:shape style="position:absolute;left:9379;top:4039;width:101;height:97" coordorigin="9379,4039" coordsize="101,97" path="m9480,4087l9475,4109,9462,4126,9442,4136,9416,4133,9396,4123,9384,4108,9379,4089,9384,4066,9397,4049,9416,4039,9442,4041,9462,4051,9475,4066,9480,4084,9480,4087xe" filled="f" stroked="t" strokeweight=".75pt" strokecolor="#F9C090">
                <v:path arrowok="t"/>
              </v:shape>
            </v:group>
            <v:group style="position:absolute;left:9804;top:3744;width:101;height:97" coordorigin="9804,3744" coordsize="101,97">
              <v:shape style="position:absolute;left:9804;top:3744;width:101;height:97" coordorigin="9804,3744" coordsize="101,97" path="m9840,3744l9822,3754,9809,3771,9804,3794,9809,3813,9821,3828,9841,3838,9867,3841,9887,3831,9900,3814,9905,3792,9905,3789,9900,3771,9887,3756,9867,3746,9840,3744e" filled="t" fillcolor="#F9C090" stroked="f">
                <v:path arrowok="t"/>
                <v:fill/>
              </v:shape>
            </v:group>
            <v:group style="position:absolute;left:9804;top:3744;width:101;height:97" coordorigin="9804,3744" coordsize="101,97">
              <v:shape style="position:absolute;left:9804;top:3744;width:101;height:97" coordorigin="9804,3744" coordsize="101,97" path="m9905,3792l9900,3814,9887,3831,9867,3841,9841,3838,9821,3828,9809,3813,9804,3794,9809,3771,9822,3754,9840,3744,9867,3746,9887,3756,9900,3771,9905,3789,9905,3792xe" filled="f" stroked="t" strokeweight=".75pt" strokecolor="#F9C090">
                <v:path arrowok="t"/>
              </v:shape>
            </v:group>
            <v:group style="position:absolute;left:10231;top:3768;width:101;height:97" coordorigin="10231,3768" coordsize="101,97">
              <v:shape style="position:absolute;left:10231;top:3768;width:101;height:97" coordorigin="10231,3768" coordsize="101,97" path="m10268,3768l10249,3778,10236,3795,10231,3818,10236,3837,10248,3852,10268,3862,10294,3865,10314,3855,10327,3838,10332,3816,10332,3813,10327,3795,10314,3780,10294,3770,10268,3768e" filled="t" fillcolor="#F9C090" stroked="f">
                <v:path arrowok="t"/>
                <v:fill/>
              </v:shape>
            </v:group>
            <v:group style="position:absolute;left:10231;top:3768;width:101;height:97" coordorigin="10231,3768" coordsize="101,97">
              <v:shape style="position:absolute;left:10231;top:3768;width:101;height:97" coordorigin="10231,3768" coordsize="101,97" path="m10332,3816l10327,3838,10314,3855,10294,3865,10268,3862,10248,3852,10236,3837,10231,3818,10236,3795,10249,3778,10268,3768,10294,3770,10314,3780,10327,3795,10332,3813,10332,3816xe" filled="f" stroked="t" strokeweight=".75pt" strokecolor="#F9C090">
                <v:path arrowok="t"/>
              </v:shape>
            </v:group>
            <v:group style="position:absolute;left:10656;top:3940;width:101;height:97" coordorigin="10656,3940" coordsize="101,97">
              <v:shape style="position:absolute;left:10656;top:3940;width:101;height:97" coordorigin="10656,3940" coordsize="101,97" path="m10692,3940l10674,3951,10661,3968,10656,3991,10661,4010,10673,4025,10693,4035,10719,4038,10739,4028,10752,4011,10757,3989,10757,3986,10752,3967,10739,3952,10719,3943,10692,3940e" filled="t" fillcolor="#F9C090" stroked="f">
                <v:path arrowok="t"/>
                <v:fill/>
              </v:shape>
            </v:group>
            <v:group style="position:absolute;left:10656;top:3940;width:101;height:97" coordorigin="10656,3940" coordsize="101,97">
              <v:shape style="position:absolute;left:10656;top:3940;width:101;height:97" coordorigin="10656,3940" coordsize="101,97" path="m10757,3989l10752,4011,10739,4028,10719,4038,10693,4035,10673,4025,10661,4010,10656,3991,10661,3968,10674,3951,10692,3940,10719,3943,10739,3952,10752,3967,10757,3986,10757,3989xe" filled="f" stroked="t" strokeweight=".75pt" strokecolor="#F9C090">
                <v:path arrowok="t"/>
              </v:shape>
            </v:group>
            <v:group style="position:absolute;left:11081;top:3744;width:101;height:97" coordorigin="11081,3744" coordsize="101,97">
              <v:shape style="position:absolute;left:11081;top:3744;width:101;height:97" coordorigin="11081,3744" coordsize="101,97" path="m11117,3744l11098,3754,11086,3771,11081,3794,11086,3813,11098,3828,11117,3838,11144,3841,11163,3831,11177,3814,11182,3792,11182,3789,11176,3771,11164,3756,11144,3746,11117,3744e" filled="t" fillcolor="#F9C090" stroked="f">
                <v:path arrowok="t"/>
                <v:fill/>
              </v:shape>
            </v:group>
            <v:group style="position:absolute;left:11081;top:3744;width:101;height:97" coordorigin="11081,3744" coordsize="101,97">
              <v:shape style="position:absolute;left:11081;top:3744;width:101;height:97" coordorigin="11081,3744" coordsize="101,97" path="m11182,3792l11177,3814,11163,3831,11144,3841,11117,3838,11098,3828,11086,3813,11081,3794,11086,3771,11098,3754,11117,3744,11144,3746,11164,3756,11176,3771,11182,3789,11182,3792xe" filled="f" stroked="t" strokeweight=".75pt" strokecolor="#F9C090">
                <v:path arrowok="t"/>
              </v:shape>
            </v:group>
            <v:group style="position:absolute;left:11506;top:4065;width:101;height:97" coordorigin="11506,4065" coordsize="101,97">
              <v:shape style="position:absolute;left:11506;top:4065;width:101;height:97" coordorigin="11506,4065" coordsize="101,97" path="m11542,4065l11523,4075,11510,4093,11506,4115,11510,4134,11523,4150,11542,4160,11569,4162,11588,4152,11601,4135,11606,4114,11606,4111,11601,4092,11589,4077,11569,4068,11542,4065e" filled="t" fillcolor="#F9C090" stroked="f">
                <v:path arrowok="t"/>
                <v:fill/>
              </v:shape>
            </v:group>
            <v:group style="position:absolute;left:11506;top:4065;width:101;height:97" coordorigin="11506,4065" coordsize="101,97">
              <v:shape style="position:absolute;left:11506;top:4065;width:101;height:97" coordorigin="11506,4065" coordsize="101,97" path="m11606,4114l11601,4135,11588,4152,11569,4162,11542,4160,11523,4150,11510,4134,11506,4115,11510,4093,11523,4075,11542,4065,11569,4068,11589,4077,11601,4092,11606,4111,11606,4114xe" filled="f" stroked="t" strokeweight=".75pt" strokecolor="#F9C090">
                <v:path arrowok="t"/>
              </v:shape>
            </v:group>
            <v:group style="position:absolute;left:11933;top:3964;width:101;height:97" coordorigin="11933,3964" coordsize="101,97">
              <v:shape style="position:absolute;left:11933;top:3964;width:101;height:97" coordorigin="11933,3964" coordsize="101,97" path="m11969,3964l11950,3975,11938,3992,11933,4015,11938,4034,11950,4049,11969,4059,11996,4062,12015,4052,12029,4035,12034,4013,12034,4010,12028,3991,12016,3976,11996,3967,11969,3964e" filled="t" fillcolor="#F9C090" stroked="f">
                <v:path arrowok="t"/>
                <v:fill/>
              </v:shape>
            </v:group>
            <v:group style="position:absolute;left:11933;top:3964;width:101;height:97" coordorigin="11933,3964" coordsize="101,97">
              <v:shape style="position:absolute;left:11933;top:3964;width:101;height:97" coordorigin="11933,3964" coordsize="101,97" path="m12034,4013l12029,4035,12015,4052,11996,4062,11969,4059,11950,4049,11938,4034,11933,4015,11938,3992,11950,3975,11969,3964,11996,3967,12016,3976,12028,3991,12034,4010,12034,4013xe" filled="f" stroked="t" strokeweight=".75pt" strokecolor="#F9C090">
                <v:path arrowok="t"/>
              </v:shape>
            </v:group>
            <v:group style="position:absolute;left:12358;top:3520;width:101;height:97" coordorigin="12358,3520" coordsize="101,97">
              <v:shape style="position:absolute;left:12358;top:3520;width:101;height:97" coordorigin="12358,3520" coordsize="101,97" path="m12394,3520l12375,3531,12362,3548,12358,3571,12362,3590,12375,3605,12394,3615,12421,3618,12440,3608,12453,3591,12458,3569,12458,3566,12453,3547,12441,3532,12421,3523,12394,3520e" filled="t" fillcolor="#F9C090" stroked="f">
                <v:path arrowok="t"/>
                <v:fill/>
              </v:shape>
            </v:group>
            <v:group style="position:absolute;left:12358;top:3520;width:101;height:97" coordorigin="12358,3520" coordsize="101,97">
              <v:shape style="position:absolute;left:12358;top:3520;width:101;height:97" coordorigin="12358,3520" coordsize="101,97" path="m12458,3569l12453,3591,12440,3608,12421,3618,12394,3615,12375,3605,12362,3590,12358,3571,12362,3548,12375,3531,12394,3520,12421,3523,12441,3532,12453,3547,12458,3566,12458,3569xe" filled="f" stroked="t" strokeweight=".75pt" strokecolor="#F9C090">
                <v:path arrowok="t"/>
              </v:shape>
            </v:group>
            <v:group style="position:absolute;left:12782;top:3866;width:101;height:97" coordorigin="12782,3866" coordsize="101,97">
              <v:shape style="position:absolute;left:12782;top:3866;width:101;height:97" coordorigin="12782,3866" coordsize="101,97" path="m12819,3866l12800,3876,12787,3894,12782,3916,12787,3935,12799,3950,12819,3960,12846,3963,12865,3953,12878,3936,12883,3914,12883,3911,12878,3893,12866,3878,12846,3869,12819,3866e" filled="t" fillcolor="#F9C090" stroked="f">
                <v:path arrowok="t"/>
                <v:fill/>
              </v:shape>
            </v:group>
            <v:group style="position:absolute;left:12782;top:3866;width:101;height:97" coordorigin="12782,3866" coordsize="101,97">
              <v:shape style="position:absolute;left:12782;top:3866;width:101;height:97" coordorigin="12782,3866" coordsize="101,97" path="m12883,3914l12878,3936,12865,3953,12846,3963,12819,3960,12799,3950,12787,3935,12782,3916,12787,3894,12800,3876,12819,3866,12846,3869,12866,3878,12878,3893,12883,3911,12883,3914xe" filled="f" stroked="t" strokeweight=".75pt" strokecolor="#F9C090">
                <v:path arrowok="t"/>
              </v:shape>
            </v:group>
            <v:group style="position:absolute;left:13210;top:3693;width:101;height:97" coordorigin="13210,3693" coordsize="101,97">
              <v:shape style="position:absolute;left:13210;top:3693;width:101;height:97" coordorigin="13210,3693" coordsize="101,97" path="m13246,3693l13227,3703,13214,3721,13210,3743,13214,3762,13227,3778,13246,3788,13273,3790,13292,3780,13305,3763,13310,3742,13310,3739,13305,3720,13293,3705,13273,3696,13246,3693e" filled="t" fillcolor="#F9C090" stroked="f">
                <v:path arrowok="t"/>
                <v:fill/>
              </v:shape>
            </v:group>
            <v:group style="position:absolute;left:13210;top:3693;width:101;height:97" coordorigin="13210,3693" coordsize="101,97">
              <v:shape style="position:absolute;left:13210;top:3693;width:101;height:97" coordorigin="13210,3693" coordsize="101,97" path="m13310,3742l13305,3763,13292,3780,13273,3790,13246,3788,13227,3778,13214,3762,13210,3743,13214,3721,13227,3703,13246,3693,13273,3696,13293,3705,13305,3720,13310,3739,13310,3742xe" filled="f" stroked="t" strokeweight=".75pt" strokecolor="#F9C090">
                <v:path arrowok="t"/>
              </v:shape>
            </v:group>
            <v:group style="position:absolute;left:13634;top:3446;width:101;height:97" coordorigin="13634,3446" coordsize="101,97">
              <v:shape style="position:absolute;left:13634;top:3446;width:101;height:97" coordorigin="13634,3446" coordsize="101,97" path="m13671,3446l13652,3456,13639,3474,13634,3496,13639,3515,13651,3530,13671,3540,13698,3543,13717,3533,13730,3516,13735,3494,13735,3491,13730,3473,13718,3458,13698,3449,13671,3446e" filled="t" fillcolor="#F9C090" stroked="f">
                <v:path arrowok="t"/>
                <v:fill/>
              </v:shape>
            </v:group>
            <v:group style="position:absolute;left:13634;top:3446;width:101;height:97" coordorigin="13634,3446" coordsize="101,97">
              <v:shape style="position:absolute;left:13634;top:3446;width:101;height:97" coordorigin="13634,3446" coordsize="101,97" path="m13735,3494l13730,3516,13717,3533,13698,3543,13671,3540,13651,3530,13639,3515,13634,3496,13639,3474,13652,3456,13671,3446,13698,3449,13718,3458,13730,3473,13735,3491,13735,3494xe" filled="f" stroked="t" strokeweight=".75pt" strokecolor="#F9C090">
                <v:path arrowok="t"/>
              </v:shape>
            </v:group>
            <v:group style="position:absolute;left:14059;top:3842;width:101;height:97" coordorigin="14059,3842" coordsize="101,97">
              <v:shape style="position:absolute;left:14059;top:3842;width:101;height:97" coordorigin="14059,3842" coordsize="101,97" path="m14096,3842l14077,3852,14064,3870,14059,3892,14064,3911,14076,3926,14096,3936,14122,3939,14142,3929,14155,3912,14160,3890,14160,3887,14155,3869,14142,3854,14122,3845,14096,3842e" filled="t" fillcolor="#F9C090" stroked="f">
                <v:path arrowok="t"/>
                <v:fill/>
              </v:shape>
            </v:group>
            <v:group style="position:absolute;left:14059;top:3842;width:101;height:97" coordorigin="14059,3842" coordsize="101,97">
              <v:shape style="position:absolute;left:14059;top:3842;width:101;height:97" coordorigin="14059,3842" coordsize="101,97" path="m14160,3890l14155,3912,14142,3929,14122,3939,14096,3936,14076,3926,14064,3911,14059,3892,14064,3870,14077,3852,14096,3842,14122,3845,14142,3854,14155,3869,14160,3887,14160,3890xe" filled="f" stroked="t" strokeweight=".75pt" strokecolor="#F9C090">
                <v:path arrowok="t"/>
              </v:shape>
            </v:group>
            <v:group style="position:absolute;left:14484;top:3720;width:101;height:97" coordorigin="14484,3720" coordsize="101,97">
              <v:shape style="position:absolute;left:14484;top:3720;width:101;height:97" coordorigin="14484,3720" coordsize="101,97" path="m14520,3720l14502,3730,14489,3747,14484,3770,14489,3789,14501,3804,14521,3814,14547,3817,14567,3807,14580,3790,14585,3768,14585,3765,14580,3747,14567,3732,14547,3722,14520,3720e" filled="t" fillcolor="#F9C090" stroked="f">
                <v:path arrowok="t"/>
                <v:fill/>
              </v:shape>
            </v:group>
            <v:group style="position:absolute;left:14484;top:3720;width:101;height:97" coordorigin="14484,3720" coordsize="101,97">
              <v:shape style="position:absolute;left:14484;top:3720;width:101;height:97" coordorigin="14484,3720" coordsize="101,97" path="m14585,3768l14580,3790,14567,3807,14547,3817,14521,3814,14501,3804,14489,3789,14484,3770,14489,3747,14502,3730,14520,3720,14547,3722,14567,3732,14580,3747,14585,3765,14585,3768xe" filled="f" stroked="t" strokeweight=".75pt" strokecolor="#F9C090">
                <v:path arrowok="t"/>
              </v:shape>
            </v:group>
            <v:group style="position:absolute;left:14911;top:4188;width:101;height:97" coordorigin="14911,4188" coordsize="101,97">
              <v:shape style="position:absolute;left:14911;top:4188;width:101;height:97" coordorigin="14911,4188" coordsize="101,97" path="m14948,4188l14929,4198,14916,4215,14911,4238,14916,4257,14928,4272,14948,4282,14974,4285,14994,4275,15007,4258,15012,4236,15012,4233,15007,4215,14994,4200,14974,4190,14948,4188e" filled="t" fillcolor="#F9C090" stroked="f">
                <v:path arrowok="t"/>
                <v:fill/>
              </v:shape>
            </v:group>
            <v:group style="position:absolute;left:14911;top:4188;width:101;height:97" coordorigin="14911,4188" coordsize="101,97">
              <v:shape style="position:absolute;left:14911;top:4188;width:101;height:97" coordorigin="14911,4188" coordsize="101,97" path="m15012,4236l15007,4258,14994,4275,14974,4285,14948,4282,14928,4272,14916,4257,14911,4238,14916,4215,14929,4198,14948,4188,14974,4190,14994,4200,15007,4215,15012,4233,15012,4236xe" filled="f" stroked="t" strokeweight=".75pt" strokecolor="#F9C090">
                <v:path arrowok="t"/>
              </v:shape>
            </v:group>
            <v:group style="position:absolute;left:15336;top:3768;width:101;height:97" coordorigin="15336,3768" coordsize="101,97">
              <v:shape style="position:absolute;left:15336;top:3768;width:101;height:97" coordorigin="15336,3768" coordsize="101,97" path="m15372,3768l15354,3778,15341,3795,15336,3818,15341,3837,15353,3852,15373,3862,15399,3865,15419,3855,15432,3838,15437,3816,15437,3813,15432,3795,15419,3780,15399,3770,15372,3768e" filled="t" fillcolor="#F9C090" stroked="f">
                <v:path arrowok="t"/>
                <v:fill/>
              </v:shape>
            </v:group>
            <v:group style="position:absolute;left:15336;top:3768;width:101;height:97" coordorigin="15336,3768" coordsize="101,97">
              <v:shape style="position:absolute;left:15336;top:3768;width:101;height:97" coordorigin="15336,3768" coordsize="101,97" path="m15437,3816l15432,3838,15419,3855,15399,3865,15373,3862,15353,3852,15341,3837,15336,3818,15341,3795,15354,3778,15372,3768,15399,3770,15419,3780,15432,3795,15437,3813,15437,3816xe" filled="f" stroked="t" strokeweight=".75pt" strokecolor="#F9C090">
                <v:path arrowok="t"/>
              </v:shape>
            </v:group>
            <v:group style="position:absolute;left:15761;top:4137;width:101;height:97" coordorigin="15761,4137" coordsize="101,97">
              <v:shape style="position:absolute;left:15761;top:4137;width:101;height:97" coordorigin="15761,4137" coordsize="101,97" path="m15797,4137l15778,4147,15766,4165,15761,4187,15766,4206,15778,4222,15797,4232,15824,4234,15843,4224,15857,4207,15862,4186,15862,4183,15856,4164,15844,4149,15824,4140,15797,4137e" filled="t" fillcolor="#F9C090" stroked="f">
                <v:path arrowok="t"/>
                <v:fill/>
              </v:shape>
            </v:group>
            <v:group style="position:absolute;left:15761;top:4137;width:101;height:97" coordorigin="15761,4137" coordsize="101,97">
              <v:shape style="position:absolute;left:15761;top:4137;width:101;height:97" coordorigin="15761,4137" coordsize="101,97" path="m15862,4186l15857,4207,15843,4224,15824,4234,15797,4232,15778,4222,15766,4206,15761,4187,15766,4165,15778,4147,15797,4137,15824,4140,15844,4149,15856,4164,15862,4183,15862,4186xe" filled="f" stroked="t" strokeweight=".75pt" strokecolor="#F9C090">
                <v:path arrowok="t"/>
              </v:shape>
            </v:group>
            <v:group style="position:absolute;left:16188;top:3866;width:101;height:97" coordorigin="16188,3866" coordsize="101,97">
              <v:shape style="position:absolute;left:16188;top:3866;width:101;height:97" coordorigin="16188,3866" coordsize="101,97" path="m16224,3866l16206,3876,16193,3894,16188,3916,16193,3935,16205,3950,16225,3960,16251,3963,16271,3953,16284,3936,16289,3914,16289,3911,16284,3893,16271,3878,16251,3869,16224,3866e" filled="t" fillcolor="#F9C090" stroked="f">
                <v:path arrowok="t"/>
                <v:fill/>
              </v:shape>
            </v:group>
            <v:group style="position:absolute;left:16188;top:3866;width:101;height:97" coordorigin="16188,3866" coordsize="101,97">
              <v:shape style="position:absolute;left:16188;top:3866;width:101;height:97" coordorigin="16188,3866" coordsize="101,97" path="m16289,3914l16284,3936,16271,3953,16251,3963,16225,3960,16205,3950,16193,3935,16188,3916,16193,3894,16206,3876,16224,3866,16251,3869,16271,3878,16284,3893,16289,3911,16289,3914xe" filled="f" stroked="t" strokeweight=".75pt" strokecolor="#F9C090">
                <v:path arrowok="t"/>
              </v:shape>
            </v:group>
            <v:group style="position:absolute;left:16613;top:3818;width:101;height:97" coordorigin="16613,3818" coordsize="101,97">
              <v:shape style="position:absolute;left:16613;top:3818;width:101;height:97" coordorigin="16613,3818" coordsize="101,97" path="m16649,3818l16630,3828,16618,3846,16613,3868,16618,3887,16630,3902,16649,3912,16676,3915,16695,3905,16709,3888,16714,3866,16714,3863,16708,3845,16696,3830,16676,3821,16649,3818e" filled="t" fillcolor="#F9C090" stroked="f">
                <v:path arrowok="t"/>
                <v:fill/>
              </v:shape>
            </v:group>
            <v:group style="position:absolute;left:16613;top:3818;width:101;height:97" coordorigin="16613,3818" coordsize="101,97">
              <v:shape style="position:absolute;left:16613;top:3818;width:101;height:97" coordorigin="16613,3818" coordsize="101,97" path="m16714,3866l16709,3888,16695,3905,16676,3915,16649,3912,16630,3902,16618,3887,16613,3868,16618,3846,16630,3828,16649,3818,16676,3821,16696,3830,16708,3845,16714,3863,16714,3866xe" filled="f" stroked="t" strokeweight=".75pt" strokecolor="#F9C090">
                <v:path arrowok="t"/>
              </v:shape>
            </v:group>
            <v:group style="position:absolute;left:17038;top:3916;width:101;height:97" coordorigin="17038,3916" coordsize="101,97">
              <v:shape style="position:absolute;left:17038;top:3916;width:101;height:97" coordorigin="17038,3916" coordsize="101,97" path="m17074,3916l17055,3927,17042,3944,17038,3967,17042,3986,17055,4001,17074,4011,17101,4014,17120,4004,17133,3987,17138,3965,17138,3962,17133,3943,17121,3928,17101,3919,17074,3916e" filled="t" fillcolor="#F9C090" stroked="f">
                <v:path arrowok="t"/>
                <v:fill/>
              </v:shape>
            </v:group>
            <v:group style="position:absolute;left:17038;top:3916;width:101;height:97" coordorigin="17038,3916" coordsize="101,97">
              <v:shape style="position:absolute;left:17038;top:3916;width:101;height:97" coordorigin="17038,3916" coordsize="101,97" path="m17138,3965l17133,3987,17120,4004,17101,4014,17074,4011,17055,4001,17042,3986,17038,3967,17042,3944,17055,3927,17074,3916,17101,3919,17121,3928,17133,3943,17138,3962,17138,3965xe" filled="f" stroked="t" strokeweight=".75pt" strokecolor="#F9C090">
                <v:path arrowok="t"/>
              </v:shape>
            </v:group>
            <v:group style="position:absolute;left:17462;top:3842;width:101;height:97" coordorigin="17462,3842" coordsize="101,97">
              <v:shape style="position:absolute;left:17462;top:3842;width:101;height:97" coordorigin="17462,3842" coordsize="101,97" path="m17499,3842l17480,3852,17467,3870,17462,3892,17467,3911,17479,3926,17499,3936,17526,3939,17545,3929,17558,3912,17563,3890,17563,3887,17558,3869,17546,3854,17526,3845,17499,3842e" filled="t" fillcolor="#F9C090" stroked="f">
                <v:path arrowok="t"/>
                <v:fill/>
              </v:shape>
            </v:group>
            <v:group style="position:absolute;left:17462;top:3842;width:101;height:97" coordorigin="17462,3842" coordsize="101,97">
              <v:shape style="position:absolute;left:17462;top:3842;width:101;height:97" coordorigin="17462,3842" coordsize="101,97" path="m17563,3890l17558,3912,17545,3929,17526,3939,17499,3936,17479,3926,17467,3911,17462,3892,17467,3870,17480,3852,17499,3842,17526,3845,17546,3854,17558,3869,17563,3887,17563,3890xe" filled="f" stroked="t" strokeweight=".75pt" strokecolor="#F9C090">
                <v:path arrowok="t"/>
              </v:shape>
            </v:group>
            <v:group style="position:absolute;left:17890;top:3595;width:101;height:97" coordorigin="17890,3595" coordsize="101,97">
              <v:shape style="position:absolute;left:17890;top:3595;width:101;height:97" coordorigin="17890,3595" coordsize="101,97" path="m17926,3595l17907,3605,17894,3622,17890,3645,17894,3664,17907,3679,17926,3689,17953,3692,17972,3682,17985,3665,17990,3643,17990,3640,17985,3622,17973,3607,17953,3597,17926,3595e" filled="t" fillcolor="#F9C090" stroked="f">
                <v:path arrowok="t"/>
                <v:fill/>
              </v:shape>
            </v:group>
            <v:group style="position:absolute;left:17890;top:3595;width:101;height:97" coordorigin="17890,3595" coordsize="101,97">
              <v:shape style="position:absolute;left:17890;top:3595;width:101;height:97" coordorigin="17890,3595" coordsize="101,97" path="m17990,3643l17985,3665,17972,3682,17953,3692,17926,3689,17907,3679,17894,3664,17890,3645,17894,3622,17907,3605,17926,3595,17953,3597,17973,3607,17985,3622,17990,3640,17990,3643xe" filled="f" stroked="t" strokeweight=".75pt" strokecolor="#F9C090">
                <v:path arrowok="t"/>
              </v:shape>
            </v:group>
            <v:group style="position:absolute;left:18314;top:3398;width:101;height:97" coordorigin="18314,3398" coordsize="101,97">
              <v:shape style="position:absolute;left:18314;top:3398;width:101;height:97" coordorigin="18314,3398" coordsize="101,97" path="m18351,3398l18332,3408,18319,3426,18314,3448,18319,3467,18331,3482,18351,3492,18378,3495,18397,3485,18410,3468,18415,3446,18415,3443,18410,3425,18398,3410,18378,3401,18351,3398e" filled="t" fillcolor="#F9C090" stroked="f">
                <v:path arrowok="t"/>
                <v:fill/>
              </v:shape>
            </v:group>
            <v:group style="position:absolute;left:18314;top:3398;width:101;height:97" coordorigin="18314,3398" coordsize="101,97">
              <v:shape style="position:absolute;left:18314;top:3398;width:101;height:97" coordorigin="18314,3398" coordsize="101,97" path="m18415,3446l18410,3468,18397,3485,18378,3495,18351,3492,18331,3482,18319,3467,18314,3448,18319,3426,18332,3408,18351,3398,18378,3401,18398,3410,18410,3425,18415,3443,18415,3446xe" filled="f" stroked="t" strokeweight=".75pt" strokecolor="#F9C090">
                <v:path arrowok="t"/>
              </v:shape>
            </v:group>
            <v:group style="position:absolute;left:18739;top:4188;width:101;height:97" coordorigin="18739,4188" coordsize="101,97">
              <v:shape style="position:absolute;left:18739;top:4188;width:101;height:97" coordorigin="18739,4188" coordsize="101,97" path="m18776,4188l18757,4198,18744,4215,18739,4238,18744,4257,18756,4272,18776,4282,18802,4285,18822,4275,18835,4258,18840,4236,18840,4233,18835,4215,18822,4200,18802,4190,18776,4188e" filled="t" fillcolor="#F9C090" stroked="f">
                <v:path arrowok="t"/>
                <v:fill/>
              </v:shape>
            </v:group>
            <v:group style="position:absolute;left:18739;top:4188;width:101;height:97" coordorigin="18739,4188" coordsize="101,97">
              <v:shape style="position:absolute;left:18739;top:4188;width:101;height:97" coordorigin="18739,4188" coordsize="101,97" path="m18840,4236l18835,4258,18822,4275,18802,4285,18776,4282,18756,4272,18744,4257,18739,4238,18744,4215,18757,4198,18776,4188,18802,4190,18822,4200,18835,4215,18840,4233,18840,4236xe" filled="f" stroked="t" strokeweight=".75pt" strokecolor="#F9C090">
                <v:path arrowok="t"/>
              </v:shape>
            </v:group>
            <v:group style="position:absolute;left:6026;top:3422;width:12766;height:691" coordorigin="6026,3422" coordsize="12766,691">
              <v:shape style="position:absolute;left:6026;top:3422;width:12766;height:691" coordorigin="6026,3422" coordsize="12766,691" path="m6026,3965l6454,4066,6878,4114,7303,3595,7728,3866,8155,4066,8580,3670,9005,3792,9432,4066,9857,3866,10282,3694,10706,3991,11134,3670,11558,3718,11983,3866,12410,3792,12835,4066,13260,3866,13685,3422,14112,3446,14537,3545,14962,3718,15386,3744,15814,3768,16238,3646,16663,3744,17090,3842,17515,4039,17940,3842,18365,3866,18792,3768e" filled="f" stroked="t" strokeweight="2.16pt" strokecolor="#9BBA58">
                <v:path arrowok="t"/>
              </v:shape>
            </v:group>
            <v:group style="position:absolute;left:5976;top:3916;width:101;height:97" coordorigin="5976,3916" coordsize="101,97">
              <v:shape style="position:absolute;left:5976;top:3916;width:101;height:97" coordorigin="5976,3916" coordsize="101,97" path="m6012,3916l5994,3927,5981,3944,5976,3967,5981,3986,5993,4001,6013,4011,6039,4014,6059,4004,6072,3987,6077,3965,6077,3962,6072,3943,6059,3928,6039,3919,6012,3916e" filled="t" fillcolor="#9BBA58" stroked="f">
                <v:path arrowok="t"/>
                <v:fill/>
              </v:shape>
            </v:group>
            <v:group style="position:absolute;left:5976;top:3916;width:101;height:97" coordorigin="5976,3916" coordsize="101,97">
              <v:shape style="position:absolute;left:5976;top:3916;width:101;height:97" coordorigin="5976,3916" coordsize="101,97" path="m6077,3965l6072,3987,6059,4004,6039,4014,6013,4011,5993,4001,5981,3986,5976,3967,5981,3944,5994,3927,6012,3916,6039,3919,6059,3928,6072,3943,6077,3962,6077,3965xe" filled="f" stroked="t" strokeweight=".75pt" strokecolor="#9BBA58">
                <v:path arrowok="t"/>
              </v:shape>
            </v:group>
            <v:group style="position:absolute;left:6401;top:4015;width:101;height:97" coordorigin="6401,4015" coordsize="101,97">
              <v:shape style="position:absolute;left:6401;top:4015;width:101;height:97" coordorigin="6401,4015" coordsize="101,97" path="m6437,4015l6418,4025,6406,4042,6401,4065,6406,4084,6418,4099,6437,4109,6464,4112,6483,4102,6497,4085,6502,4063,6502,4060,6496,4042,6484,4027,6464,4017,6437,4015e" filled="t" fillcolor="#9BBA58" stroked="f">
                <v:path arrowok="t"/>
                <v:fill/>
              </v:shape>
            </v:group>
            <v:group style="position:absolute;left:6401;top:4015;width:101;height:97" coordorigin="6401,4015" coordsize="101,97">
              <v:shape style="position:absolute;left:6401;top:4015;width:101;height:97" coordorigin="6401,4015" coordsize="101,97" path="m6502,4063l6497,4085,6483,4102,6464,4112,6437,4109,6418,4099,6406,4084,6401,4065,6406,4042,6418,4025,6437,4015,6464,4017,6484,4027,6496,4042,6502,4060,6502,4063xe" filled="f" stroked="t" strokeweight=".75pt" strokecolor="#9BBA58">
                <v:path arrowok="t"/>
              </v:shape>
            </v:group>
            <v:group style="position:absolute;left:6826;top:4065;width:101;height:97" coordorigin="6826,4065" coordsize="101,97">
              <v:shape style="position:absolute;left:6826;top:4065;width:101;height:97" coordorigin="6826,4065" coordsize="101,97" path="m6862,4065l6843,4075,6830,4093,6826,4115,6830,4134,6843,4150,6862,4160,6889,4162,6908,4152,6921,4135,6926,4114,6926,4111,6921,4092,6909,4077,6889,4068,6862,4065e" filled="t" fillcolor="#9BBA58" stroked="f">
                <v:path arrowok="t"/>
                <v:fill/>
              </v:shape>
            </v:group>
            <v:group style="position:absolute;left:6826;top:4065;width:101;height:97" coordorigin="6826,4065" coordsize="101,97">
              <v:shape style="position:absolute;left:6826;top:4065;width:101;height:97" coordorigin="6826,4065" coordsize="101,97" path="m6926,4114l6921,4135,6908,4152,6889,4162,6862,4160,6843,4150,6830,4134,6826,4115,6830,4093,6843,4075,6862,4065,6889,4068,6909,4077,6921,4092,6926,4111,6926,4114xe" filled="f" stroked="t" strokeweight=".75pt" strokecolor="#9BBA58">
                <v:path arrowok="t"/>
              </v:shape>
            </v:group>
            <v:group style="position:absolute;left:7253;top:3547;width:101;height:97" coordorigin="7253,3547" coordsize="101,97">
              <v:shape style="position:absolute;left:7253;top:3547;width:101;height:97" coordorigin="7253,3547" coordsize="101,97" path="m7289,3547l7270,3557,7258,3574,7253,3597,7258,3616,7270,3631,7289,3641,7316,3644,7335,3634,7349,3617,7354,3595,7354,3592,7348,3574,7336,3559,7316,3549,7289,3547e" filled="t" fillcolor="#9BBA58" stroked="f">
                <v:path arrowok="t"/>
                <v:fill/>
              </v:shape>
            </v:group>
            <v:group style="position:absolute;left:7253;top:3547;width:101;height:97" coordorigin="7253,3547" coordsize="101,97">
              <v:shape style="position:absolute;left:7253;top:3547;width:101;height:97" coordorigin="7253,3547" coordsize="101,97" path="m7354,3595l7349,3617,7335,3634,7316,3644,7289,3641,7270,3631,7258,3616,7253,3597,7258,3574,7270,3557,7289,3547,7316,3549,7336,3559,7348,3574,7354,3592,7354,3595xe" filled="f" stroked="t" strokeweight=".75pt" strokecolor="#9BBA58">
                <v:path arrowok="t"/>
              </v:shape>
            </v:group>
            <v:group style="position:absolute;left:7678;top:3818;width:101;height:97" coordorigin="7678,3818" coordsize="101,97">
              <v:shape style="position:absolute;left:7678;top:3818;width:101;height:97" coordorigin="7678,3818" coordsize="101,97" path="m7714,3818l7695,3828,7682,3846,7678,3868,7682,3887,7695,3902,7714,3912,7741,3915,7760,3905,7773,3888,7778,3866,7778,3863,7773,3845,7761,3830,7741,3821,7714,3818e" filled="t" fillcolor="#9BBA58" stroked="f">
                <v:path arrowok="t"/>
                <v:fill/>
              </v:shape>
            </v:group>
            <v:group style="position:absolute;left:7678;top:3818;width:101;height:97" coordorigin="7678,3818" coordsize="101,97">
              <v:shape style="position:absolute;left:7678;top:3818;width:101;height:97" coordorigin="7678,3818" coordsize="101,97" path="m7778,3866l7773,3888,7760,3905,7741,3915,7714,3912,7695,3902,7682,3887,7678,3868,7682,3846,7695,3828,7714,3818,7741,3821,7761,3830,7773,3845,7778,3863,7778,3866xe" filled="f" stroked="t" strokeweight=".75pt" strokecolor="#9BBA58">
                <v:path arrowok="t"/>
              </v:shape>
            </v:group>
            <v:group style="position:absolute;left:8102;top:4015;width:101;height:97" coordorigin="8102,4015" coordsize="101,97">
              <v:shape style="position:absolute;left:8102;top:4015;width:101;height:97" coordorigin="8102,4015" coordsize="101,97" path="m8139,4015l8120,4025,8107,4042,8102,4065,8107,4084,8119,4099,8139,4109,8166,4112,8185,4102,8198,4085,8203,4063,8203,4060,8198,4042,8186,4027,8166,4017,8139,4015e" filled="t" fillcolor="#9BBA58" stroked="f">
                <v:path arrowok="t"/>
                <v:fill/>
              </v:shape>
            </v:group>
            <v:group style="position:absolute;left:8102;top:4015;width:101;height:97" coordorigin="8102,4015" coordsize="101,97">
              <v:shape style="position:absolute;left:8102;top:4015;width:101;height:97" coordorigin="8102,4015" coordsize="101,97" path="m8203,4063l8198,4085,8185,4102,8166,4112,8139,4109,8119,4099,8107,4084,8102,4065,8107,4042,8120,4025,8139,4015,8166,4017,8186,4027,8198,4042,8203,4060,8203,4063xe" filled="f" stroked="t" strokeweight=".75pt" strokecolor="#9BBA58">
                <v:path arrowok="t"/>
              </v:shape>
            </v:group>
            <v:group style="position:absolute;left:8530;top:3619;width:101;height:97" coordorigin="8530,3619" coordsize="101,97">
              <v:shape style="position:absolute;left:8530;top:3619;width:101;height:97" coordorigin="8530,3619" coordsize="101,97" path="m8566,3619l8547,3629,8534,3646,8530,3669,8534,3688,8547,3703,8566,3713,8593,3716,8612,3706,8625,3689,8630,3667,8630,3664,8625,3646,8613,3631,8593,3621,8566,3619e" filled="t" fillcolor="#9BBA58" stroked="f">
                <v:path arrowok="t"/>
                <v:fill/>
              </v:shape>
            </v:group>
            <v:group style="position:absolute;left:8530;top:3619;width:101;height:97" coordorigin="8530,3619" coordsize="101,97">
              <v:shape style="position:absolute;left:8530;top:3619;width:101;height:97" coordorigin="8530,3619" coordsize="101,97" path="m8630,3667l8625,3689,8612,3706,8593,3716,8566,3713,8547,3703,8534,3688,8530,3669,8534,3646,8547,3629,8566,3619,8593,3621,8613,3631,8625,3646,8630,3664,8630,3667xe" filled="f" stroked="t" strokeweight=".75pt" strokecolor="#9BBA58">
                <v:path arrowok="t"/>
              </v:shape>
            </v:group>
            <v:group style="position:absolute;left:8954;top:3744;width:101;height:97" coordorigin="8954,3744" coordsize="101,97">
              <v:shape style="position:absolute;left:8954;top:3744;width:101;height:97" coordorigin="8954,3744" coordsize="101,97" path="m8991,3744l8972,3754,8959,3771,8954,3794,8959,3813,8971,3828,8991,3838,9018,3841,9037,3831,9050,3814,9055,3792,9055,3789,9050,3771,9038,3756,9018,3746,8991,3744e" filled="t" fillcolor="#9BBA58" stroked="f">
                <v:path arrowok="t"/>
                <v:fill/>
              </v:shape>
            </v:group>
            <v:group style="position:absolute;left:8954;top:3744;width:101;height:97" coordorigin="8954,3744" coordsize="101,97">
              <v:shape style="position:absolute;left:8954;top:3744;width:101;height:97" coordorigin="8954,3744" coordsize="101,97" path="m9055,3792l9050,3814,9037,3831,9018,3841,8991,3838,8971,3828,8959,3813,8954,3794,8959,3771,8972,3754,8991,3744,9018,3746,9038,3756,9050,3771,9055,3789,9055,3792xe" filled="f" stroked="t" strokeweight=".75pt" strokecolor="#9BBA58">
                <v:path arrowok="t"/>
              </v:shape>
            </v:group>
            <v:group style="position:absolute;left:9379;top:4015;width:101;height:97" coordorigin="9379,4015" coordsize="101,97">
              <v:shape style="position:absolute;left:9379;top:4015;width:101;height:97" coordorigin="9379,4015" coordsize="101,97" path="m9416,4015l9397,4025,9384,4042,9379,4065,9384,4084,9396,4099,9416,4109,9442,4112,9462,4102,9475,4085,9480,4063,9480,4060,9475,4042,9462,4027,9442,4017,9416,4015e" filled="t" fillcolor="#9BBA58" stroked="f">
                <v:path arrowok="t"/>
                <v:fill/>
              </v:shape>
            </v:group>
            <v:group style="position:absolute;left:9379;top:4015;width:101;height:97" coordorigin="9379,4015" coordsize="101,97">
              <v:shape style="position:absolute;left:9379;top:4015;width:101;height:97" coordorigin="9379,4015" coordsize="101,97" path="m9480,4063l9475,4085,9462,4102,9442,4112,9416,4109,9396,4099,9384,4084,9379,4065,9384,4042,9397,4025,9416,4015,9442,4017,9462,4027,9475,4042,9480,4060,9480,4063xe" filled="f" stroked="t" strokeweight=".75pt" strokecolor="#9BBA58">
                <v:path arrowok="t"/>
              </v:shape>
            </v:group>
            <v:group style="position:absolute;left:9804;top:3818;width:101;height:97" coordorigin="9804,3818" coordsize="101,97">
              <v:shape style="position:absolute;left:9804;top:3818;width:101;height:97" coordorigin="9804,3818" coordsize="101,97" path="m9840,3818l9822,3828,9809,3846,9804,3868,9809,3887,9821,3902,9841,3912,9867,3915,9887,3905,9900,3888,9905,3866,9905,3863,9900,3845,9887,3830,9867,3821,9840,3818e" filled="t" fillcolor="#9BBA58" stroked="f">
                <v:path arrowok="t"/>
                <v:fill/>
              </v:shape>
            </v:group>
            <v:group style="position:absolute;left:9804;top:3818;width:101;height:97" coordorigin="9804,3818" coordsize="101,97">
              <v:shape style="position:absolute;left:9804;top:3818;width:101;height:97" coordorigin="9804,3818" coordsize="101,97" path="m9905,3866l9900,3888,9887,3905,9867,3915,9841,3912,9821,3902,9809,3887,9804,3868,9809,3846,9822,3828,9840,3818,9867,3821,9887,3830,9900,3845,9905,3863,9905,3866xe" filled="f" stroked="t" strokeweight=".75pt" strokecolor="#9BBA58">
                <v:path arrowok="t"/>
              </v:shape>
            </v:group>
            <v:group style="position:absolute;left:10231;top:3645;width:101;height:97" coordorigin="10231,3645" coordsize="101,97">
              <v:shape style="position:absolute;left:10231;top:3645;width:101;height:97" coordorigin="10231,3645" coordsize="101,97" path="m10268,3645l10249,3655,10236,3673,10231,3695,10236,3714,10248,3730,10268,3740,10294,3742,10314,3732,10327,3715,10332,3694,10332,3691,10327,3672,10314,3657,10294,3648,10268,3645e" filled="t" fillcolor="#9BBA58" stroked="f">
                <v:path arrowok="t"/>
                <v:fill/>
              </v:shape>
            </v:group>
            <v:group style="position:absolute;left:10231;top:3645;width:101;height:97" coordorigin="10231,3645" coordsize="101,97">
              <v:shape style="position:absolute;left:10231;top:3645;width:101;height:97" coordorigin="10231,3645" coordsize="101,97" path="m10332,3694l10327,3715,10314,3732,10294,3742,10268,3740,10248,3730,10236,3714,10231,3695,10236,3673,10249,3655,10268,3645,10294,3648,10314,3657,10327,3672,10332,3691,10332,3694xe" filled="f" stroked="t" strokeweight=".75pt" strokecolor="#9BBA58">
                <v:path arrowok="t"/>
              </v:shape>
            </v:group>
            <v:group style="position:absolute;left:10656;top:3940;width:101;height:97" coordorigin="10656,3940" coordsize="101,97">
              <v:shape style="position:absolute;left:10656;top:3940;width:101;height:97" coordorigin="10656,3940" coordsize="101,97" path="m10692,3940l10674,3951,10661,3968,10656,3991,10661,4010,10673,4025,10693,4035,10719,4038,10739,4028,10752,4011,10757,3989,10757,3986,10752,3967,10739,3952,10719,3943,10692,3940e" filled="t" fillcolor="#9BBA58" stroked="f">
                <v:path arrowok="t"/>
                <v:fill/>
              </v:shape>
            </v:group>
            <v:group style="position:absolute;left:10656;top:3940;width:101;height:97" coordorigin="10656,3940" coordsize="101,97">
              <v:shape style="position:absolute;left:10656;top:3940;width:101;height:97" coordorigin="10656,3940" coordsize="101,97" path="m10757,3989l10752,4011,10739,4028,10719,4038,10693,4035,10673,4025,10661,4010,10656,3991,10661,3968,10674,3951,10692,3940,10719,3943,10739,3952,10752,3967,10757,3986,10757,3989xe" filled="f" stroked="t" strokeweight=".75pt" strokecolor="#9BBA58">
                <v:path arrowok="t"/>
              </v:shape>
            </v:group>
            <v:group style="position:absolute;left:11081;top:3619;width:101;height:97" coordorigin="11081,3619" coordsize="101,97">
              <v:shape style="position:absolute;left:11081;top:3619;width:101;height:97" coordorigin="11081,3619" coordsize="101,97" path="m11117,3619l11098,3629,11086,3646,11081,3669,11086,3688,11098,3703,11117,3713,11144,3716,11163,3706,11177,3689,11182,3667,11182,3664,11176,3646,11164,3631,11144,3621,11117,3619e" filled="t" fillcolor="#9BBA58" stroked="f">
                <v:path arrowok="t"/>
                <v:fill/>
              </v:shape>
            </v:group>
            <v:group style="position:absolute;left:11081;top:3619;width:101;height:97" coordorigin="11081,3619" coordsize="101,97">
              <v:shape style="position:absolute;left:11081;top:3619;width:101;height:97" coordorigin="11081,3619" coordsize="101,97" path="m11182,3667l11177,3689,11163,3706,11144,3716,11117,3713,11098,3703,11086,3688,11081,3669,11086,3646,11098,3629,11117,3619,11144,3621,11164,3631,11176,3646,11182,3664,11182,3667xe" filled="f" stroked="t" strokeweight=".75pt" strokecolor="#9BBA58">
                <v:path arrowok="t"/>
              </v:shape>
            </v:group>
            <v:group style="position:absolute;left:11506;top:3669;width:101;height:97" coordorigin="11506,3669" coordsize="101,97">
              <v:shape style="position:absolute;left:11506;top:3669;width:101;height:97" coordorigin="11506,3669" coordsize="101,97" path="m11542,3669l11523,3679,11510,3697,11506,3719,11510,3738,11523,3754,11542,3764,11569,3766,11588,3756,11601,3739,11606,3718,11606,3715,11601,3696,11589,3681,11569,3672,11542,3669e" filled="t" fillcolor="#9BBA58" stroked="f">
                <v:path arrowok="t"/>
                <v:fill/>
              </v:shape>
            </v:group>
            <v:group style="position:absolute;left:11506;top:3669;width:101;height:97" coordorigin="11506,3669" coordsize="101,97">
              <v:shape style="position:absolute;left:11506;top:3669;width:101;height:97" coordorigin="11506,3669" coordsize="101,97" path="m11606,3718l11601,3739,11588,3756,11569,3766,11542,3764,11523,3754,11510,3738,11506,3719,11510,3697,11523,3679,11542,3669,11569,3672,11589,3681,11601,3696,11606,3715,11606,3718xe" filled="f" stroked="t" strokeweight=".75pt" strokecolor="#9BBA58">
                <v:path arrowok="t"/>
              </v:shape>
            </v:group>
            <v:group style="position:absolute;left:11933;top:3818;width:101;height:97" coordorigin="11933,3818" coordsize="101,97">
              <v:shape style="position:absolute;left:11933;top:3818;width:101;height:97" coordorigin="11933,3818" coordsize="101,97" path="m11969,3818l11950,3828,11938,3846,11933,3868,11938,3887,11950,3902,11969,3912,11996,3915,12015,3905,12029,3888,12034,3866,12034,3863,12028,3845,12016,3830,11996,3821,11969,3818e" filled="t" fillcolor="#9BBA58" stroked="f">
                <v:path arrowok="t"/>
                <v:fill/>
              </v:shape>
            </v:group>
            <v:group style="position:absolute;left:11933;top:3818;width:101;height:97" coordorigin="11933,3818" coordsize="101,97">
              <v:shape style="position:absolute;left:11933;top:3818;width:101;height:97" coordorigin="11933,3818" coordsize="101,97" path="m12034,3866l12029,3888,12015,3905,11996,3915,11969,3912,11950,3902,11938,3887,11933,3868,11938,3846,11950,3828,11969,3818,11996,3821,12016,3830,12028,3845,12034,3863,12034,3866xe" filled="f" stroked="t" strokeweight=".75pt" strokecolor="#9BBA58">
                <v:path arrowok="t"/>
              </v:shape>
            </v:group>
            <v:group style="position:absolute;left:12358;top:3744;width:101;height:97" coordorigin="12358,3744" coordsize="101,97">
              <v:shape style="position:absolute;left:12358;top:3744;width:101;height:97" coordorigin="12358,3744" coordsize="101,97" path="m12394,3744l12375,3754,12362,3771,12358,3794,12362,3813,12375,3828,12394,3838,12421,3841,12440,3831,12453,3814,12458,3792,12458,3789,12453,3771,12441,3756,12421,3746,12394,3744e" filled="t" fillcolor="#9BBA58" stroked="f">
                <v:path arrowok="t"/>
                <v:fill/>
              </v:shape>
            </v:group>
            <v:group style="position:absolute;left:12358;top:3744;width:101;height:97" coordorigin="12358,3744" coordsize="101,97">
              <v:shape style="position:absolute;left:12358;top:3744;width:101;height:97" coordorigin="12358,3744" coordsize="101,97" path="m12458,3792l12453,3814,12440,3831,12421,3841,12394,3838,12375,3828,12362,3813,12358,3794,12362,3771,12375,3754,12394,3744,12421,3746,12441,3756,12453,3771,12458,3789,12458,3792xe" filled="f" stroked="t" strokeweight=".75pt" strokecolor="#9BBA58">
                <v:path arrowok="t"/>
              </v:shape>
            </v:group>
            <v:group style="position:absolute;left:12782;top:4015;width:101;height:97" coordorigin="12782,4015" coordsize="101,97">
              <v:shape style="position:absolute;left:12782;top:4015;width:101;height:97" coordorigin="12782,4015" coordsize="101,97" path="m12819,4015l12800,4025,12787,4042,12782,4065,12787,4084,12799,4099,12819,4109,12846,4112,12865,4102,12878,4085,12883,4063,12883,4060,12878,4042,12866,4027,12846,4017,12819,4015e" filled="t" fillcolor="#9BBA58" stroked="f">
                <v:path arrowok="t"/>
                <v:fill/>
              </v:shape>
            </v:group>
            <v:group style="position:absolute;left:12782;top:4015;width:101;height:97" coordorigin="12782,4015" coordsize="101,97">
              <v:shape style="position:absolute;left:12782;top:4015;width:101;height:97" coordorigin="12782,4015" coordsize="101,97" path="m12883,4063l12878,4085,12865,4102,12846,4112,12819,4109,12799,4099,12787,4084,12782,4065,12787,4042,12800,4025,12819,4015,12846,4017,12866,4027,12878,4042,12883,4060,12883,4063xe" filled="f" stroked="t" strokeweight=".75pt" strokecolor="#9BBA58">
                <v:path arrowok="t"/>
              </v:shape>
            </v:group>
            <v:group style="position:absolute;left:13210;top:3818;width:101;height:97" coordorigin="13210,3818" coordsize="101,97">
              <v:shape style="position:absolute;left:13210;top:3818;width:101;height:97" coordorigin="13210,3818" coordsize="101,97" path="m13246,3818l13227,3828,13214,3846,13210,3868,13214,3887,13227,3902,13246,3912,13273,3915,13292,3905,13305,3888,13310,3866,13310,3863,13305,3845,13293,3830,13273,3821,13246,3818e" filled="t" fillcolor="#9BBA58" stroked="f">
                <v:path arrowok="t"/>
                <v:fill/>
              </v:shape>
            </v:group>
            <v:group style="position:absolute;left:13210;top:3818;width:101;height:97" coordorigin="13210,3818" coordsize="101,97">
              <v:shape style="position:absolute;left:13210;top:3818;width:101;height:97" coordorigin="13210,3818" coordsize="101,97" path="m13310,3866l13305,3888,13292,3905,13273,3915,13246,3912,13227,3902,13214,3887,13210,3868,13214,3846,13227,3828,13246,3818,13273,3821,13293,3830,13305,3845,13310,3863,13310,3866xe" filled="f" stroked="t" strokeweight=".75pt" strokecolor="#9BBA58">
                <v:path arrowok="t"/>
              </v:shape>
            </v:group>
            <v:group style="position:absolute;left:13634;top:3374;width:101;height:97" coordorigin="13634,3374" coordsize="101,97">
              <v:shape style="position:absolute;left:13634;top:3374;width:101;height:97" coordorigin="13634,3374" coordsize="101,97" path="m13671,3374l13652,3384,13639,3402,13634,3424,13639,3443,13651,3458,13671,3468,13698,3471,13717,3461,13730,3444,13735,3422,13735,3419,13730,3401,13718,3386,13698,3377,13671,3374e" filled="t" fillcolor="#9BBA58" stroked="f">
                <v:path arrowok="t"/>
                <v:fill/>
              </v:shape>
            </v:group>
            <v:group style="position:absolute;left:13634;top:3374;width:101;height:97" coordorigin="13634,3374" coordsize="101,97">
              <v:shape style="position:absolute;left:13634;top:3374;width:101;height:97" coordorigin="13634,3374" coordsize="101,97" path="m13735,3422l13730,3444,13717,3461,13698,3471,13671,3468,13651,3458,13639,3443,13634,3424,13639,3402,13652,3384,13671,3374,13698,3377,13718,3386,13730,3401,13735,3419,13735,3422xe" filled="f" stroked="t" strokeweight=".75pt" strokecolor="#9BBA58">
                <v:path arrowok="t"/>
              </v:shape>
            </v:group>
            <v:group style="position:absolute;left:14059;top:3398;width:101;height:97" coordorigin="14059,3398" coordsize="101,97">
              <v:shape style="position:absolute;left:14059;top:3398;width:101;height:97" coordorigin="14059,3398" coordsize="101,97" path="m14096,3398l14077,3408,14064,3426,14059,3448,14064,3467,14076,3482,14096,3492,14122,3495,14142,3485,14155,3468,14160,3446,14160,3443,14155,3425,14142,3410,14122,3401,14096,3398e" filled="t" fillcolor="#9BBA58" stroked="f">
                <v:path arrowok="t"/>
                <v:fill/>
              </v:shape>
            </v:group>
            <v:group style="position:absolute;left:14059;top:3398;width:101;height:97" coordorigin="14059,3398" coordsize="101,97">
              <v:shape style="position:absolute;left:14059;top:3398;width:101;height:97" coordorigin="14059,3398" coordsize="101,97" path="m14160,3446l14155,3468,14142,3485,14122,3495,14096,3492,14076,3482,14064,3467,14059,3448,14064,3426,14077,3408,14096,3398,14122,3401,14142,3410,14155,3425,14160,3443,14160,3446xe" filled="f" stroked="t" strokeweight=".75pt" strokecolor="#9BBA58">
                <v:path arrowok="t"/>
              </v:shape>
            </v:group>
            <v:group style="position:absolute;left:14484;top:3496;width:101;height:97" coordorigin="14484,3496" coordsize="101,97">
              <v:shape style="position:absolute;left:14484;top:3496;width:101;height:97" coordorigin="14484,3496" coordsize="101,97" path="m14520,3496l14502,3507,14489,3524,14484,3547,14489,3566,14501,3581,14521,3591,14547,3594,14567,3584,14580,3567,14585,3545,14585,3542,14580,3523,14567,3508,14547,3499,14520,3496e" filled="t" fillcolor="#9BBA58" stroked="f">
                <v:path arrowok="t"/>
                <v:fill/>
              </v:shape>
            </v:group>
            <v:group style="position:absolute;left:14484;top:3496;width:101;height:97" coordorigin="14484,3496" coordsize="101,97">
              <v:shape style="position:absolute;left:14484;top:3496;width:101;height:97" coordorigin="14484,3496" coordsize="101,97" path="m14585,3545l14580,3567,14567,3584,14547,3594,14521,3591,14501,3581,14489,3566,14484,3547,14489,3524,14502,3507,14520,3496,14547,3499,14567,3508,14580,3523,14585,3542,14585,3545xe" filled="f" stroked="t" strokeweight=".75pt" strokecolor="#9BBA58">
                <v:path arrowok="t"/>
              </v:shape>
            </v:group>
            <v:group style="position:absolute;left:14911;top:3669;width:101;height:97" coordorigin="14911,3669" coordsize="101,97">
              <v:shape style="position:absolute;left:14911;top:3669;width:101;height:97" coordorigin="14911,3669" coordsize="101,97" path="m14948,3669l14929,3679,14916,3697,14911,3719,14916,3738,14928,3754,14948,3764,14974,3766,14994,3756,15007,3739,15012,3718,15012,3715,15007,3696,14994,3681,14974,3672,14948,3669e" filled="t" fillcolor="#9BBA58" stroked="f">
                <v:path arrowok="t"/>
                <v:fill/>
              </v:shape>
            </v:group>
            <v:group style="position:absolute;left:14911;top:3669;width:101;height:97" coordorigin="14911,3669" coordsize="101,97">
              <v:shape style="position:absolute;left:14911;top:3669;width:101;height:97" coordorigin="14911,3669" coordsize="101,97" path="m15012,3718l15007,3739,14994,3756,14974,3766,14948,3764,14928,3754,14916,3738,14911,3719,14916,3697,14929,3679,14948,3669,14974,3672,14994,3681,15007,3696,15012,3715,15012,3718xe" filled="f" stroked="t" strokeweight=".75pt" strokecolor="#9BBA58">
                <v:path arrowok="t"/>
              </v:shape>
            </v:group>
            <v:group style="position:absolute;left:15336;top:3693;width:101;height:97" coordorigin="15336,3693" coordsize="101,97">
              <v:shape style="position:absolute;left:15336;top:3693;width:101;height:97" coordorigin="15336,3693" coordsize="101,97" path="m15372,3693l15354,3703,15341,3721,15336,3743,15341,3762,15353,3778,15373,3788,15399,3790,15419,3780,15432,3763,15437,3742,15437,3739,15432,3720,15419,3705,15399,3696,15372,3693e" filled="t" fillcolor="#9BBA58" stroked="f">
                <v:path arrowok="t"/>
                <v:fill/>
              </v:shape>
            </v:group>
            <v:group style="position:absolute;left:15336;top:3693;width:101;height:97" coordorigin="15336,3693" coordsize="101,97">
              <v:shape style="position:absolute;left:15336;top:3693;width:101;height:97" coordorigin="15336,3693" coordsize="101,97" path="m15437,3742l15432,3763,15419,3780,15399,3790,15373,3788,15353,3778,15341,3762,15336,3743,15341,3721,15354,3703,15372,3693,15399,3696,15419,3705,15432,3720,15437,3739,15437,3742xe" filled="f" stroked="t" strokeweight=".75pt" strokecolor="#9BBA58">
                <v:path arrowok="t"/>
              </v:shape>
            </v:group>
            <v:group style="position:absolute;left:15761;top:3720;width:101;height:97" coordorigin="15761,3720" coordsize="101,97">
              <v:shape style="position:absolute;left:15761;top:3720;width:101;height:97" coordorigin="15761,3720" coordsize="101,97" path="m15797,3720l15778,3730,15766,3747,15761,3770,15766,3789,15778,3804,15797,3814,15824,3817,15843,3807,15857,3790,15862,3768,15862,3765,15856,3747,15844,3732,15824,3722,15797,3720e" filled="t" fillcolor="#9BBA58" stroked="f">
                <v:path arrowok="t"/>
                <v:fill/>
              </v:shape>
            </v:group>
            <v:group style="position:absolute;left:15761;top:3720;width:101;height:97" coordorigin="15761,3720" coordsize="101,97">
              <v:shape style="position:absolute;left:15761;top:3720;width:101;height:97" coordorigin="15761,3720" coordsize="101,97" path="m15862,3768l15857,3790,15843,3807,15824,3817,15797,3814,15778,3804,15766,3789,15761,3770,15766,3747,15778,3730,15797,3720,15824,3722,15844,3732,15856,3747,15862,3765,15862,3768xe" filled="f" stroked="t" strokeweight=".75pt" strokecolor="#9BBA58">
                <v:path arrowok="t"/>
              </v:shape>
            </v:group>
            <v:group style="position:absolute;left:16188;top:3595;width:101;height:97" coordorigin="16188,3595" coordsize="101,97">
              <v:shape style="position:absolute;left:16188;top:3595;width:101;height:97" coordorigin="16188,3595" coordsize="101,97" path="m16224,3595l16206,3605,16193,3622,16188,3645,16193,3664,16205,3679,16225,3689,16251,3692,16271,3682,16284,3665,16289,3643,16289,3640,16284,3622,16271,3607,16251,3597,16224,3595e" filled="t" fillcolor="#9BBA58" stroked="f">
                <v:path arrowok="t"/>
                <v:fill/>
              </v:shape>
            </v:group>
            <v:group style="position:absolute;left:16188;top:3595;width:101;height:97" coordorigin="16188,3595" coordsize="101,97">
              <v:shape style="position:absolute;left:16188;top:3595;width:101;height:97" coordorigin="16188,3595" coordsize="101,97" path="m16289,3643l16284,3665,16271,3682,16251,3692,16225,3689,16205,3679,16193,3664,16188,3645,16193,3622,16206,3605,16224,3595,16251,3597,16271,3607,16284,3622,16289,3640,16289,3643xe" filled="f" stroked="t" strokeweight=".75pt" strokecolor="#9BBA58">
                <v:path arrowok="t"/>
              </v:shape>
            </v:group>
            <v:group style="position:absolute;left:16613;top:3693;width:101;height:97" coordorigin="16613,3693" coordsize="101,97">
              <v:shape style="position:absolute;left:16613;top:3693;width:101;height:97" coordorigin="16613,3693" coordsize="101,97" path="m16649,3693l16630,3703,16618,3721,16613,3743,16618,3762,16630,3778,16649,3788,16676,3790,16695,3780,16709,3763,16714,3742,16714,3739,16708,3720,16696,3705,16676,3696,16649,3693e" filled="t" fillcolor="#9BBA58" stroked="f">
                <v:path arrowok="t"/>
                <v:fill/>
              </v:shape>
            </v:group>
            <v:group style="position:absolute;left:16613;top:3693;width:101;height:97" coordorigin="16613,3693" coordsize="101,97">
              <v:shape style="position:absolute;left:16613;top:3693;width:101;height:97" coordorigin="16613,3693" coordsize="101,97" path="m16714,3742l16709,3763,16695,3780,16676,3790,16649,3788,16630,3778,16618,3762,16613,3743,16618,3721,16630,3703,16649,3693,16676,3696,16696,3705,16708,3720,16714,3739,16714,3742xe" filled="f" stroked="t" strokeweight=".75pt" strokecolor="#9BBA58">
                <v:path arrowok="t"/>
              </v:shape>
            </v:group>
            <v:group style="position:absolute;left:17038;top:3792;width:101;height:97" coordorigin="17038,3792" coordsize="101,97">
              <v:shape style="position:absolute;left:17038;top:3792;width:101;height:97" coordorigin="17038,3792" coordsize="101,97" path="m17074,3792l17055,3802,17042,3819,17038,3842,17042,3861,17055,3876,17074,3886,17101,3889,17120,3879,17133,3862,17138,3840,17138,3837,17133,3819,17121,3804,17101,3794,17074,3792e" filled="t" fillcolor="#9BBA58" stroked="f">
                <v:path arrowok="t"/>
                <v:fill/>
              </v:shape>
            </v:group>
            <v:group style="position:absolute;left:17038;top:3792;width:101;height:97" coordorigin="17038,3792" coordsize="101,97">
              <v:shape style="position:absolute;left:17038;top:3792;width:101;height:97" coordorigin="17038,3792" coordsize="101,97" path="m17138,3840l17133,3862,17120,3879,17101,3889,17074,3886,17055,3876,17042,3861,17038,3842,17042,3819,17055,3802,17074,3792,17101,3794,17121,3804,17133,3819,17138,3837,17138,3840xe" filled="f" stroked="t" strokeweight=".75pt" strokecolor="#9BBA58">
                <v:path arrowok="t"/>
              </v:shape>
            </v:group>
            <v:group style="position:absolute;left:17462;top:3991;width:101;height:97" coordorigin="17462,3991" coordsize="101,97">
              <v:shape style="position:absolute;left:17462;top:3991;width:101;height:97" coordorigin="17462,3991" coordsize="101,97" path="m17499,3991l17480,4001,17467,4018,17462,4041,17467,4060,17479,4075,17499,4085,17526,4088,17545,4078,17558,4061,17563,4039,17563,4036,17558,4018,17546,4003,17526,3993,17499,3991e" filled="t" fillcolor="#9BBA58" stroked="f">
                <v:path arrowok="t"/>
                <v:fill/>
              </v:shape>
            </v:group>
            <v:group style="position:absolute;left:17462;top:3991;width:101;height:97" coordorigin="17462,3991" coordsize="101,97">
              <v:shape style="position:absolute;left:17462;top:3991;width:101;height:97" coordorigin="17462,3991" coordsize="101,97" path="m17563,4039l17558,4061,17545,4078,17526,4088,17499,4085,17479,4075,17467,4060,17462,4041,17467,4018,17480,4001,17499,3991,17526,3993,17546,4003,17558,4018,17563,4036,17563,4039xe" filled="f" stroked="t" strokeweight=".75pt" strokecolor="#9BBA58">
                <v:path arrowok="t"/>
              </v:shape>
            </v:group>
            <v:group style="position:absolute;left:17890;top:3792;width:101;height:97" coordorigin="17890,3792" coordsize="101,97">
              <v:shape style="position:absolute;left:17890;top:3792;width:101;height:97" coordorigin="17890,3792" coordsize="101,97" path="m17926,3792l17907,3802,17894,3819,17890,3842,17894,3861,17907,3876,17926,3886,17953,3889,17972,3879,17985,3862,17990,3840,17990,3837,17985,3819,17973,3804,17953,3794,17926,3792e" filled="t" fillcolor="#9BBA58" stroked="f">
                <v:path arrowok="t"/>
                <v:fill/>
              </v:shape>
            </v:group>
            <v:group style="position:absolute;left:17890;top:3792;width:101;height:97" coordorigin="17890,3792" coordsize="101,97">
              <v:shape style="position:absolute;left:17890;top:3792;width:101;height:97" coordorigin="17890,3792" coordsize="101,97" path="m17990,3840l17985,3862,17972,3879,17953,3889,17926,3886,17907,3876,17894,3861,17890,3842,17894,3819,17907,3802,17926,3792,17953,3794,17973,3804,17985,3819,17990,3837,17990,3840xe" filled="f" stroked="t" strokeweight=".75pt" strokecolor="#9BBA58">
                <v:path arrowok="t"/>
              </v:shape>
            </v:group>
            <v:group style="position:absolute;left:18314;top:3818;width:101;height:97" coordorigin="18314,3818" coordsize="101,97">
              <v:shape style="position:absolute;left:18314;top:3818;width:101;height:97" coordorigin="18314,3818" coordsize="101,97" path="m18351,3818l18332,3828,18319,3846,18314,3868,18319,3887,18331,3902,18351,3912,18378,3915,18397,3905,18410,3888,18415,3866,18415,3863,18410,3845,18398,3830,18378,3821,18351,3818e" filled="t" fillcolor="#9BBA58" stroked="f">
                <v:path arrowok="t"/>
                <v:fill/>
              </v:shape>
            </v:group>
            <v:group style="position:absolute;left:18314;top:3818;width:101;height:97" coordorigin="18314,3818" coordsize="101,97">
              <v:shape style="position:absolute;left:18314;top:3818;width:101;height:97" coordorigin="18314,3818" coordsize="101,97" path="m18415,3866l18410,3888,18397,3905,18378,3915,18351,3912,18331,3902,18319,3887,18314,3868,18319,3846,18332,3828,18351,3818,18378,3821,18398,3830,18410,3845,18415,3863,18415,3866xe" filled="f" stroked="t" strokeweight=".75pt" strokecolor="#9BBA58">
                <v:path arrowok="t"/>
              </v:shape>
            </v:group>
            <v:group style="position:absolute;left:18739;top:3720;width:101;height:97" coordorigin="18739,3720" coordsize="101,97">
              <v:shape style="position:absolute;left:18739;top:3720;width:101;height:97" coordorigin="18739,3720" coordsize="101,97" path="m18776,3720l18757,3730,18744,3747,18739,3770,18744,3789,18756,3804,18776,3814,18802,3817,18822,3807,18835,3790,18840,3768,18840,3765,18835,3747,18822,3732,18802,3722,18776,3720e" filled="t" fillcolor="#9BBA58" stroked="f">
                <v:path arrowok="t"/>
                <v:fill/>
              </v:shape>
            </v:group>
            <v:group style="position:absolute;left:18739;top:3720;width:101;height:97" coordorigin="18739,3720" coordsize="101,97">
              <v:shape style="position:absolute;left:18739;top:3720;width:101;height:97" coordorigin="18739,3720" coordsize="101,97" path="m18840,3768l18835,3790,18822,3807,18802,3817,18776,3814,18756,3804,18744,3789,18739,3770,18744,3747,18757,3730,18776,3720,18802,3722,18822,3732,18835,3747,18840,3765,18840,3768xe" filled="f" stroked="t" strokeweight=".75pt" strokecolor="#9BBA58">
                <v:path arrowok="t"/>
              </v:shape>
            </v:group>
            <v:group style="position:absolute;left:6026;top:3372;width:12766;height:989" coordorigin="6026,3372" coordsize="12766,989">
              <v:shape style="position:absolute;left:6026;top:3372;width:12766;height:989" coordorigin="6026,3372" coordsize="12766,989" path="m6026,3965l6454,3571,6878,4361,7303,3545,7728,3497,8155,3842,8580,3842,9005,3768,9432,3473,9857,3372,10282,3422,10706,3768,11134,3571,11558,4066,11983,4066,12410,3744,12835,3521,13260,4039,13685,3744,14112,3744,14537,3893,14962,3571,15386,3965,15814,3842,16238,3595,16663,3792,17090,3595,17515,4114,17940,3965,18365,3991,18792,3991e" filled="f" stroked="t" strokeweight="2.16pt" strokecolor="#7C5F9F">
                <v:path arrowok="t"/>
              </v:shape>
            </v:group>
            <v:group style="position:absolute;left:5956;top:3895;width:139;height:139" coordorigin="5956,3895" coordsize="139,139">
              <v:shape style="position:absolute;left:5956;top:3895;width:139;height:139" coordorigin="5956,3895" coordsize="139,139" path="m6026,3964l5956,4034,6096,4034,6026,3964e" filled="t" fillcolor="#8063A1" stroked="f">
                <v:path arrowok="t"/>
                <v:fill/>
              </v:shape>
              <v:shape style="position:absolute;left:5956;top:3895;width:139;height:139" coordorigin="5956,3895" coordsize="139,139" path="m6096,3895l5956,3895,6026,3964,6096,3895e" filled="t" fillcolor="#8063A1" stroked="f">
                <v:path arrowok="t"/>
                <v:fill/>
              </v:shape>
            </v:group>
            <v:group style="position:absolute;left:5956;top:3895;width:139;height:139" coordorigin="5956,3895" coordsize="139,139">
              <v:shape style="position:absolute;left:5956;top:3895;width:139;height:139" coordorigin="5956,3895" coordsize="139,139" path="m6096,4034l5956,3895e" filled="f" stroked="t" strokeweight=".75pt" strokecolor="#7C5F9F">
                <v:path arrowok="t"/>
              </v:shape>
            </v:group>
            <v:group style="position:absolute;left:5956;top:3895;width:139;height:139" coordorigin="5956,3895" coordsize="139,139">
              <v:shape style="position:absolute;left:5956;top:3895;width:139;height:139" coordorigin="5956,3895" coordsize="139,139" path="m5956,4034l6096,3895e" filled="f" stroked="t" strokeweight=".75pt" strokecolor="#7C5F9F">
                <v:path arrowok="t"/>
              </v:shape>
            </v:group>
            <v:group style="position:absolute;left:6381;top:3499;width:139;height:139" coordorigin="6381,3499" coordsize="139,139">
              <v:shape style="position:absolute;left:6381;top:3499;width:139;height:139" coordorigin="6381,3499" coordsize="139,139" path="m6451,3568l6381,3638,6520,3638,6451,3568e" filled="t" fillcolor="#8063A1" stroked="f">
                <v:path arrowok="t"/>
                <v:fill/>
              </v:shape>
              <v:shape style="position:absolute;left:6381;top:3499;width:139;height:139" coordorigin="6381,3499" coordsize="139,139" path="m6520,3499l6381,3499,6451,3568,6520,3499e" filled="t" fillcolor="#8063A1" stroked="f">
                <v:path arrowok="t"/>
                <v:fill/>
              </v:shape>
            </v:group>
            <v:group style="position:absolute;left:6381;top:3499;width:139;height:139" coordorigin="6381,3499" coordsize="139,139">
              <v:shape style="position:absolute;left:6381;top:3499;width:139;height:139" coordorigin="6381,3499" coordsize="139,139" path="m6520,3638l6381,3499e" filled="f" stroked="t" strokeweight=".75pt" strokecolor="#7C5F9F">
                <v:path arrowok="t"/>
              </v:shape>
            </v:group>
            <v:group style="position:absolute;left:6381;top:3499;width:139;height:139" coordorigin="6381,3499" coordsize="139,139">
              <v:shape style="position:absolute;left:6381;top:3499;width:139;height:139" coordorigin="6381,3499" coordsize="139,139" path="m6381,3638l6520,3499e" filled="f" stroked="t" strokeweight=".75pt" strokecolor="#7C5F9F">
                <v:path arrowok="t"/>
              </v:shape>
            </v:group>
            <v:group style="position:absolute;left:6806;top:4288;width:139;height:139" coordorigin="6806,4288" coordsize="139,139">
              <v:shape style="position:absolute;left:6806;top:4288;width:139;height:139" coordorigin="6806,4288" coordsize="139,139" path="m6876,4358l6806,4428,6945,4428,6876,4358e" filled="t" fillcolor="#8063A1" stroked="f">
                <v:path arrowok="t"/>
                <v:fill/>
              </v:shape>
              <v:shape style="position:absolute;left:6806;top:4288;width:139;height:139" coordorigin="6806,4288" coordsize="139,139" path="m6945,4288l6806,4288,6876,4358,6945,4288e" filled="t" fillcolor="#8063A1" stroked="f">
                <v:path arrowok="t"/>
                <v:fill/>
              </v:shape>
            </v:group>
            <v:group style="position:absolute;left:6806;top:4288;width:139;height:139" coordorigin="6806,4288" coordsize="139,139">
              <v:shape style="position:absolute;left:6806;top:4288;width:139;height:139" coordorigin="6806,4288" coordsize="139,139" path="m6945,4428l6806,4288e" filled="f" stroked="t" strokeweight=".75pt" strokecolor="#7C5F9F">
                <v:path arrowok="t"/>
              </v:shape>
            </v:group>
            <v:group style="position:absolute;left:6806;top:4288;width:139;height:139" coordorigin="6806,4288" coordsize="139,139">
              <v:shape style="position:absolute;left:6806;top:4288;width:139;height:139" coordorigin="6806,4288" coordsize="139,139" path="m6806,4428l6945,4288e" filled="f" stroked="t" strokeweight=".75pt" strokecolor="#7C5F9F">
                <v:path arrowok="t"/>
              </v:shape>
            </v:group>
            <v:group style="position:absolute;left:7233;top:3475;width:139;height:139" coordorigin="7233,3475" coordsize="139,139">
              <v:shape style="position:absolute;left:7233;top:3475;width:139;height:139" coordorigin="7233,3475" coordsize="139,139" path="m7303,3544l7233,3614,7372,3614,7303,3544e" filled="t" fillcolor="#8063A1" stroked="f">
                <v:path arrowok="t"/>
                <v:fill/>
              </v:shape>
              <v:shape style="position:absolute;left:7233;top:3475;width:139;height:139" coordorigin="7233,3475" coordsize="139,139" path="m7372,3475l7233,3475,7303,3544,7372,3475e" filled="t" fillcolor="#8063A1" stroked="f">
                <v:path arrowok="t"/>
                <v:fill/>
              </v:shape>
            </v:group>
            <v:group style="position:absolute;left:7233;top:3475;width:139;height:139" coordorigin="7233,3475" coordsize="139,139">
              <v:shape style="position:absolute;left:7233;top:3475;width:139;height:139" coordorigin="7233,3475" coordsize="139,139" path="m7372,3614l7233,3475e" filled="f" stroked="t" strokeweight=".75pt" strokecolor="#7C5F9F">
                <v:path arrowok="t"/>
              </v:shape>
            </v:group>
            <v:group style="position:absolute;left:7233;top:3475;width:139;height:139" coordorigin="7233,3475" coordsize="139,139">
              <v:shape style="position:absolute;left:7233;top:3475;width:139;height:139" coordorigin="7233,3475" coordsize="139,139" path="m7233,3614l7372,3475e" filled="f" stroked="t" strokeweight=".75pt" strokecolor="#7C5F9F">
                <v:path arrowok="t"/>
              </v:shape>
            </v:group>
            <v:group style="position:absolute;left:7658;top:3424;width:139;height:139" coordorigin="7658,3424" coordsize="139,139">
              <v:shape style="position:absolute;left:7658;top:3424;width:139;height:139" coordorigin="7658,3424" coordsize="139,139" path="m7728,3494l7658,3564,7797,3564,7728,3494e" filled="t" fillcolor="#8063A1" stroked="f">
                <v:path arrowok="t"/>
                <v:fill/>
              </v:shape>
              <v:shape style="position:absolute;left:7658;top:3424;width:139;height:139" coordorigin="7658,3424" coordsize="139,139" path="m7797,3424l7658,3424,7728,3494,7797,3424e" filled="t" fillcolor="#8063A1" stroked="f">
                <v:path arrowok="t"/>
                <v:fill/>
              </v:shape>
            </v:group>
            <v:group style="position:absolute;left:7658;top:3424;width:139;height:139" coordorigin="7658,3424" coordsize="139,139">
              <v:shape style="position:absolute;left:7658;top:3424;width:139;height:139" coordorigin="7658,3424" coordsize="139,139" path="m7797,3564l7658,3424e" filled="f" stroked="t" strokeweight=".75pt" strokecolor="#7C5F9F">
                <v:path arrowok="t"/>
              </v:shape>
            </v:group>
            <v:group style="position:absolute;left:7658;top:3424;width:139;height:139" coordorigin="7658,3424" coordsize="139,139">
              <v:shape style="position:absolute;left:7658;top:3424;width:139;height:139" coordorigin="7658,3424" coordsize="139,139" path="m7658,3564l7797,3424e" filled="f" stroked="t" strokeweight=".75pt" strokecolor="#7C5F9F">
                <v:path arrowok="t"/>
              </v:shape>
            </v:group>
            <v:group style="position:absolute;left:8083;top:3770;width:139;height:139" coordorigin="8083,3770" coordsize="139,139">
              <v:shape style="position:absolute;left:8083;top:3770;width:139;height:139" coordorigin="8083,3770" coordsize="139,139" path="m8152,3840l8083,3909,8222,3909,8152,3840e" filled="t" fillcolor="#8063A1" stroked="f">
                <v:path arrowok="t"/>
                <v:fill/>
              </v:shape>
              <v:shape style="position:absolute;left:8083;top:3770;width:139;height:139" coordorigin="8083,3770" coordsize="139,139" path="m8222,3770l8083,3770,8152,3840,8222,3770e" filled="t" fillcolor="#8063A1" stroked="f">
                <v:path arrowok="t"/>
                <v:fill/>
              </v:shape>
            </v:group>
            <v:group style="position:absolute;left:8083;top:3770;width:139;height:139" coordorigin="8083,3770" coordsize="139,139">
              <v:shape style="position:absolute;left:8083;top:3770;width:139;height:139" coordorigin="8083,3770" coordsize="139,139" path="m8222,3909l8083,3770e" filled="f" stroked="t" strokeweight=".75pt" strokecolor="#7C5F9F">
                <v:path arrowok="t"/>
              </v:shape>
            </v:group>
            <v:group style="position:absolute;left:8083;top:3770;width:139;height:139" coordorigin="8083,3770" coordsize="139,139">
              <v:shape style="position:absolute;left:8083;top:3770;width:139;height:139" coordorigin="8083,3770" coordsize="139,139" path="m8083,3909l8222,3770e" filled="f" stroked="t" strokeweight=".75pt" strokecolor="#7C5F9F">
                <v:path arrowok="t"/>
              </v:shape>
            </v:group>
            <v:group style="position:absolute;left:8510;top:3770;width:139;height:139" coordorigin="8510,3770" coordsize="139,139">
              <v:shape style="position:absolute;left:8510;top:3770;width:139;height:139" coordorigin="8510,3770" coordsize="139,139" path="m8580,3840l8510,3909,8649,3909,8580,3840e" filled="t" fillcolor="#8063A1" stroked="f">
                <v:path arrowok="t"/>
                <v:fill/>
              </v:shape>
              <v:shape style="position:absolute;left:8510;top:3770;width:139;height:139" coordorigin="8510,3770" coordsize="139,139" path="m8649,3770l8510,3770,8580,3840,8649,3770e" filled="t" fillcolor="#8063A1" stroked="f">
                <v:path arrowok="t"/>
                <v:fill/>
              </v:shape>
            </v:group>
            <v:group style="position:absolute;left:8510;top:3770;width:139;height:139" coordorigin="8510,3770" coordsize="139,139">
              <v:shape style="position:absolute;left:8510;top:3770;width:139;height:139" coordorigin="8510,3770" coordsize="139,139" path="m8649,3909l8510,3770e" filled="f" stroked="t" strokeweight=".75pt" strokecolor="#7C5F9F">
                <v:path arrowok="t"/>
              </v:shape>
            </v:group>
            <v:group style="position:absolute;left:8510;top:3770;width:139;height:139" coordorigin="8510,3770" coordsize="139,139">
              <v:shape style="position:absolute;left:8510;top:3770;width:139;height:139" coordorigin="8510,3770" coordsize="139,139" path="m8510,3909l8649,3770e" filled="f" stroked="t" strokeweight=".75pt" strokecolor="#7C5F9F">
                <v:path arrowok="t"/>
              </v:shape>
            </v:group>
            <v:group style="position:absolute;left:8935;top:3698;width:139;height:139" coordorigin="8935,3698" coordsize="139,139">
              <v:shape style="position:absolute;left:8935;top:3698;width:139;height:139" coordorigin="8935,3698" coordsize="139,139" path="m9004,3768l8935,3837,9074,3837,9004,3768e" filled="t" fillcolor="#8063A1" stroked="f">
                <v:path arrowok="t"/>
                <v:fill/>
              </v:shape>
              <v:shape style="position:absolute;left:8935;top:3698;width:139;height:139" coordorigin="8935,3698" coordsize="139,139" path="m9074,3698l8935,3698,9004,3768,9074,3698e" filled="t" fillcolor="#8063A1" stroked="f">
                <v:path arrowok="t"/>
                <v:fill/>
              </v:shape>
            </v:group>
            <v:group style="position:absolute;left:8935;top:3698;width:139;height:139" coordorigin="8935,3698" coordsize="139,139">
              <v:shape style="position:absolute;left:8935;top:3698;width:139;height:139" coordorigin="8935,3698" coordsize="139,139" path="m9074,3837l8935,3698e" filled="f" stroked="t" strokeweight=".75pt" strokecolor="#7C5F9F">
                <v:path arrowok="t"/>
              </v:shape>
            </v:group>
            <v:group style="position:absolute;left:8935;top:3698;width:139;height:139" coordorigin="8935,3698" coordsize="139,139">
              <v:shape style="position:absolute;left:8935;top:3698;width:139;height:139" coordorigin="8935,3698" coordsize="139,139" path="m8935,3837l9074,3698e" filled="f" stroked="t" strokeweight=".75pt" strokecolor="#7C5F9F">
                <v:path arrowok="t"/>
              </v:shape>
            </v:group>
            <v:group style="position:absolute;left:9360;top:3400;width:139;height:139" coordorigin="9360,3400" coordsize="139,139">
              <v:shape style="position:absolute;left:9360;top:3400;width:139;height:139" coordorigin="9360,3400" coordsize="139,139" path="m9429,3470l9360,3540,9499,3540,9429,3470e" filled="t" fillcolor="#8063A1" stroked="f">
                <v:path arrowok="t"/>
                <v:fill/>
              </v:shape>
              <v:shape style="position:absolute;left:9360;top:3400;width:139;height:139" coordorigin="9360,3400" coordsize="139,139" path="m9499,3400l9360,3400,9429,3470,9499,3400e" filled="t" fillcolor="#8063A1" stroked="f">
                <v:path arrowok="t"/>
                <v:fill/>
              </v:shape>
            </v:group>
            <v:group style="position:absolute;left:9360;top:3400;width:139;height:139" coordorigin="9360,3400" coordsize="139,139">
              <v:shape style="position:absolute;left:9360;top:3400;width:139;height:139" coordorigin="9360,3400" coordsize="139,139" path="m9499,3540l9360,3400e" filled="f" stroked="t" strokeweight=".75pt" strokecolor="#7C5F9F">
                <v:path arrowok="t"/>
              </v:shape>
            </v:group>
            <v:group style="position:absolute;left:9360;top:3400;width:139;height:139" coordorigin="9360,3400" coordsize="139,139">
              <v:shape style="position:absolute;left:9360;top:3400;width:139;height:139" coordorigin="9360,3400" coordsize="139,139" path="m9360,3540l9499,3400e" filled="f" stroked="t" strokeweight=".75pt" strokecolor="#7C5F9F">
                <v:path arrowok="t"/>
              </v:shape>
            </v:group>
            <v:group style="position:absolute;left:5815;top:3300;width:13188;height:2" coordorigin="5815,3300" coordsize="13188,2">
              <v:shape style="position:absolute;left:5815;top:3300;width:13188;height:2" coordorigin="5815,3300" coordsize="13188,0" path="m5815,3300l19003,3300e" filled="f" stroked="t" strokeweight=".72pt" strokecolor="#D9D9D9">
                <v:path arrowok="t"/>
              </v:shape>
            </v:group>
            <v:group style="position:absolute;left:9784;top:3302;width:139;height:139" coordorigin="9784,3302" coordsize="139,139">
              <v:shape style="position:absolute;left:9784;top:3302;width:139;height:139" coordorigin="9784,3302" coordsize="139,139" path="m9854,3372l9784,3441,9924,3441,9854,3372e" filled="t" fillcolor="#8063A1" stroked="f">
                <v:path arrowok="t"/>
                <v:fill/>
              </v:shape>
              <v:shape style="position:absolute;left:9784;top:3302;width:139;height:139" coordorigin="9784,3302" coordsize="139,139" path="m9924,3302l9784,3302,9854,3372,9924,3302e" filled="t" fillcolor="#8063A1" stroked="f">
                <v:path arrowok="t"/>
                <v:fill/>
              </v:shape>
            </v:group>
            <v:group style="position:absolute;left:9784;top:3302;width:139;height:139" coordorigin="9784,3302" coordsize="139,139">
              <v:shape style="position:absolute;left:9784;top:3302;width:139;height:139" coordorigin="9784,3302" coordsize="139,139" path="m9924,3441l9784,3302e" filled="f" stroked="t" strokeweight=".75pt" strokecolor="#7C5F9F">
                <v:path arrowok="t"/>
              </v:shape>
            </v:group>
            <v:group style="position:absolute;left:9784;top:3302;width:139;height:139" coordorigin="9784,3302" coordsize="139,139">
              <v:shape style="position:absolute;left:9784;top:3302;width:139;height:139" coordorigin="9784,3302" coordsize="139,139" path="m9784,3441l9924,3302e" filled="f" stroked="t" strokeweight=".75pt" strokecolor="#7C5F9F">
                <v:path arrowok="t"/>
              </v:shape>
            </v:group>
            <v:group style="position:absolute;left:10212;top:3352;width:139;height:139" coordorigin="10212,3352" coordsize="139,139">
              <v:shape style="position:absolute;left:10212;top:3352;width:139;height:139" coordorigin="10212,3352" coordsize="139,139" path="m10281,3422l10212,3492,10351,3492,10281,3422e" filled="t" fillcolor="#8063A1" stroked="f">
                <v:path arrowok="t"/>
                <v:fill/>
              </v:shape>
              <v:shape style="position:absolute;left:10212;top:3352;width:139;height:139" coordorigin="10212,3352" coordsize="139,139" path="m10351,3352l10212,3352,10281,3422,10351,3352e" filled="t" fillcolor="#8063A1" stroked="f">
                <v:path arrowok="t"/>
                <v:fill/>
              </v:shape>
            </v:group>
            <v:group style="position:absolute;left:10212;top:3352;width:139;height:139" coordorigin="10212,3352" coordsize="139,139">
              <v:shape style="position:absolute;left:10212;top:3352;width:139;height:139" coordorigin="10212,3352" coordsize="139,139" path="m10351,3492l10212,3352e" filled="f" stroked="t" strokeweight=".75pt" strokecolor="#7C5F9F">
                <v:path arrowok="t"/>
              </v:shape>
            </v:group>
            <v:group style="position:absolute;left:10212;top:3352;width:139;height:139" coordorigin="10212,3352" coordsize="139,139">
              <v:shape style="position:absolute;left:10212;top:3352;width:139;height:139" coordorigin="10212,3352" coordsize="139,139" path="m10212,3492l10351,3352e" filled="f" stroked="t" strokeweight=".75pt" strokecolor="#7C5F9F">
                <v:path arrowok="t"/>
              </v:shape>
            </v:group>
            <v:group style="position:absolute;left:10636;top:3698;width:139;height:139" coordorigin="10636,3698" coordsize="139,139">
              <v:shape style="position:absolute;left:10636;top:3698;width:139;height:139" coordorigin="10636,3698" coordsize="139,139" path="m10706,3768l10636,3837,10776,3837,10706,3768e" filled="t" fillcolor="#8063A1" stroked="f">
                <v:path arrowok="t"/>
                <v:fill/>
              </v:shape>
              <v:shape style="position:absolute;left:10636;top:3698;width:139;height:139" coordorigin="10636,3698" coordsize="139,139" path="m10776,3698l10636,3698,10706,3768,10776,3698e" filled="t" fillcolor="#8063A1" stroked="f">
                <v:path arrowok="t"/>
                <v:fill/>
              </v:shape>
            </v:group>
            <v:group style="position:absolute;left:10636;top:3698;width:139;height:139" coordorigin="10636,3698" coordsize="139,139">
              <v:shape style="position:absolute;left:10636;top:3698;width:139;height:139" coordorigin="10636,3698" coordsize="139,139" path="m10776,3837l10636,3698e" filled="f" stroked="t" strokeweight=".75pt" strokecolor="#7C5F9F">
                <v:path arrowok="t"/>
              </v:shape>
            </v:group>
            <v:group style="position:absolute;left:10636;top:3698;width:139;height:139" coordorigin="10636,3698" coordsize="139,139">
              <v:shape style="position:absolute;left:10636;top:3698;width:139;height:139" coordorigin="10636,3698" coordsize="139,139" path="m10636,3837l10776,3698e" filled="f" stroked="t" strokeweight=".75pt" strokecolor="#7C5F9F">
                <v:path arrowok="t"/>
              </v:shape>
            </v:group>
            <v:group style="position:absolute;left:11061;top:3499;width:139;height:139" coordorigin="11061,3499" coordsize="139,139">
              <v:shape style="position:absolute;left:11061;top:3499;width:139;height:139" coordorigin="11061,3499" coordsize="139,139" path="m11131,3568l11061,3638,11200,3638,11131,3568e" filled="t" fillcolor="#8063A1" stroked="f">
                <v:path arrowok="t"/>
                <v:fill/>
              </v:shape>
              <v:shape style="position:absolute;left:11061;top:3499;width:139;height:139" coordorigin="11061,3499" coordsize="139,139" path="m11200,3499l11061,3499,11131,3568,11200,3499e" filled="t" fillcolor="#8063A1" stroked="f">
                <v:path arrowok="t"/>
                <v:fill/>
              </v:shape>
            </v:group>
            <v:group style="position:absolute;left:11061;top:3499;width:139;height:139" coordorigin="11061,3499" coordsize="139,139">
              <v:shape style="position:absolute;left:11061;top:3499;width:139;height:139" coordorigin="11061,3499" coordsize="139,139" path="m11200,3638l11061,3499e" filled="f" stroked="t" strokeweight=".75pt" strokecolor="#7C5F9F">
                <v:path arrowok="t"/>
              </v:shape>
            </v:group>
            <v:group style="position:absolute;left:11061;top:3499;width:139;height:139" coordorigin="11061,3499" coordsize="139,139">
              <v:shape style="position:absolute;left:11061;top:3499;width:139;height:139" coordorigin="11061,3499" coordsize="139,139" path="m11061,3638l11200,3499e" filled="f" stroked="t" strokeweight=".75pt" strokecolor="#7C5F9F">
                <v:path arrowok="t"/>
              </v:shape>
            </v:group>
            <v:group style="position:absolute;left:11486;top:3993;width:139;height:139" coordorigin="11486,3993" coordsize="139,139">
              <v:shape style="position:absolute;left:11486;top:3993;width:139;height:139" coordorigin="11486,3993" coordsize="139,139" path="m11556,4063l11486,4132,11625,4132,11556,4063e" filled="t" fillcolor="#8063A1" stroked="f">
                <v:path arrowok="t"/>
                <v:fill/>
              </v:shape>
              <v:shape style="position:absolute;left:11486;top:3993;width:139;height:139" coordorigin="11486,3993" coordsize="139,139" path="m11625,3993l11486,3993,11556,4063,11625,3993e" filled="t" fillcolor="#8063A1" stroked="f">
                <v:path arrowok="t"/>
                <v:fill/>
              </v:shape>
            </v:group>
            <v:group style="position:absolute;left:11486;top:3993;width:139;height:139" coordorigin="11486,3993" coordsize="139,139">
              <v:shape style="position:absolute;left:11486;top:3993;width:139;height:139" coordorigin="11486,3993" coordsize="139,139" path="m11625,4132l11486,3993e" filled="f" stroked="t" strokeweight=".75pt" strokecolor="#7C5F9F">
                <v:path arrowok="t"/>
              </v:shape>
            </v:group>
            <v:group style="position:absolute;left:11486;top:3993;width:139;height:139" coordorigin="11486,3993" coordsize="139,139">
              <v:shape style="position:absolute;left:11486;top:3993;width:139;height:139" coordorigin="11486,3993" coordsize="139,139" path="m11486,4132l11625,3993e" filled="f" stroked="t" strokeweight=".75pt" strokecolor="#7C5F9F">
                <v:path arrowok="t"/>
              </v:shape>
            </v:group>
            <v:group style="position:absolute;left:11913;top:3993;width:139;height:139" coordorigin="11913,3993" coordsize="139,139">
              <v:shape style="position:absolute;left:11913;top:3993;width:139;height:139" coordorigin="11913,3993" coordsize="139,139" path="m11983,4063l11913,4132,12052,4132,11983,4063e" filled="t" fillcolor="#8063A1" stroked="f">
                <v:path arrowok="t"/>
                <v:fill/>
              </v:shape>
              <v:shape style="position:absolute;left:11913;top:3993;width:139;height:139" coordorigin="11913,3993" coordsize="139,139" path="m12052,3993l11913,3993,11983,4063,12052,3993e" filled="t" fillcolor="#8063A1" stroked="f">
                <v:path arrowok="t"/>
                <v:fill/>
              </v:shape>
            </v:group>
            <v:group style="position:absolute;left:11913;top:3993;width:139;height:139" coordorigin="11913,3993" coordsize="139,139">
              <v:shape style="position:absolute;left:11913;top:3993;width:139;height:139" coordorigin="11913,3993" coordsize="139,139" path="m12052,4132l11913,3993e" filled="f" stroked="t" strokeweight=".75pt" strokecolor="#7C5F9F">
                <v:path arrowok="t"/>
              </v:shape>
            </v:group>
            <v:group style="position:absolute;left:11913;top:3993;width:139;height:139" coordorigin="11913,3993" coordsize="139,139">
              <v:shape style="position:absolute;left:11913;top:3993;width:139;height:139" coordorigin="11913,3993" coordsize="139,139" path="m11913,4132l12052,3993e" filled="f" stroked="t" strokeweight=".75pt" strokecolor="#7C5F9F">
                <v:path arrowok="t"/>
              </v:shape>
            </v:group>
            <v:group style="position:absolute;left:12338;top:3672;width:139;height:139" coordorigin="12338,3672" coordsize="139,139">
              <v:shape style="position:absolute;left:12338;top:3672;width:139;height:139" coordorigin="12338,3672" coordsize="139,139" path="m12408,3741l12338,3811,12477,3811,12408,3741e" filled="t" fillcolor="#8063A1" stroked="f">
                <v:path arrowok="t"/>
                <v:fill/>
              </v:shape>
              <v:shape style="position:absolute;left:12338;top:3672;width:139;height:139" coordorigin="12338,3672" coordsize="139,139" path="m12477,3672l12338,3672,12408,3741,12477,3672e" filled="t" fillcolor="#8063A1" stroked="f">
                <v:path arrowok="t"/>
                <v:fill/>
              </v:shape>
            </v:group>
            <v:group style="position:absolute;left:12338;top:3672;width:139;height:139" coordorigin="12338,3672" coordsize="139,139">
              <v:shape style="position:absolute;left:12338;top:3672;width:139;height:139" coordorigin="12338,3672" coordsize="139,139" path="m12477,3811l12338,3672e" filled="f" stroked="t" strokeweight=".75pt" strokecolor="#7C5F9F">
                <v:path arrowok="t"/>
              </v:shape>
            </v:group>
            <v:group style="position:absolute;left:12338;top:3672;width:139;height:139" coordorigin="12338,3672" coordsize="139,139">
              <v:shape style="position:absolute;left:12338;top:3672;width:139;height:139" coordorigin="12338,3672" coordsize="139,139" path="m12338,3811l12477,3672e" filled="f" stroked="t" strokeweight=".75pt" strokecolor="#7C5F9F">
                <v:path arrowok="t"/>
              </v:shape>
            </v:group>
            <v:group style="position:absolute;left:12763;top:3451;width:139;height:139" coordorigin="12763,3451" coordsize="139,139">
              <v:shape style="position:absolute;left:12763;top:3451;width:139;height:139" coordorigin="12763,3451" coordsize="139,139" path="m12832,3520l12763,3590,12902,3590,12832,3520e" filled="t" fillcolor="#8063A1" stroked="f">
                <v:path arrowok="t"/>
                <v:fill/>
              </v:shape>
              <v:shape style="position:absolute;left:12763;top:3451;width:139;height:139" coordorigin="12763,3451" coordsize="139,139" path="m12902,3451l12763,3451,12832,3520,12902,3451e" filled="t" fillcolor="#8063A1" stroked="f">
                <v:path arrowok="t"/>
                <v:fill/>
              </v:shape>
            </v:group>
            <v:group style="position:absolute;left:12763;top:3451;width:139;height:139" coordorigin="12763,3451" coordsize="139,139">
              <v:shape style="position:absolute;left:12763;top:3451;width:139;height:139" coordorigin="12763,3451" coordsize="139,139" path="m12902,3590l12763,3451e" filled="f" stroked="t" strokeweight=".75pt" strokecolor="#7C5F9F">
                <v:path arrowok="t"/>
              </v:shape>
            </v:group>
            <v:group style="position:absolute;left:12763;top:3451;width:139;height:139" coordorigin="12763,3451" coordsize="139,139">
              <v:shape style="position:absolute;left:12763;top:3451;width:139;height:139" coordorigin="12763,3451" coordsize="139,139" path="m12763,3590l12902,3451e" filled="f" stroked="t" strokeweight=".75pt" strokecolor="#7C5F9F">
                <v:path arrowok="t"/>
              </v:shape>
            </v:group>
            <v:group style="position:absolute;left:13190;top:3969;width:139;height:139" coordorigin="13190,3969" coordsize="139,139">
              <v:shape style="position:absolute;left:13190;top:3969;width:139;height:139" coordorigin="13190,3969" coordsize="139,139" path="m13260,4039l13190,4108,13329,4108,13260,4039e" filled="t" fillcolor="#8063A1" stroked="f">
                <v:path arrowok="t"/>
                <v:fill/>
              </v:shape>
              <v:shape style="position:absolute;left:13190;top:3969;width:139;height:139" coordorigin="13190,3969" coordsize="139,139" path="m13329,3969l13190,3969,13260,4039,13329,3969e" filled="t" fillcolor="#8063A1" stroked="f">
                <v:path arrowok="t"/>
                <v:fill/>
              </v:shape>
            </v:group>
            <v:group style="position:absolute;left:13190;top:3969;width:139;height:139" coordorigin="13190,3969" coordsize="139,139">
              <v:shape style="position:absolute;left:13190;top:3969;width:139;height:139" coordorigin="13190,3969" coordsize="139,139" path="m13329,4108l13190,3969e" filled="f" stroked="t" strokeweight=".75pt" strokecolor="#7C5F9F">
                <v:path arrowok="t"/>
              </v:shape>
            </v:group>
            <v:group style="position:absolute;left:13190;top:3969;width:139;height:139" coordorigin="13190,3969" coordsize="139,139">
              <v:shape style="position:absolute;left:13190;top:3969;width:139;height:139" coordorigin="13190,3969" coordsize="139,139" path="m13190,4108l13329,3969e" filled="f" stroked="t" strokeweight=".75pt" strokecolor="#7C5F9F">
                <v:path arrowok="t"/>
              </v:shape>
            </v:group>
            <v:group style="position:absolute;left:13615;top:3672;width:139;height:139" coordorigin="13615,3672" coordsize="139,139">
              <v:shape style="position:absolute;left:13615;top:3672;width:139;height:139" coordorigin="13615,3672" coordsize="139,139" path="m13684,3741l13615,3811,13754,3811,13684,3741e" filled="t" fillcolor="#8063A1" stroked="f">
                <v:path arrowok="t"/>
                <v:fill/>
              </v:shape>
              <v:shape style="position:absolute;left:13615;top:3672;width:139;height:139" coordorigin="13615,3672" coordsize="139,139" path="m13754,3672l13615,3672,13684,3741,13754,3672e" filled="t" fillcolor="#8063A1" stroked="f">
                <v:path arrowok="t"/>
                <v:fill/>
              </v:shape>
            </v:group>
            <v:group style="position:absolute;left:13615;top:3672;width:139;height:139" coordorigin="13615,3672" coordsize="139,139">
              <v:shape style="position:absolute;left:13615;top:3672;width:139;height:139" coordorigin="13615,3672" coordsize="139,139" path="m13754,3811l13615,3672e" filled="f" stroked="t" strokeweight=".75pt" strokecolor="#7C5F9F">
                <v:path arrowok="t"/>
              </v:shape>
            </v:group>
            <v:group style="position:absolute;left:13615;top:3672;width:139;height:139" coordorigin="13615,3672" coordsize="139,139">
              <v:shape style="position:absolute;left:13615;top:3672;width:139;height:139" coordorigin="13615,3672" coordsize="139,139" path="m13615,3811l13754,3672e" filled="f" stroked="t" strokeweight=".75pt" strokecolor="#7C5F9F">
                <v:path arrowok="t"/>
              </v:shape>
            </v:group>
            <v:group style="position:absolute;left:14040;top:3672;width:139;height:139" coordorigin="14040,3672" coordsize="139,139">
              <v:shape style="position:absolute;left:14040;top:3672;width:139;height:139" coordorigin="14040,3672" coordsize="139,139" path="m14109,3741l14040,3811,14179,3811,14109,3741e" filled="t" fillcolor="#8063A1" stroked="f">
                <v:path arrowok="t"/>
                <v:fill/>
              </v:shape>
              <v:shape style="position:absolute;left:14040;top:3672;width:139;height:139" coordorigin="14040,3672" coordsize="139,139" path="m14179,3672l14040,3672,14109,3741,14179,3672e" filled="t" fillcolor="#8063A1" stroked="f">
                <v:path arrowok="t"/>
                <v:fill/>
              </v:shape>
            </v:group>
            <v:group style="position:absolute;left:14040;top:3672;width:139;height:139" coordorigin="14040,3672" coordsize="139,139">
              <v:shape style="position:absolute;left:14040;top:3672;width:139;height:139" coordorigin="14040,3672" coordsize="139,139" path="m14179,3811l14040,3672e" filled="f" stroked="t" strokeweight=".75pt" strokecolor="#7C5F9F">
                <v:path arrowok="t"/>
              </v:shape>
            </v:group>
            <v:group style="position:absolute;left:14040;top:3672;width:139;height:139" coordorigin="14040,3672" coordsize="139,139">
              <v:shape style="position:absolute;left:14040;top:3672;width:139;height:139" coordorigin="14040,3672" coordsize="139,139" path="m14040,3811l14179,3672e" filled="f" stroked="t" strokeweight=".75pt" strokecolor="#7C5F9F">
                <v:path arrowok="t"/>
              </v:shape>
            </v:group>
            <v:group style="position:absolute;left:14464;top:3820;width:139;height:139" coordorigin="14464,3820" coordsize="139,139">
              <v:shape style="position:absolute;left:14464;top:3820;width:139;height:139" coordorigin="14464,3820" coordsize="139,139" path="m14534,3890l14464,3960,14604,3960,14534,3890e" filled="t" fillcolor="#8063A1" stroked="f">
                <v:path arrowok="t"/>
                <v:fill/>
              </v:shape>
              <v:shape style="position:absolute;left:14464;top:3820;width:139;height:139" coordorigin="14464,3820" coordsize="139,139" path="m14604,3820l14464,3820,14534,3890,14604,3820e" filled="t" fillcolor="#8063A1" stroked="f">
                <v:path arrowok="t"/>
                <v:fill/>
              </v:shape>
            </v:group>
            <v:group style="position:absolute;left:14464;top:3820;width:139;height:139" coordorigin="14464,3820" coordsize="139,139">
              <v:shape style="position:absolute;left:14464;top:3820;width:139;height:139" coordorigin="14464,3820" coordsize="139,139" path="m14604,3960l14464,3820e" filled="f" stroked="t" strokeweight=".75pt" strokecolor="#7C5F9F">
                <v:path arrowok="t"/>
              </v:shape>
            </v:group>
            <v:group style="position:absolute;left:14464;top:3820;width:139;height:139" coordorigin="14464,3820" coordsize="139,139">
              <v:shape style="position:absolute;left:14464;top:3820;width:139;height:139" coordorigin="14464,3820" coordsize="139,139" path="m14464,3960l14604,3820e" filled="f" stroked="t" strokeweight=".75pt" strokecolor="#7C5F9F">
                <v:path arrowok="t"/>
              </v:shape>
            </v:group>
            <v:group style="position:absolute;left:14892;top:3499;width:139;height:139" coordorigin="14892,3499" coordsize="139,139">
              <v:shape style="position:absolute;left:14892;top:3499;width:139;height:139" coordorigin="14892,3499" coordsize="139,139" path="m14961,3568l14892,3638,15031,3638,14961,3568e" filled="t" fillcolor="#8063A1" stroked="f">
                <v:path arrowok="t"/>
                <v:fill/>
              </v:shape>
              <v:shape style="position:absolute;left:14892;top:3499;width:139;height:139" coordorigin="14892,3499" coordsize="139,139" path="m15031,3499l14892,3499,14961,3568,15031,3499e" filled="t" fillcolor="#8063A1" stroked="f">
                <v:path arrowok="t"/>
                <v:fill/>
              </v:shape>
            </v:group>
            <v:group style="position:absolute;left:14892;top:3499;width:139;height:139" coordorigin="14892,3499" coordsize="139,139">
              <v:shape style="position:absolute;left:14892;top:3499;width:139;height:139" coordorigin="14892,3499" coordsize="139,139" path="m15031,3638l14892,3499e" filled="f" stroked="t" strokeweight=".75pt" strokecolor="#7C5F9F">
                <v:path arrowok="t"/>
              </v:shape>
            </v:group>
            <v:group style="position:absolute;left:14892;top:3499;width:139;height:139" coordorigin="14892,3499" coordsize="139,139">
              <v:shape style="position:absolute;left:14892;top:3499;width:139;height:139" coordorigin="14892,3499" coordsize="139,139" path="m14892,3638l15031,3499e" filled="f" stroked="t" strokeweight=".75pt" strokecolor="#7C5F9F">
                <v:path arrowok="t"/>
              </v:shape>
            </v:group>
            <v:group style="position:absolute;left:15316;top:3895;width:139;height:139" coordorigin="15316,3895" coordsize="139,139">
              <v:shape style="position:absolute;left:15316;top:3895;width:139;height:139" coordorigin="15316,3895" coordsize="139,139" path="m15386,3964l15316,4034,15456,4034,15386,3964e" filled="t" fillcolor="#8063A1" stroked="f">
                <v:path arrowok="t"/>
                <v:fill/>
              </v:shape>
              <v:shape style="position:absolute;left:15316;top:3895;width:139;height:139" coordorigin="15316,3895" coordsize="139,139" path="m15456,3895l15316,3895,15386,3964,15456,3895e" filled="t" fillcolor="#8063A1" stroked="f">
                <v:path arrowok="t"/>
                <v:fill/>
              </v:shape>
            </v:group>
            <v:group style="position:absolute;left:15316;top:3895;width:139;height:139" coordorigin="15316,3895" coordsize="139,139">
              <v:shape style="position:absolute;left:15316;top:3895;width:139;height:139" coordorigin="15316,3895" coordsize="139,139" path="m15456,4034l15316,3895e" filled="f" stroked="t" strokeweight=".75pt" strokecolor="#7C5F9F">
                <v:path arrowok="t"/>
              </v:shape>
            </v:group>
            <v:group style="position:absolute;left:15316;top:3895;width:139;height:139" coordorigin="15316,3895" coordsize="139,139">
              <v:shape style="position:absolute;left:15316;top:3895;width:139;height:139" coordorigin="15316,3895" coordsize="139,139" path="m15316,4034l15456,3895e" filled="f" stroked="t" strokeweight=".75pt" strokecolor="#7C5F9F">
                <v:path arrowok="t"/>
              </v:shape>
            </v:group>
            <v:group style="position:absolute;left:15741;top:3770;width:139;height:139" coordorigin="15741,3770" coordsize="139,139">
              <v:shape style="position:absolute;left:15741;top:3770;width:139;height:139" coordorigin="15741,3770" coordsize="139,139" path="m15811,3840l15741,3909,15880,3909,15811,3840e" filled="t" fillcolor="#8063A1" stroked="f">
                <v:path arrowok="t"/>
                <v:fill/>
              </v:shape>
              <v:shape style="position:absolute;left:15741;top:3770;width:139;height:139" coordorigin="15741,3770" coordsize="139,139" path="m15880,3770l15741,3770,15811,3840,15880,3770e" filled="t" fillcolor="#8063A1" stroked="f">
                <v:path arrowok="t"/>
                <v:fill/>
              </v:shape>
            </v:group>
            <v:group style="position:absolute;left:15741;top:3770;width:139;height:139" coordorigin="15741,3770" coordsize="139,139">
              <v:shape style="position:absolute;left:15741;top:3770;width:139;height:139" coordorigin="15741,3770" coordsize="139,139" path="m15880,3909l15741,3770e" filled="f" stroked="t" strokeweight=".75pt" strokecolor="#7C5F9F">
                <v:path arrowok="t"/>
              </v:shape>
            </v:group>
            <v:group style="position:absolute;left:15741;top:3770;width:139;height:139" coordorigin="15741,3770" coordsize="139,139">
              <v:shape style="position:absolute;left:15741;top:3770;width:139;height:139" coordorigin="15741,3770" coordsize="139,139" path="m15741,3909l15880,3770e" filled="f" stroked="t" strokeweight=".75pt" strokecolor="#7C5F9F">
                <v:path arrowok="t"/>
              </v:shape>
            </v:group>
            <v:group style="position:absolute;left:16168;top:3525;width:139;height:139" coordorigin="16168,3525" coordsize="139,139">
              <v:shape style="position:absolute;left:16168;top:3525;width:139;height:139" coordorigin="16168,3525" coordsize="139,139" path="m16238,3595l16168,3664,16308,3664,16238,3595e" filled="t" fillcolor="#8063A1" stroked="f">
                <v:path arrowok="t"/>
                <v:fill/>
              </v:shape>
              <v:shape style="position:absolute;left:16168;top:3525;width:139;height:139" coordorigin="16168,3525" coordsize="139,139" path="m16308,3525l16168,3525,16238,3595,16308,3525e" filled="t" fillcolor="#8063A1" stroked="f">
                <v:path arrowok="t"/>
                <v:fill/>
              </v:shape>
            </v:group>
            <v:group style="position:absolute;left:16168;top:3525;width:139;height:139" coordorigin="16168,3525" coordsize="139,139">
              <v:shape style="position:absolute;left:16168;top:3525;width:139;height:139" coordorigin="16168,3525" coordsize="139,139" path="m16308,3664l16168,3525e" filled="f" stroked="t" strokeweight=".75pt" strokecolor="#7C5F9F">
                <v:path arrowok="t"/>
              </v:shape>
            </v:group>
            <v:group style="position:absolute;left:16168;top:3525;width:139;height:139" coordorigin="16168,3525" coordsize="139,139">
              <v:shape style="position:absolute;left:16168;top:3525;width:139;height:139" coordorigin="16168,3525" coordsize="139,139" path="m16168,3664l16308,3525e" filled="f" stroked="t" strokeweight=".75pt" strokecolor="#7C5F9F">
                <v:path arrowok="t"/>
              </v:shape>
            </v:group>
            <v:group style="position:absolute;left:16593;top:3722;width:139;height:139" coordorigin="16593,3722" coordsize="139,139">
              <v:shape style="position:absolute;left:16593;top:3722;width:139;height:139" coordorigin="16593,3722" coordsize="139,139" path="m16663,3792l16593,3861,16732,3861,16663,3792e" filled="t" fillcolor="#8063A1" stroked="f">
                <v:path arrowok="t"/>
                <v:fill/>
              </v:shape>
              <v:shape style="position:absolute;left:16593;top:3722;width:139;height:139" coordorigin="16593,3722" coordsize="139,139" path="m16732,3722l16593,3722,16663,3792,16732,3722e" filled="t" fillcolor="#8063A1" stroked="f">
                <v:path arrowok="t"/>
                <v:fill/>
              </v:shape>
            </v:group>
            <v:group style="position:absolute;left:16593;top:3722;width:139;height:139" coordorigin="16593,3722" coordsize="139,139">
              <v:shape style="position:absolute;left:16593;top:3722;width:139;height:139" coordorigin="16593,3722" coordsize="139,139" path="m16732,3861l16593,3722e" filled="f" stroked="t" strokeweight=".75pt" strokecolor="#7C5F9F">
                <v:path arrowok="t"/>
              </v:shape>
            </v:group>
            <v:group style="position:absolute;left:16593;top:3722;width:139;height:139" coordorigin="16593,3722" coordsize="139,139">
              <v:shape style="position:absolute;left:16593;top:3722;width:139;height:139" coordorigin="16593,3722" coordsize="139,139" path="m16593,3861l16732,3722e" filled="f" stroked="t" strokeweight=".75pt" strokecolor="#7C5F9F">
                <v:path arrowok="t"/>
              </v:shape>
            </v:group>
            <v:group style="position:absolute;left:17018;top:3525;width:139;height:139" coordorigin="17018,3525" coordsize="139,139">
              <v:shape style="position:absolute;left:17018;top:3525;width:139;height:139" coordorigin="17018,3525" coordsize="139,139" path="m17088,3595l17018,3664,17157,3664,17088,3595e" filled="t" fillcolor="#8063A1" stroked="f">
                <v:path arrowok="t"/>
                <v:fill/>
              </v:shape>
              <v:shape style="position:absolute;left:17018;top:3525;width:139;height:139" coordorigin="17018,3525" coordsize="139,139" path="m17157,3525l17018,3525,17088,3595,17157,3525e" filled="t" fillcolor="#8063A1" stroked="f">
                <v:path arrowok="t"/>
                <v:fill/>
              </v:shape>
            </v:group>
            <v:group style="position:absolute;left:17018;top:3525;width:139;height:139" coordorigin="17018,3525" coordsize="139,139">
              <v:shape style="position:absolute;left:17018;top:3525;width:139;height:139" coordorigin="17018,3525" coordsize="139,139" path="m17157,3664l17018,3525e" filled="f" stroked="t" strokeweight=".75pt" strokecolor="#7C5F9F">
                <v:path arrowok="t"/>
              </v:shape>
            </v:group>
            <v:group style="position:absolute;left:17018;top:3525;width:139;height:139" coordorigin="17018,3525" coordsize="139,139">
              <v:shape style="position:absolute;left:17018;top:3525;width:139;height:139" coordorigin="17018,3525" coordsize="139,139" path="m17018,3664l17157,3525e" filled="f" stroked="t" strokeweight=".75pt" strokecolor="#7C5F9F">
                <v:path arrowok="t"/>
              </v:shape>
            </v:group>
            <v:group style="position:absolute;left:17443;top:4044;width:139;height:139" coordorigin="17443,4044" coordsize="139,139">
              <v:shape style="position:absolute;left:17443;top:4044;width:139;height:139" coordorigin="17443,4044" coordsize="139,139" path="m17512,4113l17443,4183,17582,4183,17512,4113e" filled="t" fillcolor="#8063A1" stroked="f">
                <v:path arrowok="t"/>
                <v:fill/>
              </v:shape>
              <v:shape style="position:absolute;left:17443;top:4044;width:139;height:139" coordorigin="17443,4044" coordsize="139,139" path="m17582,4044l17443,4044,17512,4113,17582,4044e" filled="t" fillcolor="#8063A1" stroked="f">
                <v:path arrowok="t"/>
                <v:fill/>
              </v:shape>
            </v:group>
            <v:group style="position:absolute;left:17443;top:4044;width:139;height:139" coordorigin="17443,4044" coordsize="139,139">
              <v:shape style="position:absolute;left:17443;top:4044;width:139;height:139" coordorigin="17443,4044" coordsize="139,139" path="m17582,4183l17443,4044e" filled="f" stroked="t" strokeweight=".75pt" strokecolor="#7C5F9F">
                <v:path arrowok="t"/>
              </v:shape>
            </v:group>
            <v:group style="position:absolute;left:17443;top:4044;width:139;height:139" coordorigin="17443,4044" coordsize="139,139">
              <v:shape style="position:absolute;left:17443;top:4044;width:139;height:139" coordorigin="17443,4044" coordsize="139,139" path="m17443,4183l17582,4044e" filled="f" stroked="t" strokeweight=".75pt" strokecolor="#7C5F9F">
                <v:path arrowok="t"/>
              </v:shape>
            </v:group>
            <v:group style="position:absolute;left:17870;top:3895;width:139;height:139" coordorigin="17870,3895" coordsize="139,139">
              <v:shape style="position:absolute;left:17870;top:3895;width:139;height:139" coordorigin="17870,3895" coordsize="139,139" path="m17940,3964l17870,4034,18009,4034,17940,3964e" filled="t" fillcolor="#8063A1" stroked="f">
                <v:path arrowok="t"/>
                <v:fill/>
              </v:shape>
              <v:shape style="position:absolute;left:17870;top:3895;width:139;height:139" coordorigin="17870,3895" coordsize="139,139" path="m18009,3895l17870,3895,17940,3964,18009,3895e" filled="t" fillcolor="#8063A1" stroked="f">
                <v:path arrowok="t"/>
                <v:fill/>
              </v:shape>
            </v:group>
            <v:group style="position:absolute;left:17870;top:3895;width:139;height:139" coordorigin="17870,3895" coordsize="139,139">
              <v:shape style="position:absolute;left:17870;top:3895;width:139;height:139" coordorigin="17870,3895" coordsize="139,139" path="m18009,4034l17870,3895e" filled="f" stroked="t" strokeweight=".75pt" strokecolor="#7C5F9F">
                <v:path arrowok="t"/>
              </v:shape>
            </v:group>
            <v:group style="position:absolute;left:17870;top:3895;width:139;height:139" coordorigin="17870,3895" coordsize="139,139">
              <v:shape style="position:absolute;left:17870;top:3895;width:139;height:139" coordorigin="17870,3895" coordsize="139,139" path="m17870,4034l18009,3895e" filled="f" stroked="t" strokeweight=".75pt" strokecolor="#7C5F9F">
                <v:path arrowok="t"/>
              </v:shape>
            </v:group>
            <v:group style="position:absolute;left:18295;top:3919;width:139;height:139" coordorigin="18295,3919" coordsize="139,139">
              <v:shape style="position:absolute;left:18295;top:3919;width:139;height:139" coordorigin="18295,3919" coordsize="139,139" path="m18364,3988l18295,4058,18434,4058,18364,3988e" filled="t" fillcolor="#8063A1" stroked="f">
                <v:path arrowok="t"/>
                <v:fill/>
              </v:shape>
              <v:shape style="position:absolute;left:18295;top:3919;width:139;height:139" coordorigin="18295,3919" coordsize="139,139" path="m18434,3919l18295,3919,18364,3988,18434,3919e" filled="t" fillcolor="#8063A1" stroked="f">
                <v:path arrowok="t"/>
                <v:fill/>
              </v:shape>
            </v:group>
            <v:group style="position:absolute;left:18295;top:3919;width:139;height:139" coordorigin="18295,3919" coordsize="139,139">
              <v:shape style="position:absolute;left:18295;top:3919;width:139;height:139" coordorigin="18295,3919" coordsize="139,139" path="m18434,4058l18295,3919e" filled="f" stroked="t" strokeweight=".75pt" strokecolor="#7C5F9F">
                <v:path arrowok="t"/>
              </v:shape>
            </v:group>
            <v:group style="position:absolute;left:18295;top:3919;width:139;height:139" coordorigin="18295,3919" coordsize="139,139">
              <v:shape style="position:absolute;left:18295;top:3919;width:139;height:139" coordorigin="18295,3919" coordsize="139,139" path="m18295,4058l18434,3919e" filled="f" stroked="t" strokeweight=".75pt" strokecolor="#7C5F9F">
                <v:path arrowok="t"/>
              </v:shape>
            </v:group>
            <v:group style="position:absolute;left:18720;top:3919;width:139;height:139" coordorigin="18720,3919" coordsize="139,139">
              <v:shape style="position:absolute;left:18720;top:3919;width:139;height:139" coordorigin="18720,3919" coordsize="139,139" path="m18789,3988l18720,4058,18859,4058,18789,3988e" filled="t" fillcolor="#8063A1" stroked="f">
                <v:path arrowok="t"/>
                <v:fill/>
              </v:shape>
              <v:shape style="position:absolute;left:18720;top:3919;width:139;height:139" coordorigin="18720,3919" coordsize="139,139" path="m18859,3919l18720,3919,18789,3988,18859,3919e" filled="t" fillcolor="#8063A1" stroked="f">
                <v:path arrowok="t"/>
                <v:fill/>
              </v:shape>
            </v:group>
            <v:group style="position:absolute;left:18720;top:3919;width:139;height:139" coordorigin="18720,3919" coordsize="139,139">
              <v:shape style="position:absolute;left:18720;top:3919;width:139;height:139" coordorigin="18720,3919" coordsize="139,139" path="m18859,4058l18720,3919e" filled="f" stroked="t" strokeweight=".75pt" strokecolor="#7C5F9F">
                <v:path arrowok="t"/>
              </v:shape>
            </v:group>
            <v:group style="position:absolute;left:18720;top:3919;width:139;height:139" coordorigin="18720,3919" coordsize="139,139">
              <v:shape style="position:absolute;left:18720;top:3919;width:139;height:139" coordorigin="18720,3919" coordsize="139,139" path="m18720,4058l18859,3919e" filled="f" stroked="t" strokeweight=".75pt" strokecolor="#7C5F9F">
                <v:path arrowok="t"/>
              </v:shape>
            </v:group>
            <v:group style="position:absolute;left:6026;top:3053;width:12766;height:1159" coordorigin="6026,3053" coordsize="12766,1159">
              <v:shape style="position:absolute;left:6026;top:3053;width:12766;height:1159" coordorigin="6026,3053" coordsize="12766,1159" path="m6026,3053l6454,3422,6878,3226,7303,3670,7728,3446,8155,3545,8580,3792,9005,3818,9432,3818,9857,3694,10282,3398,10706,3446,11134,3324,11558,3446,11983,3670,12410,3497,12835,4212,13260,3842,13685,3768,14112,3818,14537,3670,14962,3792,15386,3422,15814,3818,16238,3768,16663,4138,17090,3718,17515,3792,17940,4164,18365,3571,18792,3792e" filled="f" stroked="t" strokeweight="2.16pt" strokecolor="#497DBA">
                <v:path arrowok="t"/>
              </v:shape>
            </v:group>
            <v:group style="position:absolute;left:5956;top:2980;width:139;height:139" coordorigin="5956,2980" coordsize="139,139">
              <v:shape style="position:absolute;left:5956;top:2980;width:139;height:139" coordorigin="5956,2980" coordsize="139,139" path="m6026,2980l5956,3050,6026,3120,6096,3050,6026,2980e" filled="t" fillcolor="#4F81BC" stroked="f">
                <v:path arrowok="t"/>
                <v:fill/>
              </v:shape>
            </v:group>
            <v:group style="position:absolute;left:5956;top:2980;width:139;height:139" coordorigin="5956,2980" coordsize="139,139">
              <v:shape style="position:absolute;left:5956;top:2980;width:139;height:139" coordorigin="5956,2980" coordsize="139,139" path="m6026,2980l6096,3050,6026,3120,5956,3050,6026,2980xe" filled="f" stroked="t" strokeweight=".75pt" strokecolor="#497DBA">
                <v:path arrowok="t"/>
              </v:shape>
            </v:group>
            <v:group style="position:absolute;left:6381;top:3352;width:139;height:139" coordorigin="6381,3352" coordsize="139,139">
              <v:shape style="position:absolute;left:6381;top:3352;width:139;height:139" coordorigin="6381,3352" coordsize="139,139" path="m6451,3352l6381,3422,6451,3492,6520,3422,6451,3352e" filled="t" fillcolor="#4F81BC" stroked="f">
                <v:path arrowok="t"/>
                <v:fill/>
              </v:shape>
            </v:group>
            <v:group style="position:absolute;left:6381;top:3352;width:139;height:139" coordorigin="6381,3352" coordsize="139,139">
              <v:shape style="position:absolute;left:6381;top:3352;width:139;height:139" coordorigin="6381,3352" coordsize="139,139" path="m6451,3352l6520,3422,6451,3492,6381,3422,6451,3352xe" filled="f" stroked="t" strokeweight=".75pt" strokecolor="#497DBA">
                <v:path arrowok="t"/>
              </v:shape>
            </v:group>
            <v:group style="position:absolute;left:6806;top:3153;width:139;height:139" coordorigin="6806,3153" coordsize="139,139">
              <v:shape style="position:absolute;left:6806;top:3153;width:139;height:139" coordorigin="6806,3153" coordsize="139,139" path="m6876,3153l6806,3223,6876,3292,6945,3223,6876,3153e" filled="t" fillcolor="#4F81BC" stroked="f">
                <v:path arrowok="t"/>
                <v:fill/>
              </v:shape>
            </v:group>
            <v:group style="position:absolute;left:6806;top:3153;width:139;height:139" coordorigin="6806,3153" coordsize="139,139">
              <v:shape style="position:absolute;left:6806;top:3153;width:139;height:139" coordorigin="6806,3153" coordsize="139,139" path="m6876,3153l6945,3223,6876,3292,6806,3223,6876,3153xe" filled="f" stroked="t" strokeweight=".75pt" strokecolor="#497DBA">
                <v:path arrowok="t"/>
              </v:shape>
            </v:group>
            <v:group style="position:absolute;left:7233;top:3597;width:139;height:139" coordorigin="7233,3597" coordsize="139,139">
              <v:shape style="position:absolute;left:7233;top:3597;width:139;height:139" coordorigin="7233,3597" coordsize="139,139" path="m7303,3597l7233,3667,7303,3736,7372,3667,7303,3597e" filled="t" fillcolor="#4F81BC" stroked="f">
                <v:path arrowok="t"/>
                <v:fill/>
              </v:shape>
            </v:group>
            <v:group style="position:absolute;left:7233;top:3597;width:139;height:139" coordorigin="7233,3597" coordsize="139,139">
              <v:shape style="position:absolute;left:7233;top:3597;width:139;height:139" coordorigin="7233,3597" coordsize="139,139" path="m7303,3597l7372,3667,7303,3736,7233,3667,7303,3597xe" filled="f" stroked="t" strokeweight=".75pt" strokecolor="#497DBA">
                <v:path arrowok="t"/>
              </v:shape>
            </v:group>
            <v:group style="position:absolute;left:7658;top:3376;width:139;height:139" coordorigin="7658,3376" coordsize="139,139">
              <v:shape style="position:absolute;left:7658;top:3376;width:139;height:139" coordorigin="7658,3376" coordsize="139,139" path="m7728,3376l7658,3446,7728,3516,7797,3446,7728,3376e" filled="t" fillcolor="#4F81BC" stroked="f">
                <v:path arrowok="t"/>
                <v:fill/>
              </v:shape>
            </v:group>
            <v:group style="position:absolute;left:7658;top:3376;width:139;height:139" coordorigin="7658,3376" coordsize="139,139">
              <v:shape style="position:absolute;left:7658;top:3376;width:139;height:139" coordorigin="7658,3376" coordsize="139,139" path="m7728,3376l7797,3446,7728,3516,7658,3446,7728,3376xe" filled="f" stroked="t" strokeweight=".75pt" strokecolor="#497DBA">
                <v:path arrowok="t"/>
              </v:shape>
            </v:group>
            <v:group style="position:absolute;left:8083;top:3475;width:139;height:139" coordorigin="8083,3475" coordsize="139,139">
              <v:shape style="position:absolute;left:8083;top:3475;width:139;height:139" coordorigin="8083,3475" coordsize="139,139" path="m8153,3475l8083,3545,8153,3614,8222,3545,8153,3475e" filled="t" fillcolor="#4F81BC" stroked="f">
                <v:path arrowok="t"/>
                <v:fill/>
              </v:shape>
            </v:group>
            <v:group style="position:absolute;left:8083;top:3475;width:139;height:139" coordorigin="8083,3475" coordsize="139,139">
              <v:shape style="position:absolute;left:8083;top:3475;width:139;height:139" coordorigin="8083,3475" coordsize="139,139" path="m8153,3475l8222,3545,8153,3614,8083,3545,8153,3475xe" filled="f" stroked="t" strokeweight=".75pt" strokecolor="#497DBA">
                <v:path arrowok="t"/>
              </v:shape>
            </v:group>
            <v:group style="position:absolute;left:8510;top:3722;width:139;height:139" coordorigin="8510,3722" coordsize="139,139">
              <v:shape style="position:absolute;left:8510;top:3722;width:139;height:139" coordorigin="8510,3722" coordsize="139,139" path="m8580,3722l8510,3792,8580,3861,8649,3792,8580,3722e" filled="t" fillcolor="#4F81BC" stroked="f">
                <v:path arrowok="t"/>
                <v:fill/>
              </v:shape>
            </v:group>
            <v:group style="position:absolute;left:8510;top:3722;width:139;height:139" coordorigin="8510,3722" coordsize="139,139">
              <v:shape style="position:absolute;left:8510;top:3722;width:139;height:139" coordorigin="8510,3722" coordsize="139,139" path="m8580,3722l8649,3792,8580,3861,8510,3792,8580,3722xe" filled="f" stroked="t" strokeweight=".75pt" strokecolor="#497DBA">
                <v:path arrowok="t"/>
              </v:shape>
            </v:group>
            <v:group style="position:absolute;left:8935;top:3746;width:139;height:139" coordorigin="8935,3746" coordsize="139,139">
              <v:shape style="position:absolute;left:8935;top:3746;width:139;height:139" coordorigin="8935,3746" coordsize="139,139" path="m9005,3746l8935,3816,9005,3885,9074,3816,9005,3746e" filled="t" fillcolor="#4F81BC" stroked="f">
                <v:path arrowok="t"/>
                <v:fill/>
              </v:shape>
            </v:group>
            <v:group style="position:absolute;left:8935;top:3746;width:139;height:139" coordorigin="8935,3746" coordsize="139,139">
              <v:shape style="position:absolute;left:8935;top:3746;width:139;height:139" coordorigin="8935,3746" coordsize="139,139" path="m9005,3746l9074,3816,9005,3885,8935,3816,9005,3746xe" filled="f" stroked="t" strokeweight=".75pt" strokecolor="#497DBA">
                <v:path arrowok="t"/>
              </v:shape>
            </v:group>
            <v:group style="position:absolute;left:9360;top:3746;width:139;height:139" coordorigin="9360,3746" coordsize="139,139">
              <v:shape style="position:absolute;left:9360;top:3746;width:139;height:139" coordorigin="9360,3746" coordsize="139,139" path="m9430,3746l9360,3816,9430,3885,9499,3816,9430,3746e" filled="t" fillcolor="#4F81BC" stroked="f">
                <v:path arrowok="t"/>
                <v:fill/>
              </v:shape>
            </v:group>
            <v:group style="position:absolute;left:9360;top:3746;width:139;height:139" coordorigin="9360,3746" coordsize="139,139">
              <v:shape style="position:absolute;left:9360;top:3746;width:139;height:139" coordorigin="9360,3746" coordsize="139,139" path="m9430,3746l9499,3816,9430,3885,9360,3816,9430,3746xe" filled="f" stroked="t" strokeweight=".75pt" strokecolor="#497DBA">
                <v:path arrowok="t"/>
              </v:shape>
            </v:group>
            <v:group style="position:absolute;left:9784;top:3624;width:139;height:139" coordorigin="9784,3624" coordsize="139,139">
              <v:shape style="position:absolute;left:9784;top:3624;width:139;height:139" coordorigin="9784,3624" coordsize="139,139" path="m9854,3624l9784,3694,9854,3763,9924,3694,9854,3624e" filled="t" fillcolor="#4F81BC" stroked="f">
                <v:path arrowok="t"/>
                <v:fill/>
              </v:shape>
            </v:group>
            <v:group style="position:absolute;left:9784;top:3624;width:139;height:139" coordorigin="9784,3624" coordsize="139,139">
              <v:shape style="position:absolute;left:9784;top:3624;width:139;height:139" coordorigin="9784,3624" coordsize="139,139" path="m9854,3624l9924,3694,9854,3763,9784,3694,9854,3624xe" filled="f" stroked="t" strokeweight=".75pt" strokecolor="#497DBA">
                <v:path arrowok="t"/>
              </v:shape>
            </v:group>
            <v:group style="position:absolute;left:10212;top:3326;width:139;height:139" coordorigin="10212,3326" coordsize="139,139">
              <v:shape style="position:absolute;left:10212;top:3326;width:139;height:139" coordorigin="10212,3326" coordsize="139,139" path="m10282,3326l10212,3396,10282,3465,10351,3396,10282,3326e" filled="t" fillcolor="#4F81BC" stroked="f">
                <v:path arrowok="t"/>
                <v:fill/>
              </v:shape>
            </v:group>
            <v:group style="position:absolute;left:10212;top:3326;width:139;height:139" coordorigin="10212,3326" coordsize="139,139">
              <v:shape style="position:absolute;left:10212;top:3326;width:139;height:139" coordorigin="10212,3326" coordsize="139,139" path="m10282,3326l10351,3396,10282,3465,10212,3396,10282,3326xe" filled="f" stroked="t" strokeweight=".75pt" strokecolor="#497DBA">
                <v:path arrowok="t"/>
              </v:shape>
            </v:group>
            <v:group style="position:absolute;left:10636;top:3376;width:139;height:139" coordorigin="10636,3376" coordsize="139,139">
              <v:shape style="position:absolute;left:10636;top:3376;width:139;height:139" coordorigin="10636,3376" coordsize="139,139" path="m10706,3376l10636,3446,10706,3516,10776,3446,10706,3376e" filled="t" fillcolor="#4F81BC" stroked="f">
                <v:path arrowok="t"/>
                <v:fill/>
              </v:shape>
            </v:group>
            <v:group style="position:absolute;left:10636;top:3376;width:139;height:139" coordorigin="10636,3376" coordsize="139,139">
              <v:shape style="position:absolute;left:10636;top:3376;width:139;height:139" coordorigin="10636,3376" coordsize="139,139" path="m10706,3376l10776,3446,10706,3516,10636,3446,10706,3376xe" filled="f" stroked="t" strokeweight=".75pt" strokecolor="#497DBA">
                <v:path arrowok="t"/>
              </v:shape>
            </v:group>
            <v:group style="position:absolute;left:11061;top:3252;width:139;height:139" coordorigin="11061,3252" coordsize="139,139">
              <v:shape style="position:absolute;left:11061;top:3252;width:139;height:139" coordorigin="11061,3252" coordsize="139,139" path="m11131,3252l11061,3322,11131,3391,11200,3322,11131,3252e" filled="t" fillcolor="#4F81BC" stroked="f">
                <v:path arrowok="t"/>
                <v:fill/>
              </v:shape>
            </v:group>
            <v:group style="position:absolute;left:11061;top:3252;width:139;height:139" coordorigin="11061,3252" coordsize="139,139">
              <v:shape style="position:absolute;left:11061;top:3252;width:139;height:139" coordorigin="11061,3252" coordsize="139,139" path="m11131,3252l11200,3322,11131,3391,11061,3322,11131,3252xe" filled="f" stroked="t" strokeweight=".75pt" strokecolor="#497DBA">
                <v:path arrowok="t"/>
              </v:shape>
            </v:group>
            <v:group style="position:absolute;left:11486;top:3376;width:139;height:139" coordorigin="11486,3376" coordsize="139,139">
              <v:shape style="position:absolute;left:11486;top:3376;width:139;height:139" coordorigin="11486,3376" coordsize="139,139" path="m11556,3376l11486,3446,11556,3516,11625,3446,11556,3376e" filled="t" fillcolor="#4F81BC" stroked="f">
                <v:path arrowok="t"/>
                <v:fill/>
              </v:shape>
            </v:group>
            <v:group style="position:absolute;left:11486;top:3376;width:139;height:139" coordorigin="11486,3376" coordsize="139,139">
              <v:shape style="position:absolute;left:11486;top:3376;width:139;height:139" coordorigin="11486,3376" coordsize="139,139" path="m11556,3376l11625,3446,11556,3516,11486,3446,11556,3376xe" filled="f" stroked="t" strokeweight=".75pt" strokecolor="#497DBA">
                <v:path arrowok="t"/>
              </v:shape>
            </v:group>
            <v:group style="position:absolute;left:11913;top:3597;width:139;height:139" coordorigin="11913,3597" coordsize="139,139">
              <v:shape style="position:absolute;left:11913;top:3597;width:139;height:139" coordorigin="11913,3597" coordsize="139,139" path="m11983,3597l11913,3667,11983,3736,12052,3667,11983,3597e" filled="t" fillcolor="#4F81BC" stroked="f">
                <v:path arrowok="t"/>
                <v:fill/>
              </v:shape>
            </v:group>
            <v:group style="position:absolute;left:11913;top:3597;width:139;height:139" coordorigin="11913,3597" coordsize="139,139">
              <v:shape style="position:absolute;left:11913;top:3597;width:139;height:139" coordorigin="11913,3597" coordsize="139,139" path="m11983,3597l12052,3667,11983,3736,11913,3667,11983,3597xe" filled="f" stroked="t" strokeweight=".75pt" strokecolor="#497DBA">
                <v:path arrowok="t"/>
              </v:shape>
            </v:group>
            <v:group style="position:absolute;left:12338;top:3424;width:139;height:139" coordorigin="12338,3424" coordsize="139,139">
              <v:shape style="position:absolute;left:12338;top:3424;width:139;height:139" coordorigin="12338,3424" coordsize="139,139" path="m12408,3424l12338,3494,12408,3564,12477,3494,12408,3424e" filled="t" fillcolor="#4F81BC" stroked="f">
                <v:path arrowok="t"/>
                <v:fill/>
              </v:shape>
            </v:group>
            <v:group style="position:absolute;left:12338;top:3424;width:139;height:139" coordorigin="12338,3424" coordsize="139,139">
              <v:shape style="position:absolute;left:12338;top:3424;width:139;height:139" coordorigin="12338,3424" coordsize="139,139" path="m12408,3424l12477,3494,12408,3564,12338,3494,12408,3424xe" filled="f" stroked="t" strokeweight=".75pt" strokecolor="#497DBA">
                <v:path arrowok="t"/>
              </v:shape>
            </v:group>
            <v:group style="position:absolute;left:12763;top:4142;width:139;height:139" coordorigin="12763,4142" coordsize="139,139">
              <v:shape style="position:absolute;left:12763;top:4142;width:139;height:139" coordorigin="12763,4142" coordsize="139,139" path="m12833,4142l12763,4212,12833,4281,12902,4212,12833,4142e" filled="t" fillcolor="#4F81BC" stroked="f">
                <v:path arrowok="t"/>
                <v:fill/>
              </v:shape>
            </v:group>
            <v:group style="position:absolute;left:12763;top:4142;width:139;height:139" coordorigin="12763,4142" coordsize="139,139">
              <v:shape style="position:absolute;left:12763;top:4142;width:139;height:139" coordorigin="12763,4142" coordsize="139,139" path="m12833,4142l12902,4212,12833,4281,12763,4212,12833,4142xe" filled="f" stroked="t" strokeweight=".75pt" strokecolor="#497DBA">
                <v:path arrowok="t"/>
              </v:shape>
            </v:group>
            <v:group style="position:absolute;left:13190;top:3770;width:139;height:139" coordorigin="13190,3770" coordsize="139,139">
              <v:shape style="position:absolute;left:13190;top:3770;width:139;height:139" coordorigin="13190,3770" coordsize="139,139" path="m13260,3770l13190,3840,13260,3909,13329,3840,13260,3770e" filled="t" fillcolor="#4F81BC" stroked="f">
                <v:path arrowok="t"/>
                <v:fill/>
              </v:shape>
            </v:group>
            <v:group style="position:absolute;left:13190;top:3770;width:139;height:139" coordorigin="13190,3770" coordsize="139,139">
              <v:shape style="position:absolute;left:13190;top:3770;width:139;height:139" coordorigin="13190,3770" coordsize="139,139" path="m13260,3770l13329,3840,13260,3909,13190,3840,13260,3770xe" filled="f" stroked="t" strokeweight=".75pt" strokecolor="#497DBA">
                <v:path arrowok="t"/>
              </v:shape>
            </v:group>
            <v:group style="position:absolute;left:13615;top:3698;width:139;height:139" coordorigin="13615,3698" coordsize="139,139">
              <v:shape style="position:absolute;left:13615;top:3698;width:139;height:139" coordorigin="13615,3698" coordsize="139,139" path="m13685,3698l13615,3768,13685,3837,13754,3768,13685,3698e" filled="t" fillcolor="#4F81BC" stroked="f">
                <v:path arrowok="t"/>
                <v:fill/>
              </v:shape>
            </v:group>
            <v:group style="position:absolute;left:13615;top:3698;width:139;height:139" coordorigin="13615,3698" coordsize="139,139">
              <v:shape style="position:absolute;left:13615;top:3698;width:139;height:139" coordorigin="13615,3698" coordsize="139,139" path="m13685,3698l13754,3768,13685,3837,13615,3768,13685,3698xe" filled="f" stroked="t" strokeweight=".75pt" strokecolor="#497DBA">
                <v:path arrowok="t"/>
              </v:shape>
            </v:group>
            <v:group style="position:absolute;left:14040;top:3746;width:139;height:139" coordorigin="14040,3746" coordsize="139,139">
              <v:shape style="position:absolute;left:14040;top:3746;width:139;height:139" coordorigin="14040,3746" coordsize="139,139" path="m14110,3746l14040,3816,14110,3885,14179,3816,14110,3746e" filled="t" fillcolor="#4F81BC" stroked="f">
                <v:path arrowok="t"/>
                <v:fill/>
              </v:shape>
            </v:group>
            <v:group style="position:absolute;left:14040;top:3746;width:139;height:139" coordorigin="14040,3746" coordsize="139,139">
              <v:shape style="position:absolute;left:14040;top:3746;width:139;height:139" coordorigin="14040,3746" coordsize="139,139" path="m14110,3746l14179,3816,14110,3885,14040,3816,14110,3746xe" filled="f" stroked="t" strokeweight=".75pt" strokecolor="#497DBA">
                <v:path arrowok="t"/>
              </v:shape>
            </v:group>
            <v:group style="position:absolute;left:14464;top:3597;width:139;height:139" coordorigin="14464,3597" coordsize="139,139">
              <v:shape style="position:absolute;left:14464;top:3597;width:139;height:139" coordorigin="14464,3597" coordsize="139,139" path="m14534,3597l14464,3667,14534,3736,14604,3667,14534,3597e" filled="t" fillcolor="#4F81BC" stroked="f">
                <v:path arrowok="t"/>
                <v:fill/>
              </v:shape>
            </v:group>
            <v:group style="position:absolute;left:14464;top:3597;width:139;height:139" coordorigin="14464,3597" coordsize="139,139">
              <v:shape style="position:absolute;left:14464;top:3597;width:139;height:139" coordorigin="14464,3597" coordsize="139,139" path="m14534,3597l14604,3667,14534,3736,14464,3667,14534,3597xe" filled="f" stroked="t" strokeweight=".75pt" strokecolor="#497DBA">
                <v:path arrowok="t"/>
              </v:shape>
            </v:group>
            <v:group style="position:absolute;left:14892;top:3722;width:139;height:139" coordorigin="14892,3722" coordsize="139,139">
              <v:shape style="position:absolute;left:14892;top:3722;width:139;height:139" coordorigin="14892,3722" coordsize="139,139" path="m14962,3722l14892,3792,14962,3861,15031,3792,14962,3722e" filled="t" fillcolor="#4F81BC" stroked="f">
                <v:path arrowok="t"/>
                <v:fill/>
              </v:shape>
            </v:group>
            <v:group style="position:absolute;left:14892;top:3722;width:139;height:139" coordorigin="14892,3722" coordsize="139,139">
              <v:shape style="position:absolute;left:14892;top:3722;width:139;height:139" coordorigin="14892,3722" coordsize="139,139" path="m14962,3722l15031,3792,14962,3861,14892,3792,14962,3722xe" filled="f" stroked="t" strokeweight=".75pt" strokecolor="#497DBA">
                <v:path arrowok="t"/>
              </v:shape>
            </v:group>
            <v:group style="position:absolute;left:15316;top:3352;width:139;height:139" coordorigin="15316,3352" coordsize="139,139">
              <v:shape style="position:absolute;left:15316;top:3352;width:139;height:139" coordorigin="15316,3352" coordsize="139,139" path="m15386,3352l15316,3422,15386,3492,15456,3422,15386,3352e" filled="t" fillcolor="#4F81BC" stroked="f">
                <v:path arrowok="t"/>
                <v:fill/>
              </v:shape>
            </v:group>
            <v:group style="position:absolute;left:15316;top:3352;width:139;height:139" coordorigin="15316,3352" coordsize="139,139">
              <v:shape style="position:absolute;left:15316;top:3352;width:139;height:139" coordorigin="15316,3352" coordsize="139,139" path="m15386,3352l15456,3422,15386,3492,15316,3422,15386,3352xe" filled="f" stroked="t" strokeweight=".75pt" strokecolor="#497DBA">
                <v:path arrowok="t"/>
              </v:shape>
            </v:group>
            <v:group style="position:absolute;left:15741;top:3746;width:139;height:139" coordorigin="15741,3746" coordsize="139,139">
              <v:shape style="position:absolute;left:15741;top:3746;width:139;height:139" coordorigin="15741,3746" coordsize="139,139" path="m15811,3746l15741,3816,15811,3885,15880,3816,15811,3746e" filled="t" fillcolor="#4F81BC" stroked="f">
                <v:path arrowok="t"/>
                <v:fill/>
              </v:shape>
            </v:group>
            <v:group style="position:absolute;left:15741;top:3746;width:139;height:139" coordorigin="15741,3746" coordsize="139,139">
              <v:shape style="position:absolute;left:15741;top:3746;width:139;height:139" coordorigin="15741,3746" coordsize="139,139" path="m15811,3746l15880,3816,15811,3885,15741,3816,15811,3746xe" filled="f" stroked="t" strokeweight=".75pt" strokecolor="#497DBA">
                <v:path arrowok="t"/>
              </v:shape>
            </v:group>
            <v:group style="position:absolute;left:16168;top:3698;width:139;height:139" coordorigin="16168,3698" coordsize="139,139">
              <v:shape style="position:absolute;left:16168;top:3698;width:139;height:139" coordorigin="16168,3698" coordsize="139,139" path="m16238,3698l16168,3768,16238,3837,16308,3768,16238,3698e" filled="t" fillcolor="#4F81BC" stroked="f">
                <v:path arrowok="t"/>
                <v:fill/>
              </v:shape>
            </v:group>
            <v:group style="position:absolute;left:16168;top:3698;width:139;height:139" coordorigin="16168,3698" coordsize="139,139">
              <v:shape style="position:absolute;left:16168;top:3698;width:139;height:139" coordorigin="16168,3698" coordsize="139,139" path="m16238,3698l16308,3768,16238,3837,16168,3768,16238,3698xe" filled="f" stroked="t" strokeweight=".75pt" strokecolor="#497DBA">
                <v:path arrowok="t"/>
              </v:shape>
            </v:group>
            <v:group style="position:absolute;left:16593;top:4068;width:139;height:139" coordorigin="16593,4068" coordsize="139,139">
              <v:shape style="position:absolute;left:16593;top:4068;width:139;height:139" coordorigin="16593,4068" coordsize="139,139" path="m16663,4068l16593,4138,16663,4207,16732,4138,16663,4068e" filled="t" fillcolor="#4F81BC" stroked="f">
                <v:path arrowok="t"/>
                <v:fill/>
              </v:shape>
            </v:group>
            <v:group style="position:absolute;left:16593;top:4068;width:139;height:139" coordorigin="16593,4068" coordsize="139,139">
              <v:shape style="position:absolute;left:16593;top:4068;width:139;height:139" coordorigin="16593,4068" coordsize="139,139" path="m16663,4068l16732,4138,16663,4207,16593,4138,16663,4068xe" filled="f" stroked="t" strokeweight=".75pt" strokecolor="#497DBA">
                <v:path arrowok="t"/>
              </v:shape>
            </v:group>
            <v:group style="position:absolute;left:17018;top:3648;width:139;height:139" coordorigin="17018,3648" coordsize="139,139">
              <v:shape style="position:absolute;left:17018;top:3648;width:139;height:139" coordorigin="17018,3648" coordsize="139,139" path="m17088,3648l17018,3718,17088,3787,17157,3718,17088,3648e" filled="t" fillcolor="#4F81BC" stroked="f">
                <v:path arrowok="t"/>
                <v:fill/>
              </v:shape>
            </v:group>
            <v:group style="position:absolute;left:17018;top:3648;width:139;height:139" coordorigin="17018,3648" coordsize="139,139">
              <v:shape style="position:absolute;left:17018;top:3648;width:139;height:139" coordorigin="17018,3648" coordsize="139,139" path="m17088,3648l17157,3718,17088,3787,17018,3718,17088,3648xe" filled="f" stroked="t" strokeweight=".75pt" strokecolor="#497DBA">
                <v:path arrowok="t"/>
              </v:shape>
            </v:group>
            <v:group style="position:absolute;left:17443;top:3722;width:139;height:139" coordorigin="17443,3722" coordsize="139,139">
              <v:shape style="position:absolute;left:17443;top:3722;width:139;height:139" coordorigin="17443,3722" coordsize="139,139" path="m17513,3722l17443,3792,17513,3861,17582,3792,17513,3722e" filled="t" fillcolor="#4F81BC" stroked="f">
                <v:path arrowok="t"/>
                <v:fill/>
              </v:shape>
            </v:group>
            <v:group style="position:absolute;left:17443;top:3722;width:139;height:139" coordorigin="17443,3722" coordsize="139,139">
              <v:shape style="position:absolute;left:17443;top:3722;width:139;height:139" coordorigin="17443,3722" coordsize="139,139" path="m17513,3722l17582,3792,17513,3861,17443,3792,17513,3722xe" filled="f" stroked="t" strokeweight=".75pt" strokecolor="#497DBA">
                <v:path arrowok="t"/>
              </v:shape>
            </v:group>
            <v:group style="position:absolute;left:17870;top:4092;width:139;height:139" coordorigin="17870,4092" coordsize="139,139">
              <v:shape style="position:absolute;left:17870;top:4092;width:139;height:139" coordorigin="17870,4092" coordsize="139,139" path="m17940,4092l17870,4162,17940,4231,18009,4162,17940,4092e" filled="t" fillcolor="#4F81BC" stroked="f">
                <v:path arrowok="t"/>
                <v:fill/>
              </v:shape>
            </v:group>
            <v:group style="position:absolute;left:17870;top:4092;width:139;height:139" coordorigin="17870,4092" coordsize="139,139">
              <v:shape style="position:absolute;left:17870;top:4092;width:139;height:139" coordorigin="17870,4092" coordsize="139,139" path="m17940,4092l18009,4162,17940,4231,17870,4162,17940,4092xe" filled="f" stroked="t" strokeweight=".75pt" strokecolor="#497DBA">
                <v:path arrowok="t"/>
              </v:shape>
            </v:group>
            <v:group style="position:absolute;left:18295;top:3499;width:139;height:139" coordorigin="18295,3499" coordsize="139,139">
              <v:shape style="position:absolute;left:18295;top:3499;width:139;height:139" coordorigin="18295,3499" coordsize="139,139" path="m18365,3499l18295,3569,18365,3638,18434,3569,18365,3499e" filled="t" fillcolor="#4F81BC" stroked="f">
                <v:path arrowok="t"/>
                <v:fill/>
              </v:shape>
            </v:group>
            <v:group style="position:absolute;left:18295;top:3499;width:139;height:139" coordorigin="18295,3499" coordsize="139,139">
              <v:shape style="position:absolute;left:18295;top:3499;width:139;height:139" coordorigin="18295,3499" coordsize="139,139" path="m18365,3499l18434,3569,18365,3638,18295,3569,18365,3499xe" filled="f" stroked="t" strokeweight=".75pt" strokecolor="#497DBA">
                <v:path arrowok="t"/>
              </v:shape>
            </v:group>
            <v:group style="position:absolute;left:18720;top:3722;width:139;height:139" coordorigin="18720,3722" coordsize="139,139">
              <v:shape style="position:absolute;left:18720;top:3722;width:139;height:139" coordorigin="18720,3722" coordsize="139,139" path="m18790,3722l18720,3792,18790,3861,18859,3792,18790,3722e" filled="t" fillcolor="#4F81BC" stroked="f">
                <v:path arrowok="t"/>
                <v:fill/>
              </v:shape>
            </v:group>
            <v:group style="position:absolute;left:18720;top:3722;width:139;height:139" coordorigin="18720,3722" coordsize="139,139">
              <v:shape style="position:absolute;left:18720;top:3722;width:139;height:139" coordorigin="18720,3722" coordsize="139,139" path="m18790,3722l18859,3792,18790,3861,18720,3792,18790,3722xe" filled="f" stroked="t" strokeweight=".75pt" strokecolor="#497DBA">
                <v:path arrowok="t"/>
              </v:shape>
            </v:group>
            <v:group style="position:absolute;left:5815;top:2806;width:13188;height:2" coordorigin="5815,2806" coordsize="13188,2">
              <v:shape style="position:absolute;left:5815;top:2806;width:13188;height:2" coordorigin="5815,2806" coordsize="13188,0" path="m5815,2806l19003,2806e" filled="f" stroked="t" strokeweight=".72pt" strokecolor="#D9D9D9">
                <v:path arrowok="t"/>
              </v:shape>
            </v:group>
            <v:group style="position:absolute;left:5815;top:2311;width:13188;height:2" coordorigin="5815,2311" coordsize="13188,2">
              <v:shape style="position:absolute;left:5815;top:2311;width:13188;height:2" coordorigin="5815,2311" coordsize="13188,0" path="m5815,2311l19003,2311e" filled="f" stroked="t" strokeweight=".72pt" strokecolor="#D9D9D9">
                <v:path arrowok="t"/>
              </v:shape>
            </v:group>
            <v:group style="position:absolute;left:5815;top:5767;width:13188;height:2" coordorigin="5815,5767" coordsize="13188,2">
              <v:shape style="position:absolute;left:5815;top:5767;width:13188;height:2" coordorigin="5815,5767" coordsize="13188,0" path="m5815,5767l19003,5767e" filled="f" stroked="t" strokeweight=".72pt" strokecolor="#D9D9D9">
                <v:path arrowok="t"/>
              </v:shape>
            </v:group>
            <v:group style="position:absolute;left:10404;top:6401;width:384;height:2" coordorigin="10404,6401" coordsize="384,2">
              <v:shape style="position:absolute;left:10404;top:6401;width:384;height:2" coordorigin="10404,6401" coordsize="384,0" path="m10404,6401l10788,6401e" filled="f" stroked="t" strokeweight="2.16pt" strokecolor="#F9C090">
                <v:path arrowok="t"/>
              </v:shape>
            </v:group>
            <v:group style="position:absolute;left:10546;top:6352;width:101;height:97" coordorigin="10546,6352" coordsize="101,97">
              <v:shape style="position:absolute;left:10546;top:6352;width:101;height:97" coordorigin="10546,6352" coordsize="101,97" path="m10582,6352l10563,6363,10550,6380,10546,6403,10550,6422,10563,6437,10582,6447,10609,6450,10628,6440,10641,6423,10646,6401,10646,6398,10641,6379,10629,6364,10609,6355,10582,6352e" filled="t" fillcolor="#F9C090" stroked="f">
                <v:path arrowok="t"/>
                <v:fill/>
              </v:shape>
            </v:group>
            <v:group style="position:absolute;left:10546;top:6352;width:101;height:97" coordorigin="10546,6352" coordsize="101,97">
              <v:shape style="position:absolute;left:10546;top:6352;width:101;height:97" coordorigin="10546,6352" coordsize="101,97" path="m10646,6401l10641,6423,10628,6440,10609,6450,10582,6447,10563,6437,10550,6422,10546,6403,10550,6380,10563,6363,10582,6352,10609,6355,10629,6364,10641,6379,10646,6398,10646,6401xe" filled="f" stroked="t" strokeweight=".72pt" strokecolor="#F9C090">
                <v:path arrowok="t"/>
              </v:shape>
            </v:group>
            <v:group style="position:absolute;left:11386;top:6401;width:384;height:2" coordorigin="11386,6401" coordsize="384,2">
              <v:shape style="position:absolute;left:11386;top:6401;width:384;height:2" coordorigin="11386,6401" coordsize="384,0" path="m11386,6401l11770,6401e" filled="f" stroked="t" strokeweight="2.16pt" strokecolor="#9BBA58">
                <v:path arrowok="t"/>
              </v:shape>
            </v:group>
            <v:group style="position:absolute;left:11531;top:6351;width:94;height:99" coordorigin="11531,6351" coordsize="94,99">
              <v:shape style="position:absolute;left:11531;top:6351;width:94;height:99" coordorigin="11531,6351" coordsize="94,99" path="m11569,6351l11553,6357,11540,6371,11532,6392,11531,6420,11543,6436,11562,6447,11588,6450,11607,6440,11621,6423,11626,6401,11623,6384,11612,6367,11594,6355,11569,6351e" filled="t" fillcolor="#9BBA58" stroked="f">
                <v:path arrowok="t"/>
                <v:fill/>
              </v:shape>
            </v:group>
            <v:group style="position:absolute;left:11531;top:6351;width:94;height:99" coordorigin="11531,6351" coordsize="94,99">
              <v:shape style="position:absolute;left:11531;top:6351;width:94;height:99" coordorigin="11531,6351" coordsize="94,99" path="m11626,6401l11621,6423,11607,6440,11588,6450,11562,6447,11543,6436,11531,6420,11532,6392,11540,6371,11553,6357,11569,6351,11594,6355,11612,6367,11623,6384,11626,6401xe" filled="f" stroked="t" strokeweight=".72pt" strokecolor="#9BBA58">
                <v:path arrowok="t"/>
              </v:shape>
            </v:group>
            <v:group style="position:absolute;left:12365;top:6401;width:384;height:2" coordorigin="12365,6401" coordsize="384,2">
              <v:shape style="position:absolute;left:12365;top:6401;width:384;height:2" coordorigin="12365,6401" coordsize="384,0" path="m12365,6401l12749,6401e" filled="f" stroked="t" strokeweight="2.16pt" strokecolor="#7C5F9F">
                <v:path arrowok="t"/>
              </v:shape>
            </v:group>
            <v:group style="position:absolute;left:12506;top:6350;width:101;height:101" coordorigin="12506,6350" coordsize="101,101">
              <v:shape style="position:absolute;left:12506;top:6350;width:101;height:101" coordorigin="12506,6350" coordsize="101,101" path="m12557,6401l12506,6451,12607,6451,12557,6401e" filled="t" fillcolor="#8063A1" stroked="f">
                <v:path arrowok="t"/>
                <v:fill/>
              </v:shape>
              <v:shape style="position:absolute;left:12506;top:6350;width:101;height:101" coordorigin="12506,6350" coordsize="101,101" path="m12607,6350l12506,6350,12557,6401,12607,6350e" filled="t" fillcolor="#8063A1" stroked="f">
                <v:path arrowok="t"/>
                <v:fill/>
              </v:shape>
            </v:group>
            <v:group style="position:absolute;left:12506;top:6350;width:101;height:101" coordorigin="12506,6350" coordsize="101,101">
              <v:shape style="position:absolute;left:12506;top:6350;width:101;height:101" coordorigin="12506,6350" coordsize="101,101" path="m12607,6451l12506,6350e" filled="f" stroked="t" strokeweight=".72pt" strokecolor="#7C5F9F">
                <v:path arrowok="t"/>
              </v:shape>
            </v:group>
            <v:group style="position:absolute;left:12506;top:6350;width:101;height:101" coordorigin="12506,6350" coordsize="101,101">
              <v:shape style="position:absolute;left:12506;top:6350;width:101;height:101" coordorigin="12506,6350" coordsize="101,101" path="m12506,6451l12607,6350e" filled="f" stroked="t" strokeweight=".72pt" strokecolor="#7C5F9F">
                <v:path arrowok="t"/>
              </v:shape>
            </v:group>
            <v:group style="position:absolute;left:13344;top:6401;width:384;height:2" coordorigin="13344,6401" coordsize="384,2">
              <v:shape style="position:absolute;left:13344;top:6401;width:384;height:2" coordorigin="13344,6401" coordsize="384,0" path="m13344,6401l13728,6401e" filled="f" stroked="t" strokeweight="2.16pt" strokecolor="#497DBA">
                <v:path arrowok="t"/>
              </v:shape>
            </v:group>
            <v:group style="position:absolute;left:13487;top:6351;width:100;height:100" coordorigin="13487,6351" coordsize="100,100">
              <v:shape style="position:absolute;left:13487;top:6351;width:100;height:100" coordorigin="13487,6351" coordsize="100,100" path="m13537,6351l13487,6401,13537,6451,13587,6401,13537,6351e" filled="t" fillcolor="#4F81BC" stroked="f">
                <v:path arrowok="t"/>
                <v:fill/>
              </v:shape>
            </v:group>
            <v:group style="position:absolute;left:13487;top:6351;width:100;height:100" coordorigin="13487,6351" coordsize="100,100">
              <v:shape style="position:absolute;left:13487;top:6351;width:100;height:100" coordorigin="13487,6351" coordsize="100,100" path="m13537,6351l13587,6401,13537,6451,13487,6401,13537,6351e" filled="f" stroked="t" strokeweight=".72pt" strokecolor="#497DBA">
                <v:path arrowok="t"/>
              </v:shape>
            </v:group>
            <v:group style="position:absolute;left:5244;top:1570;width:13980;height:5120" coordorigin="5244,1570" coordsize="13980,5120">
              <v:shape style="position:absolute;left:5244;top:1570;width:13980;height:5120" coordorigin="5244,1570" coordsize="13980,5120" path="m5244,6690l19224,6690,19224,1570,5244,1570,5244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16.789995pt;mso-position-horizontal-relative:page;mso-position-vertical-relative:page;z-index:-1195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left="4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2458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ind w:left="313" w:right="-49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2643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59" w:space="911"/>
            <w:col w:w="8830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488" w:top="760" w:bottom="280" w:left="260" w:right="500"/>
          <w:footerReference w:type="default" r:id="rId9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Abril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36" w:space="4048"/>
            <w:col w:w="10016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44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677" w:right="-20"/>
        <w:jc w:val="left"/>
        <w:tabs>
          <w:tab w:pos="6100" w:val="left"/>
          <w:tab w:pos="6560" w:val="left"/>
          <w:tab w:pos="7000" w:val="left"/>
          <w:tab w:pos="7440" w:val="left"/>
          <w:tab w:pos="7880" w:val="left"/>
          <w:tab w:pos="8320" w:val="left"/>
          <w:tab w:pos="8760" w:val="left"/>
          <w:tab w:pos="9200" w:val="left"/>
          <w:tab w:pos="9600" w:val="left"/>
          <w:tab w:pos="10040" w:val="left"/>
          <w:tab w:pos="10480" w:val="left"/>
          <w:tab w:pos="10920" w:val="left"/>
          <w:tab w:pos="11360" w:val="left"/>
          <w:tab w:pos="11800" w:val="left"/>
          <w:tab w:pos="12240" w:val="left"/>
          <w:tab w:pos="12680" w:val="left"/>
          <w:tab w:pos="13120" w:val="left"/>
          <w:tab w:pos="13560" w:val="left"/>
          <w:tab w:pos="14000" w:val="left"/>
          <w:tab w:pos="14460" w:val="left"/>
          <w:tab w:pos="14900" w:val="left"/>
          <w:tab w:pos="15340" w:val="left"/>
          <w:tab w:pos="15780" w:val="left"/>
          <w:tab w:pos="16220" w:val="left"/>
          <w:tab w:pos="16660" w:val="left"/>
          <w:tab w:pos="17100" w:val="left"/>
          <w:tab w:pos="17540" w:val="left"/>
          <w:tab w:pos="17980" w:val="left"/>
          <w:tab w:pos="1842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67" w:after="0" w:line="240" w:lineRule="auto"/>
        <w:ind w:left="4986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43" w:space="901"/>
            <w:col w:w="8856"/>
          </w:cols>
        </w:sectPr>
      </w:pPr>
      <w:rPr/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/>
        <w:pict>
          <v:group style="position:absolute;margin-left:259.174988pt;margin-top:78.105003pt;width:702.4pt;height:256.75pt;mso-position-horizontal-relative:page;mso-position-vertical-relative:page;z-index:-11951" coordorigin="5183,1562" coordsize="14048,5135">
            <v:group style="position:absolute;left:5762;top:5275;width:13241;height:2" coordorigin="5762,5275" coordsize="13241,2">
              <v:shape style="position:absolute;left:5762;top:5275;width:13241;height:2" coordorigin="5762,5275" coordsize="13241,0" path="m5762,5275l19003,5275e" filled="f" stroked="t" strokeweight=".72pt" strokecolor="#D9D9D9">
                <v:path arrowok="t"/>
              </v:shape>
            </v:group>
            <v:group style="position:absolute;left:5762;top:4781;width:13241;height:2" coordorigin="5762,4781" coordsize="13241,2">
              <v:shape style="position:absolute;left:5762;top:4781;width:13241;height:2" coordorigin="5762,4781" coordsize="13241,0" path="m5762,4781l19003,4781e" filled="f" stroked="t" strokeweight=".72pt" strokecolor="#D9D9D9">
                <v:path arrowok="t"/>
              </v:shape>
            </v:group>
            <v:group style="position:absolute;left:5762;top:4286;width:13241;height:2" coordorigin="5762,4286" coordsize="13241,2">
              <v:shape style="position:absolute;left:5762;top:4286;width:13241;height:2" coordorigin="5762,4286" coordsize="13241,0" path="m5762,4286l19003,4286e" filled="f" stroked="t" strokeweight=".72pt" strokecolor="#D9D9D9">
                <v:path arrowok="t"/>
              </v:shape>
            </v:group>
            <v:group style="position:absolute;left:5762;top:3792;width:13241;height:2" coordorigin="5762,3792" coordsize="13241,2">
              <v:shape style="position:absolute;left:5762;top:3792;width:13241;height:2" coordorigin="5762,3792" coordsize="13241,0" path="m5762,3792l19003,3792e" filled="f" stroked="t" strokeweight=".72pt" strokecolor="#D9D9D9">
                <v:path arrowok="t"/>
              </v:shape>
            </v:group>
            <v:group style="position:absolute;left:5983;top:3473;width:12799;height:888" coordorigin="5983,3473" coordsize="12799,888">
              <v:shape style="position:absolute;left:5983;top:3473;width:12799;height:888" coordorigin="5983,3473" coordsize="12799,888" path="m5983,4039l6425,3670,6866,3792,7306,3595,7747,3694,8189,3744,8630,4138,9072,4361,9514,3965,9955,4138,10397,3792,10838,3473,11280,3941,11722,4015,12163,3646,12605,3818,13044,3941,13486,4015,13927,3941,14369,4138,14810,3965,15252,4015,15694,4039,16135,4114,16577,3792,17018,3991,17460,4066,17902,3619,18343,4114,18782,3694e" filled="f" stroked="t" strokeweight="2.16pt" strokecolor="#F9C090">
                <v:path arrowok="t"/>
              </v:shape>
            </v:group>
            <v:group style="position:absolute;left:5930;top:3991;width:101;height:97" coordorigin="5930,3991" coordsize="101,97">
              <v:shape style="position:absolute;left:5930;top:3991;width:101;height:97" coordorigin="5930,3991" coordsize="101,97" path="m5967,3991l5948,4001,5935,4018,5930,4041,5935,4060,5947,4075,5967,4085,5993,4088,6013,4078,6026,4061,6031,4039,6031,4036,6026,4018,6013,4003,5993,3993,5967,3991e" filled="t" fillcolor="#F9C090" stroked="f">
                <v:path arrowok="t"/>
                <v:fill/>
              </v:shape>
            </v:group>
            <v:group style="position:absolute;left:5930;top:3991;width:101;height:97" coordorigin="5930,3991" coordsize="101,97">
              <v:shape style="position:absolute;left:5930;top:3991;width:101;height:97" coordorigin="5930,3991" coordsize="101,97" path="m6031,4039l6026,4061,6013,4078,5993,4088,5967,4085,5947,4075,5935,4060,5930,4041,5935,4018,5948,4001,5967,3991,5993,3993,6013,4003,6026,4018,6031,4036,6031,4039xe" filled="f" stroked="t" strokeweight=".75pt" strokecolor="#F9C090">
                <v:path arrowok="t"/>
              </v:shape>
            </v:group>
            <v:group style="position:absolute;left:6372;top:3619;width:101;height:97" coordorigin="6372,3619" coordsize="101,97">
              <v:shape style="position:absolute;left:6372;top:3619;width:101;height:97" coordorigin="6372,3619" coordsize="101,97" path="m6408,3619l6389,3629,6377,3646,6372,3669,6377,3688,6389,3703,6408,3713,6435,3716,6454,3706,6468,3689,6473,3667,6473,3664,6467,3646,6455,3631,6435,3621,6408,3619e" filled="t" fillcolor="#F9C090" stroked="f">
                <v:path arrowok="t"/>
                <v:fill/>
              </v:shape>
            </v:group>
            <v:group style="position:absolute;left:6372;top:3619;width:101;height:97" coordorigin="6372,3619" coordsize="101,97">
              <v:shape style="position:absolute;left:6372;top:3619;width:101;height:97" coordorigin="6372,3619" coordsize="101,97" path="m6473,3667l6468,3689,6454,3706,6435,3716,6408,3713,6389,3703,6377,3688,6372,3669,6377,3646,6389,3629,6408,3619,6435,3621,6455,3631,6467,3646,6473,3664,6473,3667xe" filled="f" stroked="t" strokeweight=".75pt" strokecolor="#F9C090">
                <v:path arrowok="t"/>
              </v:shape>
            </v:group>
            <v:group style="position:absolute;left:6813;top:3744;width:101;height:97" coordorigin="6813,3744" coordsize="101,97">
              <v:shape style="position:absolute;left:6813;top:3744;width:101;height:97" coordorigin="6813,3744" coordsize="101,97" path="m6850,3744l6831,3754,6818,3771,6813,3794,6818,3813,6830,3828,6850,3838,6877,3841,6896,3831,6909,3814,6914,3792,6914,3789,6909,3771,6897,3756,6877,3746,6850,3744e" filled="t" fillcolor="#F9C090" stroked="f">
                <v:path arrowok="t"/>
                <v:fill/>
              </v:shape>
            </v:group>
            <v:group style="position:absolute;left:6813;top:3744;width:101;height:97" coordorigin="6813,3744" coordsize="101,97">
              <v:shape style="position:absolute;left:6813;top:3744;width:101;height:97" coordorigin="6813,3744" coordsize="101,97" path="m6914,3792l6909,3814,6896,3831,6877,3841,6850,3838,6830,3828,6818,3813,6813,3794,6818,3771,6831,3754,6850,3744,6877,3746,6897,3756,6909,3771,6914,3789,6914,3792xe" filled="f" stroked="t" strokeweight=".75pt" strokecolor="#F9C090">
                <v:path arrowok="t"/>
              </v:shape>
            </v:group>
            <v:group style="position:absolute;left:7255;top:3547;width:101;height:97" coordorigin="7255,3547" coordsize="101,97">
              <v:shape style="position:absolute;left:7255;top:3547;width:101;height:97" coordorigin="7255,3547" coordsize="101,97" path="m7291,3547l7273,3557,7260,3574,7255,3597,7260,3616,7272,3631,7292,3641,7318,3644,7338,3634,7351,3617,7356,3595,7356,3592,7351,3574,7338,3559,7318,3549,7291,3547e" filled="t" fillcolor="#F9C090" stroked="f">
                <v:path arrowok="t"/>
                <v:fill/>
              </v:shape>
            </v:group>
            <v:group style="position:absolute;left:7255;top:3547;width:101;height:97" coordorigin="7255,3547" coordsize="101,97">
              <v:shape style="position:absolute;left:7255;top:3547;width:101;height:97" coordorigin="7255,3547" coordsize="101,97" path="m7356,3595l7351,3617,7338,3634,7318,3644,7292,3641,7272,3631,7260,3616,7255,3597,7260,3574,7273,3557,7291,3547,7318,3549,7338,3559,7351,3574,7356,3592,7356,3595xe" filled="f" stroked="t" strokeweight=".75pt" strokecolor="#F9C090">
                <v:path arrowok="t"/>
              </v:shape>
            </v:group>
            <v:group style="position:absolute;left:7697;top:3645;width:101;height:97" coordorigin="7697,3645" coordsize="101,97">
              <v:shape style="position:absolute;left:7697;top:3645;width:101;height:97" coordorigin="7697,3645" coordsize="101,97" path="m7733,3645l7714,3655,7701,3673,7697,3695,7701,3714,7714,3730,7733,3740,7760,3742,7779,3732,7792,3715,7797,3694,7797,3691,7792,3672,7780,3657,7760,3648,7733,3645e" filled="t" fillcolor="#F9C090" stroked="f">
                <v:path arrowok="t"/>
                <v:fill/>
              </v:shape>
            </v:group>
            <v:group style="position:absolute;left:7697;top:3645;width:101;height:97" coordorigin="7697,3645" coordsize="101,97">
              <v:shape style="position:absolute;left:7697;top:3645;width:101;height:97" coordorigin="7697,3645" coordsize="101,97" path="m7797,3694l7792,3715,7779,3732,7760,3742,7733,3740,7714,3730,7701,3714,7697,3695,7701,3673,7714,3655,7733,3645,7760,3648,7780,3657,7792,3672,7797,3691,7797,3694xe" filled="f" stroked="t" strokeweight=".75pt" strokecolor="#F9C090">
                <v:path arrowok="t"/>
              </v:shape>
            </v:group>
            <v:group style="position:absolute;left:8138;top:3693;width:101;height:97" coordorigin="8138,3693" coordsize="101,97">
              <v:shape style="position:absolute;left:8138;top:3693;width:101;height:97" coordorigin="8138,3693" coordsize="101,97" path="m8175,3693l8156,3703,8143,3721,8138,3743,8143,3762,8155,3778,8175,3788,8201,3790,8221,3780,8234,3763,8239,3742,8239,3739,8234,3720,8221,3705,8201,3696,8175,3693e" filled="t" fillcolor="#F9C090" stroked="f">
                <v:path arrowok="t"/>
                <v:fill/>
              </v:shape>
            </v:group>
            <v:group style="position:absolute;left:8138;top:3693;width:101;height:97" coordorigin="8138,3693" coordsize="101,97">
              <v:shape style="position:absolute;left:8138;top:3693;width:101;height:97" coordorigin="8138,3693" coordsize="101,97" path="m8239,3742l8234,3763,8221,3780,8201,3790,8175,3788,8155,3778,8143,3762,8138,3743,8143,3721,8156,3703,8175,3693,8201,3696,8221,3705,8234,3720,8239,3739,8239,3742xe" filled="f" stroked="t" strokeweight=".75pt" strokecolor="#F9C090">
                <v:path arrowok="t"/>
              </v:shape>
            </v:group>
            <v:group style="position:absolute;left:8580;top:4089;width:101;height:97" coordorigin="8580,4089" coordsize="101,97">
              <v:shape style="position:absolute;left:8580;top:4089;width:101;height:97" coordorigin="8580,4089" coordsize="101,97" path="m8616,4089l8597,4099,8585,4117,8580,4139,8585,4158,8597,4174,8616,4184,8643,4186,8662,4176,8676,4159,8681,4138,8681,4135,8675,4116,8663,4101,8643,4092,8616,4089e" filled="t" fillcolor="#F9C090" stroked="f">
                <v:path arrowok="t"/>
                <v:fill/>
              </v:shape>
            </v:group>
            <v:group style="position:absolute;left:8580;top:4089;width:101;height:97" coordorigin="8580,4089" coordsize="101,97">
              <v:shape style="position:absolute;left:8580;top:4089;width:101;height:97" coordorigin="8580,4089" coordsize="101,97" path="m8681,4138l8676,4159,8662,4176,8643,4186,8616,4184,8597,4174,8585,4158,8580,4139,8585,4117,8597,4099,8616,4089,8643,4092,8663,4101,8675,4116,8681,4135,8681,4138xe" filled="f" stroked="t" strokeweight=".75pt" strokecolor="#F9C090">
                <v:path arrowok="t"/>
              </v:shape>
            </v:group>
            <v:group style="position:absolute;left:9021;top:4310;width:101;height:97" coordorigin="9021,4310" coordsize="101,97">
              <v:shape style="position:absolute;left:9021;top:4310;width:101;height:97" coordorigin="9021,4310" coordsize="101,97" path="m9058,4310l9039,4320,9026,4338,9021,4360,9026,4379,9038,4394,9058,4404,9085,4407,9104,4397,9117,4380,9122,4358,9122,4355,9117,4337,9105,4322,9085,4313,9058,4310e" filled="t" fillcolor="#F9C090" stroked="f">
                <v:path arrowok="t"/>
                <v:fill/>
              </v:shape>
            </v:group>
            <v:group style="position:absolute;left:9021;top:4310;width:101;height:97" coordorigin="9021,4310" coordsize="101,97">
              <v:shape style="position:absolute;left:9021;top:4310;width:101;height:97" coordorigin="9021,4310" coordsize="101,97" path="m9122,4358l9117,4380,9104,4397,9085,4407,9058,4404,9038,4394,9026,4379,9021,4360,9026,4338,9039,4320,9058,4310,9085,4313,9105,4322,9117,4337,9122,4355,9122,4358xe" filled="f" stroked="t" strokeweight=".75pt" strokecolor="#F9C090">
                <v:path arrowok="t"/>
              </v:shape>
            </v:group>
            <v:group style="position:absolute;left:9463;top:3916;width:101;height:97" coordorigin="9463,3916" coordsize="101,97">
              <v:shape style="position:absolute;left:9463;top:3916;width:101;height:97" coordorigin="9463,3916" coordsize="101,97" path="m9499,3916l9481,3927,9468,3944,9463,3967,9468,3986,9480,4001,9500,4011,9526,4014,9546,4004,9559,3987,9564,3965,9564,3962,9559,3943,9546,3928,9526,3919,9499,3916e" filled="t" fillcolor="#F9C090" stroked="f">
                <v:path arrowok="t"/>
                <v:fill/>
              </v:shape>
            </v:group>
            <v:group style="position:absolute;left:9463;top:3916;width:101;height:97" coordorigin="9463,3916" coordsize="101,97">
              <v:shape style="position:absolute;left:9463;top:3916;width:101;height:97" coordorigin="9463,3916" coordsize="101,97" path="m9564,3965l9559,3987,9546,4004,9526,4014,9500,4011,9480,4001,9468,3986,9463,3967,9468,3944,9481,3927,9499,3916,9526,3919,9546,3928,9559,3943,9564,3962,9564,3965xe" filled="f" stroked="t" strokeweight=".75pt" strokecolor="#F9C090">
                <v:path arrowok="t"/>
              </v:shape>
            </v:group>
            <v:group style="position:absolute;left:9905;top:4089;width:101;height:97" coordorigin="9905,4089" coordsize="101,97">
              <v:shape style="position:absolute;left:9905;top:4089;width:101;height:97" coordorigin="9905,4089" coordsize="101,97" path="m9941,4089l9922,4099,9909,4117,9905,4139,9909,4158,9922,4174,9941,4184,9968,4186,9987,4176,10000,4159,10005,4138,10005,4135,10000,4116,9988,4101,9968,4092,9941,4089e" filled="t" fillcolor="#F9C090" stroked="f">
                <v:path arrowok="t"/>
                <v:fill/>
              </v:shape>
            </v:group>
            <v:group style="position:absolute;left:9905;top:4089;width:101;height:97" coordorigin="9905,4089" coordsize="101,97">
              <v:shape style="position:absolute;left:9905;top:4089;width:101;height:97" coordorigin="9905,4089" coordsize="101,97" path="m10005,4138l10000,4159,9987,4176,9968,4186,9941,4184,9922,4174,9909,4158,9905,4139,9909,4117,9922,4099,9941,4089,9968,4092,9988,4101,10000,4116,10005,4135,10005,4138xe" filled="f" stroked="t" strokeweight=".75pt" strokecolor="#F9C090">
                <v:path arrowok="t"/>
              </v:shape>
            </v:group>
            <v:group style="position:absolute;left:10344;top:3744;width:101;height:97" coordorigin="10344,3744" coordsize="101,97">
              <v:shape style="position:absolute;left:10344;top:3744;width:101;height:97" coordorigin="10344,3744" coordsize="101,97" path="m10380,3744l10361,3754,10349,3771,10344,3794,10349,3813,10361,3828,10380,3838,10407,3841,10426,3831,10440,3814,10445,3792,10445,3789,10439,3771,10427,3756,10407,3746,10380,3744e" filled="t" fillcolor="#F9C090" stroked="f">
                <v:path arrowok="t"/>
                <v:fill/>
              </v:shape>
            </v:group>
            <v:group style="position:absolute;left:10344;top:3744;width:101;height:97" coordorigin="10344,3744" coordsize="101,97">
              <v:shape style="position:absolute;left:10344;top:3744;width:101;height:97" coordorigin="10344,3744" coordsize="101,97" path="m10445,3792l10440,3814,10426,3831,10407,3841,10380,3838,10361,3828,10349,3813,10344,3794,10349,3771,10361,3754,10380,3744,10407,3746,10427,3756,10439,3771,10445,3789,10445,3792xe" filled="f" stroked="t" strokeweight=".75pt" strokecolor="#F9C090">
                <v:path arrowok="t"/>
              </v:shape>
            </v:group>
            <v:group style="position:absolute;left:10785;top:3422;width:101;height:97" coordorigin="10785,3422" coordsize="101,97">
              <v:shape style="position:absolute;left:10785;top:3422;width:101;height:97" coordorigin="10785,3422" coordsize="101,97" path="m10822,3422l10803,3432,10790,3450,10785,3472,10790,3491,10802,3506,10822,3516,10849,3519,10868,3509,10881,3492,10886,3470,10886,3467,10881,3449,10869,3434,10849,3425,10822,3422e" filled="t" fillcolor="#F9C090" stroked="f">
                <v:path arrowok="t"/>
                <v:fill/>
              </v:shape>
            </v:group>
            <v:group style="position:absolute;left:10785;top:3422;width:101;height:97" coordorigin="10785,3422" coordsize="101,97">
              <v:shape style="position:absolute;left:10785;top:3422;width:101;height:97" coordorigin="10785,3422" coordsize="101,97" path="m10886,3470l10881,3492,10868,3509,10849,3519,10822,3516,10802,3506,10790,3491,10785,3472,10790,3450,10803,3432,10822,3422,10849,3425,10869,3434,10881,3449,10886,3467,10886,3470xe" filled="f" stroked="t" strokeweight=".75pt" strokecolor="#F9C090">
                <v:path arrowok="t"/>
              </v:shape>
            </v:group>
            <v:group style="position:absolute;left:11227;top:3892;width:101;height:97" coordorigin="11227,3892" coordsize="101,97">
              <v:shape style="position:absolute;left:11227;top:3892;width:101;height:97" coordorigin="11227,3892" coordsize="101,97" path="m11263,3892l11245,3903,11232,3920,11227,3943,11232,3962,11244,3977,11264,3987,11290,3990,11310,3980,11323,3963,11328,3941,11328,3938,11323,3919,11310,3904,11290,3895,11263,3892e" filled="t" fillcolor="#F9C090" stroked="f">
                <v:path arrowok="t"/>
                <v:fill/>
              </v:shape>
            </v:group>
            <v:group style="position:absolute;left:11227;top:3892;width:101;height:97" coordorigin="11227,3892" coordsize="101,97">
              <v:shape style="position:absolute;left:11227;top:3892;width:101;height:97" coordorigin="11227,3892" coordsize="101,97" path="m11328,3941l11323,3963,11310,3980,11290,3990,11264,3987,11244,3977,11232,3962,11227,3943,11232,3920,11245,3903,11263,3892,11290,3895,11310,3904,11323,3919,11328,3938,11328,3941xe" filled="f" stroked="t" strokeweight=".75pt" strokecolor="#F9C090">
                <v:path arrowok="t"/>
              </v:shape>
            </v:group>
            <v:group style="position:absolute;left:11669;top:3964;width:101;height:97" coordorigin="11669,3964" coordsize="101,97">
              <v:shape style="position:absolute;left:11669;top:3964;width:101;height:97" coordorigin="11669,3964" coordsize="101,97" path="m11705,3964l11686,3975,11673,3992,11669,4015,11673,4034,11686,4049,11705,4059,11732,4062,11751,4052,11764,4035,11769,4013,11769,4010,11764,3991,11752,3976,11732,3967,11705,3964e" filled="t" fillcolor="#F9C090" stroked="f">
                <v:path arrowok="t"/>
                <v:fill/>
              </v:shape>
            </v:group>
            <v:group style="position:absolute;left:11669;top:3964;width:101;height:97" coordorigin="11669,3964" coordsize="101,97">
              <v:shape style="position:absolute;left:11669;top:3964;width:101;height:97" coordorigin="11669,3964" coordsize="101,97" path="m11769,4013l11764,4035,11751,4052,11732,4062,11705,4059,11686,4049,11673,4034,11669,4015,11673,3992,11686,3975,11705,3964,11732,3967,11752,3976,11764,3991,11769,4010,11769,4013xe" filled="f" stroked="t" strokeweight=".75pt" strokecolor="#F9C090">
                <v:path arrowok="t"/>
              </v:shape>
            </v:group>
            <v:group style="position:absolute;left:12110;top:3595;width:101;height:97" coordorigin="12110,3595" coordsize="101,97">
              <v:shape style="position:absolute;left:12110;top:3595;width:101;height:97" coordorigin="12110,3595" coordsize="101,97" path="m12147,3595l12128,3605,12115,3622,12110,3645,12115,3664,12127,3679,12147,3689,12173,3692,12193,3682,12206,3665,12211,3643,12211,3640,12206,3622,12193,3607,12173,3597,12147,3595e" filled="t" fillcolor="#F9C090" stroked="f">
                <v:path arrowok="t"/>
                <v:fill/>
              </v:shape>
            </v:group>
            <v:group style="position:absolute;left:12110;top:3595;width:101;height:97" coordorigin="12110,3595" coordsize="101,97">
              <v:shape style="position:absolute;left:12110;top:3595;width:101;height:97" coordorigin="12110,3595" coordsize="101,97" path="m12211,3643l12206,3665,12193,3682,12173,3692,12147,3689,12127,3679,12115,3664,12110,3645,12115,3622,12128,3605,12147,3595,12173,3597,12193,3607,12206,3622,12211,3640,12211,3643xe" filled="f" stroked="t" strokeweight=".75pt" strokecolor="#F9C090">
                <v:path arrowok="t"/>
              </v:shape>
            </v:group>
            <v:group style="position:absolute;left:12552;top:3768;width:101;height:97" coordorigin="12552,3768" coordsize="101,97">
              <v:shape style="position:absolute;left:12552;top:3768;width:101;height:97" coordorigin="12552,3768" coordsize="101,97" path="m12588,3768l12569,3778,12557,3795,12552,3818,12557,3837,12569,3852,12588,3862,12615,3865,12634,3855,12648,3838,12653,3816,12653,3813,12647,3795,12635,3780,12615,3770,12588,3768e" filled="t" fillcolor="#F9C090" stroked="f">
                <v:path arrowok="t"/>
                <v:fill/>
              </v:shape>
            </v:group>
            <v:group style="position:absolute;left:12552;top:3768;width:101;height:97" coordorigin="12552,3768" coordsize="101,97">
              <v:shape style="position:absolute;left:12552;top:3768;width:101;height:97" coordorigin="12552,3768" coordsize="101,97" path="m12653,3816l12648,3838,12634,3855,12615,3865,12588,3862,12569,3852,12557,3837,12552,3818,12557,3795,12569,3778,12588,3768,12615,3770,12635,3780,12647,3795,12653,3813,12653,3816xe" filled="f" stroked="t" strokeweight=".75pt" strokecolor="#F9C090">
                <v:path arrowok="t"/>
              </v:shape>
            </v:group>
            <v:group style="position:absolute;left:12993;top:3892;width:101;height:97" coordorigin="12993,3892" coordsize="101,97">
              <v:shape style="position:absolute;left:12993;top:3892;width:101;height:97" coordorigin="12993,3892" coordsize="101,97" path="m13030,3892l13011,3903,12998,3920,12993,3943,12998,3962,13010,3977,13030,3987,13057,3990,13076,3980,13089,3963,13094,3941,13094,3938,13089,3919,13077,3904,13057,3895,13030,3892e" filled="t" fillcolor="#F9C090" stroked="f">
                <v:path arrowok="t"/>
                <v:fill/>
              </v:shape>
            </v:group>
            <v:group style="position:absolute;left:12993;top:3892;width:101;height:97" coordorigin="12993,3892" coordsize="101,97">
              <v:shape style="position:absolute;left:12993;top:3892;width:101;height:97" coordorigin="12993,3892" coordsize="101,97" path="m13094,3941l13089,3963,13076,3980,13057,3990,13030,3987,13010,3977,12998,3962,12993,3943,12998,3920,13011,3903,13030,3892,13057,3895,13077,3904,13089,3919,13094,3938,13094,3941xe" filled="f" stroked="t" strokeweight=".75pt" strokecolor="#F9C090">
                <v:path arrowok="t"/>
              </v:shape>
            </v:group>
            <v:group style="position:absolute;left:13435;top:3964;width:101;height:97" coordorigin="13435,3964" coordsize="101,97">
              <v:shape style="position:absolute;left:13435;top:3964;width:101;height:97" coordorigin="13435,3964" coordsize="101,97" path="m13471,3964l13453,3975,13440,3992,13435,4015,13440,4034,13452,4049,13472,4059,13498,4062,13518,4052,13531,4035,13536,4013,13536,4010,13531,3991,13518,3976,13498,3967,13471,3964e" filled="t" fillcolor="#F9C090" stroked="f">
                <v:path arrowok="t"/>
                <v:fill/>
              </v:shape>
            </v:group>
            <v:group style="position:absolute;left:13435;top:3964;width:101;height:97" coordorigin="13435,3964" coordsize="101,97">
              <v:shape style="position:absolute;left:13435;top:3964;width:101;height:97" coordorigin="13435,3964" coordsize="101,97" path="m13536,4013l13531,4035,13518,4052,13498,4062,13472,4059,13452,4049,13440,4034,13435,4015,13440,3992,13453,3975,13471,3964,13498,3967,13518,3976,13531,3991,13536,4010,13536,4013xe" filled="f" stroked="t" strokeweight=".75pt" strokecolor="#F9C090">
                <v:path arrowok="t"/>
              </v:shape>
            </v:group>
            <v:group style="position:absolute;left:13877;top:3892;width:101;height:97" coordorigin="13877,3892" coordsize="101,97">
              <v:shape style="position:absolute;left:13877;top:3892;width:101;height:97" coordorigin="13877,3892" coordsize="101,97" path="m13913,3892l13894,3903,13881,3920,13877,3943,13881,3962,13894,3977,13913,3987,13940,3990,13959,3980,13972,3963,13977,3941,13977,3938,13972,3919,13960,3904,13940,3895,13913,3892e" filled="t" fillcolor="#F9C090" stroked="f">
                <v:path arrowok="t"/>
                <v:fill/>
              </v:shape>
            </v:group>
            <v:group style="position:absolute;left:13877;top:3892;width:101;height:97" coordorigin="13877,3892" coordsize="101,97">
              <v:shape style="position:absolute;left:13877;top:3892;width:101;height:97" coordorigin="13877,3892" coordsize="101,97" path="m13977,3941l13972,3963,13959,3980,13940,3990,13913,3987,13894,3977,13881,3962,13877,3943,13881,3920,13894,3903,13913,3892,13940,3895,13960,3904,13972,3919,13977,3938,13977,3941xe" filled="f" stroked="t" strokeweight=".75pt" strokecolor="#F9C090">
                <v:path arrowok="t"/>
              </v:shape>
            </v:group>
            <v:group style="position:absolute;left:14318;top:4089;width:101;height:97" coordorigin="14318,4089" coordsize="101,97">
              <v:shape style="position:absolute;left:14318;top:4089;width:101;height:97" coordorigin="14318,4089" coordsize="101,97" path="m14355,4089l14336,4099,14323,4117,14318,4139,14323,4158,14335,4174,14355,4184,14381,4186,14401,4176,14414,4159,14419,4138,14419,4135,14414,4116,14401,4101,14381,4092,14355,4089e" filled="t" fillcolor="#F9C090" stroked="f">
                <v:path arrowok="t"/>
                <v:fill/>
              </v:shape>
            </v:group>
            <v:group style="position:absolute;left:14318;top:4089;width:101;height:97" coordorigin="14318,4089" coordsize="101,97">
              <v:shape style="position:absolute;left:14318;top:4089;width:101;height:97" coordorigin="14318,4089" coordsize="101,97" path="m14419,4138l14414,4159,14401,4176,14381,4186,14355,4184,14335,4174,14323,4158,14318,4139,14323,4117,14336,4099,14355,4089,14381,4092,14401,4101,14414,4116,14419,4135,14419,4138xe" filled="f" stroked="t" strokeweight=".75pt" strokecolor="#F9C090">
                <v:path arrowok="t"/>
              </v:shape>
            </v:group>
            <v:group style="position:absolute;left:14760;top:3916;width:101;height:97" coordorigin="14760,3916" coordsize="101,97">
              <v:shape style="position:absolute;left:14760;top:3916;width:101;height:97" coordorigin="14760,3916" coordsize="101,97" path="m14796,3916l14777,3927,14765,3944,14760,3967,14765,3986,14777,4001,14796,4011,14823,4014,14842,4004,14856,3987,14861,3965,14861,3962,14855,3943,14843,3928,14823,3919,14796,3916e" filled="t" fillcolor="#F9C090" stroked="f">
                <v:path arrowok="t"/>
                <v:fill/>
              </v:shape>
            </v:group>
            <v:group style="position:absolute;left:14760;top:3916;width:101;height:97" coordorigin="14760,3916" coordsize="101,97">
              <v:shape style="position:absolute;left:14760;top:3916;width:101;height:97" coordorigin="14760,3916" coordsize="101,97" path="m14861,3965l14856,3987,14842,4004,14823,4014,14796,4011,14777,4001,14765,3986,14760,3967,14765,3944,14777,3927,14796,3916,14823,3919,14843,3928,14855,3943,14861,3962,14861,3965xe" filled="f" stroked="t" strokeweight=".75pt" strokecolor="#F9C090">
                <v:path arrowok="t"/>
              </v:shape>
            </v:group>
            <v:group style="position:absolute;left:15201;top:3964;width:101;height:97" coordorigin="15201,3964" coordsize="101,97">
              <v:shape style="position:absolute;left:15201;top:3964;width:101;height:97" coordorigin="15201,3964" coordsize="101,97" path="m15238,3964l15219,3975,15206,3992,15201,4015,15206,4034,15218,4049,15238,4059,15265,4062,15284,4052,15297,4035,15302,4013,15302,4010,15297,3991,15285,3976,15265,3967,15238,3964e" filled="t" fillcolor="#F9C090" stroked="f">
                <v:path arrowok="t"/>
                <v:fill/>
              </v:shape>
            </v:group>
            <v:group style="position:absolute;left:15201;top:3964;width:101;height:97" coordorigin="15201,3964" coordsize="101,97">
              <v:shape style="position:absolute;left:15201;top:3964;width:101;height:97" coordorigin="15201,3964" coordsize="101,97" path="m15302,4013l15297,4035,15284,4052,15265,4062,15238,4059,15218,4049,15206,4034,15201,4015,15206,3992,15219,3975,15238,3964,15265,3967,15285,3976,15297,3991,15302,4010,15302,4013xe" filled="f" stroked="t" strokeweight=".75pt" strokecolor="#F9C090">
                <v:path arrowok="t"/>
              </v:shape>
            </v:group>
            <v:group style="position:absolute;left:15641;top:3991;width:101;height:97" coordorigin="15641,3991" coordsize="101,97">
              <v:shape style="position:absolute;left:15641;top:3991;width:101;height:97" coordorigin="15641,3991" coordsize="101,97" path="m15677,3991l15658,4001,15645,4018,15641,4041,15645,4060,15658,4075,15677,4085,15704,4088,15723,4078,15736,4061,15741,4039,15741,4036,15736,4018,15724,4003,15704,3993,15677,3991e" filled="t" fillcolor="#F9C090" stroked="f">
                <v:path arrowok="t"/>
                <v:fill/>
              </v:shape>
            </v:group>
            <v:group style="position:absolute;left:15641;top:3991;width:101;height:97" coordorigin="15641,3991" coordsize="101,97">
              <v:shape style="position:absolute;left:15641;top:3991;width:101;height:97" coordorigin="15641,3991" coordsize="101,97" path="m15741,4039l15736,4061,15723,4078,15704,4088,15677,4085,15658,4075,15645,4060,15641,4041,15645,4018,15658,4001,15677,3991,15704,3993,15724,4003,15736,4018,15741,4036,15741,4039xe" filled="f" stroked="t" strokeweight=".75pt" strokecolor="#F9C090">
                <v:path arrowok="t"/>
              </v:shape>
            </v:group>
            <v:group style="position:absolute;left:16082;top:4065;width:101;height:97" coordorigin="16082,4065" coordsize="101,97">
              <v:shape style="position:absolute;left:16082;top:4065;width:101;height:97" coordorigin="16082,4065" coordsize="101,97" path="m16119,4065l16100,4075,16087,4093,16082,4115,16087,4134,16099,4150,16119,4160,16145,4162,16165,4152,16178,4135,16183,4114,16183,4111,16178,4092,16165,4077,16145,4068,16119,4065e" filled="t" fillcolor="#F9C090" stroked="f">
                <v:path arrowok="t"/>
                <v:fill/>
              </v:shape>
            </v:group>
            <v:group style="position:absolute;left:16082;top:4065;width:101;height:97" coordorigin="16082,4065" coordsize="101,97">
              <v:shape style="position:absolute;left:16082;top:4065;width:101;height:97" coordorigin="16082,4065" coordsize="101,97" path="m16183,4114l16178,4135,16165,4152,16145,4162,16119,4160,16099,4150,16087,4134,16082,4115,16087,4093,16100,4075,16119,4065,16145,4068,16165,4077,16178,4092,16183,4111,16183,4114xe" filled="f" stroked="t" strokeweight=".75pt" strokecolor="#F9C090">
                <v:path arrowok="t"/>
              </v:shape>
            </v:group>
            <v:group style="position:absolute;left:16524;top:3744;width:101;height:97" coordorigin="16524,3744" coordsize="101,97">
              <v:shape style="position:absolute;left:16524;top:3744;width:101;height:97" coordorigin="16524,3744" coordsize="101,97" path="m16560,3744l16541,3754,16529,3771,16524,3794,16529,3813,16541,3828,16560,3838,16587,3841,16606,3831,16620,3814,16625,3792,16625,3789,16619,3771,16607,3756,16587,3746,16560,3744e" filled="t" fillcolor="#F9C090" stroked="f">
                <v:path arrowok="t"/>
                <v:fill/>
              </v:shape>
            </v:group>
            <v:group style="position:absolute;left:16524;top:3744;width:101;height:97" coordorigin="16524,3744" coordsize="101,97">
              <v:shape style="position:absolute;left:16524;top:3744;width:101;height:97" coordorigin="16524,3744" coordsize="101,97" path="m16625,3792l16620,3814,16606,3831,16587,3841,16560,3838,16541,3828,16529,3813,16524,3794,16529,3771,16541,3754,16560,3744,16587,3746,16607,3756,16619,3771,16625,3789,16625,3792xe" filled="f" stroked="t" strokeweight=".75pt" strokecolor="#F9C090">
                <v:path arrowok="t"/>
              </v:shape>
            </v:group>
            <v:group style="position:absolute;left:16965;top:3940;width:101;height:97" coordorigin="16965,3940" coordsize="101,97">
              <v:shape style="position:absolute;left:16965;top:3940;width:101;height:97" coordorigin="16965,3940" coordsize="101,97" path="m17002,3940l16983,3951,16970,3968,16965,3991,16970,4010,16982,4025,17002,4035,17029,4038,17048,4028,17061,4011,17066,3989,17066,3986,17061,3967,17049,3952,17029,3943,17002,3940e" filled="t" fillcolor="#F9C090" stroked="f">
                <v:path arrowok="t"/>
                <v:fill/>
              </v:shape>
            </v:group>
            <v:group style="position:absolute;left:16965;top:3940;width:101;height:97" coordorigin="16965,3940" coordsize="101,97">
              <v:shape style="position:absolute;left:16965;top:3940;width:101;height:97" coordorigin="16965,3940" coordsize="101,97" path="m17066,3989l17061,4011,17048,4028,17029,4038,17002,4035,16982,4025,16970,4010,16965,3991,16970,3968,16983,3951,17002,3940,17029,3943,17049,3952,17061,3967,17066,3986,17066,3989xe" filled="f" stroked="t" strokeweight=".75pt" strokecolor="#F9C090">
                <v:path arrowok="t"/>
              </v:shape>
            </v:group>
            <v:group style="position:absolute;left:17407;top:4015;width:101;height:97" coordorigin="17407,4015" coordsize="101,97">
              <v:shape style="position:absolute;left:17407;top:4015;width:101;height:97" coordorigin="17407,4015" coordsize="101,97" path="m17443,4015l17425,4025,17412,4042,17407,4065,17412,4084,17424,4099,17444,4109,17470,4112,17490,4102,17503,4085,17508,4063,17508,4060,17503,4042,17490,4027,17470,4017,17443,4015e" filled="t" fillcolor="#F9C090" stroked="f">
                <v:path arrowok="t"/>
                <v:fill/>
              </v:shape>
            </v:group>
            <v:group style="position:absolute;left:17407;top:4015;width:101;height:97" coordorigin="17407,4015" coordsize="101,97">
              <v:shape style="position:absolute;left:17407;top:4015;width:101;height:97" coordorigin="17407,4015" coordsize="101,97" path="m17508,4063l17503,4085,17490,4102,17470,4112,17444,4109,17424,4099,17412,4084,17407,4065,17412,4042,17425,4025,17443,4015,17470,4017,17490,4027,17503,4042,17508,4060,17508,4063xe" filled="f" stroked="t" strokeweight=".75pt" strokecolor="#F9C090">
                <v:path arrowok="t"/>
              </v:shape>
            </v:group>
            <v:group style="position:absolute;left:17849;top:3571;width:101;height:97" coordorigin="17849,3571" coordsize="101,97">
              <v:shape style="position:absolute;left:17849;top:3571;width:101;height:97" coordorigin="17849,3571" coordsize="101,97" path="m17885,3571l17866,3581,17853,3598,17849,3621,17853,3640,17866,3655,17885,3665,17912,3668,17931,3658,17944,3641,17949,3619,17949,3616,17944,3598,17932,3583,17912,3573,17885,3571e" filled="t" fillcolor="#F9C090" stroked="f">
                <v:path arrowok="t"/>
                <v:fill/>
              </v:shape>
            </v:group>
            <v:group style="position:absolute;left:17849;top:3571;width:101;height:97" coordorigin="17849,3571" coordsize="101,97">
              <v:shape style="position:absolute;left:17849;top:3571;width:101;height:97" coordorigin="17849,3571" coordsize="101,97" path="m17949,3619l17944,3641,17931,3658,17912,3668,17885,3665,17866,3655,17853,3640,17849,3621,17853,3598,17866,3581,17885,3571,17912,3573,17932,3583,17944,3598,17949,3616,17949,3619xe" filled="f" stroked="t" strokeweight=".75pt" strokecolor="#F9C090">
                <v:path arrowok="t"/>
              </v:shape>
            </v:group>
            <v:group style="position:absolute;left:18290;top:4065;width:101;height:97" coordorigin="18290,4065" coordsize="101,97">
              <v:shape style="position:absolute;left:18290;top:4065;width:101;height:97" coordorigin="18290,4065" coordsize="101,97" path="m18327,4065l18308,4075,18295,4093,18290,4115,18295,4134,18307,4150,18327,4160,18353,4162,18373,4152,18386,4135,18391,4114,18391,4111,18386,4092,18373,4077,18353,4068,18327,4065e" filled="t" fillcolor="#F9C090" stroked="f">
                <v:path arrowok="t"/>
                <v:fill/>
              </v:shape>
            </v:group>
            <v:group style="position:absolute;left:18290;top:4065;width:101;height:97" coordorigin="18290,4065" coordsize="101,97">
              <v:shape style="position:absolute;left:18290;top:4065;width:101;height:97" coordorigin="18290,4065" coordsize="101,97" path="m18391,4114l18386,4135,18373,4152,18353,4162,18327,4160,18307,4150,18295,4134,18290,4115,18295,4093,18308,4075,18327,4065,18353,4068,18373,4077,18386,4092,18391,4111,18391,4114xe" filled="f" stroked="t" strokeweight=".75pt" strokecolor="#F9C090">
                <v:path arrowok="t"/>
              </v:shape>
            </v:group>
            <v:group style="position:absolute;left:18732;top:3645;width:101;height:97" coordorigin="18732,3645" coordsize="101,97">
              <v:shape style="position:absolute;left:18732;top:3645;width:101;height:97" coordorigin="18732,3645" coordsize="101,97" path="m18768,3645l18749,3655,18737,3673,18732,3695,18737,3714,18749,3730,18768,3740,18795,3742,18814,3732,18828,3715,18833,3694,18833,3691,18827,3672,18815,3657,18795,3648,18768,3645e" filled="t" fillcolor="#F9C090" stroked="f">
                <v:path arrowok="t"/>
                <v:fill/>
              </v:shape>
            </v:group>
            <v:group style="position:absolute;left:18732;top:3645;width:101;height:97" coordorigin="18732,3645" coordsize="101,97">
              <v:shape style="position:absolute;left:18732;top:3645;width:101;height:97" coordorigin="18732,3645" coordsize="101,97" path="m18833,3694l18828,3715,18814,3732,18795,3742,18768,3740,18749,3730,18737,3714,18732,3695,18737,3673,18749,3655,18768,3645,18795,3648,18815,3657,18827,3672,18833,3691,18833,3694xe" filled="f" stroked="t" strokeweight=".75pt" strokecolor="#F9C090">
                <v:path arrowok="t"/>
              </v:shape>
            </v:group>
            <v:group style="position:absolute;left:5983;top:3497;width:12799;height:962" coordorigin="5983,3497" coordsize="12799,962">
              <v:shape style="position:absolute;left:5983;top:3497;width:12799;height:962" coordorigin="5983,3497" coordsize="12799,962" path="m5983,3818l6425,4459,6866,3866,7306,3497,7747,3917,8189,4090,8630,3694,9072,3595,9514,4164,9955,3965,10397,3718,10838,4164,11280,4090,11722,3694,12163,3941,12605,3792,13044,3866,13486,3744,13927,4238,14369,3917,14810,3965,15252,4188,15694,3595,16135,3965,16577,3768,17018,4090,17460,3893,17902,3965,18343,3866,18782,4188e" filled="f" stroked="t" strokeweight="2.16pt" strokecolor="#9BBA58">
                <v:path arrowok="t"/>
              </v:shape>
            </v:group>
            <v:group style="position:absolute;left:5930;top:3768;width:101;height:97" coordorigin="5930,3768" coordsize="101,97">
              <v:shape style="position:absolute;left:5930;top:3768;width:101;height:97" coordorigin="5930,3768" coordsize="101,97" path="m5967,3768l5948,3778,5935,3795,5930,3818,5935,3837,5947,3852,5967,3862,5993,3865,6013,3855,6026,3838,6031,3816,6031,3813,6026,3795,6013,3780,5993,3770,5967,3768e" filled="t" fillcolor="#9BBA58" stroked="f">
                <v:path arrowok="t"/>
                <v:fill/>
              </v:shape>
            </v:group>
            <v:group style="position:absolute;left:5930;top:3768;width:101;height:97" coordorigin="5930,3768" coordsize="101,97">
              <v:shape style="position:absolute;left:5930;top:3768;width:101;height:97" coordorigin="5930,3768" coordsize="101,97" path="m6031,3816l6026,3838,6013,3855,5993,3865,5967,3862,5947,3852,5935,3837,5930,3818,5935,3795,5948,3778,5967,3768,5993,3770,6013,3780,6026,3795,6031,3813,6031,3816xe" filled="f" stroked="t" strokeweight=".75pt" strokecolor="#9BBA58">
                <v:path arrowok="t"/>
              </v:shape>
            </v:group>
            <v:group style="position:absolute;left:6372;top:4411;width:101;height:97" coordorigin="6372,4411" coordsize="101,97">
              <v:shape style="position:absolute;left:6372;top:4411;width:101;height:97" coordorigin="6372,4411" coordsize="101,97" path="m6408,4411l6389,4421,6377,4438,6372,4461,6377,4480,6389,4495,6408,4505,6435,4508,6454,4498,6468,4481,6473,4459,6473,4456,6467,4438,6455,4423,6435,4413,6408,4411e" filled="t" fillcolor="#9BBA58" stroked="f">
                <v:path arrowok="t"/>
                <v:fill/>
              </v:shape>
            </v:group>
            <v:group style="position:absolute;left:6372;top:4411;width:101;height:97" coordorigin="6372,4411" coordsize="101,97">
              <v:shape style="position:absolute;left:6372;top:4411;width:101;height:97" coordorigin="6372,4411" coordsize="101,97" path="m6473,4459l6468,4481,6454,4498,6435,4508,6408,4505,6389,4495,6377,4480,6372,4461,6377,4438,6389,4421,6408,4411,6435,4413,6455,4423,6467,4438,6473,4456,6473,4459xe" filled="f" stroked="t" strokeweight=".75pt" strokecolor="#9BBA58">
                <v:path arrowok="t"/>
              </v:shape>
            </v:group>
            <v:group style="position:absolute;left:6813;top:3818;width:101;height:97" coordorigin="6813,3818" coordsize="101,97">
              <v:shape style="position:absolute;left:6813;top:3818;width:101;height:97" coordorigin="6813,3818" coordsize="101,97" path="m6850,3818l6831,3828,6818,3846,6813,3868,6818,3887,6830,3902,6850,3912,6877,3915,6896,3905,6909,3888,6914,3866,6914,3863,6909,3845,6897,3830,6877,3821,6850,3818e" filled="t" fillcolor="#9BBA58" stroked="f">
                <v:path arrowok="t"/>
                <v:fill/>
              </v:shape>
            </v:group>
            <v:group style="position:absolute;left:6813;top:3818;width:101;height:97" coordorigin="6813,3818" coordsize="101,97">
              <v:shape style="position:absolute;left:6813;top:3818;width:101;height:97" coordorigin="6813,3818" coordsize="101,97" path="m6914,3866l6909,3888,6896,3905,6877,3915,6850,3912,6830,3902,6818,3887,6813,3868,6818,3846,6831,3828,6850,3818,6877,3821,6897,3830,6909,3845,6914,3863,6914,3866xe" filled="f" stroked="t" strokeweight=".75pt" strokecolor="#9BBA58">
                <v:path arrowok="t"/>
              </v:shape>
            </v:group>
            <v:group style="position:absolute;left:7255;top:3446;width:101;height:97" coordorigin="7255,3446" coordsize="101,97">
              <v:shape style="position:absolute;left:7255;top:3446;width:101;height:97" coordorigin="7255,3446" coordsize="101,97" path="m7291,3446l7273,3456,7260,3474,7255,3496,7260,3515,7272,3530,7292,3540,7318,3543,7338,3533,7351,3516,7356,3494,7356,3491,7351,3473,7338,3458,7318,3449,7291,3446e" filled="t" fillcolor="#9BBA58" stroked="f">
                <v:path arrowok="t"/>
                <v:fill/>
              </v:shape>
            </v:group>
            <v:group style="position:absolute;left:7255;top:3446;width:101;height:97" coordorigin="7255,3446" coordsize="101,97">
              <v:shape style="position:absolute;left:7255;top:3446;width:101;height:97" coordorigin="7255,3446" coordsize="101,97" path="m7356,3494l7351,3516,7338,3533,7318,3543,7292,3540,7272,3530,7260,3515,7255,3496,7260,3474,7273,3456,7291,3446,7318,3449,7338,3458,7351,3473,7356,3491,7356,3494xe" filled="f" stroked="t" strokeweight=".75pt" strokecolor="#9BBA58">
                <v:path arrowok="t"/>
              </v:shape>
            </v:group>
            <v:group style="position:absolute;left:7697;top:3866;width:101;height:97" coordorigin="7697,3866" coordsize="101,97">
              <v:shape style="position:absolute;left:7697;top:3866;width:101;height:97" coordorigin="7697,3866" coordsize="101,97" path="m7733,3866l7714,3876,7701,3894,7697,3916,7701,3935,7714,3950,7733,3960,7760,3963,7779,3953,7792,3936,7797,3914,7797,3911,7792,3893,7780,3878,7760,3869,7733,3866e" filled="t" fillcolor="#9BBA58" stroked="f">
                <v:path arrowok="t"/>
                <v:fill/>
              </v:shape>
            </v:group>
            <v:group style="position:absolute;left:7697;top:3866;width:101;height:97" coordorigin="7697,3866" coordsize="101,97">
              <v:shape style="position:absolute;left:7697;top:3866;width:101;height:97" coordorigin="7697,3866" coordsize="101,97" path="m7797,3914l7792,3936,7779,3953,7760,3963,7733,3960,7714,3950,7701,3935,7697,3916,7701,3894,7714,3876,7733,3866,7760,3869,7780,3878,7792,3893,7797,3911,7797,3914xe" filled="f" stroked="t" strokeweight=".75pt" strokecolor="#9BBA58">
                <v:path arrowok="t"/>
              </v:shape>
            </v:group>
            <v:group style="position:absolute;left:8138;top:4039;width:101;height:97" coordorigin="8138,4039" coordsize="101,97">
              <v:shape style="position:absolute;left:8138;top:4039;width:101;height:97" coordorigin="8138,4039" coordsize="101,97" path="m8175,4039l8156,4049,8143,4066,8138,4089,8143,4108,8155,4123,8175,4133,8201,4136,8221,4126,8234,4109,8239,4087,8239,4084,8234,4066,8221,4051,8201,4041,8175,4039e" filled="t" fillcolor="#9BBA58" stroked="f">
                <v:path arrowok="t"/>
                <v:fill/>
              </v:shape>
            </v:group>
            <v:group style="position:absolute;left:8138;top:4039;width:101;height:97" coordorigin="8138,4039" coordsize="101,97">
              <v:shape style="position:absolute;left:8138;top:4039;width:101;height:97" coordorigin="8138,4039" coordsize="101,97" path="m8239,4087l8234,4109,8221,4126,8201,4136,8175,4133,8155,4123,8143,4108,8138,4089,8143,4066,8156,4049,8175,4039,8201,4041,8221,4051,8234,4066,8239,4084,8239,4087xe" filled="f" stroked="t" strokeweight=".75pt" strokecolor="#9BBA58">
                <v:path arrowok="t"/>
              </v:shape>
            </v:group>
            <v:group style="position:absolute;left:8580;top:3645;width:101;height:97" coordorigin="8580,3645" coordsize="101,97">
              <v:shape style="position:absolute;left:8580;top:3645;width:101;height:97" coordorigin="8580,3645" coordsize="101,97" path="m8616,3645l8597,3655,8585,3673,8580,3695,8585,3714,8597,3730,8616,3740,8643,3742,8662,3732,8676,3715,8681,3694,8681,3691,8675,3672,8663,3657,8643,3648,8616,3645e" filled="t" fillcolor="#9BBA58" stroked="f">
                <v:path arrowok="t"/>
                <v:fill/>
              </v:shape>
            </v:group>
            <v:group style="position:absolute;left:8580;top:3645;width:101;height:97" coordorigin="8580,3645" coordsize="101,97">
              <v:shape style="position:absolute;left:8580;top:3645;width:101;height:97" coordorigin="8580,3645" coordsize="101,97" path="m8681,3694l8676,3715,8662,3732,8643,3742,8616,3740,8597,3730,8585,3714,8580,3695,8585,3673,8597,3655,8616,3645,8643,3648,8663,3657,8675,3672,8681,3691,8681,3694xe" filled="f" stroked="t" strokeweight=".75pt" strokecolor="#9BBA58">
                <v:path arrowok="t"/>
              </v:shape>
            </v:group>
            <v:group style="position:absolute;left:9021;top:3547;width:101;height:97" coordorigin="9021,3547" coordsize="101,97">
              <v:shape style="position:absolute;left:9021;top:3547;width:101;height:97" coordorigin="9021,3547" coordsize="101,97" path="m9058,3547l9039,3557,9026,3574,9021,3597,9026,3616,9038,3631,9058,3641,9085,3644,9104,3634,9117,3617,9122,3595,9122,3592,9117,3574,9105,3559,9085,3549,9058,3547e" filled="t" fillcolor="#9BBA58" stroked="f">
                <v:path arrowok="t"/>
                <v:fill/>
              </v:shape>
            </v:group>
            <v:group style="position:absolute;left:9021;top:3547;width:101;height:97" coordorigin="9021,3547" coordsize="101,97">
              <v:shape style="position:absolute;left:9021;top:3547;width:101;height:97" coordorigin="9021,3547" coordsize="101,97" path="m9122,3595l9117,3617,9104,3634,9085,3644,9058,3641,9038,3631,9026,3616,9021,3597,9026,3574,9039,3557,9058,3547,9085,3549,9105,3559,9117,3574,9122,3592,9122,3595xe" filled="f" stroked="t" strokeweight=".75pt" strokecolor="#9BBA58">
                <v:path arrowok="t"/>
              </v:shape>
            </v:group>
            <v:group style="position:absolute;left:9463;top:4113;width:101;height:97" coordorigin="9463,4113" coordsize="101,97">
              <v:shape style="position:absolute;left:9463;top:4113;width:101;height:97" coordorigin="9463,4113" coordsize="101,97" path="m9499,4113l9481,4123,9468,4141,9463,4163,9468,4182,9480,4198,9500,4208,9526,4210,9546,4200,9559,4183,9564,4162,9564,4159,9559,4140,9546,4125,9526,4116,9499,4113e" filled="t" fillcolor="#9BBA58" stroked="f">
                <v:path arrowok="t"/>
                <v:fill/>
              </v:shape>
            </v:group>
            <v:group style="position:absolute;left:9463;top:4113;width:101;height:97" coordorigin="9463,4113" coordsize="101,97">
              <v:shape style="position:absolute;left:9463;top:4113;width:101;height:97" coordorigin="9463,4113" coordsize="101,97" path="m9564,4162l9559,4183,9546,4200,9526,4210,9500,4208,9480,4198,9468,4182,9463,4163,9468,4141,9481,4123,9499,4113,9526,4116,9546,4125,9559,4140,9564,4159,9564,4162xe" filled="f" stroked="t" strokeweight=".75pt" strokecolor="#9BBA58">
                <v:path arrowok="t"/>
              </v:shape>
            </v:group>
            <v:group style="position:absolute;left:9905;top:3916;width:101;height:97" coordorigin="9905,3916" coordsize="101,97">
              <v:shape style="position:absolute;left:9905;top:3916;width:101;height:97" coordorigin="9905,3916" coordsize="101,97" path="m9941,3916l9922,3927,9909,3944,9905,3967,9909,3986,9922,4001,9941,4011,9968,4014,9987,4004,10000,3987,10005,3965,10005,3962,10000,3943,9988,3928,9968,3919,9941,3916e" filled="t" fillcolor="#9BBA58" stroked="f">
                <v:path arrowok="t"/>
                <v:fill/>
              </v:shape>
            </v:group>
            <v:group style="position:absolute;left:9905;top:3916;width:101;height:97" coordorigin="9905,3916" coordsize="101,97">
              <v:shape style="position:absolute;left:9905;top:3916;width:101;height:97" coordorigin="9905,3916" coordsize="101,97" path="m10005,3965l10000,3987,9987,4004,9968,4014,9941,4011,9922,4001,9909,3986,9905,3967,9909,3944,9922,3927,9941,3916,9968,3919,9988,3928,10000,3943,10005,3962,10005,3965xe" filled="f" stroked="t" strokeweight=".75pt" strokecolor="#9BBA58">
                <v:path arrowok="t"/>
              </v:shape>
            </v:group>
            <v:group style="position:absolute;left:10344;top:3669;width:101;height:97" coordorigin="10344,3669" coordsize="101,97">
              <v:shape style="position:absolute;left:10344;top:3669;width:101;height:97" coordorigin="10344,3669" coordsize="101,97" path="m10380,3669l10361,3679,10349,3697,10344,3719,10349,3738,10361,3754,10380,3764,10407,3766,10426,3756,10440,3739,10445,3718,10445,3715,10439,3696,10427,3681,10407,3672,10380,3669e" filled="t" fillcolor="#9BBA58" stroked="f">
                <v:path arrowok="t"/>
                <v:fill/>
              </v:shape>
            </v:group>
            <v:group style="position:absolute;left:10344;top:3669;width:101;height:97" coordorigin="10344,3669" coordsize="101,97">
              <v:shape style="position:absolute;left:10344;top:3669;width:101;height:97" coordorigin="10344,3669" coordsize="101,97" path="m10445,3718l10440,3739,10426,3756,10407,3766,10380,3764,10361,3754,10349,3738,10344,3719,10349,3697,10361,3679,10380,3669,10407,3672,10427,3681,10439,3696,10445,3715,10445,3718xe" filled="f" stroked="t" strokeweight=".75pt" strokecolor="#9BBA58">
                <v:path arrowok="t"/>
              </v:shape>
            </v:group>
            <v:group style="position:absolute;left:10785;top:4113;width:101;height:97" coordorigin="10785,4113" coordsize="101,97">
              <v:shape style="position:absolute;left:10785;top:4113;width:101;height:97" coordorigin="10785,4113" coordsize="101,97" path="m10822,4113l10803,4123,10790,4141,10785,4163,10790,4182,10802,4198,10822,4208,10849,4210,10868,4200,10881,4183,10886,4162,10886,4159,10881,4140,10869,4125,10849,4116,10822,4113e" filled="t" fillcolor="#9BBA58" stroked="f">
                <v:path arrowok="t"/>
                <v:fill/>
              </v:shape>
            </v:group>
            <v:group style="position:absolute;left:10785;top:4113;width:101;height:97" coordorigin="10785,4113" coordsize="101,97">
              <v:shape style="position:absolute;left:10785;top:4113;width:101;height:97" coordorigin="10785,4113" coordsize="101,97" path="m10886,4162l10881,4183,10868,4200,10849,4210,10822,4208,10802,4198,10790,4182,10785,4163,10790,4141,10803,4123,10822,4113,10849,4116,10869,4125,10881,4140,10886,4159,10886,4162xe" filled="f" stroked="t" strokeweight=".75pt" strokecolor="#9BBA58">
                <v:path arrowok="t"/>
              </v:shape>
            </v:group>
            <v:group style="position:absolute;left:11227;top:4039;width:101;height:97" coordorigin="11227,4039" coordsize="101,97">
              <v:shape style="position:absolute;left:11227;top:4039;width:101;height:97" coordorigin="11227,4039" coordsize="101,97" path="m11263,4039l11245,4049,11232,4066,11227,4089,11232,4108,11244,4123,11264,4133,11290,4136,11310,4126,11323,4109,11328,4087,11328,4084,11323,4066,11310,4051,11290,4041,11263,4039e" filled="t" fillcolor="#9BBA58" stroked="f">
                <v:path arrowok="t"/>
                <v:fill/>
              </v:shape>
            </v:group>
            <v:group style="position:absolute;left:11227;top:4039;width:101;height:97" coordorigin="11227,4039" coordsize="101,97">
              <v:shape style="position:absolute;left:11227;top:4039;width:101;height:97" coordorigin="11227,4039" coordsize="101,97" path="m11328,4087l11323,4109,11310,4126,11290,4136,11264,4133,11244,4123,11232,4108,11227,4089,11232,4066,11245,4049,11263,4039,11290,4041,11310,4051,11323,4066,11328,4084,11328,4087xe" filled="f" stroked="t" strokeweight=".75pt" strokecolor="#9BBA58">
                <v:path arrowok="t"/>
              </v:shape>
            </v:group>
            <v:group style="position:absolute;left:11669;top:3645;width:101;height:97" coordorigin="11669,3645" coordsize="101,97">
              <v:shape style="position:absolute;left:11669;top:3645;width:101;height:97" coordorigin="11669,3645" coordsize="101,97" path="m11705,3645l11686,3655,11673,3673,11669,3695,11673,3714,11686,3730,11705,3740,11732,3742,11751,3732,11764,3715,11769,3694,11769,3691,11764,3672,11752,3657,11732,3648,11705,3645e" filled="t" fillcolor="#9BBA58" stroked="f">
                <v:path arrowok="t"/>
                <v:fill/>
              </v:shape>
            </v:group>
            <v:group style="position:absolute;left:11669;top:3645;width:101;height:97" coordorigin="11669,3645" coordsize="101,97">
              <v:shape style="position:absolute;left:11669;top:3645;width:101;height:97" coordorigin="11669,3645" coordsize="101,97" path="m11769,3694l11764,3715,11751,3732,11732,3742,11705,3740,11686,3730,11673,3714,11669,3695,11673,3673,11686,3655,11705,3645,11732,3648,11752,3657,11764,3672,11769,3691,11769,3694xe" filled="f" stroked="t" strokeweight=".75pt" strokecolor="#9BBA58">
                <v:path arrowok="t"/>
              </v:shape>
            </v:group>
            <v:group style="position:absolute;left:12110;top:3892;width:101;height:97" coordorigin="12110,3892" coordsize="101,97">
              <v:shape style="position:absolute;left:12110;top:3892;width:101;height:97" coordorigin="12110,3892" coordsize="101,97" path="m12147,3892l12128,3903,12115,3920,12110,3943,12115,3962,12127,3977,12147,3987,12173,3990,12193,3980,12206,3963,12211,3941,12211,3938,12206,3919,12193,3904,12173,3895,12147,3892e" filled="t" fillcolor="#9BBA58" stroked="f">
                <v:path arrowok="t"/>
                <v:fill/>
              </v:shape>
            </v:group>
            <v:group style="position:absolute;left:12110;top:3892;width:101;height:97" coordorigin="12110,3892" coordsize="101,97">
              <v:shape style="position:absolute;left:12110;top:3892;width:101;height:97" coordorigin="12110,3892" coordsize="101,97" path="m12211,3941l12206,3963,12193,3980,12173,3990,12147,3987,12127,3977,12115,3962,12110,3943,12115,3920,12128,3903,12147,3892,12173,3895,12193,3904,12206,3919,12211,3938,12211,3941xe" filled="f" stroked="t" strokeweight=".75pt" strokecolor="#9BBA58">
                <v:path arrowok="t"/>
              </v:shape>
            </v:group>
            <v:group style="position:absolute;left:12552;top:3744;width:101;height:97" coordorigin="12552,3744" coordsize="101,97">
              <v:shape style="position:absolute;left:12552;top:3744;width:101;height:97" coordorigin="12552,3744" coordsize="101,97" path="m12588,3744l12569,3754,12557,3771,12552,3794,12557,3813,12569,3828,12588,3838,12615,3841,12634,3831,12648,3814,12653,3792,12653,3789,12647,3771,12635,3756,12615,3746,12588,3744e" filled="t" fillcolor="#9BBA58" stroked="f">
                <v:path arrowok="t"/>
                <v:fill/>
              </v:shape>
            </v:group>
            <v:group style="position:absolute;left:12552;top:3744;width:101;height:97" coordorigin="12552,3744" coordsize="101,97">
              <v:shape style="position:absolute;left:12552;top:3744;width:101;height:97" coordorigin="12552,3744" coordsize="101,97" path="m12653,3792l12648,3814,12634,3831,12615,3841,12588,3838,12569,3828,12557,3813,12552,3794,12557,3771,12569,3754,12588,3744,12615,3746,12635,3756,12647,3771,12653,3789,12653,3792xe" filled="f" stroked="t" strokeweight=".75pt" strokecolor="#9BBA58">
                <v:path arrowok="t"/>
              </v:shape>
            </v:group>
            <v:group style="position:absolute;left:12993;top:3818;width:101;height:97" coordorigin="12993,3818" coordsize="101,97">
              <v:shape style="position:absolute;left:12993;top:3818;width:101;height:97" coordorigin="12993,3818" coordsize="101,97" path="m13030,3818l13011,3828,12998,3846,12993,3868,12998,3887,13010,3902,13030,3912,13057,3915,13076,3905,13089,3888,13094,3866,13094,3863,13089,3845,13077,3830,13057,3821,13030,3818e" filled="t" fillcolor="#9BBA58" stroked="f">
                <v:path arrowok="t"/>
                <v:fill/>
              </v:shape>
            </v:group>
            <v:group style="position:absolute;left:12993;top:3818;width:101;height:97" coordorigin="12993,3818" coordsize="101,97">
              <v:shape style="position:absolute;left:12993;top:3818;width:101;height:97" coordorigin="12993,3818" coordsize="101,97" path="m13094,3866l13089,3888,13076,3905,13057,3915,13030,3912,13010,3902,12998,3887,12993,3868,12998,3846,13011,3828,13030,3818,13057,3821,13077,3830,13089,3845,13094,3863,13094,3866xe" filled="f" stroked="t" strokeweight=".75pt" strokecolor="#9BBA58">
                <v:path arrowok="t"/>
              </v:shape>
            </v:group>
            <v:group style="position:absolute;left:13435;top:3693;width:101;height:97" coordorigin="13435,3693" coordsize="101,97">
              <v:shape style="position:absolute;left:13435;top:3693;width:101;height:97" coordorigin="13435,3693" coordsize="101,97" path="m13471,3693l13453,3703,13440,3721,13435,3743,13440,3762,13452,3778,13472,3788,13498,3790,13518,3780,13531,3763,13536,3742,13536,3739,13531,3720,13518,3705,13498,3696,13471,3693e" filled="t" fillcolor="#9BBA58" stroked="f">
                <v:path arrowok="t"/>
                <v:fill/>
              </v:shape>
            </v:group>
            <v:group style="position:absolute;left:13435;top:3693;width:101;height:97" coordorigin="13435,3693" coordsize="101,97">
              <v:shape style="position:absolute;left:13435;top:3693;width:101;height:97" coordorigin="13435,3693" coordsize="101,97" path="m13536,3742l13531,3763,13518,3780,13498,3790,13472,3788,13452,3778,13440,3762,13435,3743,13440,3721,13453,3703,13471,3693,13498,3696,13518,3705,13531,3720,13536,3739,13536,3742xe" filled="f" stroked="t" strokeweight=".75pt" strokecolor="#9BBA58">
                <v:path arrowok="t"/>
              </v:shape>
            </v:group>
            <v:group style="position:absolute;left:13877;top:4188;width:101;height:97" coordorigin="13877,4188" coordsize="101,97">
              <v:shape style="position:absolute;left:13877;top:4188;width:101;height:97" coordorigin="13877,4188" coordsize="101,97" path="m13913,4188l13894,4198,13881,4215,13877,4238,13881,4257,13894,4272,13913,4282,13940,4285,13959,4275,13972,4258,13977,4236,13977,4233,13972,4215,13960,4200,13940,4190,13913,4188e" filled="t" fillcolor="#9BBA58" stroked="f">
                <v:path arrowok="t"/>
                <v:fill/>
              </v:shape>
            </v:group>
            <v:group style="position:absolute;left:13877;top:4188;width:101;height:97" coordorigin="13877,4188" coordsize="101,97">
              <v:shape style="position:absolute;left:13877;top:4188;width:101;height:97" coordorigin="13877,4188" coordsize="101,97" path="m13977,4236l13972,4258,13959,4275,13940,4285,13913,4282,13894,4272,13881,4257,13877,4238,13881,4215,13894,4198,13913,4188,13940,4190,13960,4200,13972,4215,13977,4233,13977,4236xe" filled="f" stroked="t" strokeweight=".75pt" strokecolor="#9BBA58">
                <v:path arrowok="t"/>
              </v:shape>
            </v:group>
            <v:group style="position:absolute;left:14318;top:3866;width:101;height:97" coordorigin="14318,3866" coordsize="101,97">
              <v:shape style="position:absolute;left:14318;top:3866;width:101;height:97" coordorigin="14318,3866" coordsize="101,97" path="m14355,3866l14336,3876,14323,3894,14318,3916,14323,3935,14335,3950,14355,3960,14381,3963,14401,3953,14414,3936,14419,3914,14419,3911,14414,3893,14401,3878,14381,3869,14355,3866e" filled="t" fillcolor="#9BBA58" stroked="f">
                <v:path arrowok="t"/>
                <v:fill/>
              </v:shape>
            </v:group>
            <v:group style="position:absolute;left:14318;top:3866;width:101;height:97" coordorigin="14318,3866" coordsize="101,97">
              <v:shape style="position:absolute;left:14318;top:3866;width:101;height:97" coordorigin="14318,3866" coordsize="101,97" path="m14419,3914l14414,3936,14401,3953,14381,3963,14355,3960,14335,3950,14323,3935,14318,3916,14323,3894,14336,3876,14355,3866,14381,3869,14401,3878,14414,3893,14419,3911,14419,3914xe" filled="f" stroked="t" strokeweight=".75pt" strokecolor="#9BBA58">
                <v:path arrowok="t"/>
              </v:shape>
            </v:group>
            <v:group style="position:absolute;left:14760;top:3916;width:101;height:97" coordorigin="14760,3916" coordsize="101,97">
              <v:shape style="position:absolute;left:14760;top:3916;width:101;height:97" coordorigin="14760,3916" coordsize="101,97" path="m14796,3916l14777,3927,14765,3944,14760,3967,14765,3986,14777,4001,14796,4011,14823,4014,14842,4004,14856,3987,14861,3965,14861,3962,14855,3943,14843,3928,14823,3919,14796,3916e" filled="t" fillcolor="#9BBA58" stroked="f">
                <v:path arrowok="t"/>
                <v:fill/>
              </v:shape>
            </v:group>
            <v:group style="position:absolute;left:14760;top:3916;width:101;height:97" coordorigin="14760,3916" coordsize="101,97">
              <v:shape style="position:absolute;left:14760;top:3916;width:101;height:97" coordorigin="14760,3916" coordsize="101,97" path="m14861,3965l14856,3987,14842,4004,14823,4014,14796,4011,14777,4001,14765,3986,14760,3967,14765,3944,14777,3927,14796,3916,14823,3919,14843,3928,14855,3943,14861,3962,14861,3965xe" filled="f" stroked="t" strokeweight=".75pt" strokecolor="#9BBA58">
                <v:path arrowok="t"/>
              </v:shape>
            </v:group>
            <v:group style="position:absolute;left:15201;top:4137;width:101;height:97" coordorigin="15201,4137" coordsize="101,97">
              <v:shape style="position:absolute;left:15201;top:4137;width:101;height:97" coordorigin="15201,4137" coordsize="101,97" path="m15238,4137l15219,4147,15206,4165,15201,4187,15206,4206,15218,4222,15238,4232,15265,4234,15284,4224,15297,4207,15302,4186,15302,4183,15297,4164,15285,4149,15265,4140,15238,4137e" filled="t" fillcolor="#9BBA58" stroked="f">
                <v:path arrowok="t"/>
                <v:fill/>
              </v:shape>
            </v:group>
            <v:group style="position:absolute;left:15201;top:4137;width:101;height:97" coordorigin="15201,4137" coordsize="101,97">
              <v:shape style="position:absolute;left:15201;top:4137;width:101;height:97" coordorigin="15201,4137" coordsize="101,97" path="m15302,4186l15297,4207,15284,4224,15265,4234,15238,4232,15218,4222,15206,4206,15201,4187,15206,4165,15219,4147,15238,4137,15265,4140,15285,4149,15297,4164,15302,4183,15302,4186xe" filled="f" stroked="t" strokeweight=".75pt" strokecolor="#9BBA58">
                <v:path arrowok="t"/>
              </v:shape>
            </v:group>
            <v:group style="position:absolute;left:15641;top:3547;width:101;height:97" coordorigin="15641,3547" coordsize="101,97">
              <v:shape style="position:absolute;left:15641;top:3547;width:101;height:97" coordorigin="15641,3547" coordsize="101,97" path="m15677,3547l15658,3557,15645,3574,15641,3597,15645,3616,15658,3631,15677,3641,15704,3644,15723,3634,15736,3617,15741,3595,15741,3592,15736,3574,15724,3559,15704,3549,15677,3547e" filled="t" fillcolor="#9BBA58" stroked="f">
                <v:path arrowok="t"/>
                <v:fill/>
              </v:shape>
            </v:group>
            <v:group style="position:absolute;left:15641;top:3547;width:101;height:97" coordorigin="15641,3547" coordsize="101,97">
              <v:shape style="position:absolute;left:15641;top:3547;width:101;height:97" coordorigin="15641,3547" coordsize="101,97" path="m15741,3595l15736,3617,15723,3634,15704,3644,15677,3641,15658,3631,15645,3616,15641,3597,15645,3574,15658,3557,15677,3547,15704,3549,15724,3559,15736,3574,15741,3592,15741,3595xe" filled="f" stroked="t" strokeweight=".75pt" strokecolor="#9BBA58">
                <v:path arrowok="t"/>
              </v:shape>
            </v:group>
            <v:group style="position:absolute;left:16082;top:3916;width:101;height:97" coordorigin="16082,3916" coordsize="101,97">
              <v:shape style="position:absolute;left:16082;top:3916;width:101;height:97" coordorigin="16082,3916" coordsize="101,97" path="m16119,3916l16100,3927,16087,3944,16082,3967,16087,3986,16099,4001,16119,4011,16145,4014,16165,4004,16178,3987,16183,3965,16183,3962,16178,3943,16165,3928,16145,3919,16119,3916e" filled="t" fillcolor="#9BBA58" stroked="f">
                <v:path arrowok="t"/>
                <v:fill/>
              </v:shape>
            </v:group>
            <v:group style="position:absolute;left:16082;top:3916;width:101;height:97" coordorigin="16082,3916" coordsize="101,97">
              <v:shape style="position:absolute;left:16082;top:3916;width:101;height:97" coordorigin="16082,3916" coordsize="101,97" path="m16183,3965l16178,3987,16165,4004,16145,4014,16119,4011,16099,4001,16087,3986,16082,3967,16087,3944,16100,3927,16119,3916,16145,3919,16165,3928,16178,3943,16183,3962,16183,3965xe" filled="f" stroked="t" strokeweight=".75pt" strokecolor="#9BBA58">
                <v:path arrowok="t"/>
              </v:shape>
            </v:group>
            <v:group style="position:absolute;left:16524;top:3720;width:101;height:97" coordorigin="16524,3720" coordsize="101,97">
              <v:shape style="position:absolute;left:16524;top:3720;width:101;height:97" coordorigin="16524,3720" coordsize="101,97" path="m16560,3720l16541,3730,16529,3747,16524,3770,16529,3789,16541,3804,16560,3814,16587,3817,16606,3807,16620,3790,16625,3768,16625,3765,16619,3747,16607,3732,16587,3722,16560,3720e" filled="t" fillcolor="#9BBA58" stroked="f">
                <v:path arrowok="t"/>
                <v:fill/>
              </v:shape>
            </v:group>
            <v:group style="position:absolute;left:16524;top:3720;width:101;height:97" coordorigin="16524,3720" coordsize="101,97">
              <v:shape style="position:absolute;left:16524;top:3720;width:101;height:97" coordorigin="16524,3720" coordsize="101,97" path="m16625,3768l16620,3790,16606,3807,16587,3817,16560,3814,16541,3804,16529,3789,16524,3770,16529,3747,16541,3730,16560,3720,16587,3722,16607,3732,16619,3747,16625,3765,16625,3768xe" filled="f" stroked="t" strokeweight=".75pt" strokecolor="#9BBA58">
                <v:path arrowok="t"/>
              </v:shape>
            </v:group>
            <v:group style="position:absolute;left:16965;top:4039;width:101;height:97" coordorigin="16965,4039" coordsize="101,97">
              <v:shape style="position:absolute;left:16965;top:4039;width:101;height:97" coordorigin="16965,4039" coordsize="101,97" path="m17002,4039l16983,4049,16970,4066,16965,4089,16970,4108,16982,4123,17002,4133,17029,4136,17048,4126,17061,4109,17066,4087,17066,4084,17061,4066,17049,4051,17029,4041,17002,4039e" filled="t" fillcolor="#9BBA58" stroked="f">
                <v:path arrowok="t"/>
                <v:fill/>
              </v:shape>
            </v:group>
            <v:group style="position:absolute;left:16965;top:4039;width:101;height:97" coordorigin="16965,4039" coordsize="101,97">
              <v:shape style="position:absolute;left:16965;top:4039;width:101;height:97" coordorigin="16965,4039" coordsize="101,97" path="m17066,4087l17061,4109,17048,4126,17029,4136,17002,4133,16982,4123,16970,4108,16965,4089,16970,4066,16983,4049,17002,4039,17029,4041,17049,4051,17061,4066,17066,4084,17066,4087xe" filled="f" stroked="t" strokeweight=".75pt" strokecolor="#9BBA58">
                <v:path arrowok="t"/>
              </v:shape>
            </v:group>
            <v:group style="position:absolute;left:17407;top:3842;width:101;height:97" coordorigin="17407,3842" coordsize="101,97">
              <v:shape style="position:absolute;left:17407;top:3842;width:101;height:97" coordorigin="17407,3842" coordsize="101,97" path="m17443,3842l17425,3852,17412,3870,17407,3892,17412,3911,17424,3926,17444,3936,17470,3939,17490,3929,17503,3912,17508,3890,17508,3887,17503,3869,17490,3854,17470,3845,17443,3842e" filled="t" fillcolor="#9BBA58" stroked="f">
                <v:path arrowok="t"/>
                <v:fill/>
              </v:shape>
            </v:group>
            <v:group style="position:absolute;left:17407;top:3842;width:101;height:97" coordorigin="17407,3842" coordsize="101,97">
              <v:shape style="position:absolute;left:17407;top:3842;width:101;height:97" coordorigin="17407,3842" coordsize="101,97" path="m17508,3890l17503,3912,17490,3929,17470,3939,17444,3936,17424,3926,17412,3911,17407,3892,17412,3870,17425,3852,17443,3842,17470,3845,17490,3854,17503,3869,17508,3887,17508,3890xe" filled="f" stroked="t" strokeweight=".75pt" strokecolor="#9BBA58">
                <v:path arrowok="t"/>
              </v:shape>
            </v:group>
            <v:group style="position:absolute;left:17849;top:3916;width:101;height:97" coordorigin="17849,3916" coordsize="101,97">
              <v:shape style="position:absolute;left:17849;top:3916;width:101;height:97" coordorigin="17849,3916" coordsize="101,97" path="m17885,3916l17866,3927,17853,3944,17849,3967,17853,3986,17866,4001,17885,4011,17912,4014,17931,4004,17944,3987,17949,3965,17949,3962,17944,3943,17932,3928,17912,3919,17885,3916e" filled="t" fillcolor="#9BBA58" stroked="f">
                <v:path arrowok="t"/>
                <v:fill/>
              </v:shape>
            </v:group>
            <v:group style="position:absolute;left:17849;top:3916;width:101;height:97" coordorigin="17849,3916" coordsize="101,97">
              <v:shape style="position:absolute;left:17849;top:3916;width:101;height:97" coordorigin="17849,3916" coordsize="101,97" path="m17949,3965l17944,3987,17931,4004,17912,4014,17885,4011,17866,4001,17853,3986,17849,3967,17853,3944,17866,3927,17885,3916,17912,3919,17932,3928,17944,3943,17949,3962,17949,3965xe" filled="f" stroked="t" strokeweight=".75pt" strokecolor="#9BBA58">
                <v:path arrowok="t"/>
              </v:shape>
            </v:group>
            <v:group style="position:absolute;left:18290;top:3818;width:101;height:97" coordorigin="18290,3818" coordsize="101,97">
              <v:shape style="position:absolute;left:18290;top:3818;width:101;height:97" coordorigin="18290,3818" coordsize="101,97" path="m18327,3818l18308,3828,18295,3846,18290,3868,18295,3887,18307,3902,18327,3912,18353,3915,18373,3905,18386,3888,18391,3866,18391,3863,18386,3845,18373,3830,18353,3821,18327,3818e" filled="t" fillcolor="#9BBA58" stroked="f">
                <v:path arrowok="t"/>
                <v:fill/>
              </v:shape>
            </v:group>
            <v:group style="position:absolute;left:18290;top:3818;width:101;height:97" coordorigin="18290,3818" coordsize="101,97">
              <v:shape style="position:absolute;left:18290;top:3818;width:101;height:97" coordorigin="18290,3818" coordsize="101,97" path="m18391,3866l18386,3888,18373,3905,18353,3915,18327,3912,18307,3902,18295,3887,18290,3868,18295,3846,18308,3828,18327,3818,18353,3821,18373,3830,18386,3845,18391,3863,18391,3866xe" filled="f" stroked="t" strokeweight=".75pt" strokecolor="#9BBA58">
                <v:path arrowok="t"/>
              </v:shape>
            </v:group>
            <v:group style="position:absolute;left:18732;top:4137;width:101;height:97" coordorigin="18732,4137" coordsize="101,97">
              <v:shape style="position:absolute;left:18732;top:4137;width:101;height:97" coordorigin="18732,4137" coordsize="101,97" path="m18768,4137l18749,4147,18737,4165,18732,4187,18737,4206,18749,4222,18768,4232,18795,4234,18814,4224,18828,4207,18833,4186,18833,4183,18827,4164,18815,4149,18795,4140,18768,4137e" filled="t" fillcolor="#9BBA58" stroked="f">
                <v:path arrowok="t"/>
                <v:fill/>
              </v:shape>
            </v:group>
            <v:group style="position:absolute;left:18732;top:4137;width:101;height:97" coordorigin="18732,4137" coordsize="101,97">
              <v:shape style="position:absolute;left:18732;top:4137;width:101;height:97" coordorigin="18732,4137" coordsize="101,97" path="m18833,4186l18828,4207,18814,4224,18795,4234,18768,4232,18749,4222,18737,4206,18732,4187,18737,4165,18749,4147,18768,4137,18795,4140,18815,4149,18827,4164,18833,4183,18833,4186xe" filled="f" stroked="t" strokeweight=".75pt" strokecolor="#9BBA58">
                <v:path arrowok="t"/>
              </v:shape>
            </v:group>
            <v:group style="position:absolute;left:5983;top:3372;width:12799;height:989" coordorigin="5983,3372" coordsize="12799,989">
              <v:shape style="position:absolute;left:5983;top:3372;width:12799;height:989" coordorigin="5983,3372" coordsize="12799,989" path="m5983,3571l6425,3446,6866,3768,7306,3497,7747,4361,8189,3991,8630,3792,9072,3595,9514,3646,9955,3595,10397,3646,10838,3744,11280,3941,11722,3866,12163,3941,12605,3792,13044,3818,13486,3965,13927,3744,14369,3694,14810,4039,15252,4015,15694,3694,16135,3965,16577,3545,17018,3768,17460,4164,17902,4188,18343,3372,18782,3818e" filled="f" stroked="t" strokeweight="2.16pt" strokecolor="#7C5F9F">
                <v:path arrowok="t"/>
              </v:shape>
            </v:group>
            <v:group style="position:absolute;left:5911;top:3499;width:139;height:139" coordorigin="5911,3499" coordsize="139,139">
              <v:shape style="position:absolute;left:5911;top:3499;width:139;height:139" coordorigin="5911,3499" coordsize="139,139" path="m5980,3568l5911,3638,6050,3638,5980,3568e" filled="t" fillcolor="#8063A1" stroked="f">
                <v:path arrowok="t"/>
                <v:fill/>
              </v:shape>
              <v:shape style="position:absolute;left:5911;top:3499;width:139;height:139" coordorigin="5911,3499" coordsize="139,139" path="m6050,3499l5911,3499,5980,3568,6050,3499e" filled="t" fillcolor="#8063A1" stroked="f">
                <v:path arrowok="t"/>
                <v:fill/>
              </v:shape>
            </v:group>
            <v:group style="position:absolute;left:5911;top:3499;width:139;height:139" coordorigin="5911,3499" coordsize="139,139">
              <v:shape style="position:absolute;left:5911;top:3499;width:139;height:139" coordorigin="5911,3499" coordsize="139,139" path="m6050,3638l5911,3499e" filled="f" stroked="t" strokeweight=".75pt" strokecolor="#7C5F9F">
                <v:path arrowok="t"/>
              </v:shape>
            </v:group>
            <v:group style="position:absolute;left:5911;top:3499;width:139;height:139" coordorigin="5911,3499" coordsize="139,139">
              <v:shape style="position:absolute;left:5911;top:3499;width:139;height:139" coordorigin="5911,3499" coordsize="139,139" path="m5911,3638l6050,3499e" filled="f" stroked="t" strokeweight=".75pt" strokecolor="#7C5F9F">
                <v:path arrowok="t"/>
              </v:shape>
            </v:group>
            <v:group style="position:absolute;left:6352;top:3376;width:139;height:139" coordorigin="6352,3376" coordsize="139,139">
              <v:shape style="position:absolute;left:6352;top:3376;width:139;height:139" coordorigin="6352,3376" coordsize="139,139" path="m6422,3446l6352,3516,6491,3516,6422,3446e" filled="t" fillcolor="#8063A1" stroked="f">
                <v:path arrowok="t"/>
                <v:fill/>
              </v:shape>
              <v:shape style="position:absolute;left:6352;top:3376;width:139;height:139" coordorigin="6352,3376" coordsize="139,139" path="m6491,3376l6352,3376,6422,3446,6491,3376e" filled="t" fillcolor="#8063A1" stroked="f">
                <v:path arrowok="t"/>
                <v:fill/>
              </v:shape>
            </v:group>
            <v:group style="position:absolute;left:6352;top:3376;width:139;height:139" coordorigin="6352,3376" coordsize="139,139">
              <v:shape style="position:absolute;left:6352;top:3376;width:139;height:139" coordorigin="6352,3376" coordsize="139,139" path="m6491,3516l6352,3376e" filled="f" stroked="t" strokeweight=".75pt" strokecolor="#7C5F9F">
                <v:path arrowok="t"/>
              </v:shape>
            </v:group>
            <v:group style="position:absolute;left:6352;top:3376;width:139;height:139" coordorigin="6352,3376" coordsize="139,139">
              <v:shape style="position:absolute;left:6352;top:3376;width:139;height:139" coordorigin="6352,3376" coordsize="139,139" path="m6352,3516l6491,3376e" filled="f" stroked="t" strokeweight=".75pt" strokecolor="#7C5F9F">
                <v:path arrowok="t"/>
              </v:shape>
            </v:group>
            <v:group style="position:absolute;left:6794;top:3698;width:139;height:139" coordorigin="6794,3698" coordsize="139,139">
              <v:shape style="position:absolute;left:6794;top:3698;width:139;height:139" coordorigin="6794,3698" coordsize="139,139" path="m6863,3768l6794,3837,6933,3837,6863,3768e" filled="t" fillcolor="#8063A1" stroked="f">
                <v:path arrowok="t"/>
                <v:fill/>
              </v:shape>
              <v:shape style="position:absolute;left:6794;top:3698;width:139;height:139" coordorigin="6794,3698" coordsize="139,139" path="m6933,3698l6794,3698,6863,3768,6933,3698e" filled="t" fillcolor="#8063A1" stroked="f">
                <v:path arrowok="t"/>
                <v:fill/>
              </v:shape>
            </v:group>
            <v:group style="position:absolute;left:6794;top:3698;width:139;height:139" coordorigin="6794,3698" coordsize="139,139">
              <v:shape style="position:absolute;left:6794;top:3698;width:139;height:139" coordorigin="6794,3698" coordsize="139,139" path="m6933,3837l6794,3698e" filled="f" stroked="t" strokeweight=".75pt" strokecolor="#7C5F9F">
                <v:path arrowok="t"/>
              </v:shape>
            </v:group>
            <v:group style="position:absolute;left:6794;top:3698;width:139;height:139" coordorigin="6794,3698" coordsize="139,139">
              <v:shape style="position:absolute;left:6794;top:3698;width:139;height:139" coordorigin="6794,3698" coordsize="139,139" path="m6794,3837l6933,3698e" filled="f" stroked="t" strokeweight=".75pt" strokecolor="#7C5F9F">
                <v:path arrowok="t"/>
              </v:shape>
            </v:group>
            <v:group style="position:absolute;left:7235;top:3424;width:139;height:139" coordorigin="7235,3424" coordsize="139,139">
              <v:shape style="position:absolute;left:7235;top:3424;width:139;height:139" coordorigin="7235,3424" coordsize="139,139" path="m7305,3494l7235,3564,7375,3564,7305,3494e" filled="t" fillcolor="#8063A1" stroked="f">
                <v:path arrowok="t"/>
                <v:fill/>
              </v:shape>
              <v:shape style="position:absolute;left:7235;top:3424;width:139;height:139" coordorigin="7235,3424" coordsize="139,139" path="m7375,3424l7235,3424,7305,3494,7375,3424e" filled="t" fillcolor="#8063A1" stroked="f">
                <v:path arrowok="t"/>
                <v:fill/>
              </v:shape>
            </v:group>
            <v:group style="position:absolute;left:7235;top:3424;width:139;height:139" coordorigin="7235,3424" coordsize="139,139">
              <v:shape style="position:absolute;left:7235;top:3424;width:139;height:139" coordorigin="7235,3424" coordsize="139,139" path="m7375,3564l7235,3424e" filled="f" stroked="t" strokeweight=".75pt" strokecolor="#7C5F9F">
                <v:path arrowok="t"/>
              </v:shape>
            </v:group>
            <v:group style="position:absolute;left:7235;top:3424;width:139;height:139" coordorigin="7235,3424" coordsize="139,139">
              <v:shape style="position:absolute;left:7235;top:3424;width:139;height:139" coordorigin="7235,3424" coordsize="139,139" path="m7235,3564l7375,3424e" filled="f" stroked="t" strokeweight=".75pt" strokecolor="#7C5F9F">
                <v:path arrowok="t"/>
              </v:shape>
            </v:group>
            <v:group style="position:absolute;left:7677;top:4288;width:139;height:139" coordorigin="7677,4288" coordsize="139,139">
              <v:shape style="position:absolute;left:7677;top:4288;width:139;height:139" coordorigin="7677,4288" coordsize="139,139" path="m7747,4358l7677,4428,7816,4428,7747,4358e" filled="t" fillcolor="#8063A1" stroked="f">
                <v:path arrowok="t"/>
                <v:fill/>
              </v:shape>
              <v:shape style="position:absolute;left:7677;top:4288;width:139;height:139" coordorigin="7677,4288" coordsize="139,139" path="m7816,4288l7677,4288,7747,4358,7816,4288e" filled="t" fillcolor="#8063A1" stroked="f">
                <v:path arrowok="t"/>
                <v:fill/>
              </v:shape>
            </v:group>
            <v:group style="position:absolute;left:7677;top:4288;width:139;height:139" coordorigin="7677,4288" coordsize="139,139">
              <v:shape style="position:absolute;left:7677;top:4288;width:139;height:139" coordorigin="7677,4288" coordsize="139,139" path="m7816,4428l7677,4288e" filled="f" stroked="t" strokeweight=".75pt" strokecolor="#7C5F9F">
                <v:path arrowok="t"/>
              </v:shape>
            </v:group>
            <v:group style="position:absolute;left:7677;top:4288;width:139;height:139" coordorigin="7677,4288" coordsize="139,139">
              <v:shape style="position:absolute;left:7677;top:4288;width:139;height:139" coordorigin="7677,4288" coordsize="139,139" path="m7677,4428l7816,4288e" filled="f" stroked="t" strokeweight=".75pt" strokecolor="#7C5F9F">
                <v:path arrowok="t"/>
              </v:shape>
            </v:group>
            <v:group style="position:absolute;left:8119;top:3919;width:139;height:139" coordorigin="8119,3919" coordsize="139,139">
              <v:shape style="position:absolute;left:8119;top:3919;width:139;height:139" coordorigin="8119,3919" coordsize="139,139" path="m8188,3988l8119,4058,8258,4058,8188,3988e" filled="t" fillcolor="#8063A1" stroked="f">
                <v:path arrowok="t"/>
                <v:fill/>
              </v:shape>
              <v:shape style="position:absolute;left:8119;top:3919;width:139;height:139" coordorigin="8119,3919" coordsize="139,139" path="m8258,3919l8119,3919,8188,3988,8258,3919e" filled="t" fillcolor="#8063A1" stroked="f">
                <v:path arrowok="t"/>
                <v:fill/>
              </v:shape>
            </v:group>
            <v:group style="position:absolute;left:8119;top:3919;width:139;height:139" coordorigin="8119,3919" coordsize="139,139">
              <v:shape style="position:absolute;left:8119;top:3919;width:139;height:139" coordorigin="8119,3919" coordsize="139,139" path="m8258,4058l8119,3919e" filled="f" stroked="t" strokeweight=".75pt" strokecolor="#7C5F9F">
                <v:path arrowok="t"/>
              </v:shape>
            </v:group>
            <v:group style="position:absolute;left:8119;top:3919;width:139;height:139" coordorigin="8119,3919" coordsize="139,139">
              <v:shape style="position:absolute;left:8119;top:3919;width:139;height:139" coordorigin="8119,3919" coordsize="139,139" path="m8119,4058l8258,3919e" filled="f" stroked="t" strokeweight=".75pt" strokecolor="#7C5F9F">
                <v:path arrowok="t"/>
              </v:shape>
            </v:group>
            <v:group style="position:absolute;left:8560;top:3722;width:139;height:139" coordorigin="8560,3722" coordsize="139,139">
              <v:shape style="position:absolute;left:8560;top:3722;width:139;height:139" coordorigin="8560,3722" coordsize="139,139" path="m8630,3792l8560,3861,8699,3861,8630,3792e" filled="t" fillcolor="#8063A1" stroked="f">
                <v:path arrowok="t"/>
                <v:fill/>
              </v:shape>
              <v:shape style="position:absolute;left:8560;top:3722;width:139;height:139" coordorigin="8560,3722" coordsize="139,139" path="m8699,3722l8560,3722,8630,3792,8699,3722e" filled="t" fillcolor="#8063A1" stroked="f">
                <v:path arrowok="t"/>
                <v:fill/>
              </v:shape>
            </v:group>
            <v:group style="position:absolute;left:8560;top:3722;width:139;height:139" coordorigin="8560,3722" coordsize="139,139">
              <v:shape style="position:absolute;left:8560;top:3722;width:139;height:139" coordorigin="8560,3722" coordsize="139,139" path="m8699,3861l8560,3722e" filled="f" stroked="t" strokeweight=".75pt" strokecolor="#7C5F9F">
                <v:path arrowok="t"/>
              </v:shape>
            </v:group>
            <v:group style="position:absolute;left:8560;top:3722;width:139;height:139" coordorigin="8560,3722" coordsize="139,139">
              <v:shape style="position:absolute;left:8560;top:3722;width:139;height:139" coordorigin="8560,3722" coordsize="139,139" path="m8560,3861l8699,3722e" filled="f" stroked="t" strokeweight=".75pt" strokecolor="#7C5F9F">
                <v:path arrowok="t"/>
              </v:shape>
            </v:group>
            <v:group style="position:absolute;left:9002;top:3525;width:139;height:139" coordorigin="9002,3525" coordsize="139,139">
              <v:shape style="position:absolute;left:9002;top:3525;width:139;height:139" coordorigin="9002,3525" coordsize="139,139" path="m9071,3595l9002,3664,9141,3664,9071,3595e" filled="t" fillcolor="#8063A1" stroked="f">
                <v:path arrowok="t"/>
                <v:fill/>
              </v:shape>
              <v:shape style="position:absolute;left:9002;top:3525;width:139;height:139" coordorigin="9002,3525" coordsize="139,139" path="m9141,3525l9002,3525,9071,3595,9141,3525e" filled="t" fillcolor="#8063A1" stroked="f">
                <v:path arrowok="t"/>
                <v:fill/>
              </v:shape>
            </v:group>
            <v:group style="position:absolute;left:9002;top:3525;width:139;height:139" coordorigin="9002,3525" coordsize="139,139">
              <v:shape style="position:absolute;left:9002;top:3525;width:139;height:139" coordorigin="9002,3525" coordsize="139,139" path="m9141,3664l9002,3525e" filled="f" stroked="t" strokeweight=".75pt" strokecolor="#7C5F9F">
                <v:path arrowok="t"/>
              </v:shape>
            </v:group>
            <v:group style="position:absolute;left:9002;top:3525;width:139;height:139" coordorigin="9002,3525" coordsize="139,139">
              <v:shape style="position:absolute;left:9002;top:3525;width:139;height:139" coordorigin="9002,3525" coordsize="139,139" path="m9002,3664l9141,3525e" filled="f" stroked="t" strokeweight=".75pt" strokecolor="#7C5F9F">
                <v:path arrowok="t"/>
              </v:shape>
            </v:group>
            <v:group style="position:absolute;left:9443;top:3573;width:139;height:139" coordorigin="9443,3573" coordsize="139,139">
              <v:shape style="position:absolute;left:9443;top:3573;width:139;height:139" coordorigin="9443,3573" coordsize="139,139" path="m9513,3643l9443,3712,9583,3712,9513,3643e" filled="t" fillcolor="#8063A1" stroked="f">
                <v:path arrowok="t"/>
                <v:fill/>
              </v:shape>
              <v:shape style="position:absolute;left:9443;top:3573;width:139;height:139" coordorigin="9443,3573" coordsize="139,139" path="m9583,3573l9443,3573,9513,3643,9583,3573e" filled="t" fillcolor="#8063A1" stroked="f">
                <v:path arrowok="t"/>
                <v:fill/>
              </v:shape>
            </v:group>
            <v:group style="position:absolute;left:9443;top:3573;width:139;height:139" coordorigin="9443,3573" coordsize="139,139">
              <v:shape style="position:absolute;left:9443;top:3573;width:139;height:139" coordorigin="9443,3573" coordsize="139,139" path="m9583,3712l9443,3573e" filled="f" stroked="t" strokeweight=".75pt" strokecolor="#7C5F9F">
                <v:path arrowok="t"/>
              </v:shape>
            </v:group>
            <v:group style="position:absolute;left:9443;top:3573;width:139;height:139" coordorigin="9443,3573" coordsize="139,139">
              <v:shape style="position:absolute;left:9443;top:3573;width:139;height:139" coordorigin="9443,3573" coordsize="139,139" path="m9443,3712l9583,3573e" filled="f" stroked="t" strokeweight=".75pt" strokecolor="#7C5F9F">
                <v:path arrowok="t"/>
              </v:shape>
            </v:group>
            <v:group style="position:absolute;left:9885;top:3525;width:139;height:139" coordorigin="9885,3525" coordsize="139,139">
              <v:shape style="position:absolute;left:9885;top:3525;width:139;height:139" coordorigin="9885,3525" coordsize="139,139" path="m9955,3595l9885,3664,10024,3664,9955,3595e" filled="t" fillcolor="#8063A1" stroked="f">
                <v:path arrowok="t"/>
                <v:fill/>
              </v:shape>
              <v:shape style="position:absolute;left:9885;top:3525;width:139;height:139" coordorigin="9885,3525" coordsize="139,139" path="m10024,3525l9885,3525,9955,3595,10024,3525e" filled="t" fillcolor="#8063A1" stroked="f">
                <v:path arrowok="t"/>
                <v:fill/>
              </v:shape>
            </v:group>
            <v:group style="position:absolute;left:9885;top:3525;width:139;height:139" coordorigin="9885,3525" coordsize="139,139">
              <v:shape style="position:absolute;left:9885;top:3525;width:139;height:139" coordorigin="9885,3525" coordsize="139,139" path="m10024,3664l9885,3525e" filled="f" stroked="t" strokeweight=".75pt" strokecolor="#7C5F9F">
                <v:path arrowok="t"/>
              </v:shape>
            </v:group>
            <v:group style="position:absolute;left:9885;top:3525;width:139;height:139" coordorigin="9885,3525" coordsize="139,139">
              <v:shape style="position:absolute;left:9885;top:3525;width:139;height:139" coordorigin="9885,3525" coordsize="139,139" path="m9885,3664l10024,3525e" filled="f" stroked="t" strokeweight=".75pt" strokecolor="#7C5F9F">
                <v:path arrowok="t"/>
              </v:shape>
            </v:group>
            <v:group style="position:absolute;left:10324;top:3573;width:139;height:139" coordorigin="10324,3573" coordsize="139,139">
              <v:shape style="position:absolute;left:10324;top:3573;width:139;height:139" coordorigin="10324,3573" coordsize="139,139" path="m10394,3643l10324,3712,10463,3712,10394,3643e" filled="t" fillcolor="#8063A1" stroked="f">
                <v:path arrowok="t"/>
                <v:fill/>
              </v:shape>
              <v:shape style="position:absolute;left:10324;top:3573;width:139;height:139" coordorigin="10324,3573" coordsize="139,139" path="m10463,3573l10324,3573,10394,3643,10463,3573e" filled="t" fillcolor="#8063A1" stroked="f">
                <v:path arrowok="t"/>
                <v:fill/>
              </v:shape>
            </v:group>
            <v:group style="position:absolute;left:10324;top:3573;width:139;height:139" coordorigin="10324,3573" coordsize="139,139">
              <v:shape style="position:absolute;left:10324;top:3573;width:139;height:139" coordorigin="10324,3573" coordsize="139,139" path="m10463,3712l10324,3573e" filled="f" stroked="t" strokeweight=".75pt" strokecolor="#7C5F9F">
                <v:path arrowok="t"/>
              </v:shape>
            </v:group>
            <v:group style="position:absolute;left:10324;top:3573;width:139;height:139" coordorigin="10324,3573" coordsize="139,139">
              <v:shape style="position:absolute;left:10324;top:3573;width:139;height:139" coordorigin="10324,3573" coordsize="139,139" path="m10324,3712l10463,3573e" filled="f" stroked="t" strokeweight=".75pt" strokecolor="#7C5F9F">
                <v:path arrowok="t"/>
              </v:shape>
            </v:group>
            <v:group style="position:absolute;left:10766;top:3672;width:139;height:139" coordorigin="10766,3672" coordsize="139,139">
              <v:shape style="position:absolute;left:10766;top:3672;width:139;height:139" coordorigin="10766,3672" coordsize="139,139" path="m10835,3741l10766,3811,10905,3811,10835,3741e" filled="t" fillcolor="#8063A1" stroked="f">
                <v:path arrowok="t"/>
                <v:fill/>
              </v:shape>
              <v:shape style="position:absolute;left:10766;top:3672;width:139;height:139" coordorigin="10766,3672" coordsize="139,139" path="m10905,3672l10766,3672,10835,3741,10905,3672e" filled="t" fillcolor="#8063A1" stroked="f">
                <v:path arrowok="t"/>
                <v:fill/>
              </v:shape>
            </v:group>
            <v:group style="position:absolute;left:10766;top:3672;width:139;height:139" coordorigin="10766,3672" coordsize="139,139">
              <v:shape style="position:absolute;left:10766;top:3672;width:139;height:139" coordorigin="10766,3672" coordsize="139,139" path="m10905,3811l10766,3672e" filled="f" stroked="t" strokeweight=".75pt" strokecolor="#7C5F9F">
                <v:path arrowok="t"/>
              </v:shape>
            </v:group>
            <v:group style="position:absolute;left:10766;top:3672;width:139;height:139" coordorigin="10766,3672" coordsize="139,139">
              <v:shape style="position:absolute;left:10766;top:3672;width:139;height:139" coordorigin="10766,3672" coordsize="139,139" path="m10766,3811l10905,3672e" filled="f" stroked="t" strokeweight=".75pt" strokecolor="#7C5F9F">
                <v:path arrowok="t"/>
              </v:shape>
            </v:group>
            <v:group style="position:absolute;left:11207;top:3871;width:139;height:139" coordorigin="11207,3871" coordsize="139,139">
              <v:shape style="position:absolute;left:11207;top:3871;width:139;height:139" coordorigin="11207,3871" coordsize="139,139" path="m11277,3940l11207,4010,11347,4010,11277,3940e" filled="t" fillcolor="#8063A1" stroked="f">
                <v:path arrowok="t"/>
                <v:fill/>
              </v:shape>
              <v:shape style="position:absolute;left:11207;top:3871;width:139;height:139" coordorigin="11207,3871" coordsize="139,139" path="m11347,3871l11207,3871,11277,3940,11347,3871e" filled="t" fillcolor="#8063A1" stroked="f">
                <v:path arrowok="t"/>
                <v:fill/>
              </v:shape>
            </v:group>
            <v:group style="position:absolute;left:11207;top:3871;width:139;height:139" coordorigin="11207,3871" coordsize="139,139">
              <v:shape style="position:absolute;left:11207;top:3871;width:139;height:139" coordorigin="11207,3871" coordsize="139,139" path="m11347,4010l11207,3871e" filled="f" stroked="t" strokeweight=".75pt" strokecolor="#7C5F9F">
                <v:path arrowok="t"/>
              </v:shape>
            </v:group>
            <v:group style="position:absolute;left:11207;top:3871;width:139;height:139" coordorigin="11207,3871" coordsize="139,139">
              <v:shape style="position:absolute;left:11207;top:3871;width:139;height:139" coordorigin="11207,3871" coordsize="139,139" path="m11207,4010l11347,3871e" filled="f" stroked="t" strokeweight=".75pt" strokecolor="#7C5F9F">
                <v:path arrowok="t"/>
              </v:shape>
            </v:group>
            <v:group style="position:absolute;left:11649;top:3796;width:139;height:139" coordorigin="11649,3796" coordsize="139,139">
              <v:shape style="position:absolute;left:11649;top:3796;width:139;height:139" coordorigin="11649,3796" coordsize="139,139" path="m11719,3866l11649,3936,11788,3936,11719,3866e" filled="t" fillcolor="#8063A1" stroked="f">
                <v:path arrowok="t"/>
                <v:fill/>
              </v:shape>
              <v:shape style="position:absolute;left:11649;top:3796;width:139;height:139" coordorigin="11649,3796" coordsize="139,139" path="m11788,3796l11649,3796,11719,3866,11788,3796e" filled="t" fillcolor="#8063A1" stroked="f">
                <v:path arrowok="t"/>
                <v:fill/>
              </v:shape>
            </v:group>
            <v:group style="position:absolute;left:11649;top:3796;width:139;height:139" coordorigin="11649,3796" coordsize="139,139">
              <v:shape style="position:absolute;left:11649;top:3796;width:139;height:139" coordorigin="11649,3796" coordsize="139,139" path="m11788,3936l11649,3796e" filled="f" stroked="t" strokeweight=".75pt" strokecolor="#7C5F9F">
                <v:path arrowok="t"/>
              </v:shape>
            </v:group>
            <v:group style="position:absolute;left:11649;top:3796;width:139;height:139" coordorigin="11649,3796" coordsize="139,139">
              <v:shape style="position:absolute;left:11649;top:3796;width:139;height:139" coordorigin="11649,3796" coordsize="139,139" path="m11649,3936l11788,3796e" filled="f" stroked="t" strokeweight=".75pt" strokecolor="#7C5F9F">
                <v:path arrowok="t"/>
              </v:shape>
            </v:group>
            <v:group style="position:absolute;left:12091;top:3871;width:139;height:139" coordorigin="12091,3871" coordsize="139,139">
              <v:shape style="position:absolute;left:12091;top:3871;width:139;height:139" coordorigin="12091,3871" coordsize="139,139" path="m12160,3940l12091,4010,12230,4010,12160,3940e" filled="t" fillcolor="#8063A1" stroked="f">
                <v:path arrowok="t"/>
                <v:fill/>
              </v:shape>
              <v:shape style="position:absolute;left:12091;top:3871;width:139;height:139" coordorigin="12091,3871" coordsize="139,139" path="m12230,3871l12091,3871,12160,3940,12230,3871e" filled="t" fillcolor="#8063A1" stroked="f">
                <v:path arrowok="t"/>
                <v:fill/>
              </v:shape>
            </v:group>
            <v:group style="position:absolute;left:12091;top:3871;width:139;height:139" coordorigin="12091,3871" coordsize="139,139">
              <v:shape style="position:absolute;left:12091;top:3871;width:139;height:139" coordorigin="12091,3871" coordsize="139,139" path="m12230,4010l12091,3871e" filled="f" stroked="t" strokeweight=".75pt" strokecolor="#7C5F9F">
                <v:path arrowok="t"/>
              </v:shape>
            </v:group>
            <v:group style="position:absolute;left:12091;top:3871;width:139;height:139" coordorigin="12091,3871" coordsize="139,139">
              <v:shape style="position:absolute;left:12091;top:3871;width:139;height:139" coordorigin="12091,3871" coordsize="139,139" path="m12091,4010l12230,3871e" filled="f" stroked="t" strokeweight=".75pt" strokecolor="#7C5F9F">
                <v:path arrowok="t"/>
              </v:shape>
            </v:group>
            <v:group style="position:absolute;left:12532;top:3722;width:139;height:139" coordorigin="12532,3722" coordsize="139,139">
              <v:shape style="position:absolute;left:12532;top:3722;width:139;height:139" coordorigin="12532,3722" coordsize="139,139" path="m12602,3792l12532,3861,12671,3861,12602,3792e" filled="t" fillcolor="#8063A1" stroked="f">
                <v:path arrowok="t"/>
                <v:fill/>
              </v:shape>
              <v:shape style="position:absolute;left:12532;top:3722;width:139;height:139" coordorigin="12532,3722" coordsize="139,139" path="m12671,3722l12532,3722,12602,3792,12671,3722e" filled="t" fillcolor="#8063A1" stroked="f">
                <v:path arrowok="t"/>
                <v:fill/>
              </v:shape>
            </v:group>
            <v:group style="position:absolute;left:12532;top:3722;width:139;height:139" coordorigin="12532,3722" coordsize="139,139">
              <v:shape style="position:absolute;left:12532;top:3722;width:139;height:139" coordorigin="12532,3722" coordsize="139,139" path="m12671,3861l12532,3722e" filled="f" stroked="t" strokeweight=".75pt" strokecolor="#7C5F9F">
                <v:path arrowok="t"/>
              </v:shape>
            </v:group>
            <v:group style="position:absolute;left:12532;top:3722;width:139;height:139" coordorigin="12532,3722" coordsize="139,139">
              <v:shape style="position:absolute;left:12532;top:3722;width:139;height:139" coordorigin="12532,3722" coordsize="139,139" path="m12532,3861l12671,3722e" filled="f" stroked="t" strokeweight=".75pt" strokecolor="#7C5F9F">
                <v:path arrowok="t"/>
              </v:shape>
            </v:group>
            <v:group style="position:absolute;left:12974;top:3746;width:139;height:139" coordorigin="12974,3746" coordsize="139,139">
              <v:shape style="position:absolute;left:12974;top:3746;width:139;height:139" coordorigin="12974,3746" coordsize="139,139" path="m13043,3816l12974,3885,13113,3885,13043,3816e" filled="t" fillcolor="#8063A1" stroked="f">
                <v:path arrowok="t"/>
                <v:fill/>
              </v:shape>
              <v:shape style="position:absolute;left:12974;top:3746;width:139;height:139" coordorigin="12974,3746" coordsize="139,139" path="m13113,3746l12974,3746,13043,3816,13113,3746e" filled="t" fillcolor="#8063A1" stroked="f">
                <v:path arrowok="t"/>
                <v:fill/>
              </v:shape>
            </v:group>
            <v:group style="position:absolute;left:12974;top:3746;width:139;height:139" coordorigin="12974,3746" coordsize="139,139">
              <v:shape style="position:absolute;left:12974;top:3746;width:139;height:139" coordorigin="12974,3746" coordsize="139,139" path="m13113,3885l12974,3746e" filled="f" stroked="t" strokeweight=".75pt" strokecolor="#7C5F9F">
                <v:path arrowok="t"/>
              </v:shape>
            </v:group>
            <v:group style="position:absolute;left:12974;top:3746;width:139;height:139" coordorigin="12974,3746" coordsize="139,139">
              <v:shape style="position:absolute;left:12974;top:3746;width:139;height:139" coordorigin="12974,3746" coordsize="139,139" path="m12974,3885l13113,3746e" filled="f" stroked="t" strokeweight=".75pt" strokecolor="#7C5F9F">
                <v:path arrowok="t"/>
              </v:shape>
            </v:group>
            <v:group style="position:absolute;left:13415;top:3895;width:139;height:139" coordorigin="13415,3895" coordsize="139,139">
              <v:shape style="position:absolute;left:13415;top:3895;width:139;height:139" coordorigin="13415,3895" coordsize="139,139" path="m13485,3964l13415,4034,13555,4034,13485,3964e" filled="t" fillcolor="#8063A1" stroked="f">
                <v:path arrowok="t"/>
                <v:fill/>
              </v:shape>
              <v:shape style="position:absolute;left:13415;top:3895;width:139;height:139" coordorigin="13415,3895" coordsize="139,139" path="m13555,3895l13415,3895,13485,3964,13555,3895e" filled="t" fillcolor="#8063A1" stroked="f">
                <v:path arrowok="t"/>
                <v:fill/>
              </v:shape>
            </v:group>
            <v:group style="position:absolute;left:13415;top:3895;width:139;height:139" coordorigin="13415,3895" coordsize="139,139">
              <v:shape style="position:absolute;left:13415;top:3895;width:139;height:139" coordorigin="13415,3895" coordsize="139,139" path="m13555,4034l13415,3895e" filled="f" stroked="t" strokeweight=".75pt" strokecolor="#7C5F9F">
                <v:path arrowok="t"/>
              </v:shape>
            </v:group>
            <v:group style="position:absolute;left:13415;top:3895;width:139;height:139" coordorigin="13415,3895" coordsize="139,139">
              <v:shape style="position:absolute;left:13415;top:3895;width:139;height:139" coordorigin="13415,3895" coordsize="139,139" path="m13415,4034l13555,3895e" filled="f" stroked="t" strokeweight=".75pt" strokecolor="#7C5F9F">
                <v:path arrowok="t"/>
              </v:shape>
            </v:group>
            <v:group style="position:absolute;left:13857;top:3672;width:139;height:139" coordorigin="13857,3672" coordsize="139,139">
              <v:shape style="position:absolute;left:13857;top:3672;width:139;height:139" coordorigin="13857,3672" coordsize="139,139" path="m13927,3741l13857,3811,13996,3811,13927,3741e" filled="t" fillcolor="#8063A1" stroked="f">
                <v:path arrowok="t"/>
                <v:fill/>
              </v:shape>
              <v:shape style="position:absolute;left:13857;top:3672;width:139;height:139" coordorigin="13857,3672" coordsize="139,139" path="m13996,3672l13857,3672,13927,3741,13996,3672e" filled="t" fillcolor="#8063A1" stroked="f">
                <v:path arrowok="t"/>
                <v:fill/>
              </v:shape>
            </v:group>
            <v:group style="position:absolute;left:13857;top:3672;width:139;height:139" coordorigin="13857,3672" coordsize="139,139">
              <v:shape style="position:absolute;left:13857;top:3672;width:139;height:139" coordorigin="13857,3672" coordsize="139,139" path="m13996,3811l13857,3672e" filled="f" stroked="t" strokeweight=".75pt" strokecolor="#7C5F9F">
                <v:path arrowok="t"/>
              </v:shape>
            </v:group>
            <v:group style="position:absolute;left:13857;top:3672;width:139;height:139" coordorigin="13857,3672" coordsize="139,139">
              <v:shape style="position:absolute;left:13857;top:3672;width:139;height:139" coordorigin="13857,3672" coordsize="139,139" path="m13857,3811l13996,3672e" filled="f" stroked="t" strokeweight=".75pt" strokecolor="#7C5F9F">
                <v:path arrowok="t"/>
              </v:shape>
            </v:group>
            <v:group style="position:absolute;left:14299;top:3624;width:139;height:139" coordorigin="14299,3624" coordsize="139,139">
              <v:shape style="position:absolute;left:14299;top:3624;width:139;height:139" coordorigin="14299,3624" coordsize="139,139" path="m14368,3693l14299,3763,14438,3763,14368,3693e" filled="t" fillcolor="#8063A1" stroked="f">
                <v:path arrowok="t"/>
                <v:fill/>
              </v:shape>
              <v:shape style="position:absolute;left:14299;top:3624;width:139;height:139" coordorigin="14299,3624" coordsize="139,139" path="m14438,3624l14299,3624,14368,3693,14438,3624e" filled="t" fillcolor="#8063A1" stroked="f">
                <v:path arrowok="t"/>
                <v:fill/>
              </v:shape>
            </v:group>
            <v:group style="position:absolute;left:14299;top:3624;width:139;height:139" coordorigin="14299,3624" coordsize="139,139">
              <v:shape style="position:absolute;left:14299;top:3624;width:139;height:139" coordorigin="14299,3624" coordsize="139,139" path="m14438,3763l14299,3624e" filled="f" stroked="t" strokeweight=".75pt" strokecolor="#7C5F9F">
                <v:path arrowok="t"/>
              </v:shape>
            </v:group>
            <v:group style="position:absolute;left:14299;top:3624;width:139;height:139" coordorigin="14299,3624" coordsize="139,139">
              <v:shape style="position:absolute;left:14299;top:3624;width:139;height:139" coordorigin="14299,3624" coordsize="139,139" path="m14299,3763l14438,3624e" filled="f" stroked="t" strokeweight=".75pt" strokecolor="#7C5F9F">
                <v:path arrowok="t"/>
              </v:shape>
            </v:group>
            <v:group style="position:absolute;left:14740;top:3969;width:139;height:139" coordorigin="14740,3969" coordsize="139,139">
              <v:shape style="position:absolute;left:14740;top:3969;width:139;height:139" coordorigin="14740,3969" coordsize="139,139" path="m14810,4039l14740,4108,14879,4108,14810,4039e" filled="t" fillcolor="#8063A1" stroked="f">
                <v:path arrowok="t"/>
                <v:fill/>
              </v:shape>
              <v:shape style="position:absolute;left:14740;top:3969;width:139;height:139" coordorigin="14740,3969" coordsize="139,139" path="m14879,3969l14740,3969,14810,4039,14879,3969e" filled="t" fillcolor="#8063A1" stroked="f">
                <v:path arrowok="t"/>
                <v:fill/>
              </v:shape>
            </v:group>
            <v:group style="position:absolute;left:14740;top:3969;width:139;height:139" coordorigin="14740,3969" coordsize="139,139">
              <v:shape style="position:absolute;left:14740;top:3969;width:139;height:139" coordorigin="14740,3969" coordsize="139,139" path="m14879,4108l14740,3969e" filled="f" stroked="t" strokeweight=".75pt" strokecolor="#7C5F9F">
                <v:path arrowok="t"/>
              </v:shape>
            </v:group>
            <v:group style="position:absolute;left:14740;top:3969;width:139;height:139" coordorigin="14740,3969" coordsize="139,139">
              <v:shape style="position:absolute;left:14740;top:3969;width:139;height:139" coordorigin="14740,3969" coordsize="139,139" path="m14740,4108l14879,3969e" filled="f" stroked="t" strokeweight=".75pt" strokecolor="#7C5F9F">
                <v:path arrowok="t"/>
              </v:shape>
            </v:group>
            <v:group style="position:absolute;left:15182;top:3943;width:139;height:139" coordorigin="15182,3943" coordsize="139,139">
              <v:shape style="position:absolute;left:15182;top:3943;width:139;height:139" coordorigin="15182,3943" coordsize="139,139" path="m15251,4012l15182,4082,15321,4082,15251,4012e" filled="t" fillcolor="#8063A1" stroked="f">
                <v:path arrowok="t"/>
                <v:fill/>
              </v:shape>
              <v:shape style="position:absolute;left:15182;top:3943;width:139;height:139" coordorigin="15182,3943" coordsize="139,139" path="m15321,3943l15182,3943,15251,4012,15321,3943e" filled="t" fillcolor="#8063A1" stroked="f">
                <v:path arrowok="t"/>
                <v:fill/>
              </v:shape>
            </v:group>
            <v:group style="position:absolute;left:15182;top:3943;width:139;height:139" coordorigin="15182,3943" coordsize="139,139">
              <v:shape style="position:absolute;left:15182;top:3943;width:139;height:139" coordorigin="15182,3943" coordsize="139,139" path="m15321,4082l15182,3943e" filled="f" stroked="t" strokeweight=".75pt" strokecolor="#7C5F9F">
                <v:path arrowok="t"/>
              </v:shape>
            </v:group>
            <v:group style="position:absolute;left:15182;top:3943;width:139;height:139" coordorigin="15182,3943" coordsize="139,139">
              <v:shape style="position:absolute;left:15182;top:3943;width:139;height:139" coordorigin="15182,3943" coordsize="139,139" path="m15182,4082l15321,3943e" filled="f" stroked="t" strokeweight=".75pt" strokecolor="#7C5F9F">
                <v:path arrowok="t"/>
              </v:shape>
            </v:group>
            <v:group style="position:absolute;left:15621;top:3624;width:139;height:139" coordorigin="15621,3624" coordsize="139,139">
              <v:shape style="position:absolute;left:15621;top:3624;width:139;height:139" coordorigin="15621,3624" coordsize="139,139" path="m15691,3693l15621,3763,15760,3763,15691,3693e" filled="t" fillcolor="#8063A1" stroked="f">
                <v:path arrowok="t"/>
                <v:fill/>
              </v:shape>
              <v:shape style="position:absolute;left:15621;top:3624;width:139;height:139" coordorigin="15621,3624" coordsize="139,139" path="m15760,3624l15621,3624,15691,3693,15760,3624e" filled="t" fillcolor="#8063A1" stroked="f">
                <v:path arrowok="t"/>
                <v:fill/>
              </v:shape>
            </v:group>
            <v:group style="position:absolute;left:15621;top:3624;width:139;height:139" coordorigin="15621,3624" coordsize="139,139">
              <v:shape style="position:absolute;left:15621;top:3624;width:139;height:139" coordorigin="15621,3624" coordsize="139,139" path="m15760,3763l15621,3624e" filled="f" stroked="t" strokeweight=".75pt" strokecolor="#7C5F9F">
                <v:path arrowok="t"/>
              </v:shape>
            </v:group>
            <v:group style="position:absolute;left:15621;top:3624;width:139;height:139" coordorigin="15621,3624" coordsize="139,139">
              <v:shape style="position:absolute;left:15621;top:3624;width:139;height:139" coordorigin="15621,3624" coordsize="139,139" path="m15621,3763l15760,3624e" filled="f" stroked="t" strokeweight=".75pt" strokecolor="#7C5F9F">
                <v:path arrowok="t"/>
              </v:shape>
            </v:group>
            <v:group style="position:absolute;left:16063;top:3895;width:139;height:139" coordorigin="16063,3895" coordsize="139,139">
              <v:shape style="position:absolute;left:16063;top:3895;width:139;height:139" coordorigin="16063,3895" coordsize="139,139" path="m16132,3964l16063,4034,16202,4034,16132,3964e" filled="t" fillcolor="#8063A1" stroked="f">
                <v:path arrowok="t"/>
                <v:fill/>
              </v:shape>
              <v:shape style="position:absolute;left:16063;top:3895;width:139;height:139" coordorigin="16063,3895" coordsize="139,139" path="m16202,3895l16063,3895,16132,3964,16202,3895e" filled="t" fillcolor="#8063A1" stroked="f">
                <v:path arrowok="t"/>
                <v:fill/>
              </v:shape>
            </v:group>
            <v:group style="position:absolute;left:16063;top:3895;width:139;height:139" coordorigin="16063,3895" coordsize="139,139">
              <v:shape style="position:absolute;left:16063;top:3895;width:139;height:139" coordorigin="16063,3895" coordsize="139,139" path="m16202,4034l16063,3895e" filled="f" stroked="t" strokeweight=".75pt" strokecolor="#7C5F9F">
                <v:path arrowok="t"/>
              </v:shape>
            </v:group>
            <v:group style="position:absolute;left:16063;top:3895;width:139;height:139" coordorigin="16063,3895" coordsize="139,139">
              <v:shape style="position:absolute;left:16063;top:3895;width:139;height:139" coordorigin="16063,3895" coordsize="139,139" path="m16063,4034l16202,3895e" filled="f" stroked="t" strokeweight=".75pt" strokecolor="#7C5F9F">
                <v:path arrowok="t"/>
              </v:shape>
            </v:group>
            <v:group style="position:absolute;left:16504;top:3475;width:139;height:139" coordorigin="16504,3475" coordsize="139,139">
              <v:shape style="position:absolute;left:16504;top:3475;width:139;height:139" coordorigin="16504,3475" coordsize="139,139" path="m16574,3544l16504,3614,16643,3614,16574,3544e" filled="t" fillcolor="#8063A1" stroked="f">
                <v:path arrowok="t"/>
                <v:fill/>
              </v:shape>
              <v:shape style="position:absolute;left:16504;top:3475;width:139;height:139" coordorigin="16504,3475" coordsize="139,139" path="m16643,3475l16504,3475,16574,3544,16643,3475e" filled="t" fillcolor="#8063A1" stroked="f">
                <v:path arrowok="t"/>
                <v:fill/>
              </v:shape>
            </v:group>
            <v:group style="position:absolute;left:16504;top:3475;width:139;height:139" coordorigin="16504,3475" coordsize="139,139">
              <v:shape style="position:absolute;left:16504;top:3475;width:139;height:139" coordorigin="16504,3475" coordsize="139,139" path="m16643,3614l16504,3475e" filled="f" stroked="t" strokeweight=".75pt" strokecolor="#7C5F9F">
                <v:path arrowok="t"/>
              </v:shape>
            </v:group>
            <v:group style="position:absolute;left:16504;top:3475;width:139;height:139" coordorigin="16504,3475" coordsize="139,139">
              <v:shape style="position:absolute;left:16504;top:3475;width:139;height:139" coordorigin="16504,3475" coordsize="139,139" path="m16504,3614l16643,3475e" filled="f" stroked="t" strokeweight=".75pt" strokecolor="#7C5F9F">
                <v:path arrowok="t"/>
              </v:shape>
            </v:group>
            <v:group style="position:absolute;left:16946;top:3698;width:139;height:139" coordorigin="16946,3698" coordsize="139,139">
              <v:shape style="position:absolute;left:16946;top:3698;width:139;height:139" coordorigin="16946,3698" coordsize="139,139" path="m17015,3768l16946,3837,17085,3837,17015,3768e" filled="t" fillcolor="#8063A1" stroked="f">
                <v:path arrowok="t"/>
                <v:fill/>
              </v:shape>
              <v:shape style="position:absolute;left:16946;top:3698;width:139;height:139" coordorigin="16946,3698" coordsize="139,139" path="m17085,3698l16946,3698,17015,3768,17085,3698e" filled="t" fillcolor="#8063A1" stroked="f">
                <v:path arrowok="t"/>
                <v:fill/>
              </v:shape>
            </v:group>
            <v:group style="position:absolute;left:16946;top:3698;width:139;height:139" coordorigin="16946,3698" coordsize="139,139">
              <v:shape style="position:absolute;left:16946;top:3698;width:139;height:139" coordorigin="16946,3698" coordsize="139,139" path="m17085,3837l16946,3698e" filled="f" stroked="t" strokeweight=".75pt" strokecolor="#7C5F9F">
                <v:path arrowok="t"/>
              </v:shape>
            </v:group>
            <v:group style="position:absolute;left:16946;top:3698;width:139;height:139" coordorigin="16946,3698" coordsize="139,139">
              <v:shape style="position:absolute;left:16946;top:3698;width:139;height:139" coordorigin="16946,3698" coordsize="139,139" path="m16946,3837l17085,3698e" filled="f" stroked="t" strokeweight=".75pt" strokecolor="#7C5F9F">
                <v:path arrowok="t"/>
              </v:shape>
            </v:group>
            <v:group style="position:absolute;left:17387;top:4092;width:139;height:139" coordorigin="17387,4092" coordsize="139,139">
              <v:shape style="position:absolute;left:17387;top:4092;width:139;height:139" coordorigin="17387,4092" coordsize="139,139" path="m17457,4161l17387,4231,17527,4231,17457,4161e" filled="t" fillcolor="#8063A1" stroked="f">
                <v:path arrowok="t"/>
                <v:fill/>
              </v:shape>
              <v:shape style="position:absolute;left:17387;top:4092;width:139;height:139" coordorigin="17387,4092" coordsize="139,139" path="m17527,4092l17387,4092,17457,4161,17527,4092e" filled="t" fillcolor="#8063A1" stroked="f">
                <v:path arrowok="t"/>
                <v:fill/>
              </v:shape>
            </v:group>
            <v:group style="position:absolute;left:17387;top:4092;width:139;height:139" coordorigin="17387,4092" coordsize="139,139">
              <v:shape style="position:absolute;left:17387;top:4092;width:139;height:139" coordorigin="17387,4092" coordsize="139,139" path="m17527,4231l17387,4092e" filled="f" stroked="t" strokeweight=".75pt" strokecolor="#7C5F9F">
                <v:path arrowok="t"/>
              </v:shape>
            </v:group>
            <v:group style="position:absolute;left:17387;top:4092;width:139;height:139" coordorigin="17387,4092" coordsize="139,139">
              <v:shape style="position:absolute;left:17387;top:4092;width:139;height:139" coordorigin="17387,4092" coordsize="139,139" path="m17387,4231l17527,4092e" filled="f" stroked="t" strokeweight=".75pt" strokecolor="#7C5F9F">
                <v:path arrowok="t"/>
              </v:shape>
            </v:group>
            <v:group style="position:absolute;left:17829;top:4116;width:139;height:139" coordorigin="17829,4116" coordsize="139,139">
              <v:shape style="position:absolute;left:17829;top:4116;width:139;height:139" coordorigin="17829,4116" coordsize="139,139" path="m17899,4185l17829,4255,17968,4255,17899,4185e" filled="t" fillcolor="#8063A1" stroked="f">
                <v:path arrowok="t"/>
                <v:fill/>
              </v:shape>
              <v:shape style="position:absolute;left:17829;top:4116;width:139;height:139" coordorigin="17829,4116" coordsize="139,139" path="m17968,4116l17829,4116,17899,4185,17968,4116e" filled="t" fillcolor="#8063A1" stroked="f">
                <v:path arrowok="t"/>
                <v:fill/>
              </v:shape>
            </v:group>
            <v:group style="position:absolute;left:17829;top:4116;width:139;height:139" coordorigin="17829,4116" coordsize="139,139">
              <v:shape style="position:absolute;left:17829;top:4116;width:139;height:139" coordorigin="17829,4116" coordsize="139,139" path="m17968,4255l17829,4116e" filled="f" stroked="t" strokeweight=".75pt" strokecolor="#7C5F9F">
                <v:path arrowok="t"/>
              </v:shape>
            </v:group>
            <v:group style="position:absolute;left:17829;top:4116;width:139;height:139" coordorigin="17829,4116" coordsize="139,139">
              <v:shape style="position:absolute;left:17829;top:4116;width:139;height:139" coordorigin="17829,4116" coordsize="139,139" path="m17829,4255l17968,4116e" filled="f" stroked="t" strokeweight=".75pt" strokecolor="#7C5F9F">
                <v:path arrowok="t"/>
              </v:shape>
            </v:group>
            <v:group style="position:absolute;left:5762;top:3300;width:13241;height:2" coordorigin="5762,3300" coordsize="13241,2">
              <v:shape style="position:absolute;left:5762;top:3300;width:13241;height:2" coordorigin="5762,3300" coordsize="13241,0" path="m5762,3300l19003,3300e" filled="f" stroked="t" strokeweight=".72pt" strokecolor="#D9D9D9">
                <v:path arrowok="t"/>
              </v:shape>
            </v:group>
            <v:group style="position:absolute;left:18271;top:3302;width:139;height:139" coordorigin="18271,3302" coordsize="139,139">
              <v:shape style="position:absolute;left:18271;top:3302;width:139;height:139" coordorigin="18271,3302" coordsize="139,139" path="m18340,3372l18271,3441,18410,3441,18340,3372e" filled="t" fillcolor="#8063A1" stroked="f">
                <v:path arrowok="t"/>
                <v:fill/>
              </v:shape>
              <v:shape style="position:absolute;left:18271;top:3302;width:139;height:139" coordorigin="18271,3302" coordsize="139,139" path="m18410,3302l18271,3302,18340,3372,18410,3302e" filled="t" fillcolor="#8063A1" stroked="f">
                <v:path arrowok="t"/>
                <v:fill/>
              </v:shape>
            </v:group>
            <v:group style="position:absolute;left:18271;top:3302;width:139;height:139" coordorigin="18271,3302" coordsize="139,139">
              <v:shape style="position:absolute;left:18271;top:3302;width:139;height:139" coordorigin="18271,3302" coordsize="139,139" path="m18410,3441l18271,3302e" filled="f" stroked="t" strokeweight=".75pt" strokecolor="#7C5F9F">
                <v:path arrowok="t"/>
              </v:shape>
            </v:group>
            <v:group style="position:absolute;left:18271;top:3302;width:139;height:139" coordorigin="18271,3302" coordsize="139,139">
              <v:shape style="position:absolute;left:18271;top:3302;width:139;height:139" coordorigin="18271,3302" coordsize="139,139" path="m18271,3441l18410,3302e" filled="f" stroked="t" strokeweight=".75pt" strokecolor="#7C5F9F">
                <v:path arrowok="t"/>
              </v:shape>
            </v:group>
            <v:group style="position:absolute;left:18712;top:3746;width:139;height:139" coordorigin="18712,3746" coordsize="139,139">
              <v:shape style="position:absolute;left:18712;top:3746;width:139;height:139" coordorigin="18712,3746" coordsize="139,139" path="m18782,3816l18712,3885,18851,3885,18782,3816e" filled="t" fillcolor="#8063A1" stroked="f">
                <v:path arrowok="t"/>
                <v:fill/>
              </v:shape>
              <v:shape style="position:absolute;left:18712;top:3746;width:139;height:139" coordorigin="18712,3746" coordsize="139,139" path="m18851,3746l18712,3746,18782,3816,18851,3746e" filled="t" fillcolor="#8063A1" stroked="f">
                <v:path arrowok="t"/>
                <v:fill/>
              </v:shape>
            </v:group>
            <v:group style="position:absolute;left:18712;top:3746;width:139;height:139" coordorigin="18712,3746" coordsize="139,139">
              <v:shape style="position:absolute;left:18712;top:3746;width:139;height:139" coordorigin="18712,3746" coordsize="139,139" path="m18851,3885l18712,3746e" filled="f" stroked="t" strokeweight=".75pt" strokecolor="#7C5F9F">
                <v:path arrowok="t"/>
              </v:shape>
            </v:group>
            <v:group style="position:absolute;left:18712;top:3746;width:139;height:139" coordorigin="18712,3746" coordsize="139,139">
              <v:shape style="position:absolute;left:18712;top:3746;width:139;height:139" coordorigin="18712,3746" coordsize="139,139" path="m18712,3885l18851,3746e" filled="f" stroked="t" strokeweight=".75pt" strokecolor="#7C5F9F">
                <v:path arrowok="t"/>
              </v:shape>
            </v:group>
            <v:group style="position:absolute;left:5983;top:3473;width:12799;height:986" coordorigin="5983,3473" coordsize="12799,986">
              <v:shape style="position:absolute;left:5983;top:3473;width:12799;height:986" coordorigin="5983,3473" coordsize="12799,986" path="m5983,3619l6425,4164,6866,4114,7306,3595,7747,3473,8189,3694,8630,3893,9072,4114,9514,3842,9955,4090,10397,3917,10838,3866,11280,3842,11722,4114,12163,3917,12605,4138,13044,4039,13486,3792,13927,3991,14369,4114,14810,4039,15252,4015,15694,4114,16135,4459,16577,3866,17018,3866,17460,4066,17902,3792,18343,3744,18782,3991e" filled="f" stroked="t" strokeweight="2.16pt" strokecolor="#497DBA">
                <v:path arrowok="t"/>
              </v:shape>
            </v:group>
            <v:group style="position:absolute;left:5911;top:3549;width:139;height:139" coordorigin="5911,3549" coordsize="139,139">
              <v:shape style="position:absolute;left:5911;top:3549;width:139;height:139" coordorigin="5911,3549" coordsize="139,139" path="m5981,3549l5911,3619,5981,3688,6050,3619,5981,3549e" filled="t" fillcolor="#4F81BC" stroked="f">
                <v:path arrowok="t"/>
                <v:fill/>
              </v:shape>
            </v:group>
            <v:group style="position:absolute;left:5911;top:3549;width:139;height:139" coordorigin="5911,3549" coordsize="139,139">
              <v:shape style="position:absolute;left:5911;top:3549;width:139;height:139" coordorigin="5911,3549" coordsize="139,139" path="m5981,3549l6050,3619,5981,3688,5911,3619,5981,3549xe" filled="f" stroked="t" strokeweight=".75pt" strokecolor="#497DBA">
                <v:path arrowok="t"/>
              </v:shape>
            </v:group>
            <v:group style="position:absolute;left:6352;top:4092;width:139;height:139" coordorigin="6352,4092" coordsize="139,139">
              <v:shape style="position:absolute;left:6352;top:4092;width:139;height:139" coordorigin="6352,4092" coordsize="139,139" path="m6422,4092l6352,4162,6422,4231,6491,4162,6422,4092e" filled="t" fillcolor="#4F81BC" stroked="f">
                <v:path arrowok="t"/>
                <v:fill/>
              </v:shape>
            </v:group>
            <v:group style="position:absolute;left:6352;top:4092;width:139;height:139" coordorigin="6352,4092" coordsize="139,139">
              <v:shape style="position:absolute;left:6352;top:4092;width:139;height:139" coordorigin="6352,4092" coordsize="139,139" path="m6422,4092l6491,4162,6422,4231,6352,4162,6422,4092xe" filled="f" stroked="t" strokeweight=".75pt" strokecolor="#497DBA">
                <v:path arrowok="t"/>
              </v:shape>
            </v:group>
            <v:group style="position:absolute;left:6794;top:4044;width:139;height:139" coordorigin="6794,4044" coordsize="139,139">
              <v:shape style="position:absolute;left:6794;top:4044;width:139;height:139" coordorigin="6794,4044" coordsize="139,139" path="m6864,4044l6794,4114,6864,4183,6933,4114,6864,4044e" filled="t" fillcolor="#4F81BC" stroked="f">
                <v:path arrowok="t"/>
                <v:fill/>
              </v:shape>
            </v:group>
            <v:group style="position:absolute;left:6794;top:4044;width:139;height:139" coordorigin="6794,4044" coordsize="139,139">
              <v:shape style="position:absolute;left:6794;top:4044;width:139;height:139" coordorigin="6794,4044" coordsize="139,139" path="m6864,4044l6933,4114,6864,4183,6794,4114,6864,4044xe" filled="f" stroked="t" strokeweight=".75pt" strokecolor="#497DBA">
                <v:path arrowok="t"/>
              </v:shape>
            </v:group>
            <v:group style="position:absolute;left:7235;top:3525;width:139;height:139" coordorigin="7235,3525" coordsize="139,139">
              <v:shape style="position:absolute;left:7235;top:3525;width:139;height:139" coordorigin="7235,3525" coordsize="139,139" path="m7305,3525l7235,3595,7305,3664,7375,3595,7305,3525e" filled="t" fillcolor="#4F81BC" stroked="f">
                <v:path arrowok="t"/>
                <v:fill/>
              </v:shape>
            </v:group>
            <v:group style="position:absolute;left:7235;top:3525;width:139;height:139" coordorigin="7235,3525" coordsize="139,139">
              <v:shape style="position:absolute;left:7235;top:3525;width:139;height:139" coordorigin="7235,3525" coordsize="139,139" path="m7305,3525l7375,3595,7305,3664,7235,3595,7305,3525xe" filled="f" stroked="t" strokeweight=".75pt" strokecolor="#497DBA">
                <v:path arrowok="t"/>
              </v:shape>
            </v:group>
            <v:group style="position:absolute;left:7677;top:3400;width:139;height:139" coordorigin="7677,3400" coordsize="139,139">
              <v:shape style="position:absolute;left:7677;top:3400;width:139;height:139" coordorigin="7677,3400" coordsize="139,139" path="m7747,3400l7677,3470,7747,3540,7816,3470,7747,3400e" filled="t" fillcolor="#4F81BC" stroked="f">
                <v:path arrowok="t"/>
                <v:fill/>
              </v:shape>
            </v:group>
            <v:group style="position:absolute;left:7677;top:3400;width:139;height:139" coordorigin="7677,3400" coordsize="139,139">
              <v:shape style="position:absolute;left:7677;top:3400;width:139;height:139" coordorigin="7677,3400" coordsize="139,139" path="m7747,3400l7816,3470,7747,3540,7677,3470,7747,3400xe" filled="f" stroked="t" strokeweight=".75pt" strokecolor="#497DBA">
                <v:path arrowok="t"/>
              </v:shape>
            </v:group>
            <v:group style="position:absolute;left:8119;top:3624;width:139;height:139" coordorigin="8119,3624" coordsize="139,139">
              <v:shape style="position:absolute;left:8119;top:3624;width:139;height:139" coordorigin="8119,3624" coordsize="139,139" path="m8189,3624l8119,3694,8189,3763,8258,3694,8189,3624e" filled="t" fillcolor="#4F81BC" stroked="f">
                <v:path arrowok="t"/>
                <v:fill/>
              </v:shape>
            </v:group>
            <v:group style="position:absolute;left:8119;top:3624;width:139;height:139" coordorigin="8119,3624" coordsize="139,139">
              <v:shape style="position:absolute;left:8119;top:3624;width:139;height:139" coordorigin="8119,3624" coordsize="139,139" path="m8189,3624l8258,3694,8189,3763,8119,3694,8189,3624xe" filled="f" stroked="t" strokeweight=".75pt" strokecolor="#497DBA">
                <v:path arrowok="t"/>
              </v:shape>
            </v:group>
            <v:group style="position:absolute;left:8560;top:3820;width:139;height:139" coordorigin="8560,3820" coordsize="139,139">
              <v:shape style="position:absolute;left:8560;top:3820;width:139;height:139" coordorigin="8560,3820" coordsize="139,139" path="m8630,3820l8560,3890,8630,3960,8699,3890,8630,3820e" filled="t" fillcolor="#4F81BC" stroked="f">
                <v:path arrowok="t"/>
                <v:fill/>
              </v:shape>
            </v:group>
            <v:group style="position:absolute;left:8560;top:3820;width:139;height:139" coordorigin="8560,3820" coordsize="139,139">
              <v:shape style="position:absolute;left:8560;top:3820;width:139;height:139" coordorigin="8560,3820" coordsize="139,139" path="m8630,3820l8699,3890,8630,3960,8560,3890,8630,3820xe" filled="f" stroked="t" strokeweight=".75pt" strokecolor="#497DBA">
                <v:path arrowok="t"/>
              </v:shape>
            </v:group>
            <v:group style="position:absolute;left:9002;top:4044;width:139;height:139" coordorigin="9002,4044" coordsize="139,139">
              <v:shape style="position:absolute;left:9002;top:4044;width:139;height:139" coordorigin="9002,4044" coordsize="139,139" path="m9072,4044l9002,4114,9072,4183,9141,4114,9072,4044e" filled="t" fillcolor="#4F81BC" stroked="f">
                <v:path arrowok="t"/>
                <v:fill/>
              </v:shape>
            </v:group>
            <v:group style="position:absolute;left:9002;top:4044;width:139;height:139" coordorigin="9002,4044" coordsize="139,139">
              <v:shape style="position:absolute;left:9002;top:4044;width:139;height:139" coordorigin="9002,4044" coordsize="139,139" path="m9072,4044l9141,4114,9072,4183,9002,4114,9072,4044xe" filled="f" stroked="t" strokeweight=".75pt" strokecolor="#497DBA">
                <v:path arrowok="t"/>
              </v:shape>
            </v:group>
            <v:group style="position:absolute;left:9443;top:3770;width:139;height:139" coordorigin="9443,3770" coordsize="139,139">
              <v:shape style="position:absolute;left:9443;top:3770;width:139;height:139" coordorigin="9443,3770" coordsize="139,139" path="m9513,3770l9443,3840,9513,3909,9583,3840,9513,3770e" filled="t" fillcolor="#4F81BC" stroked="f">
                <v:path arrowok="t"/>
                <v:fill/>
              </v:shape>
            </v:group>
            <v:group style="position:absolute;left:9443;top:3770;width:139;height:139" coordorigin="9443,3770" coordsize="139,139">
              <v:shape style="position:absolute;left:9443;top:3770;width:139;height:139" coordorigin="9443,3770" coordsize="139,139" path="m9513,3770l9583,3840,9513,3909,9443,3840,9513,3770xe" filled="f" stroked="t" strokeweight=".75pt" strokecolor="#497DBA">
                <v:path arrowok="t"/>
              </v:shape>
            </v:group>
            <v:group style="position:absolute;left:9885;top:4017;width:139;height:139" coordorigin="9885,4017" coordsize="139,139">
              <v:shape style="position:absolute;left:9885;top:4017;width:139;height:139" coordorigin="9885,4017" coordsize="139,139" path="m9955,4017l9885,4087,9955,4156,10024,4087,9955,4017e" filled="t" fillcolor="#4F81BC" stroked="f">
                <v:path arrowok="t"/>
                <v:fill/>
              </v:shape>
            </v:group>
            <v:group style="position:absolute;left:9885;top:4017;width:139;height:139" coordorigin="9885,4017" coordsize="139,139">
              <v:shape style="position:absolute;left:9885;top:4017;width:139;height:139" coordorigin="9885,4017" coordsize="139,139" path="m9955,4017l10024,4087,9955,4156,9885,4087,9955,4017xe" filled="f" stroked="t" strokeweight=".75pt" strokecolor="#497DBA">
                <v:path arrowok="t"/>
              </v:shape>
            </v:group>
            <v:group style="position:absolute;left:10324;top:3844;width:139;height:139" coordorigin="10324,3844" coordsize="139,139">
              <v:shape style="position:absolute;left:10324;top:3844;width:139;height:139" coordorigin="10324,3844" coordsize="139,139" path="m10394,3844l10324,3914,10394,3984,10463,3914,10394,3844e" filled="t" fillcolor="#4F81BC" stroked="f">
                <v:path arrowok="t"/>
                <v:fill/>
              </v:shape>
            </v:group>
            <v:group style="position:absolute;left:10324;top:3844;width:139;height:139" coordorigin="10324,3844" coordsize="139,139">
              <v:shape style="position:absolute;left:10324;top:3844;width:139;height:139" coordorigin="10324,3844" coordsize="139,139" path="m10394,3844l10463,3914,10394,3984,10324,3914,10394,3844xe" filled="f" stroked="t" strokeweight=".75pt" strokecolor="#497DBA">
                <v:path arrowok="t"/>
              </v:shape>
            </v:group>
            <v:group style="position:absolute;left:10766;top:3796;width:139;height:139" coordorigin="10766,3796" coordsize="139,139">
              <v:shape style="position:absolute;left:10766;top:3796;width:139;height:139" coordorigin="10766,3796" coordsize="139,139" path="m10836,3796l10766,3866,10836,3936,10905,3866,10836,3796e" filled="t" fillcolor="#4F81BC" stroked="f">
                <v:path arrowok="t"/>
                <v:fill/>
              </v:shape>
            </v:group>
            <v:group style="position:absolute;left:10766;top:3796;width:139;height:139" coordorigin="10766,3796" coordsize="139,139">
              <v:shape style="position:absolute;left:10766;top:3796;width:139;height:139" coordorigin="10766,3796" coordsize="139,139" path="m10836,3796l10905,3866,10836,3936,10766,3866,10836,3796xe" filled="f" stroked="t" strokeweight=".75pt" strokecolor="#497DBA">
                <v:path arrowok="t"/>
              </v:shape>
            </v:group>
            <v:group style="position:absolute;left:11207;top:3770;width:139;height:139" coordorigin="11207,3770" coordsize="139,139">
              <v:shape style="position:absolute;left:11207;top:3770;width:139;height:139" coordorigin="11207,3770" coordsize="139,139" path="m11277,3770l11207,3840,11277,3909,11347,3840,11277,3770e" filled="t" fillcolor="#4F81BC" stroked="f">
                <v:path arrowok="t"/>
                <v:fill/>
              </v:shape>
            </v:group>
            <v:group style="position:absolute;left:11207;top:3770;width:139;height:139" coordorigin="11207,3770" coordsize="139,139">
              <v:shape style="position:absolute;left:11207;top:3770;width:139;height:139" coordorigin="11207,3770" coordsize="139,139" path="m11277,3770l11347,3840,11277,3909,11207,3840,11277,3770xe" filled="f" stroked="t" strokeweight=".75pt" strokecolor="#497DBA">
                <v:path arrowok="t"/>
              </v:shape>
            </v:group>
            <v:group style="position:absolute;left:11649;top:4044;width:139;height:139" coordorigin="11649,4044" coordsize="139,139">
              <v:shape style="position:absolute;left:11649;top:4044;width:139;height:139" coordorigin="11649,4044" coordsize="139,139" path="m11719,4044l11649,4114,11719,4183,11788,4114,11719,4044e" filled="t" fillcolor="#4F81BC" stroked="f">
                <v:path arrowok="t"/>
                <v:fill/>
              </v:shape>
            </v:group>
            <v:group style="position:absolute;left:11649;top:4044;width:139;height:139" coordorigin="11649,4044" coordsize="139,139">
              <v:shape style="position:absolute;left:11649;top:4044;width:139;height:139" coordorigin="11649,4044" coordsize="139,139" path="m11719,4044l11788,4114,11719,4183,11649,4114,11719,4044xe" filled="f" stroked="t" strokeweight=".75pt" strokecolor="#497DBA">
                <v:path arrowok="t"/>
              </v:shape>
            </v:group>
            <v:group style="position:absolute;left:12091;top:3844;width:139;height:139" coordorigin="12091,3844" coordsize="139,139">
              <v:shape style="position:absolute;left:12091;top:3844;width:139;height:139" coordorigin="12091,3844" coordsize="139,139" path="m12161,3844l12091,3914,12161,3984,12230,3914,12161,3844e" filled="t" fillcolor="#4F81BC" stroked="f">
                <v:path arrowok="t"/>
                <v:fill/>
              </v:shape>
            </v:group>
            <v:group style="position:absolute;left:12091;top:3844;width:139;height:139" coordorigin="12091,3844" coordsize="139,139">
              <v:shape style="position:absolute;left:12091;top:3844;width:139;height:139" coordorigin="12091,3844" coordsize="139,139" path="m12161,3844l12230,3914,12161,3984,12091,3914,12161,3844xe" filled="f" stroked="t" strokeweight=".75pt" strokecolor="#497DBA">
                <v:path arrowok="t"/>
              </v:shape>
            </v:group>
            <v:group style="position:absolute;left:12532;top:4068;width:139;height:139" coordorigin="12532,4068" coordsize="139,139">
              <v:shape style="position:absolute;left:12532;top:4068;width:139;height:139" coordorigin="12532,4068" coordsize="139,139" path="m12602,4068l12532,4138,12602,4207,12671,4138,12602,4068e" filled="t" fillcolor="#4F81BC" stroked="f">
                <v:path arrowok="t"/>
                <v:fill/>
              </v:shape>
            </v:group>
            <v:group style="position:absolute;left:12532;top:4068;width:139;height:139" coordorigin="12532,4068" coordsize="139,139">
              <v:shape style="position:absolute;left:12532;top:4068;width:139;height:139" coordorigin="12532,4068" coordsize="139,139" path="m12602,4068l12671,4138,12602,4207,12532,4138,12602,4068xe" filled="f" stroked="t" strokeweight=".75pt" strokecolor="#497DBA">
                <v:path arrowok="t"/>
              </v:shape>
            </v:group>
            <v:group style="position:absolute;left:12974;top:3969;width:139;height:139" coordorigin="12974,3969" coordsize="139,139">
              <v:shape style="position:absolute;left:12974;top:3969;width:139;height:139" coordorigin="12974,3969" coordsize="139,139" path="m13044,3969l12974,4039,13044,4108,13113,4039,13044,3969e" filled="t" fillcolor="#4F81BC" stroked="f">
                <v:path arrowok="t"/>
                <v:fill/>
              </v:shape>
            </v:group>
            <v:group style="position:absolute;left:12974;top:3969;width:139;height:139" coordorigin="12974,3969" coordsize="139,139">
              <v:shape style="position:absolute;left:12974;top:3969;width:139;height:139" coordorigin="12974,3969" coordsize="139,139" path="m13044,3969l13113,4039,13044,4108,12974,4039,13044,3969xe" filled="f" stroked="t" strokeweight=".75pt" strokecolor="#497DBA">
                <v:path arrowok="t"/>
              </v:shape>
            </v:group>
            <v:group style="position:absolute;left:13415;top:3722;width:139;height:139" coordorigin="13415,3722" coordsize="139,139">
              <v:shape style="position:absolute;left:13415;top:3722;width:139;height:139" coordorigin="13415,3722" coordsize="139,139" path="m13485,3722l13415,3792,13485,3861,13555,3792,13485,3722e" filled="t" fillcolor="#4F81BC" stroked="f">
                <v:path arrowok="t"/>
                <v:fill/>
              </v:shape>
            </v:group>
            <v:group style="position:absolute;left:13415;top:3722;width:139;height:139" coordorigin="13415,3722" coordsize="139,139">
              <v:shape style="position:absolute;left:13415;top:3722;width:139;height:139" coordorigin="13415,3722" coordsize="139,139" path="m13485,3722l13555,3792,13485,3861,13415,3792,13485,3722xe" filled="f" stroked="t" strokeweight=".75pt" strokecolor="#497DBA">
                <v:path arrowok="t"/>
              </v:shape>
            </v:group>
            <v:group style="position:absolute;left:13857;top:3919;width:139;height:139" coordorigin="13857,3919" coordsize="139,139">
              <v:shape style="position:absolute;left:13857;top:3919;width:139;height:139" coordorigin="13857,3919" coordsize="139,139" path="m13927,3919l13857,3989,13927,4058,13996,3989,13927,3919e" filled="t" fillcolor="#4F81BC" stroked="f">
                <v:path arrowok="t"/>
                <v:fill/>
              </v:shape>
            </v:group>
            <v:group style="position:absolute;left:13857;top:3919;width:139;height:139" coordorigin="13857,3919" coordsize="139,139">
              <v:shape style="position:absolute;left:13857;top:3919;width:139;height:139" coordorigin="13857,3919" coordsize="139,139" path="m13927,3919l13996,3989,13927,4058,13857,3989,13927,3919xe" filled="f" stroked="t" strokeweight=".75pt" strokecolor="#497DBA">
                <v:path arrowok="t"/>
              </v:shape>
            </v:group>
            <v:group style="position:absolute;left:14299;top:4044;width:139;height:139" coordorigin="14299,4044" coordsize="139,139">
              <v:shape style="position:absolute;left:14299;top:4044;width:139;height:139" coordorigin="14299,4044" coordsize="139,139" path="m14369,4044l14299,4114,14369,4183,14438,4114,14369,4044e" filled="t" fillcolor="#4F81BC" stroked="f">
                <v:path arrowok="t"/>
                <v:fill/>
              </v:shape>
            </v:group>
            <v:group style="position:absolute;left:14299;top:4044;width:139;height:139" coordorigin="14299,4044" coordsize="139,139">
              <v:shape style="position:absolute;left:14299;top:4044;width:139;height:139" coordorigin="14299,4044" coordsize="139,139" path="m14369,4044l14438,4114,14369,4183,14299,4114,14369,4044xe" filled="f" stroked="t" strokeweight=".75pt" strokecolor="#497DBA">
                <v:path arrowok="t"/>
              </v:shape>
            </v:group>
            <v:group style="position:absolute;left:14740;top:3969;width:139;height:139" coordorigin="14740,3969" coordsize="139,139">
              <v:shape style="position:absolute;left:14740;top:3969;width:139;height:139" coordorigin="14740,3969" coordsize="139,139" path="m14810,3969l14740,4039,14810,4108,14879,4039,14810,3969e" filled="t" fillcolor="#4F81BC" stroked="f">
                <v:path arrowok="t"/>
                <v:fill/>
              </v:shape>
            </v:group>
            <v:group style="position:absolute;left:14740;top:3969;width:139;height:139" coordorigin="14740,3969" coordsize="139,139">
              <v:shape style="position:absolute;left:14740;top:3969;width:139;height:139" coordorigin="14740,3969" coordsize="139,139" path="m14810,3969l14879,4039,14810,4108,14740,4039,14810,3969xe" filled="f" stroked="t" strokeweight=".75pt" strokecolor="#497DBA">
                <v:path arrowok="t"/>
              </v:shape>
            </v:group>
            <v:group style="position:absolute;left:15182;top:3943;width:139;height:139" coordorigin="15182,3943" coordsize="139,139">
              <v:shape style="position:absolute;left:15182;top:3943;width:139;height:139" coordorigin="15182,3943" coordsize="139,139" path="m15252,3943l15182,4013,15252,4082,15321,4013,15252,3943e" filled="t" fillcolor="#4F81BC" stroked="f">
                <v:path arrowok="t"/>
                <v:fill/>
              </v:shape>
            </v:group>
            <v:group style="position:absolute;left:15182;top:3943;width:139;height:139" coordorigin="15182,3943" coordsize="139,139">
              <v:shape style="position:absolute;left:15182;top:3943;width:139;height:139" coordorigin="15182,3943" coordsize="139,139" path="m15252,3943l15321,4013,15252,4082,15182,4013,15252,3943xe" filled="f" stroked="t" strokeweight=".75pt" strokecolor="#497DBA">
                <v:path arrowok="t"/>
              </v:shape>
            </v:group>
            <v:group style="position:absolute;left:15621;top:4044;width:139;height:139" coordorigin="15621,4044" coordsize="139,139">
              <v:shape style="position:absolute;left:15621;top:4044;width:139;height:139" coordorigin="15621,4044" coordsize="139,139" path="m15691,4044l15621,4114,15691,4183,15760,4114,15691,4044e" filled="t" fillcolor="#4F81BC" stroked="f">
                <v:path arrowok="t"/>
                <v:fill/>
              </v:shape>
            </v:group>
            <v:group style="position:absolute;left:15621;top:4044;width:139;height:139" coordorigin="15621,4044" coordsize="139,139">
              <v:shape style="position:absolute;left:15621;top:4044;width:139;height:139" coordorigin="15621,4044" coordsize="139,139" path="m15691,4044l15760,4114,15691,4183,15621,4114,15691,4044xe" filled="f" stroked="t" strokeweight=".75pt" strokecolor="#497DBA">
                <v:path arrowok="t"/>
              </v:shape>
            </v:group>
            <v:group style="position:absolute;left:16063;top:4389;width:139;height:139" coordorigin="16063,4389" coordsize="139,139">
              <v:shape style="position:absolute;left:16063;top:4389;width:139;height:139" coordorigin="16063,4389" coordsize="139,139" path="m16133,4389l16063,4459,16133,4528,16202,4459,16133,4389e" filled="t" fillcolor="#4F81BC" stroked="f">
                <v:path arrowok="t"/>
                <v:fill/>
              </v:shape>
            </v:group>
            <v:group style="position:absolute;left:16063;top:4389;width:139;height:139" coordorigin="16063,4389" coordsize="139,139">
              <v:shape style="position:absolute;left:16063;top:4389;width:139;height:139" coordorigin="16063,4389" coordsize="139,139" path="m16133,4389l16202,4459,16133,4528,16063,4459,16133,4389xe" filled="f" stroked="t" strokeweight=".75pt" strokecolor="#497DBA">
                <v:path arrowok="t"/>
              </v:shape>
            </v:group>
            <v:group style="position:absolute;left:16504;top:3796;width:139;height:139" coordorigin="16504,3796" coordsize="139,139">
              <v:shape style="position:absolute;left:16504;top:3796;width:139;height:139" coordorigin="16504,3796" coordsize="139,139" path="m16574,3796l16504,3866,16574,3936,16643,3866,16574,3796e" filled="t" fillcolor="#4F81BC" stroked="f">
                <v:path arrowok="t"/>
                <v:fill/>
              </v:shape>
            </v:group>
            <v:group style="position:absolute;left:16504;top:3796;width:139;height:139" coordorigin="16504,3796" coordsize="139,139">
              <v:shape style="position:absolute;left:16504;top:3796;width:139;height:139" coordorigin="16504,3796" coordsize="139,139" path="m16574,3796l16643,3866,16574,3936,16504,3866,16574,3796xe" filled="f" stroked="t" strokeweight=".75pt" strokecolor="#497DBA">
                <v:path arrowok="t"/>
              </v:shape>
            </v:group>
            <v:group style="position:absolute;left:16946;top:3796;width:139;height:139" coordorigin="16946,3796" coordsize="139,139">
              <v:shape style="position:absolute;left:16946;top:3796;width:139;height:139" coordorigin="16946,3796" coordsize="139,139" path="m17016,3796l16946,3866,17016,3936,17085,3866,17016,3796e" filled="t" fillcolor="#4F81BC" stroked="f">
                <v:path arrowok="t"/>
                <v:fill/>
              </v:shape>
            </v:group>
            <v:group style="position:absolute;left:16946;top:3796;width:139;height:139" coordorigin="16946,3796" coordsize="139,139">
              <v:shape style="position:absolute;left:16946;top:3796;width:139;height:139" coordorigin="16946,3796" coordsize="139,139" path="m17016,3796l17085,3866,17016,3936,16946,3866,17016,3796xe" filled="f" stroked="t" strokeweight=".75pt" strokecolor="#497DBA">
                <v:path arrowok="t"/>
              </v:shape>
            </v:group>
            <v:group style="position:absolute;left:17387;top:3993;width:139;height:139" coordorigin="17387,3993" coordsize="139,139">
              <v:shape style="position:absolute;left:17387;top:3993;width:139;height:139" coordorigin="17387,3993" coordsize="139,139" path="m17457,3993l17387,4063,17457,4132,17527,4063,17457,3993e" filled="t" fillcolor="#4F81BC" stroked="f">
                <v:path arrowok="t"/>
                <v:fill/>
              </v:shape>
            </v:group>
            <v:group style="position:absolute;left:17387;top:3993;width:139;height:139" coordorigin="17387,3993" coordsize="139,139">
              <v:shape style="position:absolute;left:17387;top:3993;width:139;height:139" coordorigin="17387,3993" coordsize="139,139" path="m17457,3993l17527,4063,17457,4132,17387,4063,17457,3993xe" filled="f" stroked="t" strokeweight=".75pt" strokecolor="#497DBA">
                <v:path arrowok="t"/>
              </v:shape>
            </v:group>
            <v:group style="position:absolute;left:17829;top:3722;width:139;height:139" coordorigin="17829,3722" coordsize="139,139">
              <v:shape style="position:absolute;left:17829;top:3722;width:139;height:139" coordorigin="17829,3722" coordsize="139,139" path="m17899,3722l17829,3792,17899,3861,17968,3792,17899,3722e" filled="t" fillcolor="#4F81BC" stroked="f">
                <v:path arrowok="t"/>
                <v:fill/>
              </v:shape>
            </v:group>
            <v:group style="position:absolute;left:17829;top:3722;width:139;height:139" coordorigin="17829,3722" coordsize="139,139">
              <v:shape style="position:absolute;left:17829;top:3722;width:139;height:139" coordorigin="17829,3722" coordsize="139,139" path="m17899,3722l17968,3792,17899,3861,17829,3792,17899,3722xe" filled="f" stroked="t" strokeweight=".75pt" strokecolor="#497DBA">
                <v:path arrowok="t"/>
              </v:shape>
            </v:group>
            <v:group style="position:absolute;left:18271;top:3672;width:139;height:139" coordorigin="18271,3672" coordsize="139,139">
              <v:shape style="position:absolute;left:18271;top:3672;width:139;height:139" coordorigin="18271,3672" coordsize="139,139" path="m18341,3672l18271,3742,18341,3811,18410,3742,18341,3672e" filled="t" fillcolor="#4F81BC" stroked="f">
                <v:path arrowok="t"/>
                <v:fill/>
              </v:shape>
            </v:group>
            <v:group style="position:absolute;left:18271;top:3672;width:139;height:139" coordorigin="18271,3672" coordsize="139,139">
              <v:shape style="position:absolute;left:18271;top:3672;width:139;height:139" coordorigin="18271,3672" coordsize="139,139" path="m18341,3672l18410,3742,18341,3811,18271,3742,18341,3672xe" filled="f" stroked="t" strokeweight=".75pt" strokecolor="#497DBA">
                <v:path arrowok="t"/>
              </v:shape>
            </v:group>
            <v:group style="position:absolute;left:18712;top:3919;width:139;height:139" coordorigin="18712,3919" coordsize="139,139">
              <v:shape style="position:absolute;left:18712;top:3919;width:139;height:139" coordorigin="18712,3919" coordsize="139,139" path="m18782,3919l18712,3989,18782,4058,18851,3989,18782,3919e" filled="t" fillcolor="#4F81BC" stroked="f">
                <v:path arrowok="t"/>
                <v:fill/>
              </v:shape>
            </v:group>
            <v:group style="position:absolute;left:18712;top:3919;width:139;height:139" coordorigin="18712,3919" coordsize="139,139">
              <v:shape style="position:absolute;left:18712;top:3919;width:139;height:139" coordorigin="18712,3919" coordsize="139,139" path="m18782,3919l18851,3989,18782,4058,18712,3989,18782,3919xe" filled="f" stroked="t" strokeweight=".75pt" strokecolor="#497DBA">
                <v:path arrowok="t"/>
              </v:shape>
            </v:group>
            <v:group style="position:absolute;left:5762;top:2806;width:13241;height:2" coordorigin="5762,2806" coordsize="13241,2">
              <v:shape style="position:absolute;left:5762;top:2806;width:13241;height:2" coordorigin="5762,2806" coordsize="13241,0" path="m5762,2806l19003,2806e" filled="f" stroked="t" strokeweight=".72pt" strokecolor="#D9D9D9">
                <v:path arrowok="t"/>
              </v:shape>
            </v:group>
            <v:group style="position:absolute;left:5762;top:2311;width:13241;height:2" coordorigin="5762,2311" coordsize="13241,2">
              <v:shape style="position:absolute;left:5762;top:2311;width:13241;height:2" coordorigin="5762,2311" coordsize="13241,0" path="m5762,2311l19003,2311e" filled="f" stroked="t" strokeweight=".72pt" strokecolor="#D9D9D9">
                <v:path arrowok="t"/>
              </v:shape>
            </v:group>
            <v:group style="position:absolute;left:5762;top:5767;width:13241;height:2" coordorigin="5762,5767" coordsize="13241,2">
              <v:shape style="position:absolute;left:5762;top:5767;width:13241;height:2" coordorigin="5762,5767" coordsize="13241,0" path="m5762,5767l19003,5767e" filled="f" stroked="t" strokeweight=".72pt" strokecolor="#D9D9D9">
                <v:path arrowok="t"/>
              </v:shape>
            </v:group>
            <v:group style="position:absolute;left:10378;top:6401;width:384;height:2" coordorigin="10378,6401" coordsize="384,2">
              <v:shape style="position:absolute;left:10378;top:6401;width:384;height:2" coordorigin="10378,6401" coordsize="384,0" path="m10378,6401l10762,6401e" filled="f" stroked="t" strokeweight="2.16pt" strokecolor="#F9C090">
                <v:path arrowok="t"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556,6352l10537,6363,10524,6380,10519,6403,10524,6422,10536,6437,10556,6447,10582,6450,10602,6440,10615,6423,10620,6401,10620,6398,10615,6379,10602,6364,10582,6355,10556,6352e" filled="t" fillcolor="#F9C090" stroked="f">
                <v:path arrowok="t"/>
                <v:fill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620,6401l10615,6423,10602,6440,10582,6450,10556,6447,10536,6437,10524,6422,10519,6403,10524,6380,10537,6363,10556,6352,10582,6355,10602,6364,10615,6379,10620,6398,10620,6401xe" filled="f" stroked="t" strokeweight=".72pt" strokecolor="#F9C090">
                <v:path arrowok="t"/>
              </v:shape>
            </v:group>
            <v:group style="position:absolute;left:11359;top:6401;width:384;height:2" coordorigin="11359,6401" coordsize="384,2">
              <v:shape style="position:absolute;left:11359;top:6401;width:384;height:2" coordorigin="11359,6401" coordsize="384,0" path="m11359,6401l11743,6401e" filled="f" stroked="t" strokeweight="2.16pt" strokecolor="#9BBA58">
                <v:path arrowok="t"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43,6351l11526,6357,11514,6371,11506,6392,11505,6420,11517,6436,11536,6447,11562,6450,11581,6440,11594,6423,11599,6401,11596,6384,11585,6367,11567,6355,11543,6351e" filled="t" fillcolor="#9BBA58" stroked="f">
                <v:path arrowok="t"/>
                <v:fill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99,6401l11594,6423,11581,6440,11562,6450,11536,6447,11517,6436,11505,6420,11506,6392,11514,6371,11526,6357,11543,6351,11567,6355,11585,6367,11596,6384,11599,6401xe" filled="f" stroked="t" strokeweight=".72pt" strokecolor="#9BBA58">
                <v:path arrowok="t"/>
              </v:shape>
            </v:group>
            <v:group style="position:absolute;left:12338;top:6401;width:384;height:2" coordorigin="12338,6401" coordsize="384,2">
              <v:shape style="position:absolute;left:12338;top:6401;width:384;height:2" coordorigin="12338,6401" coordsize="384,0" path="m12338,6401l12722,6401e" filled="f" stroked="t" strokeweight="2.16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30,6401l12480,6451,12581,6451,12530,6401e" filled="t" fillcolor="#8063A1" stroked="f">
                <v:path arrowok="t"/>
                <v:fill/>
              </v:shape>
              <v:shape style="position:absolute;left:12480;top:6350;width:101;height:101" coordorigin="12480,6350" coordsize="101,101" path="m12581,6350l12480,6350,12530,6401,12581,6350e" filled="t" fillcolor="#8063A1" stroked="f">
                <v:path arrowok="t"/>
                <v:fill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81,6451l12480,6350e" filled="f" stroked="t" strokeweight=".72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480,6451l12581,6350e" filled="f" stroked="t" strokeweight=".72pt" strokecolor="#7C5F9F">
                <v:path arrowok="t"/>
              </v:shape>
            </v:group>
            <v:group style="position:absolute;left:13318;top:6401;width:384;height:2" coordorigin="13318,6401" coordsize="384,2">
              <v:shape style="position:absolute;left:13318;top:6401;width:384;height:2" coordorigin="13318,6401" coordsize="384,0" path="m13318,6401l13702,6401e" filled="f" stroked="t" strokeweight="2.16pt" strokecolor="#497DBA">
                <v:path arrowok="t"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460,6401,13510,6451,13560,6401,13510,6351e" filled="t" fillcolor="#4F81BC" stroked="f">
                <v:path arrowok="t"/>
                <v:fill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560,6401,13510,6451,13460,6401,13510,6351e" filled="f" stroked="t" strokeweight=".72pt" strokecolor="#497DBA">
                <v:path arrowok="t"/>
              </v:shape>
            </v:group>
            <v:group style="position:absolute;left:5191;top:1570;width:14033;height:5120" coordorigin="5191,1570" coordsize="14033,5120">
              <v:shape style="position:absolute;left:5191;top:1570;width:14033;height:5120" coordorigin="5191,1570" coordsize="14033,5120" path="m5191,6690l19224,6690,19224,1570,5191,1570,5191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04.55001pt;mso-position-horizontal-relative:page;mso-position-vertical-relative:page;z-index:-11950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102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PR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2259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2241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ind w:left="313" w:right="-49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44" w:right="22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7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93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92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44" w:right="22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97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93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57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53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44" w:right="22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57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44" w:right="22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81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0" w:top="760" w:bottom="280" w:left="260" w:right="500"/>
          <w:headerReference w:type="default" r:id="rId10"/>
          <w:footerReference w:type="default" r:id="rId11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-5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09" w:space="4008"/>
            <w:col w:w="10083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18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644" w:right="-20"/>
        <w:jc w:val="left"/>
        <w:tabs>
          <w:tab w:pos="6060" w:val="left"/>
          <w:tab w:pos="6500" w:val="left"/>
          <w:tab w:pos="6920" w:val="left"/>
          <w:tab w:pos="7340" w:val="left"/>
          <w:tab w:pos="7780" w:val="left"/>
          <w:tab w:pos="8200" w:val="left"/>
          <w:tab w:pos="8640" w:val="left"/>
          <w:tab w:pos="9060" w:val="left"/>
          <w:tab w:pos="9440" w:val="left"/>
          <w:tab w:pos="9860" w:val="left"/>
          <w:tab w:pos="10300" w:val="left"/>
          <w:tab w:pos="10720" w:val="left"/>
          <w:tab w:pos="11160" w:val="left"/>
          <w:tab w:pos="11580" w:val="left"/>
          <w:tab w:pos="12020" w:val="left"/>
          <w:tab w:pos="12440" w:val="left"/>
          <w:tab w:pos="12860" w:val="left"/>
          <w:tab w:pos="13300" w:val="left"/>
          <w:tab w:pos="13720" w:val="left"/>
          <w:tab w:pos="14160" w:val="left"/>
          <w:tab w:pos="14580" w:val="left"/>
          <w:tab w:pos="15000" w:val="left"/>
          <w:tab w:pos="15440" w:val="left"/>
          <w:tab w:pos="15860" w:val="left"/>
          <w:tab w:pos="16300" w:val="left"/>
          <w:tab w:pos="16720" w:val="left"/>
          <w:tab w:pos="17140" w:val="left"/>
          <w:tab w:pos="17580" w:val="left"/>
          <w:tab w:pos="18000" w:val="left"/>
          <w:tab w:pos="184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31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51" w:after="0" w:line="240" w:lineRule="auto"/>
        <w:ind w:left="4945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01" w:space="930"/>
            <w:col w:w="886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57.864990pt;margin-top:78.105003pt;width:703.71pt;height:256.75pt;mso-position-horizontal-relative:page;mso-position-vertical-relative:page;z-index:-11949" coordorigin="5157,1562" coordsize="14074,5135">
            <v:group style="position:absolute;left:5736;top:5275;width:13267;height:2" coordorigin="5736,5275" coordsize="13267,2">
              <v:shape style="position:absolute;left:5736;top:5275;width:13267;height:2" coordorigin="5736,5275" coordsize="13267,0" path="m5736,5275l19003,5275e" filled="f" stroked="t" strokeweight=".72pt" strokecolor="#D9D9D9">
                <v:path arrowok="t"/>
              </v:shape>
            </v:group>
            <v:group style="position:absolute;left:5736;top:4781;width:13267;height:2" coordorigin="5736,4781" coordsize="13267,2">
              <v:shape style="position:absolute;left:5736;top:4781;width:13267;height:2" coordorigin="5736,4781" coordsize="13267,0" path="m5736,4781l19003,4781e" filled="f" stroked="t" strokeweight=".72pt" strokecolor="#D9D9D9">
                <v:path arrowok="t"/>
              </v:shape>
            </v:group>
            <v:group style="position:absolute;left:5736;top:4286;width:13267;height:2" coordorigin="5736,4286" coordsize="13267,2">
              <v:shape style="position:absolute;left:5736;top:4286;width:13267;height:2" coordorigin="5736,4286" coordsize="13267,0" path="m5736,4286l19003,4286e" filled="f" stroked="t" strokeweight=".72pt" strokecolor="#D9D9D9">
                <v:path arrowok="t"/>
              </v:shape>
            </v:group>
            <v:group style="position:absolute;left:5736;top:3792;width:13267;height:2" coordorigin="5736,3792" coordsize="13267,2">
              <v:shape style="position:absolute;left:5736;top:3792;width:13267;height:2" coordorigin="5736,3792" coordsize="13267,0" path="m5736,3792l19003,3792e" filled="f" stroked="t" strokeweight=".72pt" strokecolor="#D9D9D9">
                <v:path arrowok="t"/>
              </v:shape>
            </v:group>
            <v:group style="position:absolute;left:5950;top:3545;width:12840;height:816" coordorigin="5950,3545" coordsize="12840,816">
              <v:shape style="position:absolute;left:5950;top:3545;width:12840;height:816" coordorigin="5950,3545" coordsize="12840,816" path="m5950,4138l6377,3619,6806,3866,7234,4039,7661,3768,8090,3571,8518,3744,8945,3818,9374,3670,9802,3694,10229,3842,10658,4188,11086,4138,11513,3941,11942,3768,12370,4015,12797,3842,13226,4039,13654,4015,14081,3842,14510,3595,14938,4188,15365,4164,15794,3619,16222,4361,16649,3545,17078,4164,17506,4188,17933,3818,18362,4138,18790,3694e" filled="f" stroked="t" strokeweight="2.16pt" strokecolor="#F9C090">
                <v:path arrowok="t"/>
              </v:shape>
            </v:group>
            <v:group style="position:absolute;left:5897;top:4089;width:101;height:97" coordorigin="5897,4089" coordsize="101,97">
              <v:shape style="position:absolute;left:5897;top:4089;width:101;height:97" coordorigin="5897,4089" coordsize="101,97" path="m5933,4089l5914,4099,5902,4117,5897,4139,5902,4158,5914,4174,5933,4184,5960,4186,5979,4176,5993,4159,5998,4138,5998,4135,5992,4116,5980,4101,5960,4092,5933,4089e" filled="t" fillcolor="#F9C090" stroked="f">
                <v:path arrowok="t"/>
                <v:fill/>
              </v:shape>
            </v:group>
            <v:group style="position:absolute;left:5897;top:4089;width:101;height:97" coordorigin="5897,4089" coordsize="101,97">
              <v:shape style="position:absolute;left:5897;top:4089;width:101;height:97" coordorigin="5897,4089" coordsize="101,97" path="m5998,4138l5993,4159,5979,4176,5960,4186,5933,4184,5914,4174,5902,4158,5897,4139,5902,4117,5914,4099,5933,4089,5960,4092,5980,4101,5992,4116,5998,4135,5998,4138xe" filled="f" stroked="t" strokeweight=".75pt" strokecolor="#F9C090">
                <v:path arrowok="t"/>
              </v:shape>
            </v:group>
            <v:group style="position:absolute;left:6326;top:3571;width:101;height:97" coordorigin="6326,3571" coordsize="101,97">
              <v:shape style="position:absolute;left:6326;top:3571;width:101;height:97" coordorigin="6326,3571" coordsize="101,97" path="m6363,3571l6344,3581,6331,3598,6326,3621,6331,3640,6343,3655,6363,3665,6390,3668,6409,3658,6422,3641,6427,3619,6427,3616,6422,3598,6410,3583,6390,3573,6363,3571e" filled="t" fillcolor="#F9C090" stroked="f">
                <v:path arrowok="t"/>
                <v:fill/>
              </v:shape>
            </v:group>
            <v:group style="position:absolute;left:6326;top:3571;width:101;height:97" coordorigin="6326,3571" coordsize="101,97">
              <v:shape style="position:absolute;left:6326;top:3571;width:101;height:97" coordorigin="6326,3571" coordsize="101,97" path="m6427,3619l6422,3641,6409,3658,6390,3668,6363,3665,6343,3655,6331,3640,6326,3621,6331,3598,6344,3581,6363,3571,6390,3573,6410,3583,6422,3598,6427,3616,6427,3619xe" filled="f" stroked="t" strokeweight=".75pt" strokecolor="#F9C090">
                <v:path arrowok="t"/>
              </v:shape>
            </v:group>
            <v:group style="position:absolute;left:6754;top:3818;width:101;height:97" coordorigin="6754,3818" coordsize="101,97">
              <v:shape style="position:absolute;left:6754;top:3818;width:101;height:97" coordorigin="6754,3818" coordsize="101,97" path="m6790,3818l6771,3828,6758,3846,6754,3868,6758,3887,6771,3902,6790,3912,6817,3915,6836,3905,6849,3888,6854,3866,6854,3863,6849,3845,6837,3830,6817,3821,6790,3818e" filled="t" fillcolor="#F9C090" stroked="f">
                <v:path arrowok="t"/>
                <v:fill/>
              </v:shape>
            </v:group>
            <v:group style="position:absolute;left:6754;top:3818;width:101;height:97" coordorigin="6754,3818" coordsize="101,97">
              <v:shape style="position:absolute;left:6754;top:3818;width:101;height:97" coordorigin="6754,3818" coordsize="101,97" path="m6854,3866l6849,3888,6836,3905,6817,3915,6790,3912,6771,3902,6758,3887,6754,3868,6758,3846,6771,3828,6790,3818,6817,3821,6837,3830,6849,3845,6854,3863,6854,3866xe" filled="f" stroked="t" strokeweight=".75pt" strokecolor="#F9C090">
                <v:path arrowok="t"/>
              </v:shape>
            </v:group>
            <v:group style="position:absolute;left:7181;top:3991;width:101;height:97" coordorigin="7181,3991" coordsize="101,97">
              <v:shape style="position:absolute;left:7181;top:3991;width:101;height:97" coordorigin="7181,3991" coordsize="101,97" path="m7217,3991l7198,4001,7186,4018,7181,4041,7186,4060,7198,4075,7217,4085,7244,4088,7263,4078,7277,4061,7282,4039,7282,4036,7276,4018,7264,4003,7244,3993,7217,3991e" filled="t" fillcolor="#F9C090" stroked="f">
                <v:path arrowok="t"/>
                <v:fill/>
              </v:shape>
            </v:group>
            <v:group style="position:absolute;left:7181;top:3991;width:101;height:97" coordorigin="7181,3991" coordsize="101,97">
              <v:shape style="position:absolute;left:7181;top:3991;width:101;height:97" coordorigin="7181,3991" coordsize="101,97" path="m7282,4039l7277,4061,7263,4078,7244,4088,7217,4085,7198,4075,7186,4060,7181,4041,7186,4018,7198,4001,7217,3991,7244,3993,7264,4003,7276,4018,7282,4036,7282,4039xe" filled="f" stroked="t" strokeweight=".75pt" strokecolor="#F9C090">
                <v:path arrowok="t"/>
              </v:shape>
            </v:group>
            <v:group style="position:absolute;left:7610;top:3720;width:101;height:97" coordorigin="7610,3720" coordsize="101,97">
              <v:shape style="position:absolute;left:7610;top:3720;width:101;height:97" coordorigin="7610,3720" coordsize="101,97" path="m7647,3720l7628,3730,7615,3747,7610,3770,7615,3789,7627,3804,7647,3814,7674,3817,7693,3807,7706,3790,7711,3768,7711,3765,7706,3747,7694,3732,7674,3722,7647,3720e" filled="t" fillcolor="#F9C090" stroked="f">
                <v:path arrowok="t"/>
                <v:fill/>
              </v:shape>
            </v:group>
            <v:group style="position:absolute;left:7610;top:3720;width:101;height:97" coordorigin="7610,3720" coordsize="101,97">
              <v:shape style="position:absolute;left:7610;top:3720;width:101;height:97" coordorigin="7610,3720" coordsize="101,97" path="m7711,3768l7706,3790,7693,3807,7674,3817,7647,3814,7627,3804,7615,3789,7610,3770,7615,3747,7628,3730,7647,3720,7674,3722,7694,3732,7706,3747,7711,3765,7711,3768xe" filled="f" stroked="t" strokeweight=".75pt" strokecolor="#F9C090">
                <v:path arrowok="t"/>
              </v:shape>
            </v:group>
            <v:group style="position:absolute;left:8038;top:3520;width:101;height:97" coordorigin="8038,3520" coordsize="101,97">
              <v:shape style="position:absolute;left:8038;top:3520;width:101;height:97" coordorigin="8038,3520" coordsize="101,97" path="m8074,3520l8055,3531,8042,3548,8038,3571,8042,3590,8055,3605,8074,3615,8101,3618,8120,3608,8133,3591,8138,3569,8138,3566,8133,3547,8121,3532,8101,3523,8074,3520e" filled="t" fillcolor="#F9C090" stroked="f">
                <v:path arrowok="t"/>
                <v:fill/>
              </v:shape>
            </v:group>
            <v:group style="position:absolute;left:8038;top:3520;width:101;height:97" coordorigin="8038,3520" coordsize="101,97">
              <v:shape style="position:absolute;left:8038;top:3520;width:101;height:97" coordorigin="8038,3520" coordsize="101,97" path="m8138,3569l8133,3591,8120,3608,8101,3618,8074,3615,8055,3605,8042,3590,8038,3571,8042,3548,8055,3531,8074,3520,8101,3523,8121,3532,8133,3547,8138,3566,8138,3569xe" filled="f" stroked="t" strokeweight=".75pt" strokecolor="#F9C090">
                <v:path arrowok="t"/>
              </v:shape>
            </v:group>
            <v:group style="position:absolute;left:8465;top:3693;width:101;height:97" coordorigin="8465,3693" coordsize="101,97">
              <v:shape style="position:absolute;left:8465;top:3693;width:101;height:97" coordorigin="8465,3693" coordsize="101,97" path="m8501,3693l8482,3703,8470,3721,8465,3743,8470,3762,8482,3778,8501,3788,8528,3790,8547,3780,8561,3763,8566,3742,8566,3739,8560,3720,8548,3705,8528,3696,8501,3693e" filled="t" fillcolor="#F9C090" stroked="f">
                <v:path arrowok="t"/>
                <v:fill/>
              </v:shape>
            </v:group>
            <v:group style="position:absolute;left:8465;top:3693;width:101;height:97" coordorigin="8465,3693" coordsize="101,97">
              <v:shape style="position:absolute;left:8465;top:3693;width:101;height:97" coordorigin="8465,3693" coordsize="101,97" path="m8566,3742l8561,3763,8547,3780,8528,3790,8501,3788,8482,3778,8470,3762,8465,3743,8470,3721,8482,3703,8501,3693,8528,3696,8548,3705,8560,3720,8566,3739,8566,3742xe" filled="f" stroked="t" strokeweight=".75pt" strokecolor="#F9C090">
                <v:path arrowok="t"/>
              </v:shape>
            </v:group>
            <v:group style="position:absolute;left:8894;top:3768;width:101;height:97" coordorigin="8894,3768" coordsize="101,97">
              <v:shape style="position:absolute;left:8894;top:3768;width:101;height:97" coordorigin="8894,3768" coordsize="101,97" path="m8931,3768l8912,3778,8899,3795,8894,3818,8899,3837,8911,3852,8931,3862,8958,3865,8977,3855,8990,3838,8995,3816,8995,3813,8990,3795,8978,3780,8958,3770,8931,3768e" filled="t" fillcolor="#F9C090" stroked="f">
                <v:path arrowok="t"/>
                <v:fill/>
              </v:shape>
            </v:group>
            <v:group style="position:absolute;left:8894;top:3768;width:101;height:97" coordorigin="8894,3768" coordsize="101,97">
              <v:shape style="position:absolute;left:8894;top:3768;width:101;height:97" coordorigin="8894,3768" coordsize="101,97" path="m8995,3816l8990,3838,8977,3855,8958,3865,8931,3862,8911,3852,8899,3837,8894,3818,8899,3795,8912,3778,8931,3768,8958,3770,8978,3780,8990,3795,8995,3813,8995,3816xe" filled="f" stroked="t" strokeweight=".75pt" strokecolor="#F9C090">
                <v:path arrowok="t"/>
              </v:shape>
            </v:group>
            <v:group style="position:absolute;left:9322;top:3619;width:101;height:97" coordorigin="9322,3619" coordsize="101,97">
              <v:shape style="position:absolute;left:9322;top:3619;width:101;height:97" coordorigin="9322,3619" coordsize="101,97" path="m9358,3619l9339,3629,9326,3646,9322,3669,9326,3688,9339,3703,9358,3713,9385,3716,9404,3706,9417,3689,9422,3667,9422,3664,9417,3646,9405,3631,9385,3621,9358,3619e" filled="t" fillcolor="#F9C090" stroked="f">
                <v:path arrowok="t"/>
                <v:fill/>
              </v:shape>
            </v:group>
            <v:group style="position:absolute;left:9322;top:3619;width:101;height:97" coordorigin="9322,3619" coordsize="101,97">
              <v:shape style="position:absolute;left:9322;top:3619;width:101;height:97" coordorigin="9322,3619" coordsize="101,97" path="m9422,3667l9417,3689,9404,3706,9385,3716,9358,3713,9339,3703,9326,3688,9322,3669,9326,3646,9339,3629,9358,3619,9385,3621,9405,3631,9417,3646,9422,3664,9422,3667xe" filled="f" stroked="t" strokeweight=".75pt" strokecolor="#F9C090">
                <v:path arrowok="t"/>
              </v:shape>
            </v:group>
            <v:group style="position:absolute;left:9749;top:3645;width:101;height:97" coordorigin="9749,3645" coordsize="101,97">
              <v:shape style="position:absolute;left:9749;top:3645;width:101;height:97" coordorigin="9749,3645" coordsize="101,97" path="m9785,3645l9766,3655,9754,3673,9749,3695,9754,3714,9766,3730,9785,3740,9812,3742,9831,3732,9845,3715,9850,3694,9850,3691,9844,3672,9832,3657,9812,3648,9785,3645e" filled="t" fillcolor="#F9C090" stroked="f">
                <v:path arrowok="t"/>
                <v:fill/>
              </v:shape>
            </v:group>
            <v:group style="position:absolute;left:9749;top:3645;width:101;height:97" coordorigin="9749,3645" coordsize="101,97">
              <v:shape style="position:absolute;left:9749;top:3645;width:101;height:97" coordorigin="9749,3645" coordsize="101,97" path="m9850,3694l9845,3715,9831,3732,9812,3742,9785,3740,9766,3730,9754,3714,9749,3695,9754,3673,9766,3655,9785,3645,9812,3648,9832,3657,9844,3672,9850,3691,9850,3694xe" filled="f" stroked="t" strokeweight=".75pt" strokecolor="#F9C090">
                <v:path arrowok="t"/>
              </v:shape>
            </v:group>
            <v:group style="position:absolute;left:10178;top:3792;width:101;height:97" coordorigin="10178,3792" coordsize="101,97">
              <v:shape style="position:absolute;left:10178;top:3792;width:101;height:97" coordorigin="10178,3792" coordsize="101,97" path="m10215,3792l10196,3802,10183,3819,10178,3842,10183,3861,10195,3876,10215,3886,10242,3889,10261,3879,10274,3862,10279,3840,10279,3837,10274,3819,10262,3804,10242,3794,10215,3792e" filled="t" fillcolor="#F9C090" stroked="f">
                <v:path arrowok="t"/>
                <v:fill/>
              </v:shape>
            </v:group>
            <v:group style="position:absolute;left:10178;top:3792;width:101;height:97" coordorigin="10178,3792" coordsize="101,97">
              <v:shape style="position:absolute;left:10178;top:3792;width:101;height:97" coordorigin="10178,3792" coordsize="101,97" path="m10279,3840l10274,3862,10261,3879,10242,3889,10215,3886,10195,3876,10183,3861,10178,3842,10183,3819,10196,3802,10215,3792,10242,3794,10262,3804,10274,3819,10279,3837,10279,3840xe" filled="f" stroked="t" strokeweight=".75pt" strokecolor="#F9C090">
                <v:path arrowok="t"/>
              </v:shape>
            </v:group>
            <v:group style="position:absolute;left:10606;top:4137;width:101;height:97" coordorigin="10606,4137" coordsize="101,97">
              <v:shape style="position:absolute;left:10606;top:4137;width:101;height:97" coordorigin="10606,4137" coordsize="101,97" path="m10642,4137l10623,4147,10610,4165,10606,4187,10610,4206,10623,4222,10642,4232,10669,4234,10688,4224,10701,4207,10706,4186,10706,4183,10701,4164,10689,4149,10669,4140,10642,4137e" filled="t" fillcolor="#F9C090" stroked="f">
                <v:path arrowok="t"/>
                <v:fill/>
              </v:shape>
            </v:group>
            <v:group style="position:absolute;left:10606;top:4137;width:101;height:97" coordorigin="10606,4137" coordsize="101,97">
              <v:shape style="position:absolute;left:10606;top:4137;width:101;height:97" coordorigin="10606,4137" coordsize="101,97" path="m10706,4186l10701,4207,10688,4224,10669,4234,10642,4232,10623,4222,10610,4206,10606,4187,10610,4165,10623,4147,10642,4137,10669,4140,10689,4149,10701,4164,10706,4183,10706,4186xe" filled="f" stroked="t" strokeweight=".75pt" strokecolor="#F9C090">
                <v:path arrowok="t"/>
              </v:shape>
            </v:group>
            <v:group style="position:absolute;left:11035;top:4089;width:101;height:97" coordorigin="11035,4089" coordsize="101,97">
              <v:shape style="position:absolute;left:11035;top:4089;width:101;height:97" coordorigin="11035,4089" coordsize="101,97" path="m11072,4089l11053,4099,11040,4117,11035,4139,11040,4158,11052,4174,11072,4184,11098,4186,11118,4176,11131,4159,11136,4138,11136,4135,11131,4116,11118,4101,11098,4092,11072,4089e" filled="t" fillcolor="#F9C090" stroked="f">
                <v:path arrowok="t"/>
                <v:fill/>
              </v:shape>
            </v:group>
            <v:group style="position:absolute;left:11035;top:4089;width:101;height:97" coordorigin="11035,4089" coordsize="101,97">
              <v:shape style="position:absolute;left:11035;top:4089;width:101;height:97" coordorigin="11035,4089" coordsize="101,97" path="m11136,4138l11131,4159,11118,4176,11098,4186,11072,4184,11052,4174,11040,4158,11035,4139,11040,4117,11053,4099,11072,4089,11098,4092,11118,4101,11131,4116,11136,4135,11136,4138xe" filled="f" stroked="t" strokeweight=".75pt" strokecolor="#F9C090">
                <v:path arrowok="t"/>
              </v:shape>
            </v:group>
            <v:group style="position:absolute;left:11462;top:3892;width:101;height:97" coordorigin="11462,3892" coordsize="101,97">
              <v:shape style="position:absolute;left:11462;top:3892;width:101;height:97" coordorigin="11462,3892" coordsize="101,97" path="m11499,3892l11480,3903,11467,3920,11462,3943,11467,3962,11479,3977,11499,3987,11526,3990,11545,3980,11558,3963,11563,3941,11563,3938,11558,3919,11546,3904,11526,3895,11499,3892e" filled="t" fillcolor="#F9C090" stroked="f">
                <v:path arrowok="t"/>
                <v:fill/>
              </v:shape>
            </v:group>
            <v:group style="position:absolute;left:11462;top:3892;width:101;height:97" coordorigin="11462,3892" coordsize="101,97">
              <v:shape style="position:absolute;left:11462;top:3892;width:101;height:97" coordorigin="11462,3892" coordsize="101,97" path="m11563,3941l11558,3963,11545,3980,11526,3990,11499,3987,11479,3977,11467,3962,11462,3943,11467,3920,11480,3903,11499,3892,11526,3895,11546,3904,11558,3919,11563,3938,11563,3941xe" filled="f" stroked="t" strokeweight=".75pt" strokecolor="#F9C090">
                <v:path arrowok="t"/>
              </v:shape>
            </v:group>
            <v:group style="position:absolute;left:11890;top:3720;width:101;height:97" coordorigin="11890,3720" coordsize="101,97">
              <v:shape style="position:absolute;left:11890;top:3720;width:101;height:97" coordorigin="11890,3720" coordsize="101,97" path="m11926,3720l11907,3730,11894,3747,11890,3770,11894,3789,11907,3804,11926,3814,11953,3817,11972,3807,11985,3790,11990,3768,11990,3765,11985,3747,11973,3732,11953,3722,11926,3720e" filled="t" fillcolor="#F9C090" stroked="f">
                <v:path arrowok="t"/>
                <v:fill/>
              </v:shape>
            </v:group>
            <v:group style="position:absolute;left:11890;top:3720;width:101;height:97" coordorigin="11890,3720" coordsize="101,97">
              <v:shape style="position:absolute;left:11890;top:3720;width:101;height:97" coordorigin="11890,3720" coordsize="101,97" path="m11990,3768l11985,3790,11972,3807,11953,3817,11926,3814,11907,3804,11894,3789,11890,3770,11894,3747,11907,3730,11926,3720,11953,3722,11973,3732,11985,3747,11990,3765,11990,3768xe" filled="f" stroked="t" strokeweight=".75pt" strokecolor="#F9C090">
                <v:path arrowok="t"/>
              </v:shape>
            </v:group>
            <v:group style="position:absolute;left:12319;top:3964;width:101;height:97" coordorigin="12319,3964" coordsize="101,97">
              <v:shape style="position:absolute;left:12319;top:3964;width:101;height:97" coordorigin="12319,3964" coordsize="101,97" path="m12356,3964l12337,3975,12324,3992,12319,4015,12324,4034,12336,4049,12356,4059,12382,4062,12402,4052,12415,4035,12420,4013,12420,4010,12415,3991,12402,3976,12382,3967,12356,3964e" filled="t" fillcolor="#F9C090" stroked="f">
                <v:path arrowok="t"/>
                <v:fill/>
              </v:shape>
            </v:group>
            <v:group style="position:absolute;left:12319;top:3964;width:101;height:97" coordorigin="12319,3964" coordsize="101,97">
              <v:shape style="position:absolute;left:12319;top:3964;width:101;height:97" coordorigin="12319,3964" coordsize="101,97" path="m12420,4013l12415,4035,12402,4052,12382,4062,12356,4059,12336,4049,12324,4034,12319,4015,12324,3992,12337,3975,12356,3964,12382,3967,12402,3976,12415,3991,12420,4010,12420,4013xe" filled="f" stroked="t" strokeweight=".75pt" strokecolor="#F9C090">
                <v:path arrowok="t"/>
              </v:shape>
            </v:group>
            <v:group style="position:absolute;left:12746;top:3792;width:101;height:97" coordorigin="12746,3792" coordsize="101,97">
              <v:shape style="position:absolute;left:12746;top:3792;width:101;height:97" coordorigin="12746,3792" coordsize="101,97" path="m12783,3792l12764,3802,12751,3819,12746,3842,12751,3861,12763,3876,12783,3886,12810,3889,12829,3879,12842,3862,12847,3840,12847,3837,12842,3819,12830,3804,12810,3794,12783,3792e" filled="t" fillcolor="#F9C090" stroked="f">
                <v:path arrowok="t"/>
                <v:fill/>
              </v:shape>
            </v:group>
            <v:group style="position:absolute;left:12746;top:3792;width:101;height:97" coordorigin="12746,3792" coordsize="101,97">
              <v:shape style="position:absolute;left:12746;top:3792;width:101;height:97" coordorigin="12746,3792" coordsize="101,97" path="m12847,3840l12842,3862,12829,3879,12810,3889,12783,3886,12763,3876,12751,3861,12746,3842,12751,3819,12764,3802,12783,3792,12810,3794,12830,3804,12842,3819,12847,3837,12847,3840xe" filled="f" stroked="t" strokeweight=".75pt" strokecolor="#F9C090">
                <v:path arrowok="t"/>
              </v:shape>
            </v:group>
            <v:group style="position:absolute;left:13174;top:3991;width:101;height:97" coordorigin="13174,3991" coordsize="101,97">
              <v:shape style="position:absolute;left:13174;top:3991;width:101;height:97" coordorigin="13174,3991" coordsize="101,97" path="m13210,3991l13191,4001,13178,4018,13174,4041,13178,4060,13191,4075,13210,4085,13237,4088,13256,4078,13269,4061,13274,4039,13274,4036,13269,4018,13257,4003,13237,3993,13210,3991e" filled="t" fillcolor="#F9C090" stroked="f">
                <v:path arrowok="t"/>
                <v:fill/>
              </v:shape>
            </v:group>
            <v:group style="position:absolute;left:13174;top:3991;width:101;height:97" coordorigin="13174,3991" coordsize="101,97">
              <v:shape style="position:absolute;left:13174;top:3991;width:101;height:97" coordorigin="13174,3991" coordsize="101,97" path="m13274,4039l13269,4061,13256,4078,13237,4088,13210,4085,13191,4075,13178,4060,13174,4041,13178,4018,13191,4001,13210,3991,13237,3993,13257,4003,13269,4018,13274,4036,13274,4039xe" filled="f" stroked="t" strokeweight=".75pt" strokecolor="#F9C090">
                <v:path arrowok="t"/>
              </v:shape>
            </v:group>
            <v:group style="position:absolute;left:13603;top:3964;width:101;height:97" coordorigin="13603,3964" coordsize="101,97">
              <v:shape style="position:absolute;left:13603;top:3964;width:101;height:97" coordorigin="13603,3964" coordsize="101,97" path="m13640,3964l13621,3975,13608,3992,13603,4015,13608,4034,13620,4049,13640,4059,13666,4062,13686,4052,13699,4035,13704,4013,13704,4010,13699,3991,13686,3976,13666,3967,13640,3964e" filled="t" fillcolor="#F9C090" stroked="f">
                <v:path arrowok="t"/>
                <v:fill/>
              </v:shape>
            </v:group>
            <v:group style="position:absolute;left:13603;top:3964;width:101;height:97" coordorigin="13603,3964" coordsize="101,97">
              <v:shape style="position:absolute;left:13603;top:3964;width:101;height:97" coordorigin="13603,3964" coordsize="101,97" path="m13704,4013l13699,4035,13686,4052,13666,4062,13640,4059,13620,4049,13608,4034,13603,4015,13608,3992,13621,3975,13640,3964,13666,3967,13686,3976,13699,3991,13704,4010,13704,4013xe" filled="f" stroked="t" strokeweight=".75pt" strokecolor="#F9C090">
                <v:path arrowok="t"/>
              </v:shape>
            </v:group>
            <v:group style="position:absolute;left:14030;top:3792;width:101;height:97" coordorigin="14030,3792" coordsize="101,97">
              <v:shape style="position:absolute;left:14030;top:3792;width:101;height:97" coordorigin="14030,3792" coordsize="101,97" path="m14067,3792l14048,3802,14035,3819,14030,3842,14035,3861,14047,3876,14067,3886,14094,3889,14113,3879,14126,3862,14131,3840,14131,3837,14126,3819,14114,3804,14094,3794,14067,3792e" filled="t" fillcolor="#F9C090" stroked="f">
                <v:path arrowok="t"/>
                <v:fill/>
              </v:shape>
            </v:group>
            <v:group style="position:absolute;left:14030;top:3792;width:101;height:97" coordorigin="14030,3792" coordsize="101,97">
              <v:shape style="position:absolute;left:14030;top:3792;width:101;height:97" coordorigin="14030,3792" coordsize="101,97" path="m14131,3840l14126,3862,14113,3879,14094,3889,14067,3886,14047,3876,14035,3861,14030,3842,14035,3819,14048,3802,14067,3792,14094,3794,14114,3804,14126,3819,14131,3837,14131,3840xe" filled="f" stroked="t" strokeweight=".75pt" strokecolor="#F9C090">
                <v:path arrowok="t"/>
              </v:shape>
            </v:group>
            <v:group style="position:absolute;left:14458;top:3547;width:101;height:97" coordorigin="14458,3547" coordsize="101,97">
              <v:shape style="position:absolute;left:14458;top:3547;width:101;height:97" coordorigin="14458,3547" coordsize="101,97" path="m14494,3547l14475,3557,14462,3574,14458,3597,14462,3616,14475,3631,14494,3641,14521,3644,14540,3634,14553,3617,14558,3595,14558,3592,14553,3574,14541,3559,14521,3549,14494,3547e" filled="t" fillcolor="#F9C090" stroked="f">
                <v:path arrowok="t"/>
                <v:fill/>
              </v:shape>
            </v:group>
            <v:group style="position:absolute;left:14458;top:3547;width:101;height:97" coordorigin="14458,3547" coordsize="101,97">
              <v:shape style="position:absolute;left:14458;top:3547;width:101;height:97" coordorigin="14458,3547" coordsize="101,97" path="m14558,3595l14553,3617,14540,3634,14521,3644,14494,3641,14475,3631,14462,3616,14458,3597,14462,3574,14475,3557,14494,3547,14521,3549,14541,3559,14553,3574,14558,3592,14558,3595xe" filled="f" stroked="t" strokeweight=".75pt" strokecolor="#F9C090">
                <v:path arrowok="t"/>
              </v:shape>
            </v:group>
            <v:group style="position:absolute;left:14887;top:4137;width:101;height:97" coordorigin="14887,4137" coordsize="101,97">
              <v:shape style="position:absolute;left:14887;top:4137;width:101;height:97" coordorigin="14887,4137" coordsize="101,97" path="m14924,4137l14905,4147,14892,4165,14887,4187,14892,4206,14904,4222,14924,4232,14950,4234,14970,4224,14983,4207,14988,4186,14988,4183,14983,4164,14970,4149,14950,4140,14924,4137e" filled="t" fillcolor="#F9C090" stroked="f">
                <v:path arrowok="t"/>
                <v:fill/>
              </v:shape>
            </v:group>
            <v:group style="position:absolute;left:14887;top:4137;width:101;height:97" coordorigin="14887,4137" coordsize="101,97">
              <v:shape style="position:absolute;left:14887;top:4137;width:101;height:97" coordorigin="14887,4137" coordsize="101,97" path="m14988,4186l14983,4207,14970,4224,14950,4234,14924,4232,14904,4222,14892,4206,14887,4187,14892,4165,14905,4147,14924,4137,14950,4140,14970,4149,14983,4164,14988,4183,14988,4186xe" filled="f" stroked="t" strokeweight=".75pt" strokecolor="#F9C090">
                <v:path arrowok="t"/>
              </v:shape>
            </v:group>
            <v:group style="position:absolute;left:15314;top:4113;width:101;height:97" coordorigin="15314,4113" coordsize="101,97">
              <v:shape style="position:absolute;left:15314;top:4113;width:101;height:97" coordorigin="15314,4113" coordsize="101,97" path="m15351,4113l15332,4123,15319,4141,15314,4163,15319,4182,15331,4198,15351,4208,15378,4210,15397,4200,15410,4183,15415,4162,15415,4159,15410,4140,15398,4125,15378,4116,15351,4113e" filled="t" fillcolor="#F9C090" stroked="f">
                <v:path arrowok="t"/>
                <v:fill/>
              </v:shape>
            </v:group>
            <v:group style="position:absolute;left:15314;top:4113;width:101;height:97" coordorigin="15314,4113" coordsize="101,97">
              <v:shape style="position:absolute;left:15314;top:4113;width:101;height:97" coordorigin="15314,4113" coordsize="101,97" path="m15415,4162l15410,4183,15397,4200,15378,4210,15351,4208,15331,4198,15319,4182,15314,4163,15319,4141,15332,4123,15351,4113,15378,4116,15398,4125,15410,4140,15415,4159,15415,4162xe" filled="f" stroked="t" strokeweight=".75pt" strokecolor="#F9C090">
                <v:path arrowok="t"/>
              </v:shape>
            </v:group>
            <v:group style="position:absolute;left:15742;top:3571;width:101;height:97" coordorigin="15742,3571" coordsize="101,97">
              <v:shape style="position:absolute;left:15742;top:3571;width:101;height:97" coordorigin="15742,3571" coordsize="101,97" path="m15778,3571l15759,3581,15746,3598,15742,3621,15746,3640,15759,3655,15778,3665,15805,3668,15824,3658,15837,3641,15842,3619,15842,3616,15837,3598,15825,3583,15805,3573,15778,3571e" filled="t" fillcolor="#F9C090" stroked="f">
                <v:path arrowok="t"/>
                <v:fill/>
              </v:shape>
            </v:group>
            <v:group style="position:absolute;left:15742;top:3571;width:101;height:97" coordorigin="15742,3571" coordsize="101,97">
              <v:shape style="position:absolute;left:15742;top:3571;width:101;height:97" coordorigin="15742,3571" coordsize="101,97" path="m15842,3619l15837,3641,15824,3658,15805,3668,15778,3665,15759,3655,15746,3640,15742,3621,15746,3598,15759,3581,15778,3571,15805,3573,15825,3583,15837,3598,15842,3616,15842,3619xe" filled="f" stroked="t" strokeweight=".75pt" strokecolor="#F9C090">
                <v:path arrowok="t"/>
              </v:shape>
            </v:group>
            <v:group style="position:absolute;left:16171;top:4310;width:101;height:97" coordorigin="16171,4310" coordsize="101,97">
              <v:shape style="position:absolute;left:16171;top:4310;width:101;height:97" coordorigin="16171,4310" coordsize="101,97" path="m16208,4310l16189,4320,16176,4338,16171,4360,16176,4379,16188,4394,16208,4404,16234,4407,16254,4397,16267,4380,16272,4358,16272,4355,16267,4337,16254,4322,16234,4313,16208,4310e" filled="t" fillcolor="#F9C090" stroked="f">
                <v:path arrowok="t"/>
                <v:fill/>
              </v:shape>
            </v:group>
            <v:group style="position:absolute;left:16171;top:4310;width:101;height:97" coordorigin="16171,4310" coordsize="101,97">
              <v:shape style="position:absolute;left:16171;top:4310;width:101;height:97" coordorigin="16171,4310" coordsize="101,97" path="m16272,4358l16267,4380,16254,4397,16234,4407,16208,4404,16188,4394,16176,4379,16171,4360,16176,4338,16189,4320,16208,4310,16234,4313,16254,4322,16267,4337,16272,4355,16272,4358xe" filled="f" stroked="t" strokeweight=".75pt" strokecolor="#F9C090">
                <v:path arrowok="t"/>
              </v:shape>
            </v:group>
            <v:group style="position:absolute;left:16598;top:3496;width:101;height:97" coordorigin="16598,3496" coordsize="101,97">
              <v:shape style="position:absolute;left:16598;top:3496;width:101;height:97" coordorigin="16598,3496" coordsize="101,97" path="m16635,3496l16616,3507,16603,3524,16598,3547,16603,3566,16615,3581,16635,3591,16662,3594,16681,3584,16694,3567,16699,3545,16699,3542,16694,3523,16682,3508,16662,3499,16635,3496e" filled="t" fillcolor="#F9C090" stroked="f">
                <v:path arrowok="t"/>
                <v:fill/>
              </v:shape>
            </v:group>
            <v:group style="position:absolute;left:16598;top:3496;width:101;height:97" coordorigin="16598,3496" coordsize="101,97">
              <v:shape style="position:absolute;left:16598;top:3496;width:101;height:97" coordorigin="16598,3496" coordsize="101,97" path="m16699,3545l16694,3567,16681,3584,16662,3594,16635,3591,16615,3581,16603,3566,16598,3547,16603,3524,16616,3507,16635,3496,16662,3499,16682,3508,16694,3523,16699,3542,16699,3545xe" filled="f" stroked="t" strokeweight=".75pt" strokecolor="#F9C090">
                <v:path arrowok="t"/>
              </v:shape>
            </v:group>
            <v:group style="position:absolute;left:17026;top:4113;width:101;height:97" coordorigin="17026,4113" coordsize="101,97">
              <v:shape style="position:absolute;left:17026;top:4113;width:101;height:97" coordorigin="17026,4113" coordsize="101,97" path="m17062,4113l17043,4123,17030,4141,17026,4163,17030,4182,17043,4198,17062,4208,17089,4210,17108,4200,17121,4183,17126,4162,17126,4159,17121,4140,17109,4125,17089,4116,17062,4113e" filled="t" fillcolor="#F9C090" stroked="f">
                <v:path arrowok="t"/>
                <v:fill/>
              </v:shape>
            </v:group>
            <v:group style="position:absolute;left:17026;top:4113;width:101;height:97" coordorigin="17026,4113" coordsize="101,97">
              <v:shape style="position:absolute;left:17026;top:4113;width:101;height:97" coordorigin="17026,4113" coordsize="101,97" path="m17126,4162l17121,4183,17108,4200,17089,4210,17062,4208,17043,4198,17030,4182,17026,4163,17030,4141,17043,4123,17062,4113,17089,4116,17109,4125,17121,4140,17126,4159,17126,4162xe" filled="f" stroked="t" strokeweight=".75pt" strokecolor="#F9C090">
                <v:path arrowok="t"/>
              </v:shape>
            </v:group>
            <v:group style="position:absolute;left:17455;top:4137;width:101;height:97" coordorigin="17455,4137" coordsize="101,97">
              <v:shape style="position:absolute;left:17455;top:4137;width:101;height:97" coordorigin="17455,4137" coordsize="101,97" path="m17492,4137l17473,4147,17460,4165,17455,4187,17460,4206,17472,4222,17492,4232,17518,4234,17538,4224,17551,4207,17556,4186,17556,4183,17551,4164,17538,4149,17518,4140,17492,4137e" filled="t" fillcolor="#F9C090" stroked="f">
                <v:path arrowok="t"/>
                <v:fill/>
              </v:shape>
            </v:group>
            <v:group style="position:absolute;left:17455;top:4137;width:101;height:97" coordorigin="17455,4137" coordsize="101,97">
              <v:shape style="position:absolute;left:17455;top:4137;width:101;height:97" coordorigin="17455,4137" coordsize="101,97" path="m17556,4186l17551,4207,17538,4224,17518,4234,17492,4232,17472,4222,17460,4206,17455,4187,17460,4165,17473,4147,17492,4137,17518,4140,17538,4149,17551,4164,17556,4183,17556,4186xe" filled="f" stroked="t" strokeweight=".75pt" strokecolor="#F9C090">
                <v:path arrowok="t"/>
              </v:shape>
            </v:group>
            <v:group style="position:absolute;left:17882;top:3768;width:101;height:97" coordorigin="17882,3768" coordsize="101,97">
              <v:shape style="position:absolute;left:17882;top:3768;width:101;height:97" coordorigin="17882,3768" coordsize="101,97" path="m17919,3768l17900,3778,17887,3795,17882,3818,17887,3837,17899,3852,17919,3862,17946,3865,17965,3855,17978,3838,17983,3816,17983,3813,17978,3795,17966,3780,17946,3770,17919,3768e" filled="t" fillcolor="#F9C090" stroked="f">
                <v:path arrowok="t"/>
                <v:fill/>
              </v:shape>
            </v:group>
            <v:group style="position:absolute;left:17882;top:3768;width:101;height:97" coordorigin="17882,3768" coordsize="101,97">
              <v:shape style="position:absolute;left:17882;top:3768;width:101;height:97" coordorigin="17882,3768" coordsize="101,97" path="m17983,3816l17978,3838,17965,3855,17946,3865,17919,3862,17899,3852,17887,3837,17882,3818,17887,3795,17900,3778,17919,3768,17946,3770,17966,3780,17978,3795,17983,3813,17983,3816xe" filled="f" stroked="t" strokeweight=".75pt" strokecolor="#F9C090">
                <v:path arrowok="t"/>
              </v:shape>
            </v:group>
            <v:group style="position:absolute;left:18310;top:4089;width:101;height:97" coordorigin="18310,4089" coordsize="101,97">
              <v:shape style="position:absolute;left:18310;top:4089;width:101;height:97" coordorigin="18310,4089" coordsize="101,97" path="m18346,4089l18327,4099,18314,4117,18310,4139,18314,4158,18327,4174,18346,4184,18373,4186,18392,4176,18405,4159,18410,4138,18410,4135,18405,4116,18393,4101,18373,4092,18346,4089e" filled="t" fillcolor="#F9C090" stroked="f">
                <v:path arrowok="t"/>
                <v:fill/>
              </v:shape>
            </v:group>
            <v:group style="position:absolute;left:18310;top:4089;width:101;height:97" coordorigin="18310,4089" coordsize="101,97">
              <v:shape style="position:absolute;left:18310;top:4089;width:101;height:97" coordorigin="18310,4089" coordsize="101,97" path="m18410,4138l18405,4159,18392,4176,18373,4186,18346,4184,18327,4174,18314,4158,18310,4139,18314,4117,18327,4099,18346,4089,18373,4092,18393,4101,18405,4116,18410,4135,18410,4138xe" filled="f" stroked="t" strokeweight=".75pt" strokecolor="#F9C090">
                <v:path arrowok="t"/>
              </v:shape>
            </v:group>
            <v:group style="position:absolute;left:18739;top:3645;width:101;height:97" coordorigin="18739,3645" coordsize="101,97">
              <v:shape style="position:absolute;left:18739;top:3645;width:101;height:97" coordorigin="18739,3645" coordsize="101,97" path="m18776,3645l18757,3655,18744,3673,18739,3695,18744,3714,18756,3730,18776,3740,18802,3742,18822,3732,18835,3715,18840,3694,18840,3691,18835,3672,18822,3657,18802,3648,18776,3645e" filled="t" fillcolor="#F9C090" stroked="f">
                <v:path arrowok="t"/>
                <v:fill/>
              </v:shape>
            </v:group>
            <v:group style="position:absolute;left:18739;top:3645;width:101;height:97" coordorigin="18739,3645" coordsize="101,97">
              <v:shape style="position:absolute;left:18739;top:3645;width:101;height:97" coordorigin="18739,3645" coordsize="101,97" path="m18840,3694l18835,3715,18822,3732,18802,3742,18776,3740,18756,3730,18744,3714,18739,3695,18744,3673,18757,3655,18776,3645,18802,3648,18822,3657,18835,3672,18840,3691,18840,3694xe" filled="f" stroked="t" strokeweight=".75pt" strokecolor="#F9C090">
                <v:path arrowok="t"/>
              </v:shape>
            </v:group>
            <v:group style="position:absolute;left:5950;top:3571;width:12840;height:888" coordorigin="5950,3571" coordsize="12840,888">
              <v:shape style="position:absolute;left:5950;top:3571;width:12840;height:888" coordorigin="5950,3571" coordsize="12840,888" path="m5950,3941l6377,4310,6806,3941,7234,4459,7661,3694,8090,4090,8518,4015,8945,3818,9374,3792,9802,3768,10229,4090,10658,3670,11086,4066,11513,4238,11942,3893,12370,4114,12797,4114,13226,3718,13654,3991,14081,3571,14510,3842,14938,3768,15365,3619,15794,3670,16222,3744,16649,4114,17078,3792,17506,4066,17933,3866,18362,4066,18790,3893e" filled="f" stroked="t" strokeweight="2.16pt" strokecolor="#9BBA58">
                <v:path arrowok="t"/>
              </v:shape>
            </v:group>
            <v:group style="position:absolute;left:5897;top:3892;width:101;height:97" coordorigin="5897,3892" coordsize="101,97">
              <v:shape style="position:absolute;left:5897;top:3892;width:101;height:97" coordorigin="5897,3892" coordsize="101,97" path="m5933,3892l5914,3903,5902,3920,5897,3943,5902,3962,5914,3977,5933,3987,5960,3990,5979,3980,5993,3963,5998,3941,5998,3938,5992,3919,5980,3904,5960,3895,5933,3892e" filled="t" fillcolor="#9BBA58" stroked="f">
                <v:path arrowok="t"/>
                <v:fill/>
              </v:shape>
            </v:group>
            <v:group style="position:absolute;left:5897;top:3892;width:101;height:97" coordorigin="5897,3892" coordsize="101,97">
              <v:shape style="position:absolute;left:5897;top:3892;width:101;height:97" coordorigin="5897,3892" coordsize="101,97" path="m5998,3941l5993,3963,5979,3980,5960,3990,5933,3987,5914,3977,5902,3962,5897,3943,5902,3920,5914,3903,5933,3892,5960,3895,5980,3904,5992,3919,5998,3938,5998,3941xe" filled="f" stroked="t" strokeweight=".75pt" strokecolor="#9BBA58">
                <v:path arrowok="t"/>
              </v:shape>
            </v:group>
            <v:group style="position:absolute;left:6326;top:4262;width:101;height:97" coordorigin="6326,4262" coordsize="101,97">
              <v:shape style="position:absolute;left:6326;top:4262;width:101;height:97" coordorigin="6326,4262" coordsize="101,97" path="m6363,4262l6344,4272,6331,4290,6326,4312,6331,4331,6343,4346,6363,4356,6390,4359,6409,4349,6422,4332,6427,4310,6427,4307,6422,4289,6410,4274,6390,4265,6363,4262e" filled="t" fillcolor="#9BBA58" stroked="f">
                <v:path arrowok="t"/>
                <v:fill/>
              </v:shape>
            </v:group>
            <v:group style="position:absolute;left:6326;top:4262;width:101;height:97" coordorigin="6326,4262" coordsize="101,97">
              <v:shape style="position:absolute;left:6326;top:4262;width:101;height:97" coordorigin="6326,4262" coordsize="101,97" path="m6427,4310l6422,4332,6409,4349,6390,4359,6363,4356,6343,4346,6331,4331,6326,4312,6331,4290,6344,4272,6363,4262,6390,4265,6410,4274,6422,4289,6427,4307,6427,4310xe" filled="f" stroked="t" strokeweight=".75pt" strokecolor="#9BBA58">
                <v:path arrowok="t"/>
              </v:shape>
            </v:group>
            <v:group style="position:absolute;left:6754;top:3892;width:101;height:97" coordorigin="6754,3892" coordsize="101,97">
              <v:shape style="position:absolute;left:6754;top:3892;width:101;height:97" coordorigin="6754,3892" coordsize="101,97" path="m6790,3892l6771,3903,6758,3920,6754,3943,6758,3962,6771,3977,6790,3987,6817,3990,6836,3980,6849,3963,6854,3941,6854,3938,6849,3919,6837,3904,6817,3895,6790,3892e" filled="t" fillcolor="#9BBA58" stroked="f">
                <v:path arrowok="t"/>
                <v:fill/>
              </v:shape>
            </v:group>
            <v:group style="position:absolute;left:6754;top:3892;width:101;height:97" coordorigin="6754,3892" coordsize="101,97">
              <v:shape style="position:absolute;left:6754;top:3892;width:101;height:97" coordorigin="6754,3892" coordsize="101,97" path="m6854,3941l6849,3963,6836,3980,6817,3990,6790,3987,6771,3977,6758,3962,6754,3943,6758,3920,6771,3903,6790,3892,6817,3895,6837,3904,6849,3919,6854,3938,6854,3941xe" filled="f" stroked="t" strokeweight=".75pt" strokecolor="#9BBA58">
                <v:path arrowok="t"/>
              </v:shape>
            </v:group>
            <v:group style="position:absolute;left:7181;top:4411;width:101;height:97" coordorigin="7181,4411" coordsize="101,97">
              <v:shape style="position:absolute;left:7181;top:4411;width:101;height:97" coordorigin="7181,4411" coordsize="101,97" path="m7217,4411l7198,4421,7186,4438,7181,4461,7186,4480,7198,4495,7217,4505,7244,4508,7263,4498,7277,4481,7282,4459,7282,4456,7276,4438,7264,4423,7244,4413,7217,4411e" filled="t" fillcolor="#9BBA58" stroked="f">
                <v:path arrowok="t"/>
                <v:fill/>
              </v:shape>
            </v:group>
            <v:group style="position:absolute;left:7181;top:4411;width:101;height:97" coordorigin="7181,4411" coordsize="101,97">
              <v:shape style="position:absolute;left:7181;top:4411;width:101;height:97" coordorigin="7181,4411" coordsize="101,97" path="m7282,4459l7277,4481,7263,4498,7244,4508,7217,4505,7198,4495,7186,4480,7181,4461,7186,4438,7198,4421,7217,4411,7244,4413,7264,4423,7276,4438,7282,4456,7282,4459xe" filled="f" stroked="t" strokeweight=".75pt" strokecolor="#9BBA58">
                <v:path arrowok="t"/>
              </v:shape>
            </v:group>
            <v:group style="position:absolute;left:7610;top:3645;width:101;height:97" coordorigin="7610,3645" coordsize="101,97">
              <v:shape style="position:absolute;left:7610;top:3645;width:101;height:97" coordorigin="7610,3645" coordsize="101,97" path="m7647,3645l7628,3655,7615,3673,7610,3695,7615,3714,7627,3730,7647,3740,7674,3742,7693,3732,7706,3715,7711,3694,7711,3691,7706,3672,7694,3657,7674,3648,7647,3645e" filled="t" fillcolor="#9BBA58" stroked="f">
                <v:path arrowok="t"/>
                <v:fill/>
              </v:shape>
            </v:group>
            <v:group style="position:absolute;left:7610;top:3645;width:101;height:97" coordorigin="7610,3645" coordsize="101,97">
              <v:shape style="position:absolute;left:7610;top:3645;width:101;height:97" coordorigin="7610,3645" coordsize="101,97" path="m7711,3694l7706,3715,7693,3732,7674,3742,7647,3740,7627,3730,7615,3714,7610,3695,7615,3673,7628,3655,7647,3645,7674,3648,7694,3657,7706,3672,7711,3691,7711,3694xe" filled="f" stroked="t" strokeweight=".75pt" strokecolor="#9BBA58">
                <v:path arrowok="t"/>
              </v:shape>
            </v:group>
            <v:group style="position:absolute;left:8038;top:4039;width:101;height:97" coordorigin="8038,4039" coordsize="101,97">
              <v:shape style="position:absolute;left:8038;top:4039;width:101;height:97" coordorigin="8038,4039" coordsize="101,97" path="m8074,4039l8055,4049,8042,4066,8038,4089,8042,4108,8055,4123,8074,4133,8101,4136,8120,4126,8133,4109,8138,4087,8138,4084,8133,4066,8121,4051,8101,4041,8074,4039e" filled="t" fillcolor="#9BBA58" stroked="f">
                <v:path arrowok="t"/>
                <v:fill/>
              </v:shape>
            </v:group>
            <v:group style="position:absolute;left:8038;top:4039;width:101;height:97" coordorigin="8038,4039" coordsize="101,97">
              <v:shape style="position:absolute;left:8038;top:4039;width:101;height:97" coordorigin="8038,4039" coordsize="101,97" path="m8138,4087l8133,4109,8120,4126,8101,4136,8074,4133,8055,4123,8042,4108,8038,4089,8042,4066,8055,4049,8074,4039,8101,4041,8121,4051,8133,4066,8138,4084,8138,4087xe" filled="f" stroked="t" strokeweight=".75pt" strokecolor="#9BBA58">
                <v:path arrowok="t"/>
              </v:shape>
            </v:group>
            <v:group style="position:absolute;left:8465;top:3964;width:101;height:97" coordorigin="8465,3964" coordsize="101,97">
              <v:shape style="position:absolute;left:8465;top:3964;width:101;height:97" coordorigin="8465,3964" coordsize="101,97" path="m8501,3964l8482,3975,8470,3992,8465,4015,8470,4034,8482,4049,8501,4059,8528,4062,8547,4052,8561,4035,8566,4013,8566,4010,8560,3991,8548,3976,8528,3967,8501,3964e" filled="t" fillcolor="#9BBA58" stroked="f">
                <v:path arrowok="t"/>
                <v:fill/>
              </v:shape>
            </v:group>
            <v:group style="position:absolute;left:8465;top:3964;width:101;height:97" coordorigin="8465,3964" coordsize="101,97">
              <v:shape style="position:absolute;left:8465;top:3964;width:101;height:97" coordorigin="8465,3964" coordsize="101,97" path="m8566,4013l8561,4035,8547,4052,8528,4062,8501,4059,8482,4049,8470,4034,8465,4015,8470,3992,8482,3975,8501,3964,8528,3967,8548,3976,8560,3991,8566,4010,8566,4013xe" filled="f" stroked="t" strokeweight=".75pt" strokecolor="#9BBA58">
                <v:path arrowok="t"/>
              </v:shape>
            </v:group>
            <v:group style="position:absolute;left:8894;top:3768;width:101;height:97" coordorigin="8894,3768" coordsize="101,97">
              <v:shape style="position:absolute;left:8894;top:3768;width:101;height:97" coordorigin="8894,3768" coordsize="101,97" path="m8931,3768l8912,3778,8899,3795,8894,3818,8899,3837,8911,3852,8931,3862,8958,3865,8977,3855,8990,3838,8995,3816,8995,3813,8990,3795,8978,3780,8958,3770,8931,3768e" filled="t" fillcolor="#9BBA58" stroked="f">
                <v:path arrowok="t"/>
                <v:fill/>
              </v:shape>
            </v:group>
            <v:group style="position:absolute;left:8894;top:3768;width:101;height:97" coordorigin="8894,3768" coordsize="101,97">
              <v:shape style="position:absolute;left:8894;top:3768;width:101;height:97" coordorigin="8894,3768" coordsize="101,97" path="m8995,3816l8990,3838,8977,3855,8958,3865,8931,3862,8911,3852,8899,3837,8894,3818,8899,3795,8912,3778,8931,3768,8958,3770,8978,3780,8990,3795,8995,3813,8995,3816xe" filled="f" stroked="t" strokeweight=".75pt" strokecolor="#9BBA58">
                <v:path arrowok="t"/>
              </v:shape>
            </v:group>
            <v:group style="position:absolute;left:9322;top:3744;width:101;height:97" coordorigin="9322,3744" coordsize="101,97">
              <v:shape style="position:absolute;left:9322;top:3744;width:101;height:97" coordorigin="9322,3744" coordsize="101,97" path="m9358,3744l9339,3754,9326,3771,9322,3794,9326,3813,9339,3828,9358,3838,9385,3841,9404,3831,9417,3814,9422,3792,9422,3789,9417,3771,9405,3756,9385,3746,9358,3744e" filled="t" fillcolor="#9BBA58" stroked="f">
                <v:path arrowok="t"/>
                <v:fill/>
              </v:shape>
            </v:group>
            <v:group style="position:absolute;left:9322;top:3744;width:101;height:97" coordorigin="9322,3744" coordsize="101,97">
              <v:shape style="position:absolute;left:9322;top:3744;width:101;height:97" coordorigin="9322,3744" coordsize="101,97" path="m9422,3792l9417,3814,9404,3831,9385,3841,9358,3838,9339,3828,9326,3813,9322,3794,9326,3771,9339,3754,9358,3744,9385,3746,9405,3756,9417,3771,9422,3789,9422,3792xe" filled="f" stroked="t" strokeweight=".75pt" strokecolor="#9BBA58">
                <v:path arrowok="t"/>
              </v:shape>
            </v:group>
            <v:group style="position:absolute;left:9749;top:3720;width:101;height:97" coordorigin="9749,3720" coordsize="101,97">
              <v:shape style="position:absolute;left:9749;top:3720;width:101;height:97" coordorigin="9749,3720" coordsize="101,97" path="m9785,3720l9766,3730,9754,3747,9749,3770,9754,3789,9766,3804,9785,3814,9812,3817,9831,3807,9845,3790,9850,3768,9850,3765,9844,3747,9832,3732,9812,3722,9785,3720e" filled="t" fillcolor="#9BBA58" stroked="f">
                <v:path arrowok="t"/>
                <v:fill/>
              </v:shape>
            </v:group>
            <v:group style="position:absolute;left:9749;top:3720;width:101;height:97" coordorigin="9749,3720" coordsize="101,97">
              <v:shape style="position:absolute;left:9749;top:3720;width:101;height:97" coordorigin="9749,3720" coordsize="101,97" path="m9850,3768l9845,3790,9831,3807,9812,3817,9785,3814,9766,3804,9754,3789,9749,3770,9754,3747,9766,3730,9785,3720,9812,3722,9832,3732,9844,3747,9850,3765,9850,3768xe" filled="f" stroked="t" strokeweight=".75pt" strokecolor="#9BBA58">
                <v:path arrowok="t"/>
              </v:shape>
            </v:group>
            <v:group style="position:absolute;left:10178;top:4039;width:101;height:97" coordorigin="10178,4039" coordsize="101,97">
              <v:shape style="position:absolute;left:10178;top:4039;width:101;height:97" coordorigin="10178,4039" coordsize="101,97" path="m10215,4039l10196,4049,10183,4066,10178,4089,10183,4108,10195,4123,10215,4133,10242,4136,10261,4126,10274,4109,10279,4087,10279,4084,10274,4066,10262,4051,10242,4041,10215,4039e" filled="t" fillcolor="#9BBA58" stroked="f">
                <v:path arrowok="t"/>
                <v:fill/>
              </v:shape>
            </v:group>
            <v:group style="position:absolute;left:10178;top:4039;width:101;height:97" coordorigin="10178,4039" coordsize="101,97">
              <v:shape style="position:absolute;left:10178;top:4039;width:101;height:97" coordorigin="10178,4039" coordsize="101,97" path="m10279,4087l10274,4109,10261,4126,10242,4136,10215,4133,10195,4123,10183,4108,10178,4089,10183,4066,10196,4049,10215,4039,10242,4041,10262,4051,10274,4066,10279,4084,10279,4087xe" filled="f" stroked="t" strokeweight=".75pt" strokecolor="#9BBA58">
                <v:path arrowok="t"/>
              </v:shape>
            </v:group>
            <v:group style="position:absolute;left:10606;top:3619;width:101;height:97" coordorigin="10606,3619" coordsize="101,97">
              <v:shape style="position:absolute;left:10606;top:3619;width:101;height:97" coordorigin="10606,3619" coordsize="101,97" path="m10642,3619l10623,3629,10610,3646,10606,3669,10610,3688,10623,3703,10642,3713,10669,3716,10688,3706,10701,3689,10706,3667,10706,3664,10701,3646,10689,3631,10669,3621,10642,3619e" filled="t" fillcolor="#9BBA58" stroked="f">
                <v:path arrowok="t"/>
                <v:fill/>
              </v:shape>
            </v:group>
            <v:group style="position:absolute;left:10606;top:3619;width:101;height:97" coordorigin="10606,3619" coordsize="101,97">
              <v:shape style="position:absolute;left:10606;top:3619;width:101;height:97" coordorigin="10606,3619" coordsize="101,97" path="m10706,3667l10701,3689,10688,3706,10669,3716,10642,3713,10623,3703,10610,3688,10606,3669,10610,3646,10623,3629,10642,3619,10669,3621,10689,3631,10701,3646,10706,3664,10706,3667xe" filled="f" stroked="t" strokeweight=".75pt" strokecolor="#9BBA58">
                <v:path arrowok="t"/>
              </v:shape>
            </v:group>
            <v:group style="position:absolute;left:11035;top:4015;width:101;height:97" coordorigin="11035,4015" coordsize="101,97">
              <v:shape style="position:absolute;left:11035;top:4015;width:101;height:97" coordorigin="11035,4015" coordsize="101,97" path="m11072,4015l11053,4025,11040,4042,11035,4065,11040,4084,11052,4099,11072,4109,11098,4112,11118,4102,11131,4085,11136,4063,11136,4060,11131,4042,11118,4027,11098,4017,11072,4015e" filled="t" fillcolor="#9BBA58" stroked="f">
                <v:path arrowok="t"/>
                <v:fill/>
              </v:shape>
            </v:group>
            <v:group style="position:absolute;left:11035;top:4015;width:101;height:97" coordorigin="11035,4015" coordsize="101,97">
              <v:shape style="position:absolute;left:11035;top:4015;width:101;height:97" coordorigin="11035,4015" coordsize="101,97" path="m11136,4063l11131,4085,11118,4102,11098,4112,11072,4109,11052,4099,11040,4084,11035,4065,11040,4042,11053,4025,11072,4015,11098,4017,11118,4027,11131,4042,11136,4060,11136,4063xe" filled="f" stroked="t" strokeweight=".75pt" strokecolor="#9BBA58">
                <v:path arrowok="t"/>
              </v:shape>
            </v:group>
            <v:group style="position:absolute;left:11462;top:4188;width:101;height:97" coordorigin="11462,4188" coordsize="101,97">
              <v:shape style="position:absolute;left:11462;top:4188;width:101;height:97" coordorigin="11462,4188" coordsize="101,97" path="m11499,4188l11480,4198,11467,4215,11462,4238,11467,4257,11479,4272,11499,4282,11526,4285,11545,4275,11558,4258,11563,4236,11563,4233,11558,4215,11546,4200,11526,4190,11499,4188e" filled="t" fillcolor="#9BBA58" stroked="f">
                <v:path arrowok="t"/>
                <v:fill/>
              </v:shape>
            </v:group>
            <v:group style="position:absolute;left:11462;top:4188;width:101;height:97" coordorigin="11462,4188" coordsize="101,97">
              <v:shape style="position:absolute;left:11462;top:4188;width:101;height:97" coordorigin="11462,4188" coordsize="101,97" path="m11563,4236l11558,4258,11545,4275,11526,4285,11499,4282,11479,4272,11467,4257,11462,4238,11467,4215,11480,4198,11499,4188,11526,4190,11546,4200,11558,4215,11563,4233,11563,4236xe" filled="f" stroked="t" strokeweight=".75pt" strokecolor="#9BBA58">
                <v:path arrowok="t"/>
              </v:shape>
            </v:group>
            <v:group style="position:absolute;left:11890;top:3842;width:101;height:97" coordorigin="11890,3842" coordsize="101,97">
              <v:shape style="position:absolute;left:11890;top:3842;width:101;height:97" coordorigin="11890,3842" coordsize="101,97" path="m11926,3842l11907,3852,11894,3870,11890,3892,11894,3911,11907,3926,11926,3936,11953,3939,11972,3929,11985,3912,11990,3890,11990,3887,11985,3869,11973,3854,11953,3845,11926,3842e" filled="t" fillcolor="#9BBA58" stroked="f">
                <v:path arrowok="t"/>
                <v:fill/>
              </v:shape>
            </v:group>
            <v:group style="position:absolute;left:11890;top:3842;width:101;height:97" coordorigin="11890,3842" coordsize="101,97">
              <v:shape style="position:absolute;left:11890;top:3842;width:101;height:97" coordorigin="11890,3842" coordsize="101,97" path="m11990,3890l11985,3912,11972,3929,11953,3939,11926,3936,11907,3926,11894,3911,11890,3892,11894,3870,11907,3852,11926,3842,11953,3845,11973,3854,11985,3869,11990,3887,11990,3890xe" filled="f" stroked="t" strokeweight=".75pt" strokecolor="#9BBA58">
                <v:path arrowok="t"/>
              </v:shape>
            </v:group>
            <v:group style="position:absolute;left:12319;top:4065;width:101;height:97" coordorigin="12319,4065" coordsize="101,97">
              <v:shape style="position:absolute;left:12319;top:4065;width:101;height:97" coordorigin="12319,4065" coordsize="101,97" path="m12356,4065l12337,4075,12324,4093,12319,4115,12324,4134,12336,4150,12356,4160,12382,4162,12402,4152,12415,4135,12420,4114,12420,4111,12415,4092,12402,4077,12382,4068,12356,4065e" filled="t" fillcolor="#9BBA58" stroked="f">
                <v:path arrowok="t"/>
                <v:fill/>
              </v:shape>
            </v:group>
            <v:group style="position:absolute;left:12319;top:4065;width:101;height:97" coordorigin="12319,4065" coordsize="101,97">
              <v:shape style="position:absolute;left:12319;top:4065;width:101;height:97" coordorigin="12319,4065" coordsize="101,97" path="m12420,4114l12415,4135,12402,4152,12382,4162,12356,4160,12336,4150,12324,4134,12319,4115,12324,4093,12337,4075,12356,4065,12382,4068,12402,4077,12415,4092,12420,4111,12420,4114xe" filled="f" stroked="t" strokeweight=".75pt" strokecolor="#9BBA58">
                <v:path arrowok="t"/>
              </v:shape>
            </v:group>
            <v:group style="position:absolute;left:12746;top:4065;width:101;height:97" coordorigin="12746,4065" coordsize="101,97">
              <v:shape style="position:absolute;left:12746;top:4065;width:101;height:97" coordorigin="12746,4065" coordsize="101,97" path="m12783,4065l12764,4075,12751,4093,12746,4115,12751,4134,12763,4150,12783,4160,12810,4162,12829,4152,12842,4135,12847,4114,12847,4111,12842,4092,12830,4077,12810,4068,12783,4065e" filled="t" fillcolor="#9BBA58" stroked="f">
                <v:path arrowok="t"/>
                <v:fill/>
              </v:shape>
            </v:group>
            <v:group style="position:absolute;left:12746;top:4065;width:101;height:97" coordorigin="12746,4065" coordsize="101,97">
              <v:shape style="position:absolute;left:12746;top:4065;width:101;height:97" coordorigin="12746,4065" coordsize="101,97" path="m12847,4114l12842,4135,12829,4152,12810,4162,12783,4160,12763,4150,12751,4134,12746,4115,12751,4093,12764,4075,12783,4065,12810,4068,12830,4077,12842,4092,12847,4111,12847,4114xe" filled="f" stroked="t" strokeweight=".75pt" strokecolor="#9BBA58">
                <v:path arrowok="t"/>
              </v:shape>
            </v:group>
            <v:group style="position:absolute;left:13174;top:3669;width:101;height:97" coordorigin="13174,3669" coordsize="101,97">
              <v:shape style="position:absolute;left:13174;top:3669;width:101;height:97" coordorigin="13174,3669" coordsize="101,97" path="m13210,3669l13191,3679,13178,3697,13174,3719,13178,3738,13191,3754,13210,3764,13237,3766,13256,3756,13269,3739,13274,3718,13274,3715,13269,3696,13257,3681,13237,3672,13210,3669e" filled="t" fillcolor="#9BBA58" stroked="f">
                <v:path arrowok="t"/>
                <v:fill/>
              </v:shape>
            </v:group>
            <v:group style="position:absolute;left:13174;top:3669;width:101;height:97" coordorigin="13174,3669" coordsize="101,97">
              <v:shape style="position:absolute;left:13174;top:3669;width:101;height:97" coordorigin="13174,3669" coordsize="101,97" path="m13274,3718l13269,3739,13256,3756,13237,3766,13210,3764,13191,3754,13178,3738,13174,3719,13178,3697,13191,3679,13210,3669,13237,3672,13257,3681,13269,3696,13274,3715,13274,3718xe" filled="f" stroked="t" strokeweight=".75pt" strokecolor="#9BBA58">
                <v:path arrowok="t"/>
              </v:shape>
            </v:group>
            <v:group style="position:absolute;left:13603;top:3940;width:101;height:97" coordorigin="13603,3940" coordsize="101,97">
              <v:shape style="position:absolute;left:13603;top:3940;width:101;height:97" coordorigin="13603,3940" coordsize="101,97" path="m13640,3940l13621,3951,13608,3968,13603,3991,13608,4010,13620,4025,13640,4035,13666,4038,13686,4028,13699,4011,13704,3989,13704,3986,13699,3967,13686,3952,13666,3943,13640,3940e" filled="t" fillcolor="#9BBA58" stroked="f">
                <v:path arrowok="t"/>
                <v:fill/>
              </v:shape>
            </v:group>
            <v:group style="position:absolute;left:13603;top:3940;width:101;height:97" coordorigin="13603,3940" coordsize="101,97">
              <v:shape style="position:absolute;left:13603;top:3940;width:101;height:97" coordorigin="13603,3940" coordsize="101,97" path="m13704,3989l13699,4011,13686,4028,13666,4038,13640,4035,13620,4025,13608,4010,13603,3991,13608,3968,13621,3951,13640,3940,13666,3943,13686,3952,13699,3967,13704,3986,13704,3989xe" filled="f" stroked="t" strokeweight=".75pt" strokecolor="#9BBA58">
                <v:path arrowok="t"/>
              </v:shape>
            </v:group>
            <v:group style="position:absolute;left:14030;top:3520;width:101;height:97" coordorigin="14030,3520" coordsize="101,97">
              <v:shape style="position:absolute;left:14030;top:3520;width:101;height:97" coordorigin="14030,3520" coordsize="101,97" path="m14067,3520l14048,3531,14035,3548,14030,3571,14035,3590,14047,3605,14067,3615,14094,3618,14113,3608,14126,3591,14131,3569,14131,3566,14126,3547,14114,3532,14094,3523,14067,3520e" filled="t" fillcolor="#9BBA58" stroked="f">
                <v:path arrowok="t"/>
                <v:fill/>
              </v:shape>
            </v:group>
            <v:group style="position:absolute;left:14030;top:3520;width:101;height:97" coordorigin="14030,3520" coordsize="101,97">
              <v:shape style="position:absolute;left:14030;top:3520;width:101;height:97" coordorigin="14030,3520" coordsize="101,97" path="m14131,3569l14126,3591,14113,3608,14094,3618,14067,3615,14047,3605,14035,3590,14030,3571,14035,3548,14048,3531,14067,3520,14094,3523,14114,3532,14126,3547,14131,3566,14131,3569xe" filled="f" stroked="t" strokeweight=".75pt" strokecolor="#9BBA58">
                <v:path arrowok="t"/>
              </v:shape>
            </v:group>
            <v:group style="position:absolute;left:14458;top:3792;width:101;height:97" coordorigin="14458,3792" coordsize="101,97">
              <v:shape style="position:absolute;left:14458;top:3792;width:101;height:97" coordorigin="14458,3792" coordsize="101,97" path="m14494,3792l14475,3802,14462,3819,14458,3842,14462,3861,14475,3876,14494,3886,14521,3889,14540,3879,14553,3862,14558,3840,14558,3837,14553,3819,14541,3804,14521,3794,14494,3792e" filled="t" fillcolor="#9BBA58" stroked="f">
                <v:path arrowok="t"/>
                <v:fill/>
              </v:shape>
            </v:group>
            <v:group style="position:absolute;left:14458;top:3792;width:101;height:97" coordorigin="14458,3792" coordsize="101,97">
              <v:shape style="position:absolute;left:14458;top:3792;width:101;height:97" coordorigin="14458,3792" coordsize="101,97" path="m14558,3840l14553,3862,14540,3879,14521,3889,14494,3886,14475,3876,14462,3861,14458,3842,14462,3819,14475,3802,14494,3792,14521,3794,14541,3804,14553,3819,14558,3837,14558,3840xe" filled="f" stroked="t" strokeweight=".75pt" strokecolor="#9BBA58">
                <v:path arrowok="t"/>
              </v:shape>
            </v:group>
            <v:group style="position:absolute;left:14887;top:3720;width:101;height:97" coordorigin="14887,3720" coordsize="101,97">
              <v:shape style="position:absolute;left:14887;top:3720;width:101;height:97" coordorigin="14887,3720" coordsize="101,97" path="m14924,3720l14905,3730,14892,3747,14887,3770,14892,3789,14904,3804,14924,3814,14950,3817,14970,3807,14983,3790,14988,3768,14988,3765,14983,3747,14970,3732,14950,3722,14924,3720e" filled="t" fillcolor="#9BBA58" stroked="f">
                <v:path arrowok="t"/>
                <v:fill/>
              </v:shape>
            </v:group>
            <v:group style="position:absolute;left:14887;top:3720;width:101;height:97" coordorigin="14887,3720" coordsize="101,97">
              <v:shape style="position:absolute;left:14887;top:3720;width:101;height:97" coordorigin="14887,3720" coordsize="101,97" path="m14988,3768l14983,3790,14970,3807,14950,3817,14924,3814,14904,3804,14892,3789,14887,3770,14892,3747,14905,3730,14924,3720,14950,3722,14970,3732,14983,3747,14988,3765,14988,3768xe" filled="f" stroked="t" strokeweight=".75pt" strokecolor="#9BBA58">
                <v:path arrowok="t"/>
              </v:shape>
            </v:group>
            <v:group style="position:absolute;left:15314;top:3571;width:101;height:97" coordorigin="15314,3571" coordsize="101,97">
              <v:shape style="position:absolute;left:15314;top:3571;width:101;height:97" coordorigin="15314,3571" coordsize="101,97" path="m15351,3571l15332,3581,15319,3598,15314,3621,15319,3640,15331,3655,15351,3665,15378,3668,15397,3658,15410,3641,15415,3619,15415,3616,15410,3598,15398,3583,15378,3573,15351,3571e" filled="t" fillcolor="#9BBA58" stroked="f">
                <v:path arrowok="t"/>
                <v:fill/>
              </v:shape>
            </v:group>
            <v:group style="position:absolute;left:15314;top:3571;width:101;height:97" coordorigin="15314,3571" coordsize="101,97">
              <v:shape style="position:absolute;left:15314;top:3571;width:101;height:97" coordorigin="15314,3571" coordsize="101,97" path="m15415,3619l15410,3641,15397,3658,15378,3668,15351,3665,15331,3655,15319,3640,15314,3621,15319,3598,15332,3581,15351,3571,15378,3573,15398,3583,15410,3598,15415,3616,15415,3619xe" filled="f" stroked="t" strokeweight=".75pt" strokecolor="#9BBA58">
                <v:path arrowok="t"/>
              </v:shape>
            </v:group>
            <v:group style="position:absolute;left:15742;top:3619;width:101;height:97" coordorigin="15742,3619" coordsize="101,97">
              <v:shape style="position:absolute;left:15742;top:3619;width:101;height:97" coordorigin="15742,3619" coordsize="101,97" path="m15778,3619l15759,3629,15746,3646,15742,3669,15746,3688,15759,3703,15778,3713,15805,3716,15824,3706,15837,3689,15842,3667,15842,3664,15837,3646,15825,3631,15805,3621,15778,3619e" filled="t" fillcolor="#9BBA58" stroked="f">
                <v:path arrowok="t"/>
                <v:fill/>
              </v:shape>
            </v:group>
            <v:group style="position:absolute;left:15742;top:3619;width:101;height:97" coordorigin="15742,3619" coordsize="101,97">
              <v:shape style="position:absolute;left:15742;top:3619;width:101;height:97" coordorigin="15742,3619" coordsize="101,97" path="m15842,3667l15837,3689,15824,3706,15805,3716,15778,3713,15759,3703,15746,3688,15742,3669,15746,3646,15759,3629,15778,3619,15805,3621,15825,3631,15837,3646,15842,3664,15842,3667xe" filled="f" stroked="t" strokeweight=".75pt" strokecolor="#9BBA58">
                <v:path arrowok="t"/>
              </v:shape>
            </v:group>
            <v:group style="position:absolute;left:16171;top:3693;width:101;height:97" coordorigin="16171,3693" coordsize="101,97">
              <v:shape style="position:absolute;left:16171;top:3693;width:101;height:97" coordorigin="16171,3693" coordsize="101,97" path="m16208,3693l16189,3703,16176,3721,16171,3743,16176,3762,16188,3778,16208,3788,16234,3790,16254,3780,16267,3763,16272,3742,16272,3739,16267,3720,16254,3705,16234,3696,16208,3693e" filled="t" fillcolor="#9BBA58" stroked="f">
                <v:path arrowok="t"/>
                <v:fill/>
              </v:shape>
            </v:group>
            <v:group style="position:absolute;left:16171;top:3693;width:101;height:97" coordorigin="16171,3693" coordsize="101,97">
              <v:shape style="position:absolute;left:16171;top:3693;width:101;height:97" coordorigin="16171,3693" coordsize="101,97" path="m16272,3742l16267,3763,16254,3780,16234,3790,16208,3788,16188,3778,16176,3762,16171,3743,16176,3721,16189,3703,16208,3693,16234,3696,16254,3705,16267,3720,16272,3739,16272,3742xe" filled="f" stroked="t" strokeweight=".75pt" strokecolor="#9BBA58">
                <v:path arrowok="t"/>
              </v:shape>
            </v:group>
            <v:group style="position:absolute;left:16598;top:4065;width:101;height:97" coordorigin="16598,4065" coordsize="101,97">
              <v:shape style="position:absolute;left:16598;top:4065;width:101;height:97" coordorigin="16598,4065" coordsize="101,97" path="m16635,4065l16616,4075,16603,4093,16598,4115,16603,4134,16615,4150,16635,4160,16662,4162,16681,4152,16694,4135,16699,4114,16699,4111,16694,4092,16682,4077,16662,4068,16635,4065e" filled="t" fillcolor="#9BBA58" stroked="f">
                <v:path arrowok="t"/>
                <v:fill/>
              </v:shape>
            </v:group>
            <v:group style="position:absolute;left:16598;top:4065;width:101;height:97" coordorigin="16598,4065" coordsize="101,97">
              <v:shape style="position:absolute;left:16598;top:4065;width:101;height:97" coordorigin="16598,4065" coordsize="101,97" path="m16699,4114l16694,4135,16681,4152,16662,4162,16635,4160,16615,4150,16603,4134,16598,4115,16603,4093,16616,4075,16635,4065,16662,4068,16682,4077,16694,4092,16699,4111,16699,4114xe" filled="f" stroked="t" strokeweight=".75pt" strokecolor="#9BBA58">
                <v:path arrowok="t"/>
              </v:shape>
            </v:group>
            <v:group style="position:absolute;left:17026;top:3744;width:101;height:97" coordorigin="17026,3744" coordsize="101,97">
              <v:shape style="position:absolute;left:17026;top:3744;width:101;height:97" coordorigin="17026,3744" coordsize="101,97" path="m17062,3744l17043,3754,17030,3771,17026,3794,17030,3813,17043,3828,17062,3838,17089,3841,17108,3831,17121,3814,17126,3792,17126,3789,17121,3771,17109,3756,17089,3746,17062,3744e" filled="t" fillcolor="#9BBA58" stroked="f">
                <v:path arrowok="t"/>
                <v:fill/>
              </v:shape>
            </v:group>
            <v:group style="position:absolute;left:17026;top:3744;width:101;height:97" coordorigin="17026,3744" coordsize="101,97">
              <v:shape style="position:absolute;left:17026;top:3744;width:101;height:97" coordorigin="17026,3744" coordsize="101,97" path="m17126,3792l17121,3814,17108,3831,17089,3841,17062,3838,17043,3828,17030,3813,17026,3794,17030,3771,17043,3754,17062,3744,17089,3746,17109,3756,17121,3771,17126,3789,17126,3792xe" filled="f" stroked="t" strokeweight=".75pt" strokecolor="#9BBA58">
                <v:path arrowok="t"/>
              </v:shape>
            </v:group>
            <v:group style="position:absolute;left:17455;top:4015;width:101;height:97" coordorigin="17455,4015" coordsize="101,97">
              <v:shape style="position:absolute;left:17455;top:4015;width:101;height:97" coordorigin="17455,4015" coordsize="101,97" path="m17492,4015l17473,4025,17460,4042,17455,4065,17460,4084,17472,4099,17492,4109,17518,4112,17538,4102,17551,4085,17556,4063,17556,4060,17551,4042,17538,4027,17518,4017,17492,4015e" filled="t" fillcolor="#9BBA58" stroked="f">
                <v:path arrowok="t"/>
                <v:fill/>
              </v:shape>
            </v:group>
            <v:group style="position:absolute;left:17455;top:4015;width:101;height:97" coordorigin="17455,4015" coordsize="101,97">
              <v:shape style="position:absolute;left:17455;top:4015;width:101;height:97" coordorigin="17455,4015" coordsize="101,97" path="m17556,4063l17551,4085,17538,4102,17518,4112,17492,4109,17472,4099,17460,4084,17455,4065,17460,4042,17473,4025,17492,4015,17518,4017,17538,4027,17551,4042,17556,4060,17556,4063xe" filled="f" stroked="t" strokeweight=".75pt" strokecolor="#9BBA58">
                <v:path arrowok="t"/>
              </v:shape>
            </v:group>
            <v:group style="position:absolute;left:17882;top:3818;width:101;height:97" coordorigin="17882,3818" coordsize="101,97">
              <v:shape style="position:absolute;left:17882;top:3818;width:101;height:97" coordorigin="17882,3818" coordsize="101,97" path="m17919,3818l17900,3828,17887,3846,17882,3868,17887,3887,17899,3902,17919,3912,17946,3915,17965,3905,17978,3888,17983,3866,17983,3863,17978,3845,17966,3830,17946,3821,17919,3818e" filled="t" fillcolor="#9BBA58" stroked="f">
                <v:path arrowok="t"/>
                <v:fill/>
              </v:shape>
            </v:group>
            <v:group style="position:absolute;left:17882;top:3818;width:101;height:97" coordorigin="17882,3818" coordsize="101,97">
              <v:shape style="position:absolute;left:17882;top:3818;width:101;height:97" coordorigin="17882,3818" coordsize="101,97" path="m17983,3866l17978,3888,17965,3905,17946,3915,17919,3912,17899,3902,17887,3887,17882,3868,17887,3846,17900,3828,17919,3818,17946,3821,17966,3830,17978,3845,17983,3863,17983,3866xe" filled="f" stroked="t" strokeweight=".75pt" strokecolor="#9BBA58">
                <v:path arrowok="t"/>
              </v:shape>
            </v:group>
            <v:group style="position:absolute;left:18310;top:4015;width:101;height:97" coordorigin="18310,4015" coordsize="101,97">
              <v:shape style="position:absolute;left:18310;top:4015;width:101;height:97" coordorigin="18310,4015" coordsize="101,97" path="m18346,4015l18327,4025,18314,4042,18310,4065,18314,4084,18327,4099,18346,4109,18373,4112,18392,4102,18405,4085,18410,4063,18410,4060,18405,4042,18393,4027,18373,4017,18346,4015e" filled="t" fillcolor="#9BBA58" stroked="f">
                <v:path arrowok="t"/>
                <v:fill/>
              </v:shape>
            </v:group>
            <v:group style="position:absolute;left:18310;top:4015;width:101;height:97" coordorigin="18310,4015" coordsize="101,97">
              <v:shape style="position:absolute;left:18310;top:4015;width:101;height:97" coordorigin="18310,4015" coordsize="101,97" path="m18410,4063l18405,4085,18392,4102,18373,4112,18346,4109,18327,4099,18314,4084,18310,4065,18314,4042,18327,4025,18346,4015,18373,4017,18393,4027,18405,4042,18410,4060,18410,4063xe" filled="f" stroked="t" strokeweight=".75pt" strokecolor="#9BBA58">
                <v:path arrowok="t"/>
              </v:shape>
            </v:group>
            <v:group style="position:absolute;left:18739;top:3842;width:101;height:97" coordorigin="18739,3842" coordsize="101,97">
              <v:shape style="position:absolute;left:18739;top:3842;width:101;height:97" coordorigin="18739,3842" coordsize="101,97" path="m18776,3842l18757,3852,18744,3870,18739,3892,18744,3911,18756,3926,18776,3936,18802,3939,18822,3929,18835,3912,18840,3890,18840,3887,18835,3869,18822,3854,18802,3845,18776,3842e" filled="t" fillcolor="#9BBA58" stroked="f">
                <v:path arrowok="t"/>
                <v:fill/>
              </v:shape>
            </v:group>
            <v:group style="position:absolute;left:18739;top:3842;width:101;height:97" coordorigin="18739,3842" coordsize="101,97">
              <v:shape style="position:absolute;left:18739;top:3842;width:101;height:97" coordorigin="18739,3842" coordsize="101,97" path="m18840,3890l18835,3912,18822,3929,18802,3939,18776,3936,18756,3926,18744,3911,18739,3892,18744,3870,18757,3852,18776,3842,18802,3845,18822,3854,18835,3869,18840,3887,18840,3890xe" filled="f" stroked="t" strokeweight=".75pt" strokecolor="#9BBA58">
                <v:path arrowok="t"/>
              </v:shape>
            </v:group>
            <v:group style="position:absolute;left:5950;top:3446;width:12840;height:914" coordorigin="5950,3446" coordsize="12840,914">
              <v:shape style="position:absolute;left:5950;top:3446;width:12840;height:914" coordorigin="5950,3446" coordsize="12840,914" path="m5950,4238l6377,3473,6806,3965,7234,3792,7661,4238,8090,4310,8518,3619,8945,4039,9374,3619,9802,4361,10229,4066,10658,3842,11086,3646,11513,3768,11942,3670,12370,3446,12797,3670,13226,3941,13654,3866,14081,4039,14510,3718,14938,3694,15365,4090,15794,3768,16222,3718,16649,3521,17078,3595,17506,4238,17933,3991,18362,4015,18790,3842e" filled="f" stroked="t" strokeweight="2.16pt" strokecolor="#7C5F9F">
                <v:path arrowok="t"/>
              </v:shape>
            </v:group>
            <v:group style="position:absolute;left:5877;top:4166;width:139;height:139" coordorigin="5877,4166" coordsize="139,139">
              <v:shape style="position:absolute;left:5877;top:4166;width:139;height:139" coordorigin="5877,4166" coordsize="139,139" path="m5947,4236l5877,4305,6016,4305,5947,4236e" filled="t" fillcolor="#8063A1" stroked="f">
                <v:path arrowok="t"/>
                <v:fill/>
              </v:shape>
              <v:shape style="position:absolute;left:5877;top:4166;width:139;height:139" coordorigin="5877,4166" coordsize="139,139" path="m6016,4166l5877,4166,5947,4236,6016,4166e" filled="t" fillcolor="#8063A1" stroked="f">
                <v:path arrowok="t"/>
                <v:fill/>
              </v:shape>
            </v:group>
            <v:group style="position:absolute;left:5877;top:4166;width:139;height:139" coordorigin="5877,4166" coordsize="139,139">
              <v:shape style="position:absolute;left:5877;top:4166;width:139;height:139" coordorigin="5877,4166" coordsize="139,139" path="m6016,4305l5877,4166e" filled="f" stroked="t" strokeweight=".75pt" strokecolor="#7C5F9F">
                <v:path arrowok="t"/>
              </v:shape>
            </v:group>
            <v:group style="position:absolute;left:5877;top:4166;width:139;height:139" coordorigin="5877,4166" coordsize="139,139">
              <v:shape style="position:absolute;left:5877;top:4166;width:139;height:139" coordorigin="5877,4166" coordsize="139,139" path="m5877,4305l6016,4166e" filled="f" stroked="t" strokeweight=".75pt" strokecolor="#7C5F9F">
                <v:path arrowok="t"/>
              </v:shape>
            </v:group>
            <v:group style="position:absolute;left:6307;top:3400;width:139;height:139" coordorigin="6307,3400" coordsize="139,139">
              <v:shape style="position:absolute;left:6307;top:3400;width:139;height:139" coordorigin="6307,3400" coordsize="139,139" path="m6376,3470l6307,3540,6446,3540,6376,3470e" filled="t" fillcolor="#8063A1" stroked="f">
                <v:path arrowok="t"/>
                <v:fill/>
              </v:shape>
              <v:shape style="position:absolute;left:6307;top:3400;width:139;height:139" coordorigin="6307,3400" coordsize="139,139" path="m6446,3400l6307,3400,6376,3470,6446,3400e" filled="t" fillcolor="#8063A1" stroked="f">
                <v:path arrowok="t"/>
                <v:fill/>
              </v:shape>
            </v:group>
            <v:group style="position:absolute;left:6307;top:3400;width:139;height:139" coordorigin="6307,3400" coordsize="139,139">
              <v:shape style="position:absolute;left:6307;top:3400;width:139;height:139" coordorigin="6307,3400" coordsize="139,139" path="m6446,3540l6307,3400e" filled="f" stroked="t" strokeweight=".75pt" strokecolor="#7C5F9F">
                <v:path arrowok="t"/>
              </v:shape>
            </v:group>
            <v:group style="position:absolute;left:6307;top:3400;width:139;height:139" coordorigin="6307,3400" coordsize="139,139">
              <v:shape style="position:absolute;left:6307;top:3400;width:139;height:139" coordorigin="6307,3400" coordsize="139,139" path="m6307,3540l6446,3400e" filled="f" stroked="t" strokeweight=".75pt" strokecolor="#7C5F9F">
                <v:path arrowok="t"/>
              </v:shape>
            </v:group>
            <v:group style="position:absolute;left:6734;top:3895;width:139;height:139" coordorigin="6734,3895" coordsize="139,139">
              <v:shape style="position:absolute;left:6734;top:3895;width:139;height:139" coordorigin="6734,3895" coordsize="139,139" path="m6804,3964l6734,4034,6873,4034,6804,3964e" filled="t" fillcolor="#8063A1" stroked="f">
                <v:path arrowok="t"/>
                <v:fill/>
              </v:shape>
              <v:shape style="position:absolute;left:6734;top:3895;width:139;height:139" coordorigin="6734,3895" coordsize="139,139" path="m6873,3895l6734,3895,6804,3964,6873,3895e" filled="t" fillcolor="#8063A1" stroked="f">
                <v:path arrowok="t"/>
                <v:fill/>
              </v:shape>
            </v:group>
            <v:group style="position:absolute;left:6734;top:3895;width:139;height:139" coordorigin="6734,3895" coordsize="139,139">
              <v:shape style="position:absolute;left:6734;top:3895;width:139;height:139" coordorigin="6734,3895" coordsize="139,139" path="m6873,4034l6734,3895e" filled="f" stroked="t" strokeweight=".75pt" strokecolor="#7C5F9F">
                <v:path arrowok="t"/>
              </v:shape>
            </v:group>
            <v:group style="position:absolute;left:6734;top:3895;width:139;height:139" coordorigin="6734,3895" coordsize="139,139">
              <v:shape style="position:absolute;left:6734;top:3895;width:139;height:139" coordorigin="6734,3895" coordsize="139,139" path="m6734,4034l6873,3895e" filled="f" stroked="t" strokeweight=".75pt" strokecolor="#7C5F9F">
                <v:path arrowok="t"/>
              </v:shape>
            </v:group>
            <v:group style="position:absolute;left:7161;top:3722;width:139;height:139" coordorigin="7161,3722" coordsize="139,139">
              <v:shape style="position:absolute;left:7161;top:3722;width:139;height:139" coordorigin="7161,3722" coordsize="139,139" path="m7231,3792l7161,3861,7300,3861,7231,3792e" filled="t" fillcolor="#8063A1" stroked="f">
                <v:path arrowok="t"/>
                <v:fill/>
              </v:shape>
              <v:shape style="position:absolute;left:7161;top:3722;width:139;height:139" coordorigin="7161,3722" coordsize="139,139" path="m7300,3722l7161,3722,7231,3792,7300,3722e" filled="t" fillcolor="#8063A1" stroked="f">
                <v:path arrowok="t"/>
                <v:fill/>
              </v:shape>
            </v:group>
            <v:group style="position:absolute;left:7161;top:3722;width:139;height:139" coordorigin="7161,3722" coordsize="139,139">
              <v:shape style="position:absolute;left:7161;top:3722;width:139;height:139" coordorigin="7161,3722" coordsize="139,139" path="m7300,3861l7161,3722e" filled="f" stroked="t" strokeweight=".75pt" strokecolor="#7C5F9F">
                <v:path arrowok="t"/>
              </v:shape>
            </v:group>
            <v:group style="position:absolute;left:7161;top:3722;width:139;height:139" coordorigin="7161,3722" coordsize="139,139">
              <v:shape style="position:absolute;left:7161;top:3722;width:139;height:139" coordorigin="7161,3722" coordsize="139,139" path="m7161,3861l7300,3722e" filled="f" stroked="t" strokeweight=".75pt" strokecolor="#7C5F9F">
                <v:path arrowok="t"/>
              </v:shape>
            </v:group>
            <v:group style="position:absolute;left:7591;top:4166;width:139;height:139" coordorigin="7591,4166" coordsize="139,139">
              <v:shape style="position:absolute;left:7591;top:4166;width:139;height:139" coordorigin="7591,4166" coordsize="139,139" path="m7660,4236l7591,4305,7730,4305,7660,4236e" filled="t" fillcolor="#8063A1" stroked="f">
                <v:path arrowok="t"/>
                <v:fill/>
              </v:shape>
              <v:shape style="position:absolute;left:7591;top:4166;width:139;height:139" coordorigin="7591,4166" coordsize="139,139" path="m7730,4166l7591,4166,7660,4236,7730,4166e" filled="t" fillcolor="#8063A1" stroked="f">
                <v:path arrowok="t"/>
                <v:fill/>
              </v:shape>
            </v:group>
            <v:group style="position:absolute;left:7591;top:4166;width:139;height:139" coordorigin="7591,4166" coordsize="139,139">
              <v:shape style="position:absolute;left:7591;top:4166;width:139;height:139" coordorigin="7591,4166" coordsize="139,139" path="m7730,4305l7591,4166e" filled="f" stroked="t" strokeweight=".75pt" strokecolor="#7C5F9F">
                <v:path arrowok="t"/>
              </v:shape>
            </v:group>
            <v:group style="position:absolute;left:7591;top:4166;width:139;height:139" coordorigin="7591,4166" coordsize="139,139">
              <v:shape style="position:absolute;left:7591;top:4166;width:139;height:139" coordorigin="7591,4166" coordsize="139,139" path="m7591,4305l7730,4166e" filled="f" stroked="t" strokeweight=".75pt" strokecolor="#7C5F9F">
                <v:path arrowok="t"/>
              </v:shape>
            </v:group>
            <v:group style="position:absolute;left:8018;top:4240;width:139;height:139" coordorigin="8018,4240" coordsize="139,139">
              <v:shape style="position:absolute;left:8018;top:4240;width:139;height:139" coordorigin="8018,4240" coordsize="139,139" path="m8088,4310l8018,4380,8157,4380,8088,4310e" filled="t" fillcolor="#8063A1" stroked="f">
                <v:path arrowok="t"/>
                <v:fill/>
              </v:shape>
              <v:shape style="position:absolute;left:8018;top:4240;width:139;height:139" coordorigin="8018,4240" coordsize="139,139" path="m8157,4240l8018,4240,8088,4310,8157,4240e" filled="t" fillcolor="#8063A1" stroked="f">
                <v:path arrowok="t"/>
                <v:fill/>
              </v:shape>
            </v:group>
            <v:group style="position:absolute;left:8018;top:4240;width:139;height:139" coordorigin="8018,4240" coordsize="139,139">
              <v:shape style="position:absolute;left:8018;top:4240;width:139;height:139" coordorigin="8018,4240" coordsize="139,139" path="m8157,4380l8018,4240e" filled="f" stroked="t" strokeweight=".75pt" strokecolor="#7C5F9F">
                <v:path arrowok="t"/>
              </v:shape>
            </v:group>
            <v:group style="position:absolute;left:8018;top:4240;width:139;height:139" coordorigin="8018,4240" coordsize="139,139">
              <v:shape style="position:absolute;left:8018;top:4240;width:139;height:139" coordorigin="8018,4240" coordsize="139,139" path="m8018,4380l8157,4240e" filled="f" stroked="t" strokeweight=".75pt" strokecolor="#7C5F9F">
                <v:path arrowok="t"/>
              </v:shape>
            </v:group>
            <v:group style="position:absolute;left:8445;top:3549;width:139;height:139" coordorigin="8445,3549" coordsize="139,139">
              <v:shape style="position:absolute;left:8445;top:3549;width:139;height:139" coordorigin="8445,3549" coordsize="139,139" path="m8515,3619l8445,3688,8584,3688,8515,3619e" filled="t" fillcolor="#8063A1" stroked="f">
                <v:path arrowok="t"/>
                <v:fill/>
              </v:shape>
              <v:shape style="position:absolute;left:8445;top:3549;width:139;height:139" coordorigin="8445,3549" coordsize="139,139" path="m8584,3549l8445,3549,8515,3619,8584,3549e" filled="t" fillcolor="#8063A1" stroked="f">
                <v:path arrowok="t"/>
                <v:fill/>
              </v:shape>
            </v:group>
            <v:group style="position:absolute;left:8445;top:3549;width:139;height:139" coordorigin="8445,3549" coordsize="139,139">
              <v:shape style="position:absolute;left:8445;top:3549;width:139;height:139" coordorigin="8445,3549" coordsize="139,139" path="m8584,3688l8445,3549e" filled="f" stroked="t" strokeweight=".75pt" strokecolor="#7C5F9F">
                <v:path arrowok="t"/>
              </v:shape>
            </v:group>
            <v:group style="position:absolute;left:8445;top:3549;width:139;height:139" coordorigin="8445,3549" coordsize="139,139">
              <v:shape style="position:absolute;left:8445;top:3549;width:139;height:139" coordorigin="8445,3549" coordsize="139,139" path="m8445,3688l8584,3549e" filled="f" stroked="t" strokeweight=".75pt" strokecolor="#7C5F9F">
                <v:path arrowok="t"/>
              </v:shape>
            </v:group>
            <v:group style="position:absolute;left:8875;top:3969;width:139;height:139" coordorigin="8875,3969" coordsize="139,139">
              <v:shape style="position:absolute;left:8875;top:3969;width:139;height:139" coordorigin="8875,3969" coordsize="139,139" path="m8944,4039l8875,4108,9014,4108,8944,4039e" filled="t" fillcolor="#8063A1" stroked="f">
                <v:path arrowok="t"/>
                <v:fill/>
              </v:shape>
              <v:shape style="position:absolute;left:8875;top:3969;width:139;height:139" coordorigin="8875,3969" coordsize="139,139" path="m9014,3969l8875,3969,8944,4039,9014,3969e" filled="t" fillcolor="#8063A1" stroked="f">
                <v:path arrowok="t"/>
                <v:fill/>
              </v:shape>
            </v:group>
            <v:group style="position:absolute;left:8875;top:3969;width:139;height:139" coordorigin="8875,3969" coordsize="139,139">
              <v:shape style="position:absolute;left:8875;top:3969;width:139;height:139" coordorigin="8875,3969" coordsize="139,139" path="m9014,4108l8875,3969e" filled="f" stroked="t" strokeweight=".75pt" strokecolor="#7C5F9F">
                <v:path arrowok="t"/>
              </v:shape>
            </v:group>
            <v:group style="position:absolute;left:8875;top:3969;width:139;height:139" coordorigin="8875,3969" coordsize="139,139">
              <v:shape style="position:absolute;left:8875;top:3969;width:139;height:139" coordorigin="8875,3969" coordsize="139,139" path="m8875,4108l9014,3969e" filled="f" stroked="t" strokeweight=".75pt" strokecolor="#7C5F9F">
                <v:path arrowok="t"/>
              </v:shape>
            </v:group>
            <v:group style="position:absolute;left:9302;top:3549;width:139;height:139" coordorigin="9302,3549" coordsize="139,139">
              <v:shape style="position:absolute;left:9302;top:3549;width:139;height:139" coordorigin="9302,3549" coordsize="139,139" path="m9372,3619l9302,3688,9441,3688,9372,3619e" filled="t" fillcolor="#8063A1" stroked="f">
                <v:path arrowok="t"/>
                <v:fill/>
              </v:shape>
              <v:shape style="position:absolute;left:9302;top:3549;width:139;height:139" coordorigin="9302,3549" coordsize="139,139" path="m9441,3549l9302,3549,9372,3619,9441,3549e" filled="t" fillcolor="#8063A1" stroked="f">
                <v:path arrowok="t"/>
                <v:fill/>
              </v:shape>
            </v:group>
            <v:group style="position:absolute;left:9302;top:3549;width:139;height:139" coordorigin="9302,3549" coordsize="139,139">
              <v:shape style="position:absolute;left:9302;top:3549;width:139;height:139" coordorigin="9302,3549" coordsize="139,139" path="m9441,3688l9302,3549e" filled="f" stroked="t" strokeweight=".75pt" strokecolor="#7C5F9F">
                <v:path arrowok="t"/>
              </v:shape>
            </v:group>
            <v:group style="position:absolute;left:9302;top:3549;width:139;height:139" coordorigin="9302,3549" coordsize="139,139">
              <v:shape style="position:absolute;left:9302;top:3549;width:139;height:139" coordorigin="9302,3549" coordsize="139,139" path="m9302,3688l9441,3549e" filled="f" stroked="t" strokeweight=".75pt" strokecolor="#7C5F9F">
                <v:path arrowok="t"/>
              </v:shape>
            </v:group>
            <v:group style="position:absolute;left:9729;top:4288;width:139;height:139" coordorigin="9729,4288" coordsize="139,139">
              <v:shape style="position:absolute;left:9729;top:4288;width:139;height:139" coordorigin="9729,4288" coordsize="139,139" path="m9799,4358l9729,4428,9868,4428,9799,4358e" filled="t" fillcolor="#8063A1" stroked="f">
                <v:path arrowok="t"/>
                <v:fill/>
              </v:shape>
              <v:shape style="position:absolute;left:9729;top:4288;width:139;height:139" coordorigin="9729,4288" coordsize="139,139" path="m9868,4288l9729,4288,9799,4358,9868,4288e" filled="t" fillcolor="#8063A1" stroked="f">
                <v:path arrowok="t"/>
                <v:fill/>
              </v:shape>
            </v:group>
            <v:group style="position:absolute;left:9729;top:4288;width:139;height:139" coordorigin="9729,4288" coordsize="139,139">
              <v:shape style="position:absolute;left:9729;top:4288;width:139;height:139" coordorigin="9729,4288" coordsize="139,139" path="m9868,4428l9729,4288e" filled="f" stroked="t" strokeweight=".75pt" strokecolor="#7C5F9F">
                <v:path arrowok="t"/>
              </v:shape>
            </v:group>
            <v:group style="position:absolute;left:9729;top:4288;width:139;height:139" coordorigin="9729,4288" coordsize="139,139">
              <v:shape style="position:absolute;left:9729;top:4288;width:139;height:139" coordorigin="9729,4288" coordsize="139,139" path="m9729,4428l9868,4288e" filled="f" stroked="t" strokeweight=".75pt" strokecolor="#7C5F9F">
                <v:path arrowok="t"/>
              </v:shape>
            </v:group>
            <v:group style="position:absolute;left:10159;top:3993;width:139;height:139" coordorigin="10159,3993" coordsize="139,139">
              <v:shape style="position:absolute;left:10159;top:3993;width:139;height:139" coordorigin="10159,3993" coordsize="139,139" path="m10228,4063l10159,4132,10298,4132,10228,4063e" filled="t" fillcolor="#8063A1" stroked="f">
                <v:path arrowok="t"/>
                <v:fill/>
              </v:shape>
              <v:shape style="position:absolute;left:10159;top:3993;width:139;height:139" coordorigin="10159,3993" coordsize="139,139" path="m10298,3993l10159,3993,10228,4063,10298,3993e" filled="t" fillcolor="#8063A1" stroked="f">
                <v:path arrowok="t"/>
                <v:fill/>
              </v:shape>
            </v:group>
            <v:group style="position:absolute;left:10159;top:3993;width:139;height:139" coordorigin="10159,3993" coordsize="139,139">
              <v:shape style="position:absolute;left:10159;top:3993;width:139;height:139" coordorigin="10159,3993" coordsize="139,139" path="m10298,4132l10159,3993e" filled="f" stroked="t" strokeweight=".75pt" strokecolor="#7C5F9F">
                <v:path arrowok="t"/>
              </v:shape>
            </v:group>
            <v:group style="position:absolute;left:10159;top:3993;width:139;height:139" coordorigin="10159,3993" coordsize="139,139">
              <v:shape style="position:absolute;left:10159;top:3993;width:139;height:139" coordorigin="10159,3993" coordsize="139,139" path="m10159,4132l10298,3993e" filled="f" stroked="t" strokeweight=".75pt" strokecolor="#7C5F9F">
                <v:path arrowok="t"/>
              </v:shape>
            </v:group>
            <v:group style="position:absolute;left:10586;top:3770;width:139;height:139" coordorigin="10586,3770" coordsize="139,139">
              <v:shape style="position:absolute;left:10586;top:3770;width:139;height:139" coordorigin="10586,3770" coordsize="139,139" path="m10656,3840l10586,3909,10725,3909,10656,3840e" filled="t" fillcolor="#8063A1" stroked="f">
                <v:path arrowok="t"/>
                <v:fill/>
              </v:shape>
              <v:shape style="position:absolute;left:10586;top:3770;width:139;height:139" coordorigin="10586,3770" coordsize="139,139" path="m10725,3770l10586,3770,10656,3840,10725,3770e" filled="t" fillcolor="#8063A1" stroked="f">
                <v:path arrowok="t"/>
                <v:fill/>
              </v:shape>
            </v:group>
            <v:group style="position:absolute;left:10586;top:3770;width:139;height:139" coordorigin="10586,3770" coordsize="139,139">
              <v:shape style="position:absolute;left:10586;top:3770;width:139;height:139" coordorigin="10586,3770" coordsize="139,139" path="m10725,3909l10586,3770e" filled="f" stroked="t" strokeweight=".75pt" strokecolor="#7C5F9F">
                <v:path arrowok="t"/>
              </v:shape>
            </v:group>
            <v:group style="position:absolute;left:10586;top:3770;width:139;height:139" coordorigin="10586,3770" coordsize="139,139">
              <v:shape style="position:absolute;left:10586;top:3770;width:139;height:139" coordorigin="10586,3770" coordsize="139,139" path="m10586,3909l10725,3770e" filled="f" stroked="t" strokeweight=".75pt" strokecolor="#7C5F9F">
                <v:path arrowok="t"/>
              </v:shape>
            </v:group>
            <v:group style="position:absolute;left:11016;top:3573;width:139;height:139" coordorigin="11016,3573" coordsize="139,139">
              <v:shape style="position:absolute;left:11016;top:3573;width:139;height:139" coordorigin="11016,3573" coordsize="139,139" path="m11085,3643l11016,3712,11155,3712,11085,3643e" filled="t" fillcolor="#8063A1" stroked="f">
                <v:path arrowok="t"/>
                <v:fill/>
              </v:shape>
              <v:shape style="position:absolute;left:11016;top:3573;width:139;height:139" coordorigin="11016,3573" coordsize="139,139" path="m11155,3573l11016,3573,11085,3643,11155,3573e" filled="t" fillcolor="#8063A1" stroked="f">
                <v:path arrowok="t"/>
                <v:fill/>
              </v:shape>
            </v:group>
            <v:group style="position:absolute;left:11016;top:3573;width:139;height:139" coordorigin="11016,3573" coordsize="139,139">
              <v:shape style="position:absolute;left:11016;top:3573;width:139;height:139" coordorigin="11016,3573" coordsize="139,139" path="m11155,3712l11016,3573e" filled="f" stroked="t" strokeweight=".75pt" strokecolor="#7C5F9F">
                <v:path arrowok="t"/>
              </v:shape>
            </v:group>
            <v:group style="position:absolute;left:11016;top:3573;width:139;height:139" coordorigin="11016,3573" coordsize="139,139">
              <v:shape style="position:absolute;left:11016;top:3573;width:139;height:139" coordorigin="11016,3573" coordsize="139,139" path="m11016,3712l11155,3573e" filled="f" stroked="t" strokeweight=".75pt" strokecolor="#7C5F9F">
                <v:path arrowok="t"/>
              </v:shape>
            </v:group>
            <v:group style="position:absolute;left:11443;top:3698;width:139;height:139" coordorigin="11443,3698" coordsize="139,139">
              <v:shape style="position:absolute;left:11443;top:3698;width:139;height:139" coordorigin="11443,3698" coordsize="139,139" path="m11512,3768l11443,3837,11582,3837,11512,3768e" filled="t" fillcolor="#8063A1" stroked="f">
                <v:path arrowok="t"/>
                <v:fill/>
              </v:shape>
              <v:shape style="position:absolute;left:11443;top:3698;width:139;height:139" coordorigin="11443,3698" coordsize="139,139" path="m11582,3698l11443,3698,11512,3768,11582,3698e" filled="t" fillcolor="#8063A1" stroked="f">
                <v:path arrowok="t"/>
                <v:fill/>
              </v:shape>
            </v:group>
            <v:group style="position:absolute;left:11443;top:3698;width:139;height:139" coordorigin="11443,3698" coordsize="139,139">
              <v:shape style="position:absolute;left:11443;top:3698;width:139;height:139" coordorigin="11443,3698" coordsize="139,139" path="m11582,3837l11443,3698e" filled="f" stroked="t" strokeweight=".75pt" strokecolor="#7C5F9F">
                <v:path arrowok="t"/>
              </v:shape>
            </v:group>
            <v:group style="position:absolute;left:11443;top:3698;width:139;height:139" coordorigin="11443,3698" coordsize="139,139">
              <v:shape style="position:absolute;left:11443;top:3698;width:139;height:139" coordorigin="11443,3698" coordsize="139,139" path="m11443,3837l11582,3698e" filled="f" stroked="t" strokeweight=".75pt" strokecolor="#7C5F9F">
                <v:path arrowok="t"/>
              </v:shape>
            </v:group>
            <v:group style="position:absolute;left:11870;top:3597;width:139;height:139" coordorigin="11870,3597" coordsize="139,139">
              <v:shape style="position:absolute;left:11870;top:3597;width:139;height:139" coordorigin="11870,3597" coordsize="139,139" path="m11940,3667l11870,3736,12009,3736,11940,3667e" filled="t" fillcolor="#8063A1" stroked="f">
                <v:path arrowok="t"/>
                <v:fill/>
              </v:shape>
              <v:shape style="position:absolute;left:11870;top:3597;width:139;height:139" coordorigin="11870,3597" coordsize="139,139" path="m12009,3597l11870,3597,11940,3667,12009,3597e" filled="t" fillcolor="#8063A1" stroked="f">
                <v:path arrowok="t"/>
                <v:fill/>
              </v:shape>
            </v:group>
            <v:group style="position:absolute;left:11870;top:3597;width:139;height:139" coordorigin="11870,3597" coordsize="139,139">
              <v:shape style="position:absolute;left:11870;top:3597;width:139;height:139" coordorigin="11870,3597" coordsize="139,139" path="m12009,3736l11870,3597e" filled="f" stroked="t" strokeweight=".75pt" strokecolor="#7C5F9F">
                <v:path arrowok="t"/>
              </v:shape>
            </v:group>
            <v:group style="position:absolute;left:11870;top:3597;width:139;height:139" coordorigin="11870,3597" coordsize="139,139">
              <v:shape style="position:absolute;left:11870;top:3597;width:139;height:139" coordorigin="11870,3597" coordsize="139,139" path="m11870,3736l12009,3597e" filled="f" stroked="t" strokeweight=".75pt" strokecolor="#7C5F9F">
                <v:path arrowok="t"/>
              </v:shape>
            </v:group>
            <v:group style="position:absolute;left:12300;top:3376;width:139;height:139" coordorigin="12300,3376" coordsize="139,139">
              <v:shape style="position:absolute;left:12300;top:3376;width:139;height:139" coordorigin="12300,3376" coordsize="139,139" path="m12369,3446l12300,3516,12439,3516,12369,3446e" filled="t" fillcolor="#8063A1" stroked="f">
                <v:path arrowok="t"/>
                <v:fill/>
              </v:shape>
              <v:shape style="position:absolute;left:12300;top:3376;width:139;height:139" coordorigin="12300,3376" coordsize="139,139" path="m12439,3376l12300,3376,12369,3446,12439,3376e" filled="t" fillcolor="#8063A1" stroked="f">
                <v:path arrowok="t"/>
                <v:fill/>
              </v:shape>
            </v:group>
            <v:group style="position:absolute;left:12300;top:3376;width:139;height:139" coordorigin="12300,3376" coordsize="139,139">
              <v:shape style="position:absolute;left:12300;top:3376;width:139;height:139" coordorigin="12300,3376" coordsize="139,139" path="m12439,3516l12300,3376e" filled="f" stroked="t" strokeweight=".75pt" strokecolor="#7C5F9F">
                <v:path arrowok="t"/>
              </v:shape>
            </v:group>
            <v:group style="position:absolute;left:12300;top:3376;width:139;height:139" coordorigin="12300,3376" coordsize="139,139">
              <v:shape style="position:absolute;left:12300;top:3376;width:139;height:139" coordorigin="12300,3376" coordsize="139,139" path="m12300,3516l12439,3376e" filled="f" stroked="t" strokeweight=".75pt" strokecolor="#7C5F9F">
                <v:path arrowok="t"/>
              </v:shape>
            </v:group>
            <v:group style="position:absolute;left:12727;top:3597;width:139;height:139" coordorigin="12727,3597" coordsize="139,139">
              <v:shape style="position:absolute;left:12727;top:3597;width:139;height:139" coordorigin="12727,3597" coordsize="139,139" path="m12796,3667l12727,3736,12866,3736,12796,3667e" filled="t" fillcolor="#8063A1" stroked="f">
                <v:path arrowok="t"/>
                <v:fill/>
              </v:shape>
              <v:shape style="position:absolute;left:12727;top:3597;width:139;height:139" coordorigin="12727,3597" coordsize="139,139" path="m12866,3597l12727,3597,12796,3667,12866,3597e" filled="t" fillcolor="#8063A1" stroked="f">
                <v:path arrowok="t"/>
                <v:fill/>
              </v:shape>
            </v:group>
            <v:group style="position:absolute;left:12727;top:3597;width:139;height:139" coordorigin="12727,3597" coordsize="139,139">
              <v:shape style="position:absolute;left:12727;top:3597;width:139;height:139" coordorigin="12727,3597" coordsize="139,139" path="m12866,3736l12727,3597e" filled="f" stroked="t" strokeweight=".75pt" strokecolor="#7C5F9F">
                <v:path arrowok="t"/>
              </v:shape>
            </v:group>
            <v:group style="position:absolute;left:12727;top:3597;width:139;height:139" coordorigin="12727,3597" coordsize="139,139">
              <v:shape style="position:absolute;left:12727;top:3597;width:139;height:139" coordorigin="12727,3597" coordsize="139,139" path="m12727,3736l12866,3597e" filled="f" stroked="t" strokeweight=".75pt" strokecolor="#7C5F9F">
                <v:path arrowok="t"/>
              </v:shape>
            </v:group>
            <v:group style="position:absolute;left:13154;top:3871;width:139;height:139" coordorigin="13154,3871" coordsize="139,139">
              <v:shape style="position:absolute;left:13154;top:3871;width:139;height:139" coordorigin="13154,3871" coordsize="139,139" path="m13224,3940l13154,4010,13293,4010,13224,3940e" filled="t" fillcolor="#8063A1" stroked="f">
                <v:path arrowok="t"/>
                <v:fill/>
              </v:shape>
              <v:shape style="position:absolute;left:13154;top:3871;width:139;height:139" coordorigin="13154,3871" coordsize="139,139" path="m13293,3871l13154,3871,13224,3940,13293,3871e" filled="t" fillcolor="#8063A1" stroked="f">
                <v:path arrowok="t"/>
                <v:fill/>
              </v:shape>
            </v:group>
            <v:group style="position:absolute;left:13154;top:3871;width:139;height:139" coordorigin="13154,3871" coordsize="139,139">
              <v:shape style="position:absolute;left:13154;top:3871;width:139;height:139" coordorigin="13154,3871" coordsize="139,139" path="m13293,4010l13154,3871e" filled="f" stroked="t" strokeweight=".75pt" strokecolor="#7C5F9F">
                <v:path arrowok="t"/>
              </v:shape>
            </v:group>
            <v:group style="position:absolute;left:13154;top:3871;width:139;height:139" coordorigin="13154,3871" coordsize="139,139">
              <v:shape style="position:absolute;left:13154;top:3871;width:139;height:139" coordorigin="13154,3871" coordsize="139,139" path="m13154,4010l13293,3871e" filled="f" stroked="t" strokeweight=".75pt" strokecolor="#7C5F9F">
                <v:path arrowok="t"/>
              </v:shape>
            </v:group>
            <v:group style="position:absolute;left:13584;top:3796;width:139;height:139" coordorigin="13584,3796" coordsize="139,139">
              <v:shape style="position:absolute;left:13584;top:3796;width:139;height:139" coordorigin="13584,3796" coordsize="139,139" path="m13653,3866l13584,3936,13723,3936,13653,3866e" filled="t" fillcolor="#8063A1" stroked="f">
                <v:path arrowok="t"/>
                <v:fill/>
              </v:shape>
              <v:shape style="position:absolute;left:13584;top:3796;width:139;height:139" coordorigin="13584,3796" coordsize="139,139" path="m13723,3796l13584,3796,13653,3866,13723,3796e" filled="t" fillcolor="#8063A1" stroked="f">
                <v:path arrowok="t"/>
                <v:fill/>
              </v:shape>
            </v:group>
            <v:group style="position:absolute;left:13584;top:3796;width:139;height:139" coordorigin="13584,3796" coordsize="139,139">
              <v:shape style="position:absolute;left:13584;top:3796;width:139;height:139" coordorigin="13584,3796" coordsize="139,139" path="m13723,3936l13584,3796e" filled="f" stroked="t" strokeweight=".75pt" strokecolor="#7C5F9F">
                <v:path arrowok="t"/>
              </v:shape>
            </v:group>
            <v:group style="position:absolute;left:13584;top:3796;width:139;height:139" coordorigin="13584,3796" coordsize="139,139">
              <v:shape style="position:absolute;left:13584;top:3796;width:139;height:139" coordorigin="13584,3796" coordsize="139,139" path="m13584,3936l13723,3796e" filled="f" stroked="t" strokeweight=".75pt" strokecolor="#7C5F9F">
                <v:path arrowok="t"/>
              </v:shape>
            </v:group>
            <v:group style="position:absolute;left:14011;top:3969;width:139;height:139" coordorigin="14011,3969" coordsize="139,139">
              <v:shape style="position:absolute;left:14011;top:3969;width:139;height:139" coordorigin="14011,3969" coordsize="139,139" path="m14080,4039l14011,4108,14150,4108,14080,4039e" filled="t" fillcolor="#8063A1" stroked="f">
                <v:path arrowok="t"/>
                <v:fill/>
              </v:shape>
              <v:shape style="position:absolute;left:14011;top:3969;width:139;height:139" coordorigin="14011,3969" coordsize="139,139" path="m14150,3969l14011,3969,14080,4039,14150,3969e" filled="t" fillcolor="#8063A1" stroked="f">
                <v:path arrowok="t"/>
                <v:fill/>
              </v:shape>
            </v:group>
            <v:group style="position:absolute;left:14011;top:3969;width:139;height:139" coordorigin="14011,3969" coordsize="139,139">
              <v:shape style="position:absolute;left:14011;top:3969;width:139;height:139" coordorigin="14011,3969" coordsize="139,139" path="m14150,4108l14011,3969e" filled="f" stroked="t" strokeweight=".75pt" strokecolor="#7C5F9F">
                <v:path arrowok="t"/>
              </v:shape>
            </v:group>
            <v:group style="position:absolute;left:14011;top:3969;width:139;height:139" coordorigin="14011,3969" coordsize="139,139">
              <v:shape style="position:absolute;left:14011;top:3969;width:139;height:139" coordorigin="14011,3969" coordsize="139,139" path="m14011,4108l14150,3969e" filled="f" stroked="t" strokeweight=".75pt" strokecolor="#7C5F9F">
                <v:path arrowok="t"/>
              </v:shape>
            </v:group>
            <v:group style="position:absolute;left:14438;top:3648;width:139;height:139" coordorigin="14438,3648" coordsize="139,139">
              <v:shape style="position:absolute;left:14438;top:3648;width:139;height:139" coordorigin="14438,3648" coordsize="139,139" path="m14508,3717l14438,3787,14577,3787,14508,3717e" filled="t" fillcolor="#8063A1" stroked="f">
                <v:path arrowok="t"/>
                <v:fill/>
              </v:shape>
              <v:shape style="position:absolute;left:14438;top:3648;width:139;height:139" coordorigin="14438,3648" coordsize="139,139" path="m14577,3648l14438,3648,14508,3717,14577,3648e" filled="t" fillcolor="#8063A1" stroked="f">
                <v:path arrowok="t"/>
                <v:fill/>
              </v:shape>
            </v:group>
            <v:group style="position:absolute;left:14438;top:3648;width:139;height:139" coordorigin="14438,3648" coordsize="139,139">
              <v:shape style="position:absolute;left:14438;top:3648;width:139;height:139" coordorigin="14438,3648" coordsize="139,139" path="m14577,3787l14438,3648e" filled="f" stroked="t" strokeweight=".75pt" strokecolor="#7C5F9F">
                <v:path arrowok="t"/>
              </v:shape>
            </v:group>
            <v:group style="position:absolute;left:14438;top:3648;width:139;height:139" coordorigin="14438,3648" coordsize="139,139">
              <v:shape style="position:absolute;left:14438;top:3648;width:139;height:139" coordorigin="14438,3648" coordsize="139,139" path="m14438,3787l14577,3648e" filled="f" stroked="t" strokeweight=".75pt" strokecolor="#7C5F9F">
                <v:path arrowok="t"/>
              </v:shape>
            </v:group>
            <v:group style="position:absolute;left:14868;top:3624;width:139;height:139" coordorigin="14868,3624" coordsize="139,139">
              <v:shape style="position:absolute;left:14868;top:3624;width:139;height:139" coordorigin="14868,3624" coordsize="139,139" path="m14937,3693l14868,3763,15007,3763,14937,3693e" filled="t" fillcolor="#8063A1" stroked="f">
                <v:path arrowok="t"/>
                <v:fill/>
              </v:shape>
              <v:shape style="position:absolute;left:14868;top:3624;width:139;height:139" coordorigin="14868,3624" coordsize="139,139" path="m15007,3624l14868,3624,14937,3693,15007,3624e" filled="t" fillcolor="#8063A1" stroked="f">
                <v:path arrowok="t"/>
                <v:fill/>
              </v:shape>
            </v:group>
            <v:group style="position:absolute;left:14868;top:3624;width:139;height:139" coordorigin="14868,3624" coordsize="139,139">
              <v:shape style="position:absolute;left:14868;top:3624;width:139;height:139" coordorigin="14868,3624" coordsize="139,139" path="m15007,3763l14868,3624e" filled="f" stroked="t" strokeweight=".75pt" strokecolor="#7C5F9F">
                <v:path arrowok="t"/>
              </v:shape>
            </v:group>
            <v:group style="position:absolute;left:14868;top:3624;width:139;height:139" coordorigin="14868,3624" coordsize="139,139">
              <v:shape style="position:absolute;left:14868;top:3624;width:139;height:139" coordorigin="14868,3624" coordsize="139,139" path="m14868,3763l15007,3624e" filled="f" stroked="t" strokeweight=".75pt" strokecolor="#7C5F9F">
                <v:path arrowok="t"/>
              </v:shape>
            </v:group>
            <v:group style="position:absolute;left:15295;top:4017;width:139;height:139" coordorigin="15295,4017" coordsize="139,139">
              <v:shape style="position:absolute;left:15295;top:4017;width:139;height:139" coordorigin="15295,4017" coordsize="139,139" path="m15364,4087l15295,4156,15434,4156,15364,4087e" filled="t" fillcolor="#8063A1" stroked="f">
                <v:path arrowok="t"/>
                <v:fill/>
              </v:shape>
              <v:shape style="position:absolute;left:15295;top:4017;width:139;height:139" coordorigin="15295,4017" coordsize="139,139" path="m15434,4017l15295,4017,15364,4087,15434,4017e" filled="t" fillcolor="#8063A1" stroked="f">
                <v:path arrowok="t"/>
                <v:fill/>
              </v:shape>
            </v:group>
            <v:group style="position:absolute;left:15295;top:4017;width:139;height:139" coordorigin="15295,4017" coordsize="139,139">
              <v:shape style="position:absolute;left:15295;top:4017;width:139;height:139" coordorigin="15295,4017" coordsize="139,139" path="m15434,4156l15295,4017e" filled="f" stroked="t" strokeweight=".75pt" strokecolor="#7C5F9F">
                <v:path arrowok="t"/>
              </v:shape>
            </v:group>
            <v:group style="position:absolute;left:15295;top:4017;width:139;height:139" coordorigin="15295,4017" coordsize="139,139">
              <v:shape style="position:absolute;left:15295;top:4017;width:139;height:139" coordorigin="15295,4017" coordsize="139,139" path="m15295,4156l15434,4017e" filled="f" stroked="t" strokeweight=".75pt" strokecolor="#7C5F9F">
                <v:path arrowok="t"/>
              </v:shape>
            </v:group>
            <v:group style="position:absolute;left:15722;top:3698;width:139;height:139" coordorigin="15722,3698" coordsize="139,139">
              <v:shape style="position:absolute;left:15722;top:3698;width:139;height:139" coordorigin="15722,3698" coordsize="139,139" path="m15792,3768l15722,3837,15861,3837,15792,3768e" filled="t" fillcolor="#8063A1" stroked="f">
                <v:path arrowok="t"/>
                <v:fill/>
              </v:shape>
              <v:shape style="position:absolute;left:15722;top:3698;width:139;height:139" coordorigin="15722,3698" coordsize="139,139" path="m15861,3698l15722,3698,15792,3768,15861,3698e" filled="t" fillcolor="#8063A1" stroked="f">
                <v:path arrowok="t"/>
                <v:fill/>
              </v:shape>
            </v:group>
            <v:group style="position:absolute;left:15722;top:3698;width:139;height:139" coordorigin="15722,3698" coordsize="139,139">
              <v:shape style="position:absolute;left:15722;top:3698;width:139;height:139" coordorigin="15722,3698" coordsize="139,139" path="m15861,3837l15722,3698e" filled="f" stroked="t" strokeweight=".75pt" strokecolor="#7C5F9F">
                <v:path arrowok="t"/>
              </v:shape>
            </v:group>
            <v:group style="position:absolute;left:15722;top:3698;width:139;height:139" coordorigin="15722,3698" coordsize="139,139">
              <v:shape style="position:absolute;left:15722;top:3698;width:139;height:139" coordorigin="15722,3698" coordsize="139,139" path="m15722,3837l15861,3698e" filled="f" stroked="t" strokeweight=".75pt" strokecolor="#7C5F9F">
                <v:path arrowok="t"/>
              </v:shape>
            </v:group>
            <v:group style="position:absolute;left:16152;top:3648;width:139;height:139" coordorigin="16152,3648" coordsize="139,139">
              <v:shape style="position:absolute;left:16152;top:3648;width:139;height:139" coordorigin="16152,3648" coordsize="139,139" path="m16221,3717l16152,3787,16291,3787,16221,3717e" filled="t" fillcolor="#8063A1" stroked="f">
                <v:path arrowok="t"/>
                <v:fill/>
              </v:shape>
              <v:shape style="position:absolute;left:16152;top:3648;width:139;height:139" coordorigin="16152,3648" coordsize="139,139" path="m16291,3648l16152,3648,16221,3717,16291,3648e" filled="t" fillcolor="#8063A1" stroked="f">
                <v:path arrowok="t"/>
                <v:fill/>
              </v:shape>
            </v:group>
            <v:group style="position:absolute;left:16152;top:3648;width:139;height:139" coordorigin="16152,3648" coordsize="139,139">
              <v:shape style="position:absolute;left:16152;top:3648;width:139;height:139" coordorigin="16152,3648" coordsize="139,139" path="m16291,3787l16152,3648e" filled="f" stroked="t" strokeweight=".75pt" strokecolor="#7C5F9F">
                <v:path arrowok="t"/>
              </v:shape>
            </v:group>
            <v:group style="position:absolute;left:16152;top:3648;width:139;height:139" coordorigin="16152,3648" coordsize="139,139">
              <v:shape style="position:absolute;left:16152;top:3648;width:139;height:139" coordorigin="16152,3648" coordsize="139,139" path="m16152,3787l16291,3648e" filled="f" stroked="t" strokeweight=".75pt" strokecolor="#7C5F9F">
                <v:path arrowok="t"/>
              </v:shape>
            </v:group>
            <v:group style="position:absolute;left:16579;top:3451;width:139;height:139" coordorigin="16579,3451" coordsize="139,139">
              <v:shape style="position:absolute;left:16579;top:3451;width:139;height:139" coordorigin="16579,3451" coordsize="139,139" path="m16648,3520l16579,3590,16718,3590,16648,3520e" filled="t" fillcolor="#8063A1" stroked="f">
                <v:path arrowok="t"/>
                <v:fill/>
              </v:shape>
              <v:shape style="position:absolute;left:16579;top:3451;width:139;height:139" coordorigin="16579,3451" coordsize="139,139" path="m16718,3451l16579,3451,16648,3520,16718,3451e" filled="t" fillcolor="#8063A1" stroked="f">
                <v:path arrowok="t"/>
                <v:fill/>
              </v:shape>
            </v:group>
            <v:group style="position:absolute;left:16579;top:3451;width:139;height:139" coordorigin="16579,3451" coordsize="139,139">
              <v:shape style="position:absolute;left:16579;top:3451;width:139;height:139" coordorigin="16579,3451" coordsize="139,139" path="m16718,3590l16579,3451e" filled="f" stroked="t" strokeweight=".75pt" strokecolor="#7C5F9F">
                <v:path arrowok="t"/>
              </v:shape>
            </v:group>
            <v:group style="position:absolute;left:16579;top:3451;width:139;height:139" coordorigin="16579,3451" coordsize="139,139">
              <v:shape style="position:absolute;left:16579;top:3451;width:139;height:139" coordorigin="16579,3451" coordsize="139,139" path="m16579,3590l16718,3451e" filled="f" stroked="t" strokeweight=".75pt" strokecolor="#7C5F9F">
                <v:path arrowok="t"/>
              </v:shape>
            </v:group>
            <v:group style="position:absolute;left:17006;top:3525;width:139;height:139" coordorigin="17006,3525" coordsize="139,139">
              <v:shape style="position:absolute;left:17006;top:3525;width:139;height:139" coordorigin="17006,3525" coordsize="139,139" path="m17076,3595l17006,3664,17145,3664,17076,3595e" filled="t" fillcolor="#8063A1" stroked="f">
                <v:path arrowok="t"/>
                <v:fill/>
              </v:shape>
              <v:shape style="position:absolute;left:17006;top:3525;width:139;height:139" coordorigin="17006,3525" coordsize="139,139" path="m17145,3525l17006,3525,17076,3595,17145,3525e" filled="t" fillcolor="#8063A1" stroked="f">
                <v:path arrowok="t"/>
                <v:fill/>
              </v:shape>
            </v:group>
            <v:group style="position:absolute;left:17006;top:3525;width:139;height:139" coordorigin="17006,3525" coordsize="139,139">
              <v:shape style="position:absolute;left:17006;top:3525;width:139;height:139" coordorigin="17006,3525" coordsize="139,139" path="m17145,3664l17006,3525e" filled="f" stroked="t" strokeweight=".75pt" strokecolor="#7C5F9F">
                <v:path arrowok="t"/>
              </v:shape>
            </v:group>
            <v:group style="position:absolute;left:17006;top:3525;width:139;height:139" coordorigin="17006,3525" coordsize="139,139">
              <v:shape style="position:absolute;left:17006;top:3525;width:139;height:139" coordorigin="17006,3525" coordsize="139,139" path="m17006,3664l17145,3525e" filled="f" stroked="t" strokeweight=".75pt" strokecolor="#7C5F9F">
                <v:path arrowok="t"/>
              </v:shape>
            </v:group>
            <v:group style="position:absolute;left:17436;top:4166;width:139;height:139" coordorigin="17436,4166" coordsize="139,139">
              <v:shape style="position:absolute;left:17436;top:4166;width:139;height:139" coordorigin="17436,4166" coordsize="139,139" path="m17505,4236l17436,4305,17575,4305,17505,4236e" filled="t" fillcolor="#8063A1" stroked="f">
                <v:path arrowok="t"/>
                <v:fill/>
              </v:shape>
              <v:shape style="position:absolute;left:17436;top:4166;width:139;height:139" coordorigin="17436,4166" coordsize="139,139" path="m17575,4166l17436,4166,17505,4236,17575,4166e" filled="t" fillcolor="#8063A1" stroked="f">
                <v:path arrowok="t"/>
                <v:fill/>
              </v:shape>
            </v:group>
            <v:group style="position:absolute;left:17436;top:4166;width:139;height:139" coordorigin="17436,4166" coordsize="139,139">
              <v:shape style="position:absolute;left:17436;top:4166;width:139;height:139" coordorigin="17436,4166" coordsize="139,139" path="m17575,4305l17436,4166e" filled="f" stroked="t" strokeweight=".75pt" strokecolor="#7C5F9F">
                <v:path arrowok="t"/>
              </v:shape>
            </v:group>
            <v:group style="position:absolute;left:17436;top:4166;width:139;height:139" coordorigin="17436,4166" coordsize="139,139">
              <v:shape style="position:absolute;left:17436;top:4166;width:139;height:139" coordorigin="17436,4166" coordsize="139,139" path="m17436,4305l17575,4166e" filled="f" stroked="t" strokeweight=".75pt" strokecolor="#7C5F9F">
                <v:path arrowok="t"/>
              </v:shape>
            </v:group>
            <v:group style="position:absolute;left:17863;top:3919;width:139;height:139" coordorigin="17863,3919" coordsize="139,139">
              <v:shape style="position:absolute;left:17863;top:3919;width:139;height:139" coordorigin="17863,3919" coordsize="139,139" path="m17932,3988l17863,4058,18002,4058,17932,3988e" filled="t" fillcolor="#8063A1" stroked="f">
                <v:path arrowok="t"/>
                <v:fill/>
              </v:shape>
              <v:shape style="position:absolute;left:17863;top:3919;width:139;height:139" coordorigin="17863,3919" coordsize="139,139" path="m18002,3919l17863,3919,17932,3988,18002,3919e" filled="t" fillcolor="#8063A1" stroked="f">
                <v:path arrowok="t"/>
                <v:fill/>
              </v:shape>
            </v:group>
            <v:group style="position:absolute;left:17863;top:3919;width:139;height:139" coordorigin="17863,3919" coordsize="139,139">
              <v:shape style="position:absolute;left:17863;top:3919;width:139;height:139" coordorigin="17863,3919" coordsize="139,139" path="m18002,4058l17863,3919e" filled="f" stroked="t" strokeweight=".75pt" strokecolor="#7C5F9F">
                <v:path arrowok="t"/>
              </v:shape>
            </v:group>
            <v:group style="position:absolute;left:17863;top:3919;width:139;height:139" coordorigin="17863,3919" coordsize="139,139">
              <v:shape style="position:absolute;left:17863;top:3919;width:139;height:139" coordorigin="17863,3919" coordsize="139,139" path="m17863,4058l18002,3919e" filled="f" stroked="t" strokeweight=".75pt" strokecolor="#7C5F9F">
                <v:path arrowok="t"/>
              </v:shape>
            </v:group>
            <v:group style="position:absolute;left:18290;top:3943;width:139;height:139" coordorigin="18290,3943" coordsize="139,139">
              <v:shape style="position:absolute;left:18290;top:3943;width:139;height:139" coordorigin="18290,3943" coordsize="139,139" path="m18360,4012l18290,4082,18429,4082,18360,4012e" filled="t" fillcolor="#8063A1" stroked="f">
                <v:path arrowok="t"/>
                <v:fill/>
              </v:shape>
              <v:shape style="position:absolute;left:18290;top:3943;width:139;height:139" coordorigin="18290,3943" coordsize="139,139" path="m18429,3943l18290,3943,18360,4012,18429,3943e" filled="t" fillcolor="#8063A1" stroked="f">
                <v:path arrowok="t"/>
                <v:fill/>
              </v:shape>
            </v:group>
            <v:group style="position:absolute;left:18290;top:3943;width:139;height:139" coordorigin="18290,3943" coordsize="139,139">
              <v:shape style="position:absolute;left:18290;top:3943;width:139;height:139" coordorigin="18290,3943" coordsize="139,139" path="m18429,4082l18290,3943e" filled="f" stroked="t" strokeweight=".75pt" strokecolor="#7C5F9F">
                <v:path arrowok="t"/>
              </v:shape>
            </v:group>
            <v:group style="position:absolute;left:18290;top:3943;width:139;height:139" coordorigin="18290,3943" coordsize="139,139">
              <v:shape style="position:absolute;left:18290;top:3943;width:139;height:139" coordorigin="18290,3943" coordsize="139,139" path="m18290,4082l18429,3943e" filled="f" stroked="t" strokeweight=".75pt" strokecolor="#7C5F9F">
                <v:path arrowok="t"/>
              </v:shape>
            </v:group>
            <v:group style="position:absolute;left:18720;top:3770;width:139;height:139" coordorigin="18720,3770" coordsize="139,139">
              <v:shape style="position:absolute;left:18720;top:3770;width:139;height:139" coordorigin="18720,3770" coordsize="139,139" path="m18789,3840l18720,3909,18859,3909,18789,3840e" filled="t" fillcolor="#8063A1" stroked="f">
                <v:path arrowok="t"/>
                <v:fill/>
              </v:shape>
              <v:shape style="position:absolute;left:18720;top:3770;width:139;height:139" coordorigin="18720,3770" coordsize="139,139" path="m18859,3770l18720,3770,18789,3840,18859,3770e" filled="t" fillcolor="#8063A1" stroked="f">
                <v:path arrowok="t"/>
                <v:fill/>
              </v:shape>
            </v:group>
            <v:group style="position:absolute;left:18720;top:3770;width:139;height:139" coordorigin="18720,3770" coordsize="139,139">
              <v:shape style="position:absolute;left:18720;top:3770;width:139;height:139" coordorigin="18720,3770" coordsize="139,139" path="m18859,3909l18720,3770e" filled="f" stroked="t" strokeweight=".75pt" strokecolor="#7C5F9F">
                <v:path arrowok="t"/>
              </v:shape>
            </v:group>
            <v:group style="position:absolute;left:18720;top:3770;width:139;height:139" coordorigin="18720,3770" coordsize="139,139">
              <v:shape style="position:absolute;left:18720;top:3770;width:139;height:139" coordorigin="18720,3770" coordsize="139,139" path="m18720,3909l18859,3770e" filled="f" stroked="t" strokeweight=".75pt" strokecolor="#7C5F9F">
                <v:path arrowok="t"/>
              </v:shape>
            </v:group>
            <v:group style="position:absolute;left:5736;top:5767;width:13267;height:2" coordorigin="5736,5767" coordsize="13267,2">
              <v:shape style="position:absolute;left:5736;top:5767;width:13267;height:2" coordorigin="5736,5767" coordsize="13267,0" path="m5736,5767l19003,5767e" filled="f" stroked="t" strokeweight=".72pt" strokecolor="#D9D9D9">
                <v:path arrowok="t"/>
              </v:shape>
            </v:group>
            <v:group style="position:absolute;left:5950;top:3718;width:12840;height:2050" coordorigin="5950,3718" coordsize="12840,2050">
              <v:shape style="position:absolute;left:5950;top:3718;width:12840;height:2050" coordorigin="5950,3718" coordsize="12840,2050" path="m5950,3718l6377,4164,6806,4015,7234,4114,7661,3744,8090,3744,8518,3842,8945,3718,9374,4138,9802,3792,10229,3792,10658,3768,11086,3941,11513,4090,11942,3965,12370,4310,12797,3991,13226,3965,13654,4238,14081,4164,14510,4212,14938,4361,15365,4262,15794,4829,16222,4286,16649,4632,17078,4608,17506,5052,17933,5299,18362,5570,18790,5767e" filled="f" stroked="t" strokeweight="2.16pt" strokecolor="#497DBA">
                <v:path arrowok="t"/>
              </v:shape>
            </v:group>
            <v:group style="position:absolute;left:5877;top:3648;width:139;height:139" coordorigin="5877,3648" coordsize="139,139">
              <v:shape style="position:absolute;left:5877;top:3648;width:139;height:139" coordorigin="5877,3648" coordsize="139,139" path="m5947,3648l5877,3718,5947,3787,6016,3718,5947,3648e" filled="t" fillcolor="#4F81BC" stroked="f">
                <v:path arrowok="t"/>
                <v:fill/>
              </v:shape>
            </v:group>
            <v:group style="position:absolute;left:5877;top:3648;width:139;height:139" coordorigin="5877,3648" coordsize="139,139">
              <v:shape style="position:absolute;left:5877;top:3648;width:139;height:139" coordorigin="5877,3648" coordsize="139,139" path="m5947,3648l6016,3718,5947,3787,5877,3718,5947,3648xe" filled="f" stroked="t" strokeweight=".75pt" strokecolor="#497DBA">
                <v:path arrowok="t"/>
              </v:shape>
            </v:group>
            <v:group style="position:absolute;left:6307;top:4092;width:139;height:139" coordorigin="6307,4092" coordsize="139,139">
              <v:shape style="position:absolute;left:6307;top:4092;width:139;height:139" coordorigin="6307,4092" coordsize="139,139" path="m6377,4092l6307,4162,6377,4231,6446,4162,6377,4092e" filled="t" fillcolor="#4F81BC" stroked="f">
                <v:path arrowok="t"/>
                <v:fill/>
              </v:shape>
            </v:group>
            <v:group style="position:absolute;left:6307;top:4092;width:139;height:139" coordorigin="6307,4092" coordsize="139,139">
              <v:shape style="position:absolute;left:6307;top:4092;width:139;height:139" coordorigin="6307,4092" coordsize="139,139" path="m6377,4092l6446,4162,6377,4231,6307,4162,6377,4092xe" filled="f" stroked="t" strokeweight=".75pt" strokecolor="#497DBA">
                <v:path arrowok="t"/>
              </v:shape>
            </v:group>
            <v:group style="position:absolute;left:6734;top:3943;width:139;height:139" coordorigin="6734,3943" coordsize="139,139">
              <v:shape style="position:absolute;left:6734;top:3943;width:139;height:139" coordorigin="6734,3943" coordsize="139,139" path="m6804,3943l6734,4013,6804,4082,6873,4013,6804,3943e" filled="t" fillcolor="#4F81BC" stroked="f">
                <v:path arrowok="t"/>
                <v:fill/>
              </v:shape>
            </v:group>
            <v:group style="position:absolute;left:6734;top:3943;width:139;height:139" coordorigin="6734,3943" coordsize="139,139">
              <v:shape style="position:absolute;left:6734;top:3943;width:139;height:139" coordorigin="6734,3943" coordsize="139,139" path="m6804,3943l6873,4013,6804,4082,6734,4013,6804,3943xe" filled="f" stroked="t" strokeweight=".75pt" strokecolor="#497DBA">
                <v:path arrowok="t"/>
              </v:shape>
            </v:group>
            <v:group style="position:absolute;left:7161;top:4044;width:139;height:139" coordorigin="7161,4044" coordsize="139,139">
              <v:shape style="position:absolute;left:7161;top:4044;width:139;height:139" coordorigin="7161,4044" coordsize="139,139" path="m7231,4044l7161,4114,7231,4183,7300,4114,7231,4044e" filled="t" fillcolor="#4F81BC" stroked="f">
                <v:path arrowok="t"/>
                <v:fill/>
              </v:shape>
            </v:group>
            <v:group style="position:absolute;left:7161;top:4044;width:139;height:139" coordorigin="7161,4044" coordsize="139,139">
              <v:shape style="position:absolute;left:7161;top:4044;width:139;height:139" coordorigin="7161,4044" coordsize="139,139" path="m7231,4044l7300,4114,7231,4183,7161,4114,7231,4044xe" filled="f" stroked="t" strokeweight=".75pt" strokecolor="#497DBA">
                <v:path arrowok="t"/>
              </v:shape>
            </v:group>
            <v:group style="position:absolute;left:7591;top:3672;width:139;height:139" coordorigin="7591,3672" coordsize="139,139">
              <v:shape style="position:absolute;left:7591;top:3672;width:139;height:139" coordorigin="7591,3672" coordsize="139,139" path="m7661,3672l7591,3742,7661,3811,7730,3742,7661,3672e" filled="t" fillcolor="#4F81BC" stroked="f">
                <v:path arrowok="t"/>
                <v:fill/>
              </v:shape>
            </v:group>
            <v:group style="position:absolute;left:7591;top:3672;width:139;height:139" coordorigin="7591,3672" coordsize="139,139">
              <v:shape style="position:absolute;left:7591;top:3672;width:139;height:139" coordorigin="7591,3672" coordsize="139,139" path="m7661,3672l7730,3742,7661,3811,7591,3742,7661,3672xe" filled="f" stroked="t" strokeweight=".75pt" strokecolor="#497DBA">
                <v:path arrowok="t"/>
              </v:shape>
            </v:group>
            <v:group style="position:absolute;left:8018;top:3672;width:139;height:139" coordorigin="8018,3672" coordsize="139,139">
              <v:shape style="position:absolute;left:8018;top:3672;width:139;height:139" coordorigin="8018,3672" coordsize="139,139" path="m8088,3672l8018,3742,8088,3811,8157,3742,8088,3672e" filled="t" fillcolor="#4F81BC" stroked="f">
                <v:path arrowok="t"/>
                <v:fill/>
              </v:shape>
            </v:group>
            <v:group style="position:absolute;left:8018;top:3672;width:139;height:139" coordorigin="8018,3672" coordsize="139,139">
              <v:shape style="position:absolute;left:8018;top:3672;width:139;height:139" coordorigin="8018,3672" coordsize="139,139" path="m8088,3672l8157,3742,8088,3811,8018,3742,8088,3672xe" filled="f" stroked="t" strokeweight=".75pt" strokecolor="#497DBA">
                <v:path arrowok="t"/>
              </v:shape>
            </v:group>
            <v:group style="position:absolute;left:8445;top:3770;width:139;height:139" coordorigin="8445,3770" coordsize="139,139">
              <v:shape style="position:absolute;left:8445;top:3770;width:139;height:139" coordorigin="8445,3770" coordsize="139,139" path="m8515,3770l8445,3840,8515,3909,8584,3840,8515,3770e" filled="t" fillcolor="#4F81BC" stroked="f">
                <v:path arrowok="t"/>
                <v:fill/>
              </v:shape>
            </v:group>
            <v:group style="position:absolute;left:8445;top:3770;width:139;height:139" coordorigin="8445,3770" coordsize="139,139">
              <v:shape style="position:absolute;left:8445;top:3770;width:139;height:139" coordorigin="8445,3770" coordsize="139,139" path="m8515,3770l8584,3840,8515,3909,8445,3840,8515,3770xe" filled="f" stroked="t" strokeweight=".75pt" strokecolor="#497DBA">
                <v:path arrowok="t"/>
              </v:shape>
            </v:group>
            <v:group style="position:absolute;left:8875;top:3648;width:139;height:139" coordorigin="8875,3648" coordsize="139,139">
              <v:shape style="position:absolute;left:8875;top:3648;width:139;height:139" coordorigin="8875,3648" coordsize="139,139" path="m8945,3648l8875,3718,8945,3787,9014,3718,8945,3648e" filled="t" fillcolor="#4F81BC" stroked="f">
                <v:path arrowok="t"/>
                <v:fill/>
              </v:shape>
            </v:group>
            <v:group style="position:absolute;left:8875;top:3648;width:139;height:139" coordorigin="8875,3648" coordsize="139,139">
              <v:shape style="position:absolute;left:8875;top:3648;width:139;height:139" coordorigin="8875,3648" coordsize="139,139" path="m8945,3648l9014,3718,8945,3787,8875,3718,8945,3648xe" filled="f" stroked="t" strokeweight=".75pt" strokecolor="#497DBA">
                <v:path arrowok="t"/>
              </v:shape>
            </v:group>
            <v:group style="position:absolute;left:9302;top:4068;width:139;height:139" coordorigin="9302,4068" coordsize="139,139">
              <v:shape style="position:absolute;left:9302;top:4068;width:139;height:139" coordorigin="9302,4068" coordsize="139,139" path="m9372,4068l9302,4138,9372,4207,9441,4138,9372,4068e" filled="t" fillcolor="#4F81BC" stroked="f">
                <v:path arrowok="t"/>
                <v:fill/>
              </v:shape>
            </v:group>
            <v:group style="position:absolute;left:9302;top:4068;width:139;height:139" coordorigin="9302,4068" coordsize="139,139">
              <v:shape style="position:absolute;left:9302;top:4068;width:139;height:139" coordorigin="9302,4068" coordsize="139,139" path="m9372,4068l9441,4138,9372,4207,9302,4138,9372,4068xe" filled="f" stroked="t" strokeweight=".75pt" strokecolor="#497DBA">
                <v:path arrowok="t"/>
              </v:shape>
            </v:group>
            <v:group style="position:absolute;left:9729;top:3722;width:139;height:139" coordorigin="9729,3722" coordsize="139,139">
              <v:shape style="position:absolute;left:9729;top:3722;width:139;height:139" coordorigin="9729,3722" coordsize="139,139" path="m9799,3722l9729,3792,9799,3861,9868,3792,9799,3722e" filled="t" fillcolor="#4F81BC" stroked="f">
                <v:path arrowok="t"/>
                <v:fill/>
              </v:shape>
            </v:group>
            <v:group style="position:absolute;left:9729;top:3722;width:139;height:139" coordorigin="9729,3722" coordsize="139,139">
              <v:shape style="position:absolute;left:9729;top:3722;width:139;height:139" coordorigin="9729,3722" coordsize="139,139" path="m9799,3722l9868,3792,9799,3861,9729,3792,9799,3722xe" filled="f" stroked="t" strokeweight=".75pt" strokecolor="#497DBA">
                <v:path arrowok="t"/>
              </v:shape>
            </v:group>
            <v:group style="position:absolute;left:10159;top:3722;width:139;height:139" coordorigin="10159,3722" coordsize="139,139">
              <v:shape style="position:absolute;left:10159;top:3722;width:139;height:139" coordorigin="10159,3722" coordsize="139,139" path="m10229,3722l10159,3792,10229,3861,10298,3792,10229,3722e" filled="t" fillcolor="#4F81BC" stroked="f">
                <v:path arrowok="t"/>
                <v:fill/>
              </v:shape>
            </v:group>
            <v:group style="position:absolute;left:10159;top:3722;width:139;height:139" coordorigin="10159,3722" coordsize="139,139">
              <v:shape style="position:absolute;left:10159;top:3722;width:139;height:139" coordorigin="10159,3722" coordsize="139,139" path="m10229,3722l10298,3792,10229,3861,10159,3792,10229,3722xe" filled="f" stroked="t" strokeweight=".75pt" strokecolor="#497DBA">
                <v:path arrowok="t"/>
              </v:shape>
            </v:group>
            <v:group style="position:absolute;left:10586;top:3698;width:139;height:139" coordorigin="10586,3698" coordsize="139,139">
              <v:shape style="position:absolute;left:10586;top:3698;width:139;height:139" coordorigin="10586,3698" coordsize="139,139" path="m10656,3698l10586,3768,10656,3837,10725,3768,10656,3698e" filled="t" fillcolor="#4F81BC" stroked="f">
                <v:path arrowok="t"/>
                <v:fill/>
              </v:shape>
            </v:group>
            <v:group style="position:absolute;left:10586;top:3698;width:139;height:139" coordorigin="10586,3698" coordsize="139,139">
              <v:shape style="position:absolute;left:10586;top:3698;width:139;height:139" coordorigin="10586,3698" coordsize="139,139" path="m10656,3698l10725,3768,10656,3837,10586,3768,10656,3698xe" filled="f" stroked="t" strokeweight=".75pt" strokecolor="#497DBA">
                <v:path arrowok="t"/>
              </v:shape>
            </v:group>
            <v:group style="position:absolute;left:11016;top:3871;width:139;height:139" coordorigin="11016,3871" coordsize="139,139">
              <v:shape style="position:absolute;left:11016;top:3871;width:139;height:139" coordorigin="11016,3871" coordsize="139,139" path="m11086,3871l11016,3941,11086,4010,11155,3941,11086,3871e" filled="t" fillcolor="#4F81BC" stroked="f">
                <v:path arrowok="t"/>
                <v:fill/>
              </v:shape>
            </v:group>
            <v:group style="position:absolute;left:11016;top:3871;width:139;height:139" coordorigin="11016,3871" coordsize="139,139">
              <v:shape style="position:absolute;left:11016;top:3871;width:139;height:139" coordorigin="11016,3871" coordsize="139,139" path="m11086,3871l11155,3941,11086,4010,11016,3941,11086,3871xe" filled="f" stroked="t" strokeweight=".75pt" strokecolor="#497DBA">
                <v:path arrowok="t"/>
              </v:shape>
            </v:group>
            <v:group style="position:absolute;left:11443;top:4017;width:139;height:139" coordorigin="11443,4017" coordsize="139,139">
              <v:shape style="position:absolute;left:11443;top:4017;width:139;height:139" coordorigin="11443,4017" coordsize="139,139" path="m11513,4017l11443,4087,11513,4156,11582,4087,11513,4017e" filled="t" fillcolor="#4F81BC" stroked="f">
                <v:path arrowok="t"/>
                <v:fill/>
              </v:shape>
            </v:group>
            <v:group style="position:absolute;left:11443;top:4017;width:139;height:139" coordorigin="11443,4017" coordsize="139,139">
              <v:shape style="position:absolute;left:11443;top:4017;width:139;height:139" coordorigin="11443,4017" coordsize="139,139" path="m11513,4017l11582,4087,11513,4156,11443,4087,11513,4017xe" filled="f" stroked="t" strokeweight=".75pt" strokecolor="#497DBA">
                <v:path arrowok="t"/>
              </v:shape>
            </v:group>
            <v:group style="position:absolute;left:11870;top:3895;width:139;height:139" coordorigin="11870,3895" coordsize="139,139">
              <v:shape style="position:absolute;left:11870;top:3895;width:139;height:139" coordorigin="11870,3895" coordsize="139,139" path="m11940,3895l11870,3965,11940,4034,12009,3965,11940,3895e" filled="t" fillcolor="#4F81BC" stroked="f">
                <v:path arrowok="t"/>
                <v:fill/>
              </v:shape>
            </v:group>
            <v:group style="position:absolute;left:11870;top:3895;width:139;height:139" coordorigin="11870,3895" coordsize="139,139">
              <v:shape style="position:absolute;left:11870;top:3895;width:139;height:139" coordorigin="11870,3895" coordsize="139,139" path="m11940,3895l12009,3965,11940,4034,11870,3965,11940,3895xe" filled="f" stroked="t" strokeweight=".75pt" strokecolor="#497DBA">
                <v:path arrowok="t"/>
              </v:shape>
            </v:group>
            <v:group style="position:absolute;left:12300;top:4240;width:139;height:139" coordorigin="12300,4240" coordsize="139,139">
              <v:shape style="position:absolute;left:12300;top:4240;width:139;height:139" coordorigin="12300,4240" coordsize="139,139" path="m12370,4240l12300,4310,12370,4380,12439,4310,12370,4240e" filled="t" fillcolor="#4F81BC" stroked="f">
                <v:path arrowok="t"/>
                <v:fill/>
              </v:shape>
            </v:group>
            <v:group style="position:absolute;left:12300;top:4240;width:139;height:139" coordorigin="12300,4240" coordsize="139,139">
              <v:shape style="position:absolute;left:12300;top:4240;width:139;height:139" coordorigin="12300,4240" coordsize="139,139" path="m12370,4240l12439,4310,12370,4380,12300,4310,12370,4240xe" filled="f" stroked="t" strokeweight=".75pt" strokecolor="#497DBA">
                <v:path arrowok="t"/>
              </v:shape>
            </v:group>
            <v:group style="position:absolute;left:12727;top:3919;width:139;height:139" coordorigin="12727,3919" coordsize="139,139">
              <v:shape style="position:absolute;left:12727;top:3919;width:139;height:139" coordorigin="12727,3919" coordsize="139,139" path="m12797,3919l12727,3989,12797,4058,12866,3989,12797,3919e" filled="t" fillcolor="#4F81BC" stroked="f">
                <v:path arrowok="t"/>
                <v:fill/>
              </v:shape>
            </v:group>
            <v:group style="position:absolute;left:12727;top:3919;width:139;height:139" coordorigin="12727,3919" coordsize="139,139">
              <v:shape style="position:absolute;left:12727;top:3919;width:139;height:139" coordorigin="12727,3919" coordsize="139,139" path="m12797,3919l12866,3989,12797,4058,12727,3989,12797,3919xe" filled="f" stroked="t" strokeweight=".75pt" strokecolor="#497DBA">
                <v:path arrowok="t"/>
              </v:shape>
            </v:group>
            <v:group style="position:absolute;left:13154;top:3895;width:139;height:139" coordorigin="13154,3895" coordsize="139,139">
              <v:shape style="position:absolute;left:13154;top:3895;width:139;height:139" coordorigin="13154,3895" coordsize="139,139" path="m13224,3895l13154,3965,13224,4034,13293,3965,13224,3895e" filled="t" fillcolor="#4F81BC" stroked="f">
                <v:path arrowok="t"/>
                <v:fill/>
              </v:shape>
            </v:group>
            <v:group style="position:absolute;left:13154;top:3895;width:139;height:139" coordorigin="13154,3895" coordsize="139,139">
              <v:shape style="position:absolute;left:13154;top:3895;width:139;height:139" coordorigin="13154,3895" coordsize="139,139" path="m13224,3895l13293,3965,13224,4034,13154,3965,13224,3895xe" filled="f" stroked="t" strokeweight=".75pt" strokecolor="#497DBA">
                <v:path arrowok="t"/>
              </v:shape>
            </v:group>
            <v:group style="position:absolute;left:13584;top:4166;width:139;height:139" coordorigin="13584,4166" coordsize="139,139">
              <v:shape style="position:absolute;left:13584;top:4166;width:139;height:139" coordorigin="13584,4166" coordsize="139,139" path="m13654,4166l13584,4236,13654,4305,13723,4236,13654,4166e" filled="t" fillcolor="#4F81BC" stroked="f">
                <v:path arrowok="t"/>
                <v:fill/>
              </v:shape>
            </v:group>
            <v:group style="position:absolute;left:13584;top:4166;width:139;height:139" coordorigin="13584,4166" coordsize="139,139">
              <v:shape style="position:absolute;left:13584;top:4166;width:139;height:139" coordorigin="13584,4166" coordsize="139,139" path="m13654,4166l13723,4236,13654,4305,13584,4236,13654,4166xe" filled="f" stroked="t" strokeweight=".75pt" strokecolor="#497DBA">
                <v:path arrowok="t"/>
              </v:shape>
            </v:group>
            <v:group style="position:absolute;left:14011;top:4092;width:139;height:139" coordorigin="14011,4092" coordsize="139,139">
              <v:shape style="position:absolute;left:14011;top:4092;width:139;height:139" coordorigin="14011,4092" coordsize="139,139" path="m14081,4092l14011,4162,14081,4231,14150,4162,14081,4092e" filled="t" fillcolor="#4F81BC" stroked="f">
                <v:path arrowok="t"/>
                <v:fill/>
              </v:shape>
            </v:group>
            <v:group style="position:absolute;left:14011;top:4092;width:139;height:139" coordorigin="14011,4092" coordsize="139,139">
              <v:shape style="position:absolute;left:14011;top:4092;width:139;height:139" coordorigin="14011,4092" coordsize="139,139" path="m14081,4092l14150,4162,14081,4231,14011,4162,14081,4092xe" filled="f" stroked="t" strokeweight=".75pt" strokecolor="#497DBA">
                <v:path arrowok="t"/>
              </v:shape>
            </v:group>
            <v:group style="position:absolute;left:14438;top:4142;width:139;height:139" coordorigin="14438,4142" coordsize="139,139">
              <v:shape style="position:absolute;left:14438;top:4142;width:139;height:139" coordorigin="14438,4142" coordsize="139,139" path="m14508,4142l14438,4212,14508,4281,14577,4212,14508,4142e" filled="t" fillcolor="#4F81BC" stroked="f">
                <v:path arrowok="t"/>
                <v:fill/>
              </v:shape>
            </v:group>
            <v:group style="position:absolute;left:14438;top:4142;width:139;height:139" coordorigin="14438,4142" coordsize="139,139">
              <v:shape style="position:absolute;left:14438;top:4142;width:139;height:139" coordorigin="14438,4142" coordsize="139,139" path="m14508,4142l14577,4212,14508,4281,14438,4212,14508,4142xe" filled="f" stroked="t" strokeweight=".75pt" strokecolor="#497DBA">
                <v:path arrowok="t"/>
              </v:shape>
            </v:group>
            <v:group style="position:absolute;left:14868;top:4288;width:139;height:139" coordorigin="14868,4288" coordsize="139,139">
              <v:shape style="position:absolute;left:14868;top:4288;width:139;height:139" coordorigin="14868,4288" coordsize="139,139" path="m14938,4288l14868,4358,14938,4428,15007,4358,14938,4288e" filled="t" fillcolor="#4F81BC" stroked="f">
                <v:path arrowok="t"/>
                <v:fill/>
              </v:shape>
            </v:group>
            <v:group style="position:absolute;left:14868;top:4288;width:139;height:139" coordorigin="14868,4288" coordsize="139,139">
              <v:shape style="position:absolute;left:14868;top:4288;width:139;height:139" coordorigin="14868,4288" coordsize="139,139" path="m14938,4288l15007,4358,14938,4428,14868,4358,14938,4288xe" filled="f" stroked="t" strokeweight=".75pt" strokecolor="#497DBA">
                <v:path arrowok="t"/>
              </v:shape>
            </v:group>
            <v:group style="position:absolute;left:15295;top:4190;width:139;height:139" coordorigin="15295,4190" coordsize="139,139">
              <v:shape style="position:absolute;left:15295;top:4190;width:139;height:139" coordorigin="15295,4190" coordsize="139,139" path="m15365,4190l15295,4260,15365,4329,15434,4260,15365,4190e" filled="t" fillcolor="#4F81BC" stroked="f">
                <v:path arrowok="t"/>
                <v:fill/>
              </v:shape>
            </v:group>
            <v:group style="position:absolute;left:15295;top:4190;width:139;height:139" coordorigin="15295,4190" coordsize="139,139">
              <v:shape style="position:absolute;left:15295;top:4190;width:139;height:139" coordorigin="15295,4190" coordsize="139,139" path="m15365,4190l15434,4260,15365,4329,15295,4260,15365,4190xe" filled="f" stroked="t" strokeweight=".75pt" strokecolor="#497DBA">
                <v:path arrowok="t"/>
              </v:shape>
            </v:group>
            <v:group style="position:absolute;left:15722;top:4759;width:139;height:139" coordorigin="15722,4759" coordsize="139,139">
              <v:shape style="position:absolute;left:15722;top:4759;width:139;height:139" coordorigin="15722,4759" coordsize="139,139" path="m15792,4759l15722,4829,15792,4898,15861,4829,15792,4759e" filled="t" fillcolor="#4F81BC" stroked="f">
                <v:path arrowok="t"/>
                <v:fill/>
              </v:shape>
            </v:group>
            <v:group style="position:absolute;left:15722;top:4759;width:139;height:139" coordorigin="15722,4759" coordsize="139,139">
              <v:shape style="position:absolute;left:15722;top:4759;width:139;height:139" coordorigin="15722,4759" coordsize="139,139" path="m15792,4759l15861,4829,15792,4898,15722,4829,15792,4759xe" filled="f" stroked="t" strokeweight=".75pt" strokecolor="#497DBA">
                <v:path arrowok="t"/>
              </v:shape>
            </v:group>
            <v:group style="position:absolute;left:16152;top:4216;width:139;height:139" coordorigin="16152,4216" coordsize="139,139">
              <v:shape style="position:absolute;left:16152;top:4216;width:139;height:139" coordorigin="16152,4216" coordsize="139,139" path="m16222,4216l16152,4286,16222,4356,16291,4286,16222,4216e" filled="t" fillcolor="#4F81BC" stroked="f">
                <v:path arrowok="t"/>
                <v:fill/>
              </v:shape>
            </v:group>
            <v:group style="position:absolute;left:16152;top:4216;width:139;height:139" coordorigin="16152,4216" coordsize="139,139">
              <v:shape style="position:absolute;left:16152;top:4216;width:139;height:139" coordorigin="16152,4216" coordsize="139,139" path="m16222,4216l16291,4286,16222,4356,16152,4286,16222,4216xe" filled="f" stroked="t" strokeweight=".75pt" strokecolor="#497DBA">
                <v:path arrowok="t"/>
              </v:shape>
            </v:group>
            <v:group style="position:absolute;left:16579;top:4562;width:139;height:139" coordorigin="16579,4562" coordsize="139,139">
              <v:shape style="position:absolute;left:16579;top:4562;width:139;height:139" coordorigin="16579,4562" coordsize="139,139" path="m16649,4562l16579,4632,16649,4701,16718,4632,16649,4562e" filled="t" fillcolor="#4F81BC" stroked="f">
                <v:path arrowok="t"/>
                <v:fill/>
              </v:shape>
            </v:group>
            <v:group style="position:absolute;left:16579;top:4562;width:139;height:139" coordorigin="16579,4562" coordsize="139,139">
              <v:shape style="position:absolute;left:16579;top:4562;width:139;height:139" coordorigin="16579,4562" coordsize="139,139" path="m16649,4562l16718,4632,16649,4701,16579,4632,16649,4562xe" filled="f" stroked="t" strokeweight=".75pt" strokecolor="#497DBA">
                <v:path arrowok="t"/>
              </v:shape>
            </v:group>
            <v:group style="position:absolute;left:17006;top:4536;width:139;height:139" coordorigin="17006,4536" coordsize="139,139">
              <v:shape style="position:absolute;left:17006;top:4536;width:139;height:139" coordorigin="17006,4536" coordsize="139,139" path="m17076,4536l17006,4606,17076,4675,17145,4606,17076,4536e" filled="t" fillcolor="#4F81BC" stroked="f">
                <v:path arrowok="t"/>
                <v:fill/>
              </v:shape>
            </v:group>
            <v:group style="position:absolute;left:17006;top:4536;width:139;height:139" coordorigin="17006,4536" coordsize="139,139">
              <v:shape style="position:absolute;left:17006;top:4536;width:139;height:139" coordorigin="17006,4536" coordsize="139,139" path="m17076,4536l17145,4606,17076,4675,17006,4606,17076,4536xe" filled="f" stroked="t" strokeweight=".75pt" strokecolor="#497DBA">
                <v:path arrowok="t"/>
              </v:shape>
            </v:group>
            <v:group style="position:absolute;left:17436;top:4982;width:139;height:139" coordorigin="17436,4982" coordsize="139,139">
              <v:shape style="position:absolute;left:17436;top:4982;width:139;height:139" coordorigin="17436,4982" coordsize="139,139" path="m17506,4982l17436,5052,17506,5121,17575,5052,17506,4982e" filled="t" fillcolor="#4F81BC" stroked="f">
                <v:path arrowok="t"/>
                <v:fill/>
              </v:shape>
            </v:group>
            <v:group style="position:absolute;left:17436;top:4982;width:139;height:139" coordorigin="17436,4982" coordsize="139,139">
              <v:shape style="position:absolute;left:17436;top:4982;width:139;height:139" coordorigin="17436,4982" coordsize="139,139" path="m17506,4982l17575,5052,17506,5121,17436,5052,17506,4982xe" filled="f" stroked="t" strokeweight=".75pt" strokecolor="#497DBA">
                <v:path arrowok="t"/>
              </v:shape>
            </v:group>
            <v:group style="position:absolute;left:17863;top:5227;width:139;height:139" coordorigin="17863,5227" coordsize="139,139">
              <v:shape style="position:absolute;left:17863;top:5227;width:139;height:139" coordorigin="17863,5227" coordsize="139,139" path="m17933,5227l17863,5297,17933,5366,18002,5297,17933,5227e" filled="t" fillcolor="#4F81BC" stroked="f">
                <v:path arrowok="t"/>
                <v:fill/>
              </v:shape>
            </v:group>
            <v:group style="position:absolute;left:17863;top:5227;width:139;height:139" coordorigin="17863,5227" coordsize="139,139">
              <v:shape style="position:absolute;left:17863;top:5227;width:139;height:139" coordorigin="17863,5227" coordsize="139,139" path="m17933,5227l18002,5297,17933,5366,17863,5297,17933,5227xe" filled="f" stroked="t" strokeweight=".75pt" strokecolor="#497DBA">
                <v:path arrowok="t"/>
              </v:shape>
            </v:group>
            <v:group style="position:absolute;left:18290;top:5500;width:139;height:139" coordorigin="18290,5500" coordsize="139,139">
              <v:shape style="position:absolute;left:18290;top:5500;width:139;height:139" coordorigin="18290,5500" coordsize="139,139" path="m18360,5500l18290,5570,18360,5640,18429,5570,18360,5500e" filled="t" fillcolor="#4F81BC" stroked="f">
                <v:path arrowok="t"/>
                <v:fill/>
              </v:shape>
            </v:group>
            <v:group style="position:absolute;left:18290;top:5500;width:139;height:139" coordorigin="18290,5500" coordsize="139,139">
              <v:shape style="position:absolute;left:18290;top:5500;width:139;height:139" coordorigin="18290,5500" coordsize="139,139" path="m18360,5500l18429,5570,18360,5640,18290,5570,18360,5500xe" filled="f" stroked="t" strokeweight=".75pt" strokecolor="#497DBA">
                <v:path arrowok="t"/>
              </v:shape>
            </v:group>
            <v:group style="position:absolute;left:18720;top:5697;width:139;height:139" coordorigin="18720,5697" coordsize="139,139">
              <v:shape style="position:absolute;left:18720;top:5697;width:139;height:139" coordorigin="18720,5697" coordsize="139,139" path="m18790,5697l18720,5767,18790,5836,18859,5767,18790,5697e" filled="t" fillcolor="#4F81BC" stroked="f">
                <v:path arrowok="t"/>
                <v:fill/>
              </v:shape>
            </v:group>
            <v:group style="position:absolute;left:18720;top:5697;width:139;height:139" coordorigin="18720,5697" coordsize="139,139">
              <v:shape style="position:absolute;left:18720;top:5697;width:139;height:139" coordorigin="18720,5697" coordsize="139,139" path="m18790,5697l18859,5767,18790,5836,18720,5767,18790,5697xe" filled="f" stroked="t" strokeweight=".75pt" strokecolor="#497DBA">
                <v:path arrowok="t"/>
              </v:shape>
            </v:group>
            <v:group style="position:absolute;left:5736;top:3300;width:13267;height:2" coordorigin="5736,3300" coordsize="13267,2">
              <v:shape style="position:absolute;left:5736;top:3300;width:13267;height:2" coordorigin="5736,3300" coordsize="13267,0" path="m5736,3300l19003,3300e" filled="f" stroked="t" strokeweight=".72pt" strokecolor="#D9D9D9">
                <v:path arrowok="t"/>
              </v:shape>
            </v:group>
            <v:group style="position:absolute;left:5736;top:2806;width:13267;height:2" coordorigin="5736,2806" coordsize="13267,2">
              <v:shape style="position:absolute;left:5736;top:2806;width:13267;height:2" coordorigin="5736,2806" coordsize="13267,0" path="m5736,2806l19003,2806e" filled="f" stroked="t" strokeweight=".72pt" strokecolor="#D9D9D9">
                <v:path arrowok="t"/>
              </v:shape>
            </v:group>
            <v:group style="position:absolute;left:5736;top:2311;width:13267;height:2" coordorigin="5736,2311" coordsize="13267,2">
              <v:shape style="position:absolute;left:5736;top:2311;width:13267;height:2" coordorigin="5736,2311" coordsize="13267,0" path="m5736,2311l19003,2311e" filled="f" stroked="t" strokeweight=".72pt" strokecolor="#D9D9D9">
                <v:path arrowok="t"/>
              </v:shape>
            </v:group>
            <v:group style="position:absolute;left:10366;top:6401;width:384;height:2" coordorigin="10366,6401" coordsize="384,2">
              <v:shape style="position:absolute;left:10366;top:6401;width:384;height:2" coordorigin="10366,6401" coordsize="384,0" path="m10366,6401l10750,6401e" filled="f" stroked="t" strokeweight="2.16pt" strokecolor="#F9C090">
                <v:path arrowok="t"/>
              </v:shape>
            </v:group>
            <v:group style="position:absolute;left:10507;top:6352;width:101;height:97" coordorigin="10507,6352" coordsize="101,97">
              <v:shape style="position:absolute;left:10507;top:6352;width:101;height:97" coordorigin="10507,6352" coordsize="101,97" path="m10544,6352l10525,6363,10512,6380,10507,6403,10512,6422,10524,6437,10544,6447,10570,6450,10590,6440,10603,6423,10608,6401,10608,6398,10603,6379,10590,6364,10570,6355,10544,6352e" filled="t" fillcolor="#F9C090" stroked="f">
                <v:path arrowok="t"/>
                <v:fill/>
              </v:shape>
            </v:group>
            <v:group style="position:absolute;left:10507;top:6352;width:101;height:97" coordorigin="10507,6352" coordsize="101,97">
              <v:shape style="position:absolute;left:10507;top:6352;width:101;height:97" coordorigin="10507,6352" coordsize="101,97" path="m10608,6401l10603,6423,10590,6440,10570,6450,10544,6447,10524,6437,10512,6422,10507,6403,10512,6380,10525,6363,10544,6352,10570,6355,10590,6364,10603,6379,10608,6398,10608,6401xe" filled="f" stroked="t" strokeweight=".72pt" strokecolor="#F9C090">
                <v:path arrowok="t"/>
              </v:shape>
            </v:group>
            <v:group style="position:absolute;left:11345;top:6401;width:384;height:2" coordorigin="11345,6401" coordsize="384,2">
              <v:shape style="position:absolute;left:11345;top:6401;width:384;height:2" coordorigin="11345,6401" coordsize="384,0" path="m11345,6401l11729,6401e" filled="f" stroked="t" strokeweight="2.16pt" strokecolor="#9BBA58">
                <v:path arrowok="t"/>
              </v:shape>
            </v:group>
            <v:group style="position:absolute;left:11486;top:6352;width:101;height:97" coordorigin="11486,6352" coordsize="101,97">
              <v:shape style="position:absolute;left:11486;top:6352;width:101;height:97" coordorigin="11486,6352" coordsize="101,97" path="m11523,6352l11504,6363,11491,6380,11486,6403,11491,6422,11503,6437,11523,6447,11550,6450,11569,6440,11582,6423,11587,6401,11587,6398,11582,6379,11570,6364,11550,6355,11523,6352e" filled="t" fillcolor="#9BBA58" stroked="f">
                <v:path arrowok="t"/>
                <v:fill/>
              </v:shape>
            </v:group>
            <v:group style="position:absolute;left:11486;top:6352;width:101;height:97" coordorigin="11486,6352" coordsize="101,97">
              <v:shape style="position:absolute;left:11486;top:6352;width:101;height:97" coordorigin="11486,6352" coordsize="101,97" path="m11587,6401l11582,6423,11569,6440,11550,6450,11523,6447,11503,6437,11491,6422,11486,6403,11491,6380,11504,6363,11523,6352,11550,6355,11570,6364,11582,6379,11587,6398,11587,6401xe" filled="f" stroked="t" strokeweight=".72pt" strokecolor="#9BBA58">
                <v:path arrowok="t"/>
              </v:shape>
            </v:group>
            <v:group style="position:absolute;left:12324;top:6401;width:384;height:2" coordorigin="12324,6401" coordsize="384,2">
              <v:shape style="position:absolute;left:12324;top:6401;width:384;height:2" coordorigin="12324,6401" coordsize="384,0" path="m12324,6401l12708,6401e" filled="f" stroked="t" strokeweight="2.16pt" strokecolor="#7C5F9F">
                <v:path arrowok="t"/>
              </v:shape>
            </v:group>
            <v:group style="position:absolute;left:12468;top:6350;width:98;height:101" coordorigin="12468,6350" coordsize="98,101">
              <v:shape style="position:absolute;left:12468;top:6350;width:98;height:101" coordorigin="12468,6350" coordsize="98,101" path="m12517,6401l12468,6451,12566,6451,12517,6401e" filled="t" fillcolor="#8063A1" stroked="f">
                <v:path arrowok="t"/>
                <v:fill/>
              </v:shape>
              <v:shape style="position:absolute;left:12468;top:6350;width:98;height:101" coordorigin="12468,6350" coordsize="98,101" path="m12566,6350l12468,6350,12517,6401,12566,6350e" filled="t" fillcolor="#8063A1" stroked="f">
                <v:path arrowok="t"/>
                <v:fill/>
              </v:shape>
            </v:group>
            <v:group style="position:absolute;left:12468;top:6350;width:98;height:101" coordorigin="12468,6350" coordsize="98,101">
              <v:shape style="position:absolute;left:12468;top:6350;width:98;height:101" coordorigin="12468,6350" coordsize="98,101" path="m12566,6451l12468,6350e" filled="f" stroked="t" strokeweight=".72pt" strokecolor="#7C5F9F">
                <v:path arrowok="t"/>
              </v:shape>
            </v:group>
            <v:group style="position:absolute;left:12468;top:6350;width:98;height:101" coordorigin="12468,6350" coordsize="98,101">
              <v:shape style="position:absolute;left:12468;top:6350;width:98;height:101" coordorigin="12468,6350" coordsize="98,101" path="m12468,6451l12566,6350e" filled="f" stroked="t" strokeweight=".72pt" strokecolor="#7C5F9F">
                <v:path arrowok="t"/>
              </v:shape>
            </v:group>
            <v:group style="position:absolute;left:13306;top:6401;width:384;height:2" coordorigin="13306,6401" coordsize="384,2">
              <v:shape style="position:absolute;left:13306;top:6401;width:384;height:2" coordorigin="13306,6401" coordsize="384,0" path="m13306,6401l13690,6401e" filled="f" stroked="t" strokeweight="2.16pt" strokecolor="#497DBA">
                <v:path arrowok="t"/>
              </v:shape>
            </v:group>
            <v:group style="position:absolute;left:13447;top:6351;width:100;height:100" coordorigin="13447,6351" coordsize="100,100">
              <v:shape style="position:absolute;left:13447;top:6351;width:100;height:100" coordorigin="13447,6351" coordsize="100,100" path="m13497,6351l13447,6401,13497,6451,13547,6401,13497,6351e" filled="t" fillcolor="#4F81BC" stroked="f">
                <v:path arrowok="t"/>
                <v:fill/>
              </v:shape>
            </v:group>
            <v:group style="position:absolute;left:13447;top:6351;width:100;height:100" coordorigin="13447,6351" coordsize="100,100">
              <v:shape style="position:absolute;left:13447;top:6351;width:100;height:100" coordorigin="13447,6351" coordsize="100,100" path="m13497,6351l13547,6401,13497,6451,13447,6401,13497,6351e" filled="f" stroked="t" strokeweight=".72pt" strokecolor="#497DBA">
                <v:path arrowok="t"/>
              </v:shape>
            </v:group>
            <v:group style="position:absolute;left:5165;top:1570;width:14059;height:5120" coordorigin="5165,1570" coordsize="14059,5120">
              <v:shape style="position:absolute;left:5165;top:1570;width:14059;height:5120" coordorigin="5165,1570" coordsize="14059,5120" path="m5165,6690l19224,6690,19224,1570,5165,1570,5165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16.789995pt;mso-position-horizontal-relative:page;mso-position-vertical-relative:page;z-index:-1194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73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Y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38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46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47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2340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ind w:left="313" w:right="-49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61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90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89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94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119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57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53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119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1" w:right="21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3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121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0" w:top="760" w:bottom="280" w:left="260" w:right="500"/>
          <w:headerReference w:type="default" r:id="rId12"/>
          <w:footerReference w:type="default" r:id="rId13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J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36" w:space="4019"/>
            <w:col w:w="10045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5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44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677" w:right="-20"/>
        <w:jc w:val="left"/>
        <w:tabs>
          <w:tab w:pos="6100" w:val="left"/>
          <w:tab w:pos="6560" w:val="left"/>
          <w:tab w:pos="7000" w:val="left"/>
          <w:tab w:pos="7440" w:val="left"/>
          <w:tab w:pos="7880" w:val="left"/>
          <w:tab w:pos="8320" w:val="left"/>
          <w:tab w:pos="8760" w:val="left"/>
          <w:tab w:pos="9200" w:val="left"/>
          <w:tab w:pos="9600" w:val="left"/>
          <w:tab w:pos="10040" w:val="left"/>
          <w:tab w:pos="10480" w:val="left"/>
          <w:tab w:pos="10920" w:val="left"/>
          <w:tab w:pos="11360" w:val="left"/>
          <w:tab w:pos="11800" w:val="left"/>
          <w:tab w:pos="12240" w:val="left"/>
          <w:tab w:pos="12680" w:val="left"/>
          <w:tab w:pos="13120" w:val="left"/>
          <w:tab w:pos="13560" w:val="left"/>
          <w:tab w:pos="14000" w:val="left"/>
          <w:tab w:pos="14460" w:val="left"/>
          <w:tab w:pos="14900" w:val="left"/>
          <w:tab w:pos="15340" w:val="left"/>
          <w:tab w:pos="15780" w:val="left"/>
          <w:tab w:pos="16220" w:val="left"/>
          <w:tab w:pos="16660" w:val="left"/>
          <w:tab w:pos="17100" w:val="left"/>
          <w:tab w:pos="17540" w:val="left"/>
          <w:tab w:pos="17980" w:val="left"/>
          <w:tab w:pos="1842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35" w:after="0" w:line="240" w:lineRule="auto"/>
        <w:ind w:left="4945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01" w:space="943"/>
            <w:col w:w="88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59.174988pt;margin-top:78.105003pt;width:702.4pt;height:256.75pt;mso-position-horizontal-relative:page;mso-position-vertical-relative:page;z-index:-11947" coordorigin="5183,1562" coordsize="14048,5135">
            <v:group style="position:absolute;left:5762;top:5275;width:13241;height:2" coordorigin="5762,5275" coordsize="13241,2">
              <v:shape style="position:absolute;left:5762;top:5275;width:13241;height:2" coordorigin="5762,5275" coordsize="13241,0" path="m5762,5275l19003,5275e" filled="f" stroked="t" strokeweight=".72pt" strokecolor="#D9D9D9">
                <v:path arrowok="t"/>
              </v:shape>
            </v:group>
            <v:group style="position:absolute;left:5762;top:4781;width:13241;height:2" coordorigin="5762,4781" coordsize="13241,2">
              <v:shape style="position:absolute;left:5762;top:4781;width:13241;height:2" coordorigin="5762,4781" coordsize="13241,0" path="m5762,4781l19003,4781e" filled="f" stroked="t" strokeweight=".72pt" strokecolor="#D9D9D9">
                <v:path arrowok="t"/>
              </v:shape>
            </v:group>
            <v:group style="position:absolute;left:5762;top:4286;width:13241;height:2" coordorigin="5762,4286" coordsize="13241,2">
              <v:shape style="position:absolute;left:5762;top:4286;width:13241;height:2" coordorigin="5762,4286" coordsize="13241,0" path="m5762,4286l19003,4286e" filled="f" stroked="t" strokeweight=".72pt" strokecolor="#D9D9D9">
                <v:path arrowok="t"/>
              </v:shape>
            </v:group>
            <v:group style="position:absolute;left:5762;top:3792;width:13241;height:2" coordorigin="5762,3792" coordsize="13241,2">
              <v:shape style="position:absolute;left:5762;top:3792;width:13241;height:2" coordorigin="5762,3792" coordsize="13241,0" path="m5762,3792l19003,3792e" filled="f" stroked="t" strokeweight=".72pt" strokecolor="#D9D9D9">
                <v:path arrowok="t"/>
              </v:shape>
            </v:group>
            <v:group style="position:absolute;left:5983;top:3619;width:12799;height:718" coordorigin="5983,3619" coordsize="12799,718">
              <v:shape style="position:absolute;left:5983;top:3619;width:12799;height:718" coordorigin="5983,3619" coordsize="12799,718" path="m5983,4090l6425,3893,6866,4238,7306,4164,7747,3744,8189,3818,8630,4310,9072,4164,9514,4138,9955,3792,10397,4337,10838,3941,11280,3893,11722,4262,12163,3842,12605,4066,13044,3619,13486,4015,13927,3768,14369,4164,14810,3818,15252,3744,15694,3965,16135,3768,16577,4138,17018,3694,17460,4066,17902,4188,18343,4262,18782,4188e" filled="f" stroked="t" strokeweight="2.16pt" strokecolor="#F9C090">
                <v:path arrowok="t"/>
              </v:shape>
            </v:group>
            <v:group style="position:absolute;left:5930;top:4039;width:101;height:97" coordorigin="5930,4039" coordsize="101,97">
              <v:shape style="position:absolute;left:5930;top:4039;width:101;height:97" coordorigin="5930,4039" coordsize="101,97" path="m5967,4039l5948,4049,5935,4066,5930,4089,5935,4108,5947,4123,5967,4133,5993,4136,6013,4126,6026,4109,6031,4087,6031,4084,6026,4066,6013,4051,5993,4041,5967,4039e" filled="t" fillcolor="#F9C090" stroked="f">
                <v:path arrowok="t"/>
                <v:fill/>
              </v:shape>
            </v:group>
            <v:group style="position:absolute;left:5930;top:4039;width:101;height:97" coordorigin="5930,4039" coordsize="101,97">
              <v:shape style="position:absolute;left:5930;top:4039;width:101;height:97" coordorigin="5930,4039" coordsize="101,97" path="m6031,4087l6026,4109,6013,4126,5993,4136,5967,4133,5947,4123,5935,4108,5930,4089,5935,4066,5948,4049,5967,4039,5993,4041,6013,4051,6026,4066,6031,4084,6031,4087xe" filled="f" stroked="t" strokeweight=".75pt" strokecolor="#F9C090">
                <v:path arrowok="t"/>
              </v:shape>
            </v:group>
            <v:group style="position:absolute;left:6372;top:3842;width:101;height:97" coordorigin="6372,3842" coordsize="101,97">
              <v:shape style="position:absolute;left:6372;top:3842;width:101;height:97" coordorigin="6372,3842" coordsize="101,97" path="m6408,3842l6389,3852,6377,3870,6372,3892,6377,3911,6389,3926,6408,3936,6435,3939,6454,3929,6468,3912,6473,3890,6473,3887,6467,3869,6455,3854,6435,3845,6408,3842e" filled="t" fillcolor="#F9C090" stroked="f">
                <v:path arrowok="t"/>
                <v:fill/>
              </v:shape>
            </v:group>
            <v:group style="position:absolute;left:6372;top:3842;width:101;height:97" coordorigin="6372,3842" coordsize="101,97">
              <v:shape style="position:absolute;left:6372;top:3842;width:101;height:97" coordorigin="6372,3842" coordsize="101,97" path="m6473,3890l6468,3912,6454,3929,6435,3939,6408,3936,6389,3926,6377,3911,6372,3892,6377,3870,6389,3852,6408,3842,6435,3845,6455,3854,6467,3869,6473,3887,6473,3890xe" filled="f" stroked="t" strokeweight=".75pt" strokecolor="#F9C090">
                <v:path arrowok="t"/>
              </v:shape>
            </v:group>
            <v:group style="position:absolute;left:6813;top:4188;width:101;height:97" coordorigin="6813,4188" coordsize="101,97">
              <v:shape style="position:absolute;left:6813;top:4188;width:101;height:97" coordorigin="6813,4188" coordsize="101,97" path="m6850,4188l6831,4198,6818,4215,6813,4238,6818,4257,6830,4272,6850,4282,6877,4285,6896,4275,6909,4258,6914,4236,6914,4233,6909,4215,6897,4200,6877,4190,6850,4188e" filled="t" fillcolor="#F9C090" stroked="f">
                <v:path arrowok="t"/>
                <v:fill/>
              </v:shape>
            </v:group>
            <v:group style="position:absolute;left:6813;top:4188;width:101;height:97" coordorigin="6813,4188" coordsize="101,97">
              <v:shape style="position:absolute;left:6813;top:4188;width:101;height:97" coordorigin="6813,4188" coordsize="101,97" path="m6914,4236l6909,4258,6896,4275,6877,4285,6850,4282,6830,4272,6818,4257,6813,4238,6818,4215,6831,4198,6850,4188,6877,4190,6897,4200,6909,4215,6914,4233,6914,4236xe" filled="f" stroked="t" strokeweight=".75pt" strokecolor="#F9C090">
                <v:path arrowok="t"/>
              </v:shape>
            </v:group>
            <v:group style="position:absolute;left:7255;top:4113;width:101;height:97" coordorigin="7255,4113" coordsize="101,97">
              <v:shape style="position:absolute;left:7255;top:4113;width:101;height:97" coordorigin="7255,4113" coordsize="101,97" path="m7291,4113l7273,4123,7260,4141,7255,4163,7260,4182,7272,4198,7292,4208,7318,4210,7338,4200,7351,4183,7356,4162,7356,4159,7351,4140,7338,4125,7318,4116,7291,4113e" filled="t" fillcolor="#F9C090" stroked="f">
                <v:path arrowok="t"/>
                <v:fill/>
              </v:shape>
            </v:group>
            <v:group style="position:absolute;left:7255;top:4113;width:101;height:97" coordorigin="7255,4113" coordsize="101,97">
              <v:shape style="position:absolute;left:7255;top:4113;width:101;height:97" coordorigin="7255,4113" coordsize="101,97" path="m7356,4162l7351,4183,7338,4200,7318,4210,7292,4208,7272,4198,7260,4182,7255,4163,7260,4141,7273,4123,7291,4113,7318,4116,7338,4125,7351,4140,7356,4159,7356,4162xe" filled="f" stroked="t" strokeweight=".75pt" strokecolor="#F9C090">
                <v:path arrowok="t"/>
              </v:shape>
            </v:group>
            <v:group style="position:absolute;left:7697;top:3693;width:101;height:97" coordorigin="7697,3693" coordsize="101,97">
              <v:shape style="position:absolute;left:7697;top:3693;width:101;height:97" coordorigin="7697,3693" coordsize="101,97" path="m7733,3693l7714,3703,7701,3721,7697,3743,7701,3762,7714,3778,7733,3788,7760,3790,7779,3780,7792,3763,7797,3742,7797,3739,7792,3720,7780,3705,7760,3696,7733,3693e" filled="t" fillcolor="#F9C090" stroked="f">
                <v:path arrowok="t"/>
                <v:fill/>
              </v:shape>
            </v:group>
            <v:group style="position:absolute;left:7697;top:3693;width:101;height:97" coordorigin="7697,3693" coordsize="101,97">
              <v:shape style="position:absolute;left:7697;top:3693;width:101;height:97" coordorigin="7697,3693" coordsize="101,97" path="m7797,3742l7792,3763,7779,3780,7760,3790,7733,3788,7714,3778,7701,3762,7697,3743,7701,3721,7714,3703,7733,3693,7760,3696,7780,3705,7792,3720,7797,3739,7797,3742xe" filled="f" stroked="t" strokeweight=".75pt" strokecolor="#F9C090">
                <v:path arrowok="t"/>
              </v:shape>
            </v:group>
            <v:group style="position:absolute;left:8138;top:3768;width:101;height:97" coordorigin="8138,3768" coordsize="101,97">
              <v:shape style="position:absolute;left:8138;top:3768;width:101;height:97" coordorigin="8138,3768" coordsize="101,97" path="m8175,3768l8156,3778,8143,3795,8138,3818,8143,3837,8155,3852,8175,3862,8201,3865,8221,3855,8234,3838,8239,3816,8239,3813,8234,3795,8221,3780,8201,3770,8175,3768e" filled="t" fillcolor="#F9C090" stroked="f">
                <v:path arrowok="t"/>
                <v:fill/>
              </v:shape>
            </v:group>
            <v:group style="position:absolute;left:8138;top:3768;width:101;height:97" coordorigin="8138,3768" coordsize="101,97">
              <v:shape style="position:absolute;left:8138;top:3768;width:101;height:97" coordorigin="8138,3768" coordsize="101,97" path="m8239,3816l8234,3838,8221,3855,8201,3865,8175,3862,8155,3852,8143,3837,8138,3818,8143,3795,8156,3778,8175,3768,8201,3770,8221,3780,8234,3795,8239,3813,8239,3816xe" filled="f" stroked="t" strokeweight=".75pt" strokecolor="#F9C090">
                <v:path arrowok="t"/>
              </v:shape>
            </v:group>
            <v:group style="position:absolute;left:8580;top:4262;width:101;height:97" coordorigin="8580,4262" coordsize="101,97">
              <v:shape style="position:absolute;left:8580;top:4262;width:101;height:97" coordorigin="8580,4262" coordsize="101,97" path="m8616,4262l8597,4272,8585,4290,8580,4312,8585,4331,8597,4346,8616,4356,8643,4359,8662,4349,8676,4332,8681,4310,8681,4307,8675,4289,8663,4274,8643,4265,8616,4262e" filled="t" fillcolor="#F9C090" stroked="f">
                <v:path arrowok="t"/>
                <v:fill/>
              </v:shape>
            </v:group>
            <v:group style="position:absolute;left:8580;top:4262;width:101;height:97" coordorigin="8580,4262" coordsize="101,97">
              <v:shape style="position:absolute;left:8580;top:4262;width:101;height:97" coordorigin="8580,4262" coordsize="101,97" path="m8681,4310l8676,4332,8662,4349,8643,4359,8616,4356,8597,4346,8585,4331,8580,4312,8585,4290,8597,4272,8616,4262,8643,4265,8663,4274,8675,4289,8681,4307,8681,4310xe" filled="f" stroked="t" strokeweight=".75pt" strokecolor="#F9C090">
                <v:path arrowok="t"/>
              </v:shape>
            </v:group>
            <v:group style="position:absolute;left:9021;top:4113;width:101;height:97" coordorigin="9021,4113" coordsize="101,97">
              <v:shape style="position:absolute;left:9021;top:4113;width:101;height:97" coordorigin="9021,4113" coordsize="101,97" path="m9058,4113l9039,4123,9026,4141,9021,4163,9026,4182,9038,4198,9058,4208,9085,4210,9104,4200,9117,4183,9122,4162,9122,4159,9117,4140,9105,4125,9085,4116,9058,4113e" filled="t" fillcolor="#F9C090" stroked="f">
                <v:path arrowok="t"/>
                <v:fill/>
              </v:shape>
            </v:group>
            <v:group style="position:absolute;left:9021;top:4113;width:101;height:97" coordorigin="9021,4113" coordsize="101,97">
              <v:shape style="position:absolute;left:9021;top:4113;width:101;height:97" coordorigin="9021,4113" coordsize="101,97" path="m9122,4162l9117,4183,9104,4200,9085,4210,9058,4208,9038,4198,9026,4182,9021,4163,9026,4141,9039,4123,9058,4113,9085,4116,9105,4125,9117,4140,9122,4159,9122,4162xe" filled="f" stroked="t" strokeweight=".75pt" strokecolor="#F9C090">
                <v:path arrowok="t"/>
              </v:shape>
            </v:group>
            <v:group style="position:absolute;left:9463;top:4089;width:101;height:97" coordorigin="9463,4089" coordsize="101,97">
              <v:shape style="position:absolute;left:9463;top:4089;width:101;height:97" coordorigin="9463,4089" coordsize="101,97" path="m9499,4089l9481,4099,9468,4117,9463,4139,9468,4158,9480,4174,9500,4184,9526,4186,9546,4176,9559,4159,9564,4138,9564,4135,9559,4116,9546,4101,9526,4092,9499,4089e" filled="t" fillcolor="#F9C090" stroked="f">
                <v:path arrowok="t"/>
                <v:fill/>
              </v:shape>
            </v:group>
            <v:group style="position:absolute;left:9463;top:4089;width:101;height:97" coordorigin="9463,4089" coordsize="101,97">
              <v:shape style="position:absolute;left:9463;top:4089;width:101;height:97" coordorigin="9463,4089" coordsize="101,97" path="m9564,4138l9559,4159,9546,4176,9526,4186,9500,4184,9480,4174,9468,4158,9463,4139,9468,4117,9481,4099,9499,4089,9526,4092,9546,4101,9559,4116,9564,4135,9564,4138xe" filled="f" stroked="t" strokeweight=".75pt" strokecolor="#F9C090">
                <v:path arrowok="t"/>
              </v:shape>
            </v:group>
            <v:group style="position:absolute;left:9905;top:3744;width:101;height:97" coordorigin="9905,3744" coordsize="101,97">
              <v:shape style="position:absolute;left:9905;top:3744;width:101;height:97" coordorigin="9905,3744" coordsize="101,97" path="m9941,3744l9922,3754,9909,3771,9905,3794,9909,3813,9922,3828,9941,3838,9968,3841,9987,3831,10000,3814,10005,3792,10005,3789,10000,3771,9988,3756,9968,3746,9941,3744e" filled="t" fillcolor="#F9C090" stroked="f">
                <v:path arrowok="t"/>
                <v:fill/>
              </v:shape>
            </v:group>
            <v:group style="position:absolute;left:9905;top:3744;width:101;height:97" coordorigin="9905,3744" coordsize="101,97">
              <v:shape style="position:absolute;left:9905;top:3744;width:101;height:97" coordorigin="9905,3744" coordsize="101,97" path="m10005,3792l10000,3814,9987,3831,9968,3841,9941,3838,9922,3828,9909,3813,9905,3794,9909,3771,9922,3754,9941,3744,9968,3746,9988,3756,10000,3771,10005,3789,10005,3792xe" filled="f" stroked="t" strokeweight=".75pt" strokecolor="#F9C090">
                <v:path arrowok="t"/>
              </v:shape>
            </v:group>
            <v:group style="position:absolute;left:10344;top:4286;width:101;height:97" coordorigin="10344,4286" coordsize="101,97">
              <v:shape style="position:absolute;left:10344;top:4286;width:101;height:97" coordorigin="10344,4286" coordsize="101,97" path="m10380,4286l10361,4296,10349,4314,10344,4336,10349,4355,10361,4370,10380,4380,10407,4383,10426,4373,10440,4356,10445,4334,10445,4331,10439,4313,10427,4298,10407,4289,10380,4286e" filled="t" fillcolor="#F9C090" stroked="f">
                <v:path arrowok="t"/>
                <v:fill/>
              </v:shape>
            </v:group>
            <v:group style="position:absolute;left:10344;top:4286;width:101;height:97" coordorigin="10344,4286" coordsize="101,97">
              <v:shape style="position:absolute;left:10344;top:4286;width:101;height:97" coordorigin="10344,4286" coordsize="101,97" path="m10445,4334l10440,4356,10426,4373,10407,4383,10380,4380,10361,4370,10349,4355,10344,4336,10349,4314,10361,4296,10380,4286,10407,4289,10427,4298,10439,4313,10445,4331,10445,4334xe" filled="f" stroked="t" strokeweight=".75pt" strokecolor="#F9C090">
                <v:path arrowok="t"/>
              </v:shape>
            </v:group>
            <v:group style="position:absolute;left:10785;top:3892;width:101;height:97" coordorigin="10785,3892" coordsize="101,97">
              <v:shape style="position:absolute;left:10785;top:3892;width:101;height:97" coordorigin="10785,3892" coordsize="101,97" path="m10822,3892l10803,3903,10790,3920,10785,3943,10790,3962,10802,3977,10822,3987,10849,3990,10868,3980,10881,3963,10886,3941,10886,3938,10881,3919,10869,3904,10849,3895,10822,3892e" filled="t" fillcolor="#F9C090" stroked="f">
                <v:path arrowok="t"/>
                <v:fill/>
              </v:shape>
            </v:group>
            <v:group style="position:absolute;left:10785;top:3892;width:101;height:97" coordorigin="10785,3892" coordsize="101,97">
              <v:shape style="position:absolute;left:10785;top:3892;width:101;height:97" coordorigin="10785,3892" coordsize="101,97" path="m10886,3941l10881,3963,10868,3980,10849,3990,10822,3987,10802,3977,10790,3962,10785,3943,10790,3920,10803,3903,10822,3892,10849,3895,10869,3904,10881,3919,10886,3938,10886,3941xe" filled="f" stroked="t" strokeweight=".75pt" strokecolor="#F9C090">
                <v:path arrowok="t"/>
              </v:shape>
            </v:group>
            <v:group style="position:absolute;left:11227;top:3842;width:101;height:97" coordorigin="11227,3842" coordsize="101,97">
              <v:shape style="position:absolute;left:11227;top:3842;width:101;height:97" coordorigin="11227,3842" coordsize="101,97" path="m11263,3842l11245,3852,11232,3870,11227,3892,11232,3911,11244,3926,11264,3936,11290,3939,11310,3929,11323,3912,11328,3890,11328,3887,11323,3869,11310,3854,11290,3845,11263,3842e" filled="t" fillcolor="#F9C090" stroked="f">
                <v:path arrowok="t"/>
                <v:fill/>
              </v:shape>
            </v:group>
            <v:group style="position:absolute;left:11227;top:3842;width:101;height:97" coordorigin="11227,3842" coordsize="101,97">
              <v:shape style="position:absolute;left:11227;top:3842;width:101;height:97" coordorigin="11227,3842" coordsize="101,97" path="m11328,3890l11323,3912,11310,3929,11290,3939,11264,3936,11244,3926,11232,3911,11227,3892,11232,3870,11245,3852,11263,3842,11290,3845,11310,3854,11323,3869,11328,3887,11328,3890xe" filled="f" stroked="t" strokeweight=".75pt" strokecolor="#F9C090">
                <v:path arrowok="t"/>
              </v:shape>
            </v:group>
            <v:group style="position:absolute;left:11669;top:4212;width:101;height:97" coordorigin="11669,4212" coordsize="101,97">
              <v:shape style="position:absolute;left:11669;top:4212;width:101;height:97" coordorigin="11669,4212" coordsize="101,97" path="m11705,4212l11686,4222,11673,4239,11669,4262,11673,4281,11686,4296,11705,4306,11732,4309,11751,4299,11764,4282,11769,4260,11769,4257,11764,4239,11752,4224,11732,4214,11705,4212e" filled="t" fillcolor="#F9C090" stroked="f">
                <v:path arrowok="t"/>
                <v:fill/>
              </v:shape>
            </v:group>
            <v:group style="position:absolute;left:11669;top:4212;width:101;height:97" coordorigin="11669,4212" coordsize="101,97">
              <v:shape style="position:absolute;left:11669;top:4212;width:101;height:97" coordorigin="11669,4212" coordsize="101,97" path="m11769,4260l11764,4282,11751,4299,11732,4309,11705,4306,11686,4296,11673,4281,11669,4262,11673,4239,11686,4222,11705,4212,11732,4214,11752,4224,11764,4239,11769,4257,11769,4260xe" filled="f" stroked="t" strokeweight=".75pt" strokecolor="#F9C090">
                <v:path arrowok="t"/>
              </v:shape>
            </v:group>
            <v:group style="position:absolute;left:12110;top:3792;width:101;height:97" coordorigin="12110,3792" coordsize="101,97">
              <v:shape style="position:absolute;left:12110;top:3792;width:101;height:97" coordorigin="12110,3792" coordsize="101,97" path="m12147,3792l12128,3802,12115,3819,12110,3842,12115,3861,12127,3876,12147,3886,12173,3889,12193,3879,12206,3862,12211,3840,12211,3837,12206,3819,12193,3804,12173,3794,12147,3792e" filled="t" fillcolor="#F9C090" stroked="f">
                <v:path arrowok="t"/>
                <v:fill/>
              </v:shape>
            </v:group>
            <v:group style="position:absolute;left:12110;top:3792;width:101;height:97" coordorigin="12110,3792" coordsize="101,97">
              <v:shape style="position:absolute;left:12110;top:3792;width:101;height:97" coordorigin="12110,3792" coordsize="101,97" path="m12211,3840l12206,3862,12193,3879,12173,3889,12147,3886,12127,3876,12115,3861,12110,3842,12115,3819,12128,3802,12147,3792,12173,3794,12193,3804,12206,3819,12211,3837,12211,3840xe" filled="f" stroked="t" strokeweight=".75pt" strokecolor="#F9C090">
                <v:path arrowok="t"/>
              </v:shape>
            </v:group>
            <v:group style="position:absolute;left:12552;top:4015;width:101;height:97" coordorigin="12552,4015" coordsize="101,97">
              <v:shape style="position:absolute;left:12552;top:4015;width:101;height:97" coordorigin="12552,4015" coordsize="101,97" path="m12588,4015l12569,4025,12557,4042,12552,4065,12557,4084,12569,4099,12588,4109,12615,4112,12634,4102,12648,4085,12653,4063,12653,4060,12647,4042,12635,4027,12615,4017,12588,4015e" filled="t" fillcolor="#F9C090" stroked="f">
                <v:path arrowok="t"/>
                <v:fill/>
              </v:shape>
            </v:group>
            <v:group style="position:absolute;left:12552;top:4015;width:101;height:97" coordorigin="12552,4015" coordsize="101,97">
              <v:shape style="position:absolute;left:12552;top:4015;width:101;height:97" coordorigin="12552,4015" coordsize="101,97" path="m12653,4063l12648,4085,12634,4102,12615,4112,12588,4109,12569,4099,12557,4084,12552,4065,12557,4042,12569,4025,12588,4015,12615,4017,12635,4027,12647,4042,12653,4060,12653,4063xe" filled="f" stroked="t" strokeweight=".75pt" strokecolor="#F9C090">
                <v:path arrowok="t"/>
              </v:shape>
            </v:group>
            <v:group style="position:absolute;left:12993;top:3571;width:101;height:97" coordorigin="12993,3571" coordsize="101,97">
              <v:shape style="position:absolute;left:12993;top:3571;width:101;height:97" coordorigin="12993,3571" coordsize="101,97" path="m13030,3571l13011,3581,12998,3598,12993,3621,12998,3640,13010,3655,13030,3665,13057,3668,13076,3658,13089,3641,13094,3619,13094,3616,13089,3598,13077,3583,13057,3573,13030,3571e" filled="t" fillcolor="#F9C090" stroked="f">
                <v:path arrowok="t"/>
                <v:fill/>
              </v:shape>
            </v:group>
            <v:group style="position:absolute;left:12993;top:3571;width:101;height:97" coordorigin="12993,3571" coordsize="101,97">
              <v:shape style="position:absolute;left:12993;top:3571;width:101;height:97" coordorigin="12993,3571" coordsize="101,97" path="m13094,3619l13089,3641,13076,3658,13057,3668,13030,3665,13010,3655,12998,3640,12993,3621,12998,3598,13011,3581,13030,3571,13057,3573,13077,3583,13089,3598,13094,3616,13094,3619xe" filled="f" stroked="t" strokeweight=".75pt" strokecolor="#F9C090">
                <v:path arrowok="t"/>
              </v:shape>
            </v:group>
            <v:group style="position:absolute;left:13435;top:3964;width:101;height:97" coordorigin="13435,3964" coordsize="101,97">
              <v:shape style="position:absolute;left:13435;top:3964;width:101;height:97" coordorigin="13435,3964" coordsize="101,97" path="m13471,3964l13453,3975,13440,3992,13435,4015,13440,4034,13452,4049,13472,4059,13498,4062,13518,4052,13531,4035,13536,4013,13536,4010,13531,3991,13518,3976,13498,3967,13471,3964e" filled="t" fillcolor="#F9C090" stroked="f">
                <v:path arrowok="t"/>
                <v:fill/>
              </v:shape>
            </v:group>
            <v:group style="position:absolute;left:13435;top:3964;width:101;height:97" coordorigin="13435,3964" coordsize="101,97">
              <v:shape style="position:absolute;left:13435;top:3964;width:101;height:97" coordorigin="13435,3964" coordsize="101,97" path="m13536,4013l13531,4035,13518,4052,13498,4062,13472,4059,13452,4049,13440,4034,13435,4015,13440,3992,13453,3975,13471,3964,13498,3967,13518,3976,13531,3991,13536,4010,13536,4013xe" filled="f" stroked="t" strokeweight=".75pt" strokecolor="#F9C090">
                <v:path arrowok="t"/>
              </v:shape>
            </v:group>
            <v:group style="position:absolute;left:13877;top:3720;width:101;height:97" coordorigin="13877,3720" coordsize="101,97">
              <v:shape style="position:absolute;left:13877;top:3720;width:101;height:97" coordorigin="13877,3720" coordsize="101,97" path="m13913,3720l13894,3730,13881,3747,13877,3770,13881,3789,13894,3804,13913,3814,13940,3817,13959,3807,13972,3790,13977,3768,13977,3765,13972,3747,13960,3732,13940,3722,13913,3720e" filled="t" fillcolor="#F9C090" stroked="f">
                <v:path arrowok="t"/>
                <v:fill/>
              </v:shape>
            </v:group>
            <v:group style="position:absolute;left:13877;top:3720;width:101;height:97" coordorigin="13877,3720" coordsize="101,97">
              <v:shape style="position:absolute;left:13877;top:3720;width:101;height:97" coordorigin="13877,3720" coordsize="101,97" path="m13977,3768l13972,3790,13959,3807,13940,3817,13913,3814,13894,3804,13881,3789,13877,3770,13881,3747,13894,3730,13913,3720,13940,3722,13960,3732,13972,3747,13977,3765,13977,3768xe" filled="f" stroked="t" strokeweight=".75pt" strokecolor="#F9C090">
                <v:path arrowok="t"/>
              </v:shape>
            </v:group>
            <v:group style="position:absolute;left:14318;top:4113;width:101;height:97" coordorigin="14318,4113" coordsize="101,97">
              <v:shape style="position:absolute;left:14318;top:4113;width:101;height:97" coordorigin="14318,4113" coordsize="101,97" path="m14355,4113l14336,4123,14323,4141,14318,4163,14323,4182,14335,4198,14355,4208,14381,4210,14401,4200,14414,4183,14419,4162,14419,4159,14414,4140,14401,4125,14381,4116,14355,4113e" filled="t" fillcolor="#F9C090" stroked="f">
                <v:path arrowok="t"/>
                <v:fill/>
              </v:shape>
            </v:group>
            <v:group style="position:absolute;left:14318;top:4113;width:101;height:97" coordorigin="14318,4113" coordsize="101,97">
              <v:shape style="position:absolute;left:14318;top:4113;width:101;height:97" coordorigin="14318,4113" coordsize="101,97" path="m14419,4162l14414,4183,14401,4200,14381,4210,14355,4208,14335,4198,14323,4182,14318,4163,14323,4141,14336,4123,14355,4113,14381,4116,14401,4125,14414,4140,14419,4159,14419,4162xe" filled="f" stroked="t" strokeweight=".75pt" strokecolor="#F9C090">
                <v:path arrowok="t"/>
              </v:shape>
            </v:group>
            <v:group style="position:absolute;left:14760;top:3768;width:101;height:97" coordorigin="14760,3768" coordsize="101,97">
              <v:shape style="position:absolute;left:14760;top:3768;width:101;height:97" coordorigin="14760,3768" coordsize="101,97" path="m14796,3768l14777,3778,14765,3795,14760,3818,14765,3837,14777,3852,14796,3862,14823,3865,14842,3855,14856,3838,14861,3816,14861,3813,14855,3795,14843,3780,14823,3770,14796,3768e" filled="t" fillcolor="#F9C090" stroked="f">
                <v:path arrowok="t"/>
                <v:fill/>
              </v:shape>
            </v:group>
            <v:group style="position:absolute;left:14760;top:3768;width:101;height:97" coordorigin="14760,3768" coordsize="101,97">
              <v:shape style="position:absolute;left:14760;top:3768;width:101;height:97" coordorigin="14760,3768" coordsize="101,97" path="m14861,3816l14856,3838,14842,3855,14823,3865,14796,3862,14777,3852,14765,3837,14760,3818,14765,3795,14777,3778,14796,3768,14823,3770,14843,3780,14855,3795,14861,3813,14861,3816xe" filled="f" stroked="t" strokeweight=".75pt" strokecolor="#F9C090">
                <v:path arrowok="t"/>
              </v:shape>
            </v:group>
            <v:group style="position:absolute;left:15201;top:3693;width:101;height:97" coordorigin="15201,3693" coordsize="101,97">
              <v:shape style="position:absolute;left:15201;top:3693;width:101;height:97" coordorigin="15201,3693" coordsize="101,97" path="m15238,3693l15219,3703,15206,3721,15201,3743,15206,3762,15218,3778,15238,3788,15265,3790,15284,3780,15297,3763,15302,3742,15302,3739,15297,3720,15285,3705,15265,3696,15238,3693e" filled="t" fillcolor="#F9C090" stroked="f">
                <v:path arrowok="t"/>
                <v:fill/>
              </v:shape>
            </v:group>
            <v:group style="position:absolute;left:15201;top:3693;width:101;height:97" coordorigin="15201,3693" coordsize="101,97">
              <v:shape style="position:absolute;left:15201;top:3693;width:101;height:97" coordorigin="15201,3693" coordsize="101,97" path="m15302,3742l15297,3763,15284,3780,15265,3790,15238,3788,15218,3778,15206,3762,15201,3743,15206,3721,15219,3703,15238,3693,15265,3696,15285,3705,15297,3720,15302,3739,15302,3742xe" filled="f" stroked="t" strokeweight=".75pt" strokecolor="#F9C090">
                <v:path arrowok="t"/>
              </v:shape>
            </v:group>
            <v:group style="position:absolute;left:15641;top:3916;width:101;height:97" coordorigin="15641,3916" coordsize="101,97">
              <v:shape style="position:absolute;left:15641;top:3916;width:101;height:97" coordorigin="15641,3916" coordsize="101,97" path="m15677,3916l15658,3927,15645,3944,15641,3967,15645,3986,15658,4001,15677,4011,15704,4014,15723,4004,15736,3987,15741,3965,15741,3962,15736,3943,15724,3928,15704,3919,15677,3916e" filled="t" fillcolor="#F9C090" stroked="f">
                <v:path arrowok="t"/>
                <v:fill/>
              </v:shape>
            </v:group>
            <v:group style="position:absolute;left:15641;top:3916;width:101;height:97" coordorigin="15641,3916" coordsize="101,97">
              <v:shape style="position:absolute;left:15641;top:3916;width:101;height:97" coordorigin="15641,3916" coordsize="101,97" path="m15741,3965l15736,3987,15723,4004,15704,4014,15677,4011,15658,4001,15645,3986,15641,3967,15645,3944,15658,3927,15677,3916,15704,3919,15724,3928,15736,3943,15741,3962,15741,3965xe" filled="f" stroked="t" strokeweight=".75pt" strokecolor="#F9C090">
                <v:path arrowok="t"/>
              </v:shape>
            </v:group>
            <v:group style="position:absolute;left:16082;top:3720;width:101;height:97" coordorigin="16082,3720" coordsize="101,97">
              <v:shape style="position:absolute;left:16082;top:3720;width:101;height:97" coordorigin="16082,3720" coordsize="101,97" path="m16119,3720l16100,3730,16087,3747,16082,3770,16087,3789,16099,3804,16119,3814,16145,3817,16165,3807,16178,3790,16183,3768,16183,3765,16178,3747,16165,3732,16145,3722,16119,3720e" filled="t" fillcolor="#F9C090" stroked="f">
                <v:path arrowok="t"/>
                <v:fill/>
              </v:shape>
            </v:group>
            <v:group style="position:absolute;left:16082;top:3720;width:101;height:97" coordorigin="16082,3720" coordsize="101,97">
              <v:shape style="position:absolute;left:16082;top:3720;width:101;height:97" coordorigin="16082,3720" coordsize="101,97" path="m16183,3768l16178,3790,16165,3807,16145,3817,16119,3814,16099,3804,16087,3789,16082,3770,16087,3747,16100,3730,16119,3720,16145,3722,16165,3732,16178,3747,16183,3765,16183,3768xe" filled="f" stroked="t" strokeweight=".75pt" strokecolor="#F9C090">
                <v:path arrowok="t"/>
              </v:shape>
            </v:group>
            <v:group style="position:absolute;left:16524;top:4089;width:101;height:97" coordorigin="16524,4089" coordsize="101,97">
              <v:shape style="position:absolute;left:16524;top:4089;width:101;height:97" coordorigin="16524,4089" coordsize="101,97" path="m16560,4089l16541,4099,16529,4117,16524,4139,16529,4158,16541,4174,16560,4184,16587,4186,16606,4176,16620,4159,16625,4138,16625,4135,16619,4116,16607,4101,16587,4092,16560,4089e" filled="t" fillcolor="#F9C090" stroked="f">
                <v:path arrowok="t"/>
                <v:fill/>
              </v:shape>
            </v:group>
            <v:group style="position:absolute;left:16524;top:4089;width:101;height:97" coordorigin="16524,4089" coordsize="101,97">
              <v:shape style="position:absolute;left:16524;top:4089;width:101;height:97" coordorigin="16524,4089" coordsize="101,97" path="m16625,4138l16620,4159,16606,4176,16587,4186,16560,4184,16541,4174,16529,4158,16524,4139,16529,4117,16541,4099,16560,4089,16587,4092,16607,4101,16619,4116,16625,4135,16625,4138xe" filled="f" stroked="t" strokeweight=".75pt" strokecolor="#F9C090">
                <v:path arrowok="t"/>
              </v:shape>
            </v:group>
            <v:group style="position:absolute;left:16965;top:3645;width:101;height:97" coordorigin="16965,3645" coordsize="101,97">
              <v:shape style="position:absolute;left:16965;top:3645;width:101;height:97" coordorigin="16965,3645" coordsize="101,97" path="m17002,3645l16983,3655,16970,3673,16965,3695,16970,3714,16982,3730,17002,3740,17029,3742,17048,3732,17061,3715,17066,3694,17066,3691,17061,3672,17049,3657,17029,3648,17002,3645e" filled="t" fillcolor="#F9C090" stroked="f">
                <v:path arrowok="t"/>
                <v:fill/>
              </v:shape>
            </v:group>
            <v:group style="position:absolute;left:16965;top:3645;width:101;height:97" coordorigin="16965,3645" coordsize="101,97">
              <v:shape style="position:absolute;left:16965;top:3645;width:101;height:97" coordorigin="16965,3645" coordsize="101,97" path="m17066,3694l17061,3715,17048,3732,17029,3742,17002,3740,16982,3730,16970,3714,16965,3695,16970,3673,16983,3655,17002,3645,17029,3648,17049,3657,17061,3672,17066,3691,17066,3694xe" filled="f" stroked="t" strokeweight=".75pt" strokecolor="#F9C090">
                <v:path arrowok="t"/>
              </v:shape>
            </v:group>
            <v:group style="position:absolute;left:17407;top:4015;width:101;height:97" coordorigin="17407,4015" coordsize="101,97">
              <v:shape style="position:absolute;left:17407;top:4015;width:101;height:97" coordorigin="17407,4015" coordsize="101,97" path="m17443,4015l17425,4025,17412,4042,17407,4065,17412,4084,17424,4099,17444,4109,17470,4112,17490,4102,17503,4085,17508,4063,17508,4060,17503,4042,17490,4027,17470,4017,17443,4015e" filled="t" fillcolor="#F9C090" stroked="f">
                <v:path arrowok="t"/>
                <v:fill/>
              </v:shape>
            </v:group>
            <v:group style="position:absolute;left:17407;top:4015;width:101;height:97" coordorigin="17407,4015" coordsize="101,97">
              <v:shape style="position:absolute;left:17407;top:4015;width:101;height:97" coordorigin="17407,4015" coordsize="101,97" path="m17508,4063l17503,4085,17490,4102,17470,4112,17444,4109,17424,4099,17412,4084,17407,4065,17412,4042,17425,4025,17443,4015,17470,4017,17490,4027,17503,4042,17508,4060,17508,4063xe" filled="f" stroked="t" strokeweight=".75pt" strokecolor="#F9C090">
                <v:path arrowok="t"/>
              </v:shape>
            </v:group>
            <v:group style="position:absolute;left:17849;top:4137;width:101;height:97" coordorigin="17849,4137" coordsize="101,97">
              <v:shape style="position:absolute;left:17849;top:4137;width:101;height:97" coordorigin="17849,4137" coordsize="101,97" path="m17885,4137l17866,4147,17853,4165,17849,4187,17853,4206,17866,4222,17885,4232,17912,4234,17931,4224,17944,4207,17949,4186,17949,4183,17944,4164,17932,4149,17912,4140,17885,4137e" filled="t" fillcolor="#F9C090" stroked="f">
                <v:path arrowok="t"/>
                <v:fill/>
              </v:shape>
            </v:group>
            <v:group style="position:absolute;left:17849;top:4137;width:101;height:97" coordorigin="17849,4137" coordsize="101,97">
              <v:shape style="position:absolute;left:17849;top:4137;width:101;height:97" coordorigin="17849,4137" coordsize="101,97" path="m17949,4186l17944,4207,17931,4224,17912,4234,17885,4232,17866,4222,17853,4206,17849,4187,17853,4165,17866,4147,17885,4137,17912,4140,17932,4149,17944,4164,17949,4183,17949,4186xe" filled="f" stroked="t" strokeweight=".75pt" strokecolor="#F9C090">
                <v:path arrowok="t"/>
              </v:shape>
            </v:group>
            <v:group style="position:absolute;left:18290;top:4212;width:101;height:97" coordorigin="18290,4212" coordsize="101,97">
              <v:shape style="position:absolute;left:18290;top:4212;width:101;height:97" coordorigin="18290,4212" coordsize="101,97" path="m18327,4212l18308,4222,18295,4239,18290,4262,18295,4281,18307,4296,18327,4306,18353,4309,18373,4299,18386,4282,18391,4260,18391,4257,18386,4239,18373,4224,18353,4214,18327,4212e" filled="t" fillcolor="#F9C090" stroked="f">
                <v:path arrowok="t"/>
                <v:fill/>
              </v:shape>
            </v:group>
            <v:group style="position:absolute;left:18290;top:4212;width:101;height:97" coordorigin="18290,4212" coordsize="101,97">
              <v:shape style="position:absolute;left:18290;top:4212;width:101;height:97" coordorigin="18290,4212" coordsize="101,97" path="m18391,4260l18386,4282,18373,4299,18353,4309,18327,4306,18307,4296,18295,4281,18290,4262,18295,4239,18308,4222,18327,4212,18353,4214,18373,4224,18386,4239,18391,4257,18391,4260xe" filled="f" stroked="t" strokeweight=".75pt" strokecolor="#F9C090">
                <v:path arrowok="t"/>
              </v:shape>
            </v:group>
            <v:group style="position:absolute;left:18732;top:4137;width:101;height:97" coordorigin="18732,4137" coordsize="101,97">
              <v:shape style="position:absolute;left:18732;top:4137;width:101;height:97" coordorigin="18732,4137" coordsize="101,97" path="m18768,4137l18749,4147,18737,4165,18732,4187,18737,4206,18749,4222,18768,4232,18795,4234,18814,4224,18828,4207,18833,4186,18833,4183,18827,4164,18815,4149,18795,4140,18768,4137e" filled="t" fillcolor="#F9C090" stroked="f">
                <v:path arrowok="t"/>
                <v:fill/>
              </v:shape>
            </v:group>
            <v:group style="position:absolute;left:18732;top:4137;width:101;height:97" coordorigin="18732,4137" coordsize="101,97">
              <v:shape style="position:absolute;left:18732;top:4137;width:101;height:97" coordorigin="18732,4137" coordsize="101,97" path="m18833,4186l18828,4207,18814,4224,18795,4234,18768,4232,18749,4222,18737,4206,18732,4187,18737,4165,18749,4147,18768,4137,18795,4140,18815,4149,18827,4164,18833,4183,18833,4186xe" filled="f" stroked="t" strokeweight=".75pt" strokecolor="#F9C090">
                <v:path arrowok="t"/>
              </v:shape>
            </v:group>
            <v:group style="position:absolute;left:5762;top:3300;width:13241;height:2" coordorigin="5762,3300" coordsize="13241,2">
              <v:shape style="position:absolute;left:5762;top:3300;width:13241;height:2" coordorigin="5762,3300" coordsize="13241,0" path="m5762,3300l19003,3300e" filled="f" stroked="t" strokeweight=".72pt" strokecolor="#D9D9D9">
                <v:path arrowok="t"/>
              </v:shape>
            </v:group>
            <v:group style="position:absolute;left:5983;top:3250;width:12799;height:888" coordorigin="5983,3250" coordsize="12799,888">
              <v:shape style="position:absolute;left:5983;top:3250;width:12799;height:888" coordorigin="5983,3250" coordsize="12799,888" path="m5983,3941l6425,4015,6866,4039,7306,3250,7747,3792,8189,3694,8630,3941,9072,3866,9514,3893,9955,3866,10397,3372,10838,4039,11280,3768,11722,3545,12163,4138,12605,3473,13044,4090,13486,3545,13927,3866,14369,3718,14810,4039,15252,3893,15694,4114,16135,3866,16577,3866,17018,4015,17460,3670,17902,3744,18343,3866,18782,3965e" filled="f" stroked="t" strokeweight="2.16pt" strokecolor="#9BBA58">
                <v:path arrowok="t"/>
              </v:shape>
            </v:group>
            <v:group style="position:absolute;left:5930;top:3892;width:101;height:97" coordorigin="5930,3892" coordsize="101,97">
              <v:shape style="position:absolute;left:5930;top:3892;width:101;height:97" coordorigin="5930,3892" coordsize="101,97" path="m5967,3892l5948,3903,5935,3920,5930,3943,5935,3962,5947,3977,5967,3987,5993,3990,6013,3980,6026,3963,6031,3941,6031,3938,6026,3919,6013,3904,5993,3895,5967,3892e" filled="t" fillcolor="#9BBA58" stroked="f">
                <v:path arrowok="t"/>
                <v:fill/>
              </v:shape>
            </v:group>
            <v:group style="position:absolute;left:5930;top:3892;width:101;height:97" coordorigin="5930,3892" coordsize="101,97">
              <v:shape style="position:absolute;left:5930;top:3892;width:101;height:97" coordorigin="5930,3892" coordsize="101,97" path="m6031,3941l6026,3963,6013,3980,5993,3990,5967,3987,5947,3977,5935,3962,5930,3943,5935,3920,5948,3903,5967,3892,5993,3895,6013,3904,6026,3919,6031,3938,6031,3941xe" filled="f" stroked="t" strokeweight=".75pt" strokecolor="#9BBA58">
                <v:path arrowok="t"/>
              </v:shape>
            </v:group>
            <v:group style="position:absolute;left:6372;top:3964;width:101;height:97" coordorigin="6372,3964" coordsize="101,97">
              <v:shape style="position:absolute;left:6372;top:3964;width:101;height:97" coordorigin="6372,3964" coordsize="101,97" path="m6408,3964l6389,3975,6377,3992,6372,4015,6377,4034,6389,4049,6408,4059,6435,4062,6454,4052,6468,4035,6473,4013,6473,4010,6467,3991,6455,3976,6435,3967,6408,3964e" filled="t" fillcolor="#9BBA58" stroked="f">
                <v:path arrowok="t"/>
                <v:fill/>
              </v:shape>
            </v:group>
            <v:group style="position:absolute;left:6372;top:3964;width:101;height:97" coordorigin="6372,3964" coordsize="101,97">
              <v:shape style="position:absolute;left:6372;top:3964;width:101;height:97" coordorigin="6372,3964" coordsize="101,97" path="m6473,4013l6468,4035,6454,4052,6435,4062,6408,4059,6389,4049,6377,4034,6372,4015,6377,3992,6389,3975,6408,3964,6435,3967,6455,3976,6467,3991,6473,4010,6473,4013xe" filled="f" stroked="t" strokeweight=".75pt" strokecolor="#9BBA58">
                <v:path arrowok="t"/>
              </v:shape>
            </v:group>
            <v:group style="position:absolute;left:6813;top:3991;width:101;height:97" coordorigin="6813,3991" coordsize="101,97">
              <v:shape style="position:absolute;left:6813;top:3991;width:101;height:97" coordorigin="6813,3991" coordsize="101,97" path="m6850,3991l6831,4001,6818,4018,6813,4041,6818,4060,6830,4075,6850,4085,6877,4088,6896,4078,6909,4061,6914,4039,6914,4036,6909,4018,6897,4003,6877,3993,6850,3991e" filled="t" fillcolor="#9BBA58" stroked="f">
                <v:path arrowok="t"/>
                <v:fill/>
              </v:shape>
            </v:group>
            <v:group style="position:absolute;left:6813;top:3991;width:101;height:97" coordorigin="6813,3991" coordsize="101,97">
              <v:shape style="position:absolute;left:6813;top:3991;width:101;height:97" coordorigin="6813,3991" coordsize="101,97" path="m6914,4039l6909,4061,6896,4078,6877,4088,6850,4085,6830,4075,6818,4060,6813,4041,6818,4018,6831,4001,6850,3991,6877,3993,6897,4003,6909,4018,6914,4036,6914,4039xe" filled="f" stroked="t" strokeweight=".75pt" strokecolor="#9BBA58">
                <v:path arrowok="t"/>
              </v:shape>
            </v:group>
            <v:group style="position:absolute;left:7255;top:3201;width:101;height:97" coordorigin="7255,3201" coordsize="101,97">
              <v:shape style="position:absolute;left:7255;top:3201;width:101;height:97" coordorigin="7255,3201" coordsize="101,97" path="m7291,3201l7273,3211,7260,3229,7255,3251,7260,3270,7272,3286,7292,3296,7318,3298,7338,3288,7351,3271,7356,3250,7356,3247,7351,3228,7338,3213,7318,3204,7291,3201e" filled="t" fillcolor="#9BBA58" stroked="f">
                <v:path arrowok="t"/>
                <v:fill/>
              </v:shape>
            </v:group>
            <v:group style="position:absolute;left:7255;top:3201;width:101;height:97" coordorigin="7255,3201" coordsize="101,97">
              <v:shape style="position:absolute;left:7255;top:3201;width:101;height:97" coordorigin="7255,3201" coordsize="101,97" path="m7356,3250l7351,3271,7338,3288,7318,3298,7292,3296,7272,3286,7260,3270,7255,3251,7260,3229,7273,3211,7291,3201,7318,3204,7338,3213,7351,3228,7356,3247,7356,3250xe" filled="f" stroked="t" strokeweight=".75pt" strokecolor="#9BBA58">
                <v:path arrowok="t"/>
              </v:shape>
            </v:group>
            <v:group style="position:absolute;left:7697;top:3744;width:101;height:97" coordorigin="7697,3744" coordsize="101,97">
              <v:shape style="position:absolute;left:7697;top:3744;width:101;height:97" coordorigin="7697,3744" coordsize="101,97" path="m7733,3744l7714,3754,7701,3771,7697,3794,7701,3813,7714,3828,7733,3838,7760,3841,7779,3831,7792,3814,7797,3792,7797,3789,7792,3771,7780,3756,7760,3746,7733,3744e" filled="t" fillcolor="#9BBA58" stroked="f">
                <v:path arrowok="t"/>
                <v:fill/>
              </v:shape>
            </v:group>
            <v:group style="position:absolute;left:7697;top:3744;width:101;height:97" coordorigin="7697,3744" coordsize="101,97">
              <v:shape style="position:absolute;left:7697;top:3744;width:101;height:97" coordorigin="7697,3744" coordsize="101,97" path="m7797,3792l7792,3814,7779,3831,7760,3841,7733,3838,7714,3828,7701,3813,7697,3794,7701,3771,7714,3754,7733,3744,7760,3746,7780,3756,7792,3771,7797,3789,7797,3792xe" filled="f" stroked="t" strokeweight=".75pt" strokecolor="#9BBA58">
                <v:path arrowok="t"/>
              </v:shape>
            </v:group>
            <v:group style="position:absolute;left:8138;top:3645;width:101;height:97" coordorigin="8138,3645" coordsize="101,97">
              <v:shape style="position:absolute;left:8138;top:3645;width:101;height:97" coordorigin="8138,3645" coordsize="101,97" path="m8175,3645l8156,3655,8143,3673,8138,3695,8143,3714,8155,3730,8175,3740,8201,3742,8221,3732,8234,3715,8239,3694,8239,3691,8234,3672,8221,3657,8201,3648,8175,3645e" filled="t" fillcolor="#9BBA58" stroked="f">
                <v:path arrowok="t"/>
                <v:fill/>
              </v:shape>
            </v:group>
            <v:group style="position:absolute;left:8138;top:3645;width:101;height:97" coordorigin="8138,3645" coordsize="101,97">
              <v:shape style="position:absolute;left:8138;top:3645;width:101;height:97" coordorigin="8138,3645" coordsize="101,97" path="m8239,3694l8234,3715,8221,3732,8201,3742,8175,3740,8155,3730,8143,3714,8138,3695,8143,3673,8156,3655,8175,3645,8201,3648,8221,3657,8234,3672,8239,3691,8239,3694xe" filled="f" stroked="t" strokeweight=".75pt" strokecolor="#9BBA58">
                <v:path arrowok="t"/>
              </v:shape>
            </v:group>
            <v:group style="position:absolute;left:8580;top:3892;width:101;height:97" coordorigin="8580,3892" coordsize="101,97">
              <v:shape style="position:absolute;left:8580;top:3892;width:101;height:97" coordorigin="8580,3892" coordsize="101,97" path="m8616,3892l8597,3903,8585,3920,8580,3943,8585,3962,8597,3977,8616,3987,8643,3990,8662,3980,8676,3963,8681,3941,8681,3938,8675,3919,8663,3904,8643,3895,8616,3892e" filled="t" fillcolor="#9BBA58" stroked="f">
                <v:path arrowok="t"/>
                <v:fill/>
              </v:shape>
            </v:group>
            <v:group style="position:absolute;left:8580;top:3892;width:101;height:97" coordorigin="8580,3892" coordsize="101,97">
              <v:shape style="position:absolute;left:8580;top:3892;width:101;height:97" coordorigin="8580,3892" coordsize="101,97" path="m8681,3941l8676,3963,8662,3980,8643,3990,8616,3987,8597,3977,8585,3962,8580,3943,8585,3920,8597,3903,8616,3892,8643,3895,8663,3904,8675,3919,8681,3938,8681,3941xe" filled="f" stroked="t" strokeweight=".75pt" strokecolor="#9BBA58">
                <v:path arrowok="t"/>
              </v:shape>
            </v:group>
            <v:group style="position:absolute;left:9021;top:3818;width:101;height:97" coordorigin="9021,3818" coordsize="101,97">
              <v:shape style="position:absolute;left:9021;top:3818;width:101;height:97" coordorigin="9021,3818" coordsize="101,97" path="m9058,3818l9039,3828,9026,3846,9021,3868,9026,3887,9038,3902,9058,3912,9085,3915,9104,3905,9117,3888,9122,3866,9122,3863,9117,3845,9105,3830,9085,3821,9058,3818e" filled="t" fillcolor="#9BBA58" stroked="f">
                <v:path arrowok="t"/>
                <v:fill/>
              </v:shape>
            </v:group>
            <v:group style="position:absolute;left:9021;top:3818;width:101;height:97" coordorigin="9021,3818" coordsize="101,97">
              <v:shape style="position:absolute;left:9021;top:3818;width:101;height:97" coordorigin="9021,3818" coordsize="101,97" path="m9122,3866l9117,3888,9104,3905,9085,3915,9058,3912,9038,3902,9026,3887,9021,3868,9026,3846,9039,3828,9058,3818,9085,3821,9105,3830,9117,3845,9122,3863,9122,3866xe" filled="f" stroked="t" strokeweight=".75pt" strokecolor="#9BBA58">
                <v:path arrowok="t"/>
              </v:shape>
            </v:group>
            <v:group style="position:absolute;left:9463;top:3842;width:101;height:97" coordorigin="9463,3842" coordsize="101,97">
              <v:shape style="position:absolute;left:9463;top:3842;width:101;height:97" coordorigin="9463,3842" coordsize="101,97" path="m9499,3842l9481,3852,9468,3870,9463,3892,9468,3911,9480,3926,9500,3936,9526,3939,9546,3929,9559,3912,9564,3890,9564,3887,9559,3869,9546,3854,9526,3845,9499,3842e" filled="t" fillcolor="#9BBA58" stroked="f">
                <v:path arrowok="t"/>
                <v:fill/>
              </v:shape>
            </v:group>
            <v:group style="position:absolute;left:9463;top:3842;width:101;height:97" coordorigin="9463,3842" coordsize="101,97">
              <v:shape style="position:absolute;left:9463;top:3842;width:101;height:97" coordorigin="9463,3842" coordsize="101,97" path="m9564,3890l9559,3912,9546,3929,9526,3939,9500,3936,9480,3926,9468,3911,9463,3892,9468,3870,9481,3852,9499,3842,9526,3845,9546,3854,9559,3869,9564,3887,9564,3890xe" filled="f" stroked="t" strokeweight=".75pt" strokecolor="#9BBA58">
                <v:path arrowok="t"/>
              </v:shape>
            </v:group>
            <v:group style="position:absolute;left:9905;top:3818;width:101;height:97" coordorigin="9905,3818" coordsize="101,97">
              <v:shape style="position:absolute;left:9905;top:3818;width:101;height:97" coordorigin="9905,3818" coordsize="101,97" path="m9941,3818l9922,3828,9909,3846,9905,3868,9909,3887,9922,3902,9941,3912,9968,3915,9987,3905,10000,3888,10005,3866,10005,3863,10000,3845,9988,3830,9968,3821,9941,3818e" filled="t" fillcolor="#9BBA58" stroked="f">
                <v:path arrowok="t"/>
                <v:fill/>
              </v:shape>
            </v:group>
            <v:group style="position:absolute;left:9905;top:3818;width:101;height:97" coordorigin="9905,3818" coordsize="101,97">
              <v:shape style="position:absolute;left:9905;top:3818;width:101;height:97" coordorigin="9905,3818" coordsize="101,97" path="m10005,3866l10000,3888,9987,3905,9968,3915,9941,3912,9922,3902,9909,3887,9905,3868,9909,3846,9922,3828,9941,3818,9968,3821,9988,3830,10000,3845,10005,3863,10005,3866xe" filled="f" stroked="t" strokeweight=".75pt" strokecolor="#9BBA58">
                <v:path arrowok="t"/>
              </v:shape>
            </v:group>
            <v:group style="position:absolute;left:10344;top:3324;width:101;height:97" coordorigin="10344,3324" coordsize="101,97">
              <v:shape style="position:absolute;left:10344;top:3324;width:101;height:97" coordorigin="10344,3324" coordsize="101,97" path="m10380,3324l10361,3334,10349,3351,10344,3374,10349,3393,10361,3408,10380,3418,10407,3421,10426,3411,10440,3394,10445,3372,10445,3369,10439,3351,10427,3336,10407,3326,10380,3324e" filled="t" fillcolor="#9BBA58" stroked="f">
                <v:path arrowok="t"/>
                <v:fill/>
              </v:shape>
            </v:group>
            <v:group style="position:absolute;left:10344;top:3324;width:101;height:97" coordorigin="10344,3324" coordsize="101,97">
              <v:shape style="position:absolute;left:10344;top:3324;width:101;height:97" coordorigin="10344,3324" coordsize="101,97" path="m10445,3372l10440,3394,10426,3411,10407,3421,10380,3418,10361,3408,10349,3393,10344,3374,10349,3351,10361,3334,10380,3324,10407,3326,10427,3336,10439,3351,10445,3369,10445,3372xe" filled="f" stroked="t" strokeweight=".75pt" strokecolor="#9BBA58">
                <v:path arrowok="t"/>
              </v:shape>
            </v:group>
            <v:group style="position:absolute;left:10785;top:3991;width:101;height:97" coordorigin="10785,3991" coordsize="101,97">
              <v:shape style="position:absolute;left:10785;top:3991;width:101;height:97" coordorigin="10785,3991" coordsize="101,97" path="m10822,3991l10803,4001,10790,4018,10785,4041,10790,4060,10802,4075,10822,4085,10849,4088,10868,4078,10881,4061,10886,4039,10886,4036,10881,4018,10869,4003,10849,3993,10822,3991e" filled="t" fillcolor="#9BBA58" stroked="f">
                <v:path arrowok="t"/>
                <v:fill/>
              </v:shape>
            </v:group>
            <v:group style="position:absolute;left:10785;top:3991;width:101;height:97" coordorigin="10785,3991" coordsize="101,97">
              <v:shape style="position:absolute;left:10785;top:3991;width:101;height:97" coordorigin="10785,3991" coordsize="101,97" path="m10886,4039l10881,4061,10868,4078,10849,4088,10822,4085,10802,4075,10790,4060,10785,4041,10790,4018,10803,4001,10822,3991,10849,3993,10869,4003,10881,4018,10886,4036,10886,4039xe" filled="f" stroked="t" strokeweight=".75pt" strokecolor="#9BBA58">
                <v:path arrowok="t"/>
              </v:shape>
            </v:group>
            <v:group style="position:absolute;left:11227;top:3720;width:101;height:97" coordorigin="11227,3720" coordsize="101,97">
              <v:shape style="position:absolute;left:11227;top:3720;width:101;height:97" coordorigin="11227,3720" coordsize="101,97" path="m11263,3720l11245,3730,11232,3747,11227,3770,11232,3789,11244,3804,11264,3814,11290,3817,11310,3807,11323,3790,11328,3768,11328,3765,11323,3747,11310,3732,11290,3722,11263,3720e" filled="t" fillcolor="#9BBA58" stroked="f">
                <v:path arrowok="t"/>
                <v:fill/>
              </v:shape>
            </v:group>
            <v:group style="position:absolute;left:11227;top:3720;width:101;height:97" coordorigin="11227,3720" coordsize="101,97">
              <v:shape style="position:absolute;left:11227;top:3720;width:101;height:97" coordorigin="11227,3720" coordsize="101,97" path="m11328,3768l11323,3790,11310,3807,11290,3817,11264,3814,11244,3804,11232,3789,11227,3770,11232,3747,11245,3730,11263,3720,11290,3722,11310,3732,11323,3747,11328,3765,11328,3768xe" filled="f" stroked="t" strokeweight=".75pt" strokecolor="#9BBA58">
                <v:path arrowok="t"/>
              </v:shape>
            </v:group>
            <v:group style="position:absolute;left:11669;top:3496;width:101;height:97" coordorigin="11669,3496" coordsize="101,97">
              <v:shape style="position:absolute;left:11669;top:3496;width:101;height:97" coordorigin="11669,3496" coordsize="101,97" path="m11705,3496l11686,3507,11673,3524,11669,3547,11673,3566,11686,3581,11705,3591,11732,3594,11751,3584,11764,3567,11769,3545,11769,3542,11764,3523,11752,3508,11732,3499,11705,3496e" filled="t" fillcolor="#9BBA58" stroked="f">
                <v:path arrowok="t"/>
                <v:fill/>
              </v:shape>
            </v:group>
            <v:group style="position:absolute;left:11669;top:3496;width:101;height:97" coordorigin="11669,3496" coordsize="101,97">
              <v:shape style="position:absolute;left:11669;top:3496;width:101;height:97" coordorigin="11669,3496" coordsize="101,97" path="m11769,3545l11764,3567,11751,3584,11732,3594,11705,3591,11686,3581,11673,3566,11669,3547,11673,3524,11686,3507,11705,3496,11732,3499,11752,3508,11764,3523,11769,3542,11769,3545xe" filled="f" stroked="t" strokeweight=".75pt" strokecolor="#9BBA58">
                <v:path arrowok="t"/>
              </v:shape>
            </v:group>
            <v:group style="position:absolute;left:12110;top:4089;width:101;height:97" coordorigin="12110,4089" coordsize="101,97">
              <v:shape style="position:absolute;left:12110;top:4089;width:101;height:97" coordorigin="12110,4089" coordsize="101,97" path="m12147,4089l12128,4099,12115,4117,12110,4139,12115,4158,12127,4174,12147,4184,12173,4186,12193,4176,12206,4159,12211,4138,12211,4135,12206,4116,12193,4101,12173,4092,12147,4089e" filled="t" fillcolor="#9BBA58" stroked="f">
                <v:path arrowok="t"/>
                <v:fill/>
              </v:shape>
            </v:group>
            <v:group style="position:absolute;left:12110;top:4089;width:101;height:97" coordorigin="12110,4089" coordsize="101,97">
              <v:shape style="position:absolute;left:12110;top:4089;width:101;height:97" coordorigin="12110,4089" coordsize="101,97" path="m12211,4138l12206,4159,12193,4176,12173,4186,12147,4184,12127,4174,12115,4158,12110,4139,12115,4117,12128,4099,12147,4089,12173,4092,12193,4101,12206,4116,12211,4135,12211,4138xe" filled="f" stroked="t" strokeweight=".75pt" strokecolor="#9BBA58">
                <v:path arrowok="t"/>
              </v:shape>
            </v:group>
            <v:group style="position:absolute;left:12552;top:3422;width:101;height:97" coordorigin="12552,3422" coordsize="101,97">
              <v:shape style="position:absolute;left:12552;top:3422;width:101;height:97" coordorigin="12552,3422" coordsize="101,97" path="m12588,3422l12569,3432,12557,3450,12552,3472,12557,3491,12569,3506,12588,3516,12615,3519,12634,3509,12648,3492,12653,3470,12653,3467,12647,3449,12635,3434,12615,3425,12588,3422e" filled="t" fillcolor="#9BBA58" stroked="f">
                <v:path arrowok="t"/>
                <v:fill/>
              </v:shape>
            </v:group>
            <v:group style="position:absolute;left:12552;top:3422;width:101;height:97" coordorigin="12552,3422" coordsize="101,97">
              <v:shape style="position:absolute;left:12552;top:3422;width:101;height:97" coordorigin="12552,3422" coordsize="101,97" path="m12653,3470l12648,3492,12634,3509,12615,3519,12588,3516,12569,3506,12557,3491,12552,3472,12557,3450,12569,3432,12588,3422,12615,3425,12635,3434,12647,3449,12653,3467,12653,3470xe" filled="f" stroked="t" strokeweight=".75pt" strokecolor="#9BBA58">
                <v:path arrowok="t"/>
              </v:shape>
            </v:group>
            <v:group style="position:absolute;left:12993;top:4039;width:101;height:97" coordorigin="12993,4039" coordsize="101,97">
              <v:shape style="position:absolute;left:12993;top:4039;width:101;height:97" coordorigin="12993,4039" coordsize="101,97" path="m13030,4039l13011,4049,12998,4066,12993,4089,12998,4108,13010,4123,13030,4133,13057,4136,13076,4126,13089,4109,13094,4087,13094,4084,13089,4066,13077,4051,13057,4041,13030,4039e" filled="t" fillcolor="#9BBA58" stroked="f">
                <v:path arrowok="t"/>
                <v:fill/>
              </v:shape>
            </v:group>
            <v:group style="position:absolute;left:12993;top:4039;width:101;height:97" coordorigin="12993,4039" coordsize="101,97">
              <v:shape style="position:absolute;left:12993;top:4039;width:101;height:97" coordorigin="12993,4039" coordsize="101,97" path="m13094,4087l13089,4109,13076,4126,13057,4136,13030,4133,13010,4123,12998,4108,12993,4089,12998,4066,13011,4049,13030,4039,13057,4041,13077,4051,13089,4066,13094,4084,13094,4087xe" filled="f" stroked="t" strokeweight=".75pt" strokecolor="#9BBA58">
                <v:path arrowok="t"/>
              </v:shape>
            </v:group>
            <v:group style="position:absolute;left:13435;top:3496;width:101;height:97" coordorigin="13435,3496" coordsize="101,97">
              <v:shape style="position:absolute;left:13435;top:3496;width:101;height:97" coordorigin="13435,3496" coordsize="101,97" path="m13471,3496l13453,3507,13440,3524,13435,3547,13440,3566,13452,3581,13472,3591,13498,3594,13518,3584,13531,3567,13536,3545,13536,3542,13531,3523,13518,3508,13498,3499,13471,3496e" filled="t" fillcolor="#9BBA58" stroked="f">
                <v:path arrowok="t"/>
                <v:fill/>
              </v:shape>
            </v:group>
            <v:group style="position:absolute;left:13435;top:3496;width:101;height:97" coordorigin="13435,3496" coordsize="101,97">
              <v:shape style="position:absolute;left:13435;top:3496;width:101;height:97" coordorigin="13435,3496" coordsize="101,97" path="m13536,3545l13531,3567,13518,3584,13498,3594,13472,3591,13452,3581,13440,3566,13435,3547,13440,3524,13453,3507,13471,3496,13498,3499,13518,3508,13531,3523,13536,3542,13536,3545xe" filled="f" stroked="t" strokeweight=".75pt" strokecolor="#9BBA58">
                <v:path arrowok="t"/>
              </v:shape>
            </v:group>
            <v:group style="position:absolute;left:13877;top:3818;width:101;height:97" coordorigin="13877,3818" coordsize="101,97">
              <v:shape style="position:absolute;left:13877;top:3818;width:101;height:97" coordorigin="13877,3818" coordsize="101,97" path="m13913,3818l13894,3828,13881,3846,13877,3868,13881,3887,13894,3902,13913,3912,13940,3915,13959,3905,13972,3888,13977,3866,13977,3863,13972,3845,13960,3830,13940,3821,13913,3818e" filled="t" fillcolor="#9BBA58" stroked="f">
                <v:path arrowok="t"/>
                <v:fill/>
              </v:shape>
            </v:group>
            <v:group style="position:absolute;left:13877;top:3818;width:101;height:97" coordorigin="13877,3818" coordsize="101,97">
              <v:shape style="position:absolute;left:13877;top:3818;width:101;height:97" coordorigin="13877,3818" coordsize="101,97" path="m13977,3866l13972,3888,13959,3905,13940,3915,13913,3912,13894,3902,13881,3887,13877,3868,13881,3846,13894,3828,13913,3818,13940,3821,13960,3830,13972,3845,13977,3863,13977,3866xe" filled="f" stroked="t" strokeweight=".75pt" strokecolor="#9BBA58">
                <v:path arrowok="t"/>
              </v:shape>
            </v:group>
            <v:group style="position:absolute;left:14318;top:3669;width:101;height:97" coordorigin="14318,3669" coordsize="101,97">
              <v:shape style="position:absolute;left:14318;top:3669;width:101;height:97" coordorigin="14318,3669" coordsize="101,97" path="m14355,3669l14336,3679,14323,3697,14318,3719,14323,3738,14335,3754,14355,3764,14381,3766,14401,3756,14414,3739,14419,3718,14419,3715,14414,3696,14401,3681,14381,3672,14355,3669e" filled="t" fillcolor="#9BBA58" stroked="f">
                <v:path arrowok="t"/>
                <v:fill/>
              </v:shape>
            </v:group>
            <v:group style="position:absolute;left:14318;top:3669;width:101;height:97" coordorigin="14318,3669" coordsize="101,97">
              <v:shape style="position:absolute;left:14318;top:3669;width:101;height:97" coordorigin="14318,3669" coordsize="101,97" path="m14419,3718l14414,3739,14401,3756,14381,3766,14355,3764,14335,3754,14323,3738,14318,3719,14323,3697,14336,3679,14355,3669,14381,3672,14401,3681,14414,3696,14419,3715,14419,3718xe" filled="f" stroked="t" strokeweight=".75pt" strokecolor="#9BBA58">
                <v:path arrowok="t"/>
              </v:shape>
            </v:group>
            <v:group style="position:absolute;left:14760;top:3991;width:101;height:97" coordorigin="14760,3991" coordsize="101,97">
              <v:shape style="position:absolute;left:14760;top:3991;width:101;height:97" coordorigin="14760,3991" coordsize="101,97" path="m14796,3991l14777,4001,14765,4018,14760,4041,14765,4060,14777,4075,14796,4085,14823,4088,14842,4078,14856,4061,14861,4039,14861,4036,14855,4018,14843,4003,14823,3993,14796,3991e" filled="t" fillcolor="#9BBA58" stroked="f">
                <v:path arrowok="t"/>
                <v:fill/>
              </v:shape>
            </v:group>
            <v:group style="position:absolute;left:14760;top:3991;width:101;height:97" coordorigin="14760,3991" coordsize="101,97">
              <v:shape style="position:absolute;left:14760;top:3991;width:101;height:97" coordorigin="14760,3991" coordsize="101,97" path="m14861,4039l14856,4061,14842,4078,14823,4088,14796,4085,14777,4075,14765,4060,14760,4041,14765,4018,14777,4001,14796,3991,14823,3993,14843,4003,14855,4018,14861,4036,14861,4039xe" filled="f" stroked="t" strokeweight=".75pt" strokecolor="#9BBA58">
                <v:path arrowok="t"/>
              </v:shape>
            </v:group>
            <v:group style="position:absolute;left:15201;top:3842;width:101;height:97" coordorigin="15201,3842" coordsize="101,97">
              <v:shape style="position:absolute;left:15201;top:3842;width:101;height:97" coordorigin="15201,3842" coordsize="101,97" path="m15238,3842l15219,3852,15206,3870,15201,3892,15206,3911,15218,3926,15238,3936,15265,3939,15284,3929,15297,3912,15302,3890,15302,3887,15297,3869,15285,3854,15265,3845,15238,3842e" filled="t" fillcolor="#9BBA58" stroked="f">
                <v:path arrowok="t"/>
                <v:fill/>
              </v:shape>
            </v:group>
            <v:group style="position:absolute;left:15201;top:3842;width:101;height:97" coordorigin="15201,3842" coordsize="101,97">
              <v:shape style="position:absolute;left:15201;top:3842;width:101;height:97" coordorigin="15201,3842" coordsize="101,97" path="m15302,3890l15297,3912,15284,3929,15265,3939,15238,3936,15218,3926,15206,3911,15201,3892,15206,3870,15219,3852,15238,3842,15265,3845,15285,3854,15297,3869,15302,3887,15302,3890xe" filled="f" stroked="t" strokeweight=".75pt" strokecolor="#9BBA58">
                <v:path arrowok="t"/>
              </v:shape>
            </v:group>
            <v:group style="position:absolute;left:15641;top:4065;width:101;height:97" coordorigin="15641,4065" coordsize="101,97">
              <v:shape style="position:absolute;left:15641;top:4065;width:101;height:97" coordorigin="15641,4065" coordsize="101,97" path="m15677,4065l15658,4075,15645,4093,15641,4115,15645,4134,15658,4150,15677,4160,15704,4162,15723,4152,15736,4135,15741,4114,15741,4111,15736,4092,15724,4077,15704,4068,15677,4065e" filled="t" fillcolor="#9BBA58" stroked="f">
                <v:path arrowok="t"/>
                <v:fill/>
              </v:shape>
            </v:group>
            <v:group style="position:absolute;left:15641;top:4065;width:101;height:97" coordorigin="15641,4065" coordsize="101,97">
              <v:shape style="position:absolute;left:15641;top:4065;width:101;height:97" coordorigin="15641,4065" coordsize="101,97" path="m15741,4114l15736,4135,15723,4152,15704,4162,15677,4160,15658,4150,15645,4134,15641,4115,15645,4093,15658,4075,15677,4065,15704,4068,15724,4077,15736,4092,15741,4111,15741,4114xe" filled="f" stroked="t" strokeweight=".75pt" strokecolor="#9BBA58">
                <v:path arrowok="t"/>
              </v:shape>
            </v:group>
            <v:group style="position:absolute;left:16082;top:3818;width:101;height:97" coordorigin="16082,3818" coordsize="101,97">
              <v:shape style="position:absolute;left:16082;top:3818;width:101;height:97" coordorigin="16082,3818" coordsize="101,97" path="m16119,3818l16100,3828,16087,3846,16082,3868,16087,3887,16099,3902,16119,3912,16145,3915,16165,3905,16178,3888,16183,3866,16183,3863,16178,3845,16165,3830,16145,3821,16119,3818e" filled="t" fillcolor="#9BBA58" stroked="f">
                <v:path arrowok="t"/>
                <v:fill/>
              </v:shape>
            </v:group>
            <v:group style="position:absolute;left:16082;top:3818;width:101;height:97" coordorigin="16082,3818" coordsize="101,97">
              <v:shape style="position:absolute;left:16082;top:3818;width:101;height:97" coordorigin="16082,3818" coordsize="101,97" path="m16183,3866l16178,3888,16165,3905,16145,3915,16119,3912,16099,3902,16087,3887,16082,3868,16087,3846,16100,3828,16119,3818,16145,3821,16165,3830,16178,3845,16183,3863,16183,3866xe" filled="f" stroked="t" strokeweight=".75pt" strokecolor="#9BBA58">
                <v:path arrowok="t"/>
              </v:shape>
            </v:group>
            <v:group style="position:absolute;left:16524;top:3818;width:101;height:97" coordorigin="16524,3818" coordsize="101,97">
              <v:shape style="position:absolute;left:16524;top:3818;width:101;height:97" coordorigin="16524,3818" coordsize="101,97" path="m16560,3818l16541,3828,16529,3846,16524,3868,16529,3887,16541,3902,16560,3912,16587,3915,16606,3905,16620,3888,16625,3866,16625,3863,16619,3845,16607,3830,16587,3821,16560,3818e" filled="t" fillcolor="#9BBA58" stroked="f">
                <v:path arrowok="t"/>
                <v:fill/>
              </v:shape>
            </v:group>
            <v:group style="position:absolute;left:16524;top:3818;width:101;height:97" coordorigin="16524,3818" coordsize="101,97">
              <v:shape style="position:absolute;left:16524;top:3818;width:101;height:97" coordorigin="16524,3818" coordsize="101,97" path="m16625,3866l16620,3888,16606,3905,16587,3915,16560,3912,16541,3902,16529,3887,16524,3868,16529,3846,16541,3828,16560,3818,16587,3821,16607,3830,16619,3845,16625,3863,16625,3866xe" filled="f" stroked="t" strokeweight=".75pt" strokecolor="#9BBA58">
                <v:path arrowok="t"/>
              </v:shape>
            </v:group>
            <v:group style="position:absolute;left:16965;top:3964;width:101;height:97" coordorigin="16965,3964" coordsize="101,97">
              <v:shape style="position:absolute;left:16965;top:3964;width:101;height:97" coordorigin="16965,3964" coordsize="101,97" path="m17002,3964l16983,3975,16970,3992,16965,4015,16970,4034,16982,4049,17002,4059,17029,4062,17048,4052,17061,4035,17066,4013,17066,4010,17061,3991,17049,3976,17029,3967,17002,3964e" filled="t" fillcolor="#9BBA58" stroked="f">
                <v:path arrowok="t"/>
                <v:fill/>
              </v:shape>
            </v:group>
            <v:group style="position:absolute;left:16965;top:3964;width:101;height:97" coordorigin="16965,3964" coordsize="101,97">
              <v:shape style="position:absolute;left:16965;top:3964;width:101;height:97" coordorigin="16965,3964" coordsize="101,97" path="m17066,4013l17061,4035,17048,4052,17029,4062,17002,4059,16982,4049,16970,4034,16965,4015,16970,3992,16983,3975,17002,3964,17029,3967,17049,3976,17061,3991,17066,4010,17066,4013xe" filled="f" stroked="t" strokeweight=".75pt" strokecolor="#9BBA58">
                <v:path arrowok="t"/>
              </v:shape>
            </v:group>
            <v:group style="position:absolute;left:17407;top:3619;width:101;height:97" coordorigin="17407,3619" coordsize="101,97">
              <v:shape style="position:absolute;left:17407;top:3619;width:101;height:97" coordorigin="17407,3619" coordsize="101,97" path="m17443,3619l17425,3629,17412,3646,17407,3669,17412,3688,17424,3703,17444,3713,17470,3716,17490,3706,17503,3689,17508,3667,17508,3664,17503,3646,17490,3631,17470,3621,17443,3619e" filled="t" fillcolor="#9BBA58" stroked="f">
                <v:path arrowok="t"/>
                <v:fill/>
              </v:shape>
            </v:group>
            <v:group style="position:absolute;left:17407;top:3619;width:101;height:97" coordorigin="17407,3619" coordsize="101,97">
              <v:shape style="position:absolute;left:17407;top:3619;width:101;height:97" coordorigin="17407,3619" coordsize="101,97" path="m17508,3667l17503,3689,17490,3706,17470,3716,17444,3713,17424,3703,17412,3688,17407,3669,17412,3646,17425,3629,17443,3619,17470,3621,17490,3631,17503,3646,17508,3664,17508,3667xe" filled="f" stroked="t" strokeweight=".75pt" strokecolor="#9BBA58">
                <v:path arrowok="t"/>
              </v:shape>
            </v:group>
            <v:group style="position:absolute;left:17849;top:3693;width:101;height:97" coordorigin="17849,3693" coordsize="101,97">
              <v:shape style="position:absolute;left:17849;top:3693;width:101;height:97" coordorigin="17849,3693" coordsize="101,97" path="m17885,3693l17866,3703,17853,3721,17849,3743,17853,3762,17866,3778,17885,3788,17912,3790,17931,3780,17944,3763,17949,3742,17949,3739,17944,3720,17932,3705,17912,3696,17885,3693e" filled="t" fillcolor="#9BBA58" stroked="f">
                <v:path arrowok="t"/>
                <v:fill/>
              </v:shape>
            </v:group>
            <v:group style="position:absolute;left:17849;top:3693;width:101;height:97" coordorigin="17849,3693" coordsize="101,97">
              <v:shape style="position:absolute;left:17849;top:3693;width:101;height:97" coordorigin="17849,3693" coordsize="101,97" path="m17949,3742l17944,3763,17931,3780,17912,3790,17885,3788,17866,3778,17853,3762,17849,3743,17853,3721,17866,3703,17885,3693,17912,3696,17932,3705,17944,3720,17949,3739,17949,3742xe" filled="f" stroked="t" strokeweight=".75pt" strokecolor="#9BBA58">
                <v:path arrowok="t"/>
              </v:shape>
            </v:group>
            <v:group style="position:absolute;left:18290;top:3818;width:101;height:97" coordorigin="18290,3818" coordsize="101,97">
              <v:shape style="position:absolute;left:18290;top:3818;width:101;height:97" coordorigin="18290,3818" coordsize="101,97" path="m18327,3818l18308,3828,18295,3846,18290,3868,18295,3887,18307,3902,18327,3912,18353,3915,18373,3905,18386,3888,18391,3866,18391,3863,18386,3845,18373,3830,18353,3821,18327,3818e" filled="t" fillcolor="#9BBA58" stroked="f">
                <v:path arrowok="t"/>
                <v:fill/>
              </v:shape>
            </v:group>
            <v:group style="position:absolute;left:18290;top:3818;width:101;height:97" coordorigin="18290,3818" coordsize="101,97">
              <v:shape style="position:absolute;left:18290;top:3818;width:101;height:97" coordorigin="18290,3818" coordsize="101,97" path="m18391,3866l18386,3888,18373,3905,18353,3915,18327,3912,18307,3902,18295,3887,18290,3868,18295,3846,18308,3828,18327,3818,18353,3821,18373,3830,18386,3845,18391,3863,18391,3866xe" filled="f" stroked="t" strokeweight=".75pt" strokecolor="#9BBA58">
                <v:path arrowok="t"/>
              </v:shape>
            </v:group>
            <v:group style="position:absolute;left:18732;top:3916;width:101;height:97" coordorigin="18732,3916" coordsize="101,97">
              <v:shape style="position:absolute;left:18732;top:3916;width:101;height:97" coordorigin="18732,3916" coordsize="101,97" path="m18768,3916l18749,3927,18737,3944,18732,3967,18737,3986,18749,4001,18768,4011,18795,4014,18814,4004,18828,3987,18833,3965,18833,3962,18827,3943,18815,3928,18795,3919,18768,3916e" filled="t" fillcolor="#9BBA58" stroked="f">
                <v:path arrowok="t"/>
                <v:fill/>
              </v:shape>
            </v:group>
            <v:group style="position:absolute;left:18732;top:3916;width:101;height:97" coordorigin="18732,3916" coordsize="101,97">
              <v:shape style="position:absolute;left:18732;top:3916;width:101;height:97" coordorigin="18732,3916" coordsize="101,97" path="m18833,3965l18828,3987,18814,4004,18795,4014,18768,4011,18749,4001,18737,3986,18732,3967,18737,3944,18749,3927,18768,3916,18795,3919,18815,3928,18827,3943,18833,3962,18833,3965xe" filled="f" stroked="t" strokeweight=".75pt" strokecolor="#9BBA58">
                <v:path arrowok="t"/>
              </v:shape>
            </v:group>
            <v:group style="position:absolute;left:5983;top:3372;width:12799;height:890" coordorigin="5983,3372" coordsize="12799,890">
              <v:shape style="position:absolute;left:5983;top:3372;width:12799;height:890" coordorigin="5983,3372" coordsize="12799,890" path="m5983,3917l6425,3917,6866,3744,7306,3718,7747,3842,8189,4039,8630,3398,9072,4164,9514,4262,9955,3991,10397,3818,10838,3422,11280,3792,11722,3744,12163,3866,12605,3372,13044,3792,13486,3941,13927,3818,14369,3893,14810,3917,15252,3866,15694,3718,16135,3646,16577,3595,17018,3744,17460,3941,17902,3595,18343,4238,18782,3842e" filled="f" stroked="t" strokeweight="2.16pt" strokecolor="#7C5F9F">
                <v:path arrowok="t"/>
              </v:shape>
            </v:group>
            <v:group style="position:absolute;left:5911;top:3844;width:139;height:139" coordorigin="5911,3844" coordsize="139,139">
              <v:shape style="position:absolute;left:5911;top:3844;width:139;height:139" coordorigin="5911,3844" coordsize="139,139" path="m5980,3914l5911,3984,6050,3984,5980,3914e" filled="t" fillcolor="#8063A1" stroked="f">
                <v:path arrowok="t"/>
                <v:fill/>
              </v:shape>
              <v:shape style="position:absolute;left:5911;top:3844;width:139;height:139" coordorigin="5911,3844" coordsize="139,139" path="m6050,3844l5911,3844,5980,3914,6050,3844e" filled="t" fillcolor="#8063A1" stroked="f">
                <v:path arrowok="t"/>
                <v:fill/>
              </v:shape>
            </v:group>
            <v:group style="position:absolute;left:5911;top:3844;width:139;height:139" coordorigin="5911,3844" coordsize="139,139">
              <v:shape style="position:absolute;left:5911;top:3844;width:139;height:139" coordorigin="5911,3844" coordsize="139,139" path="m6050,3984l5911,3844e" filled="f" stroked="t" strokeweight=".75pt" strokecolor="#7C5F9F">
                <v:path arrowok="t"/>
              </v:shape>
            </v:group>
            <v:group style="position:absolute;left:5911;top:3844;width:139;height:139" coordorigin="5911,3844" coordsize="139,139">
              <v:shape style="position:absolute;left:5911;top:3844;width:139;height:139" coordorigin="5911,3844" coordsize="139,139" path="m5911,3984l6050,3844e" filled="f" stroked="t" strokeweight=".75pt" strokecolor="#7C5F9F">
                <v:path arrowok="t"/>
              </v:shape>
            </v:group>
            <v:group style="position:absolute;left:6352;top:3844;width:139;height:139" coordorigin="6352,3844" coordsize="139,139">
              <v:shape style="position:absolute;left:6352;top:3844;width:139;height:139" coordorigin="6352,3844" coordsize="139,139" path="m6422,3914l6352,3984,6491,3984,6422,3914e" filled="t" fillcolor="#8063A1" stroked="f">
                <v:path arrowok="t"/>
                <v:fill/>
              </v:shape>
              <v:shape style="position:absolute;left:6352;top:3844;width:139;height:139" coordorigin="6352,3844" coordsize="139,139" path="m6491,3844l6352,3844,6422,3914,6491,3844e" filled="t" fillcolor="#8063A1" stroked="f">
                <v:path arrowok="t"/>
                <v:fill/>
              </v:shape>
            </v:group>
            <v:group style="position:absolute;left:6352;top:3844;width:139;height:139" coordorigin="6352,3844" coordsize="139,139">
              <v:shape style="position:absolute;left:6352;top:3844;width:139;height:139" coordorigin="6352,3844" coordsize="139,139" path="m6491,3984l6352,3844e" filled="f" stroked="t" strokeweight=".75pt" strokecolor="#7C5F9F">
                <v:path arrowok="t"/>
              </v:shape>
            </v:group>
            <v:group style="position:absolute;left:6352;top:3844;width:139;height:139" coordorigin="6352,3844" coordsize="139,139">
              <v:shape style="position:absolute;left:6352;top:3844;width:139;height:139" coordorigin="6352,3844" coordsize="139,139" path="m6352,3984l6491,3844e" filled="f" stroked="t" strokeweight=".75pt" strokecolor="#7C5F9F">
                <v:path arrowok="t"/>
              </v:shape>
            </v:group>
            <v:group style="position:absolute;left:6794;top:3672;width:139;height:139" coordorigin="6794,3672" coordsize="139,139">
              <v:shape style="position:absolute;left:6794;top:3672;width:139;height:139" coordorigin="6794,3672" coordsize="139,139" path="m6863,3741l6794,3811,6933,3811,6863,3741e" filled="t" fillcolor="#8063A1" stroked="f">
                <v:path arrowok="t"/>
                <v:fill/>
              </v:shape>
              <v:shape style="position:absolute;left:6794;top:3672;width:139;height:139" coordorigin="6794,3672" coordsize="139,139" path="m6933,3672l6794,3672,6863,3741,6933,3672e" filled="t" fillcolor="#8063A1" stroked="f">
                <v:path arrowok="t"/>
                <v:fill/>
              </v:shape>
            </v:group>
            <v:group style="position:absolute;left:6794;top:3672;width:139;height:139" coordorigin="6794,3672" coordsize="139,139">
              <v:shape style="position:absolute;left:6794;top:3672;width:139;height:139" coordorigin="6794,3672" coordsize="139,139" path="m6933,3811l6794,3672e" filled="f" stroked="t" strokeweight=".75pt" strokecolor="#7C5F9F">
                <v:path arrowok="t"/>
              </v:shape>
            </v:group>
            <v:group style="position:absolute;left:6794;top:3672;width:139;height:139" coordorigin="6794,3672" coordsize="139,139">
              <v:shape style="position:absolute;left:6794;top:3672;width:139;height:139" coordorigin="6794,3672" coordsize="139,139" path="m6794,3811l6933,3672e" filled="f" stroked="t" strokeweight=".75pt" strokecolor="#7C5F9F">
                <v:path arrowok="t"/>
              </v:shape>
            </v:group>
            <v:group style="position:absolute;left:7235;top:3648;width:139;height:139" coordorigin="7235,3648" coordsize="139,139">
              <v:shape style="position:absolute;left:7235;top:3648;width:139;height:139" coordorigin="7235,3648" coordsize="139,139" path="m7305,3717l7235,3787,7375,3787,7305,3717e" filled="t" fillcolor="#8063A1" stroked="f">
                <v:path arrowok="t"/>
                <v:fill/>
              </v:shape>
              <v:shape style="position:absolute;left:7235;top:3648;width:139;height:139" coordorigin="7235,3648" coordsize="139,139" path="m7375,3648l7235,3648,7305,3717,7375,3648e" filled="t" fillcolor="#8063A1" stroked="f">
                <v:path arrowok="t"/>
                <v:fill/>
              </v:shape>
            </v:group>
            <v:group style="position:absolute;left:7235;top:3648;width:139;height:139" coordorigin="7235,3648" coordsize="139,139">
              <v:shape style="position:absolute;left:7235;top:3648;width:139;height:139" coordorigin="7235,3648" coordsize="139,139" path="m7375,3787l7235,3648e" filled="f" stroked="t" strokeweight=".75pt" strokecolor="#7C5F9F">
                <v:path arrowok="t"/>
              </v:shape>
            </v:group>
            <v:group style="position:absolute;left:7235;top:3648;width:139;height:139" coordorigin="7235,3648" coordsize="139,139">
              <v:shape style="position:absolute;left:7235;top:3648;width:139;height:139" coordorigin="7235,3648" coordsize="139,139" path="m7235,3787l7375,3648e" filled="f" stroked="t" strokeweight=".75pt" strokecolor="#7C5F9F">
                <v:path arrowok="t"/>
              </v:shape>
            </v:group>
            <v:group style="position:absolute;left:7677;top:3770;width:139;height:139" coordorigin="7677,3770" coordsize="139,139">
              <v:shape style="position:absolute;left:7677;top:3770;width:139;height:139" coordorigin="7677,3770" coordsize="139,139" path="m7747,3840l7677,3909,7816,3909,7747,3840e" filled="t" fillcolor="#8063A1" stroked="f">
                <v:path arrowok="t"/>
                <v:fill/>
              </v:shape>
              <v:shape style="position:absolute;left:7677;top:3770;width:139;height:139" coordorigin="7677,3770" coordsize="139,139" path="m7816,3770l7677,3770,7747,3840,7816,3770e" filled="t" fillcolor="#8063A1" stroked="f">
                <v:path arrowok="t"/>
                <v:fill/>
              </v:shape>
            </v:group>
            <v:group style="position:absolute;left:7677;top:3770;width:139;height:139" coordorigin="7677,3770" coordsize="139,139">
              <v:shape style="position:absolute;left:7677;top:3770;width:139;height:139" coordorigin="7677,3770" coordsize="139,139" path="m7816,3909l7677,3770e" filled="f" stroked="t" strokeweight=".75pt" strokecolor="#7C5F9F">
                <v:path arrowok="t"/>
              </v:shape>
            </v:group>
            <v:group style="position:absolute;left:7677;top:3770;width:139;height:139" coordorigin="7677,3770" coordsize="139,139">
              <v:shape style="position:absolute;left:7677;top:3770;width:139;height:139" coordorigin="7677,3770" coordsize="139,139" path="m7677,3909l7816,3770e" filled="f" stroked="t" strokeweight=".75pt" strokecolor="#7C5F9F">
                <v:path arrowok="t"/>
              </v:shape>
            </v:group>
            <v:group style="position:absolute;left:8119;top:3969;width:139;height:139" coordorigin="8119,3969" coordsize="139,139">
              <v:shape style="position:absolute;left:8119;top:3969;width:139;height:139" coordorigin="8119,3969" coordsize="139,139" path="m8188,4039l8119,4108,8258,4108,8188,4039e" filled="t" fillcolor="#8063A1" stroked="f">
                <v:path arrowok="t"/>
                <v:fill/>
              </v:shape>
              <v:shape style="position:absolute;left:8119;top:3969;width:139;height:139" coordorigin="8119,3969" coordsize="139,139" path="m8258,3969l8119,3969,8188,4039,8258,3969e" filled="t" fillcolor="#8063A1" stroked="f">
                <v:path arrowok="t"/>
                <v:fill/>
              </v:shape>
            </v:group>
            <v:group style="position:absolute;left:8119;top:3969;width:139;height:139" coordorigin="8119,3969" coordsize="139,139">
              <v:shape style="position:absolute;left:8119;top:3969;width:139;height:139" coordorigin="8119,3969" coordsize="139,139" path="m8258,4108l8119,3969e" filled="f" stroked="t" strokeweight=".75pt" strokecolor="#7C5F9F">
                <v:path arrowok="t"/>
              </v:shape>
            </v:group>
            <v:group style="position:absolute;left:8119;top:3969;width:139;height:139" coordorigin="8119,3969" coordsize="139,139">
              <v:shape style="position:absolute;left:8119;top:3969;width:139;height:139" coordorigin="8119,3969" coordsize="139,139" path="m8119,4108l8258,3969e" filled="f" stroked="t" strokeweight=".75pt" strokecolor="#7C5F9F">
                <v:path arrowok="t"/>
              </v:shape>
            </v:group>
            <v:group style="position:absolute;left:8560;top:3326;width:139;height:139" coordorigin="8560,3326" coordsize="139,139">
              <v:shape style="position:absolute;left:8560;top:3326;width:139;height:139" coordorigin="8560,3326" coordsize="139,139" path="m8630,3396l8560,3465,8699,3465,8630,3396e" filled="t" fillcolor="#8063A1" stroked="f">
                <v:path arrowok="t"/>
                <v:fill/>
              </v:shape>
              <v:shape style="position:absolute;left:8560;top:3326;width:139;height:139" coordorigin="8560,3326" coordsize="139,139" path="m8699,3326l8560,3326,8630,3396,8699,3326e" filled="t" fillcolor="#8063A1" stroked="f">
                <v:path arrowok="t"/>
                <v:fill/>
              </v:shape>
            </v:group>
            <v:group style="position:absolute;left:8560;top:3326;width:139;height:139" coordorigin="8560,3326" coordsize="139,139">
              <v:shape style="position:absolute;left:8560;top:3326;width:139;height:139" coordorigin="8560,3326" coordsize="139,139" path="m8699,3465l8560,3326e" filled="f" stroked="t" strokeweight=".75pt" strokecolor="#7C5F9F">
                <v:path arrowok="t"/>
              </v:shape>
            </v:group>
            <v:group style="position:absolute;left:8560;top:3326;width:139;height:139" coordorigin="8560,3326" coordsize="139,139">
              <v:shape style="position:absolute;left:8560;top:3326;width:139;height:139" coordorigin="8560,3326" coordsize="139,139" path="m8560,3465l8699,3326e" filled="f" stroked="t" strokeweight=".75pt" strokecolor="#7C5F9F">
                <v:path arrowok="t"/>
              </v:shape>
            </v:group>
            <v:group style="position:absolute;left:9002;top:4092;width:139;height:139" coordorigin="9002,4092" coordsize="139,139">
              <v:shape style="position:absolute;left:9002;top:4092;width:139;height:139" coordorigin="9002,4092" coordsize="139,139" path="m9071,4161l9002,4231,9141,4231,9071,4161e" filled="t" fillcolor="#8063A1" stroked="f">
                <v:path arrowok="t"/>
                <v:fill/>
              </v:shape>
              <v:shape style="position:absolute;left:9002;top:4092;width:139;height:139" coordorigin="9002,4092" coordsize="139,139" path="m9141,4092l9002,4092,9071,4161,9141,4092e" filled="t" fillcolor="#8063A1" stroked="f">
                <v:path arrowok="t"/>
                <v:fill/>
              </v:shape>
            </v:group>
            <v:group style="position:absolute;left:9002;top:4092;width:139;height:139" coordorigin="9002,4092" coordsize="139,139">
              <v:shape style="position:absolute;left:9002;top:4092;width:139;height:139" coordorigin="9002,4092" coordsize="139,139" path="m9141,4231l9002,4092e" filled="f" stroked="t" strokeweight=".75pt" strokecolor="#7C5F9F">
                <v:path arrowok="t"/>
              </v:shape>
            </v:group>
            <v:group style="position:absolute;left:9002;top:4092;width:139;height:139" coordorigin="9002,4092" coordsize="139,139">
              <v:shape style="position:absolute;left:9002;top:4092;width:139;height:139" coordorigin="9002,4092" coordsize="139,139" path="m9002,4231l9141,4092e" filled="f" stroked="t" strokeweight=".75pt" strokecolor="#7C5F9F">
                <v:path arrowok="t"/>
              </v:shape>
            </v:group>
            <v:group style="position:absolute;left:9443;top:4190;width:139;height:139" coordorigin="9443,4190" coordsize="139,139">
              <v:shape style="position:absolute;left:9443;top:4190;width:139;height:139" coordorigin="9443,4190" coordsize="139,139" path="m9513,4260l9443,4329,9583,4329,9513,4260e" filled="t" fillcolor="#8063A1" stroked="f">
                <v:path arrowok="t"/>
                <v:fill/>
              </v:shape>
              <v:shape style="position:absolute;left:9443;top:4190;width:139;height:139" coordorigin="9443,4190" coordsize="139,139" path="m9583,4190l9443,4190,9513,4260,9583,4190e" filled="t" fillcolor="#8063A1" stroked="f">
                <v:path arrowok="t"/>
                <v:fill/>
              </v:shape>
            </v:group>
            <v:group style="position:absolute;left:9443;top:4190;width:139;height:139" coordorigin="9443,4190" coordsize="139,139">
              <v:shape style="position:absolute;left:9443;top:4190;width:139;height:139" coordorigin="9443,4190" coordsize="139,139" path="m9583,4329l9443,4190e" filled="f" stroked="t" strokeweight=".75pt" strokecolor="#7C5F9F">
                <v:path arrowok="t"/>
              </v:shape>
            </v:group>
            <v:group style="position:absolute;left:9443;top:4190;width:139;height:139" coordorigin="9443,4190" coordsize="139,139">
              <v:shape style="position:absolute;left:9443;top:4190;width:139;height:139" coordorigin="9443,4190" coordsize="139,139" path="m9443,4329l9583,4190e" filled="f" stroked="t" strokeweight=".75pt" strokecolor="#7C5F9F">
                <v:path arrowok="t"/>
              </v:shape>
            </v:group>
            <v:group style="position:absolute;left:9885;top:3919;width:139;height:139" coordorigin="9885,3919" coordsize="139,139">
              <v:shape style="position:absolute;left:9885;top:3919;width:139;height:139" coordorigin="9885,3919" coordsize="139,139" path="m9955,3988l9885,4058,10024,4058,9955,3988e" filled="t" fillcolor="#8063A1" stroked="f">
                <v:path arrowok="t"/>
                <v:fill/>
              </v:shape>
              <v:shape style="position:absolute;left:9885;top:3919;width:139;height:139" coordorigin="9885,3919" coordsize="139,139" path="m10024,3919l9885,3919,9955,3988,10024,3919e" filled="t" fillcolor="#8063A1" stroked="f">
                <v:path arrowok="t"/>
                <v:fill/>
              </v:shape>
            </v:group>
            <v:group style="position:absolute;left:9885;top:3919;width:139;height:139" coordorigin="9885,3919" coordsize="139,139">
              <v:shape style="position:absolute;left:9885;top:3919;width:139;height:139" coordorigin="9885,3919" coordsize="139,139" path="m10024,4058l9885,3919e" filled="f" stroked="t" strokeweight=".75pt" strokecolor="#7C5F9F">
                <v:path arrowok="t"/>
              </v:shape>
            </v:group>
            <v:group style="position:absolute;left:9885;top:3919;width:139;height:139" coordorigin="9885,3919" coordsize="139,139">
              <v:shape style="position:absolute;left:9885;top:3919;width:139;height:139" coordorigin="9885,3919" coordsize="139,139" path="m9885,4058l10024,3919e" filled="f" stroked="t" strokeweight=".75pt" strokecolor="#7C5F9F">
                <v:path arrowok="t"/>
              </v:shape>
            </v:group>
            <v:group style="position:absolute;left:10324;top:3746;width:139;height:139" coordorigin="10324,3746" coordsize="139,139">
              <v:shape style="position:absolute;left:10324;top:3746;width:139;height:139" coordorigin="10324,3746" coordsize="139,139" path="m10394,3816l10324,3885,10463,3885,10394,3816e" filled="t" fillcolor="#8063A1" stroked="f">
                <v:path arrowok="t"/>
                <v:fill/>
              </v:shape>
              <v:shape style="position:absolute;left:10324;top:3746;width:139;height:139" coordorigin="10324,3746" coordsize="139,139" path="m10463,3746l10324,3746,10394,3816,10463,3746e" filled="t" fillcolor="#8063A1" stroked="f">
                <v:path arrowok="t"/>
                <v:fill/>
              </v:shape>
            </v:group>
            <v:group style="position:absolute;left:10324;top:3746;width:139;height:139" coordorigin="10324,3746" coordsize="139,139">
              <v:shape style="position:absolute;left:10324;top:3746;width:139;height:139" coordorigin="10324,3746" coordsize="139,139" path="m10463,3885l10324,3746e" filled="f" stroked="t" strokeweight=".75pt" strokecolor="#7C5F9F">
                <v:path arrowok="t"/>
              </v:shape>
            </v:group>
            <v:group style="position:absolute;left:10324;top:3746;width:139;height:139" coordorigin="10324,3746" coordsize="139,139">
              <v:shape style="position:absolute;left:10324;top:3746;width:139;height:139" coordorigin="10324,3746" coordsize="139,139" path="m10324,3885l10463,3746e" filled="f" stroked="t" strokeweight=".75pt" strokecolor="#7C5F9F">
                <v:path arrowok="t"/>
              </v:shape>
            </v:group>
            <v:group style="position:absolute;left:10766;top:3352;width:139;height:139" coordorigin="10766,3352" coordsize="139,139">
              <v:shape style="position:absolute;left:10766;top:3352;width:139;height:139" coordorigin="10766,3352" coordsize="139,139" path="m10835,3422l10766,3492,10905,3492,10835,3422e" filled="t" fillcolor="#8063A1" stroked="f">
                <v:path arrowok="t"/>
                <v:fill/>
              </v:shape>
              <v:shape style="position:absolute;left:10766;top:3352;width:139;height:139" coordorigin="10766,3352" coordsize="139,139" path="m10905,3352l10766,3352,10835,3422,10905,3352e" filled="t" fillcolor="#8063A1" stroked="f">
                <v:path arrowok="t"/>
                <v:fill/>
              </v:shape>
            </v:group>
            <v:group style="position:absolute;left:10766;top:3352;width:139;height:139" coordorigin="10766,3352" coordsize="139,139">
              <v:shape style="position:absolute;left:10766;top:3352;width:139;height:139" coordorigin="10766,3352" coordsize="139,139" path="m10905,3492l10766,3352e" filled="f" stroked="t" strokeweight=".75pt" strokecolor="#7C5F9F">
                <v:path arrowok="t"/>
              </v:shape>
            </v:group>
            <v:group style="position:absolute;left:10766;top:3352;width:139;height:139" coordorigin="10766,3352" coordsize="139,139">
              <v:shape style="position:absolute;left:10766;top:3352;width:139;height:139" coordorigin="10766,3352" coordsize="139,139" path="m10766,3492l10905,3352e" filled="f" stroked="t" strokeweight=".75pt" strokecolor="#7C5F9F">
                <v:path arrowok="t"/>
              </v:shape>
            </v:group>
            <v:group style="position:absolute;left:11207;top:3722;width:139;height:139" coordorigin="11207,3722" coordsize="139,139">
              <v:shape style="position:absolute;left:11207;top:3722;width:139;height:139" coordorigin="11207,3722" coordsize="139,139" path="m11277,3792l11207,3861,11347,3861,11277,3792e" filled="t" fillcolor="#8063A1" stroked="f">
                <v:path arrowok="t"/>
                <v:fill/>
              </v:shape>
              <v:shape style="position:absolute;left:11207;top:3722;width:139;height:139" coordorigin="11207,3722" coordsize="139,139" path="m11347,3722l11207,3722,11277,3792,11347,3722e" filled="t" fillcolor="#8063A1" stroked="f">
                <v:path arrowok="t"/>
                <v:fill/>
              </v:shape>
            </v:group>
            <v:group style="position:absolute;left:11207;top:3722;width:139;height:139" coordorigin="11207,3722" coordsize="139,139">
              <v:shape style="position:absolute;left:11207;top:3722;width:139;height:139" coordorigin="11207,3722" coordsize="139,139" path="m11347,3861l11207,3722e" filled="f" stroked="t" strokeweight=".75pt" strokecolor="#7C5F9F">
                <v:path arrowok="t"/>
              </v:shape>
            </v:group>
            <v:group style="position:absolute;left:11207;top:3722;width:139;height:139" coordorigin="11207,3722" coordsize="139,139">
              <v:shape style="position:absolute;left:11207;top:3722;width:139;height:139" coordorigin="11207,3722" coordsize="139,139" path="m11207,3861l11347,3722e" filled="f" stroked="t" strokeweight=".75pt" strokecolor="#7C5F9F">
                <v:path arrowok="t"/>
              </v:shape>
            </v:group>
            <v:group style="position:absolute;left:11649;top:3672;width:139;height:139" coordorigin="11649,3672" coordsize="139,139">
              <v:shape style="position:absolute;left:11649;top:3672;width:139;height:139" coordorigin="11649,3672" coordsize="139,139" path="m11719,3741l11649,3811,11788,3811,11719,3741e" filled="t" fillcolor="#8063A1" stroked="f">
                <v:path arrowok="t"/>
                <v:fill/>
              </v:shape>
              <v:shape style="position:absolute;left:11649;top:3672;width:139;height:139" coordorigin="11649,3672" coordsize="139,139" path="m11788,3672l11649,3672,11719,3741,11788,3672e" filled="t" fillcolor="#8063A1" stroked="f">
                <v:path arrowok="t"/>
                <v:fill/>
              </v:shape>
            </v:group>
            <v:group style="position:absolute;left:11649;top:3672;width:139;height:139" coordorigin="11649,3672" coordsize="139,139">
              <v:shape style="position:absolute;left:11649;top:3672;width:139;height:139" coordorigin="11649,3672" coordsize="139,139" path="m11788,3811l11649,3672e" filled="f" stroked="t" strokeweight=".75pt" strokecolor="#7C5F9F">
                <v:path arrowok="t"/>
              </v:shape>
            </v:group>
            <v:group style="position:absolute;left:11649;top:3672;width:139;height:139" coordorigin="11649,3672" coordsize="139,139">
              <v:shape style="position:absolute;left:11649;top:3672;width:139;height:139" coordorigin="11649,3672" coordsize="139,139" path="m11649,3811l11788,3672e" filled="f" stroked="t" strokeweight=".75pt" strokecolor="#7C5F9F">
                <v:path arrowok="t"/>
              </v:shape>
            </v:group>
            <v:group style="position:absolute;left:12091;top:3796;width:139;height:139" coordorigin="12091,3796" coordsize="139,139">
              <v:shape style="position:absolute;left:12091;top:3796;width:139;height:139" coordorigin="12091,3796" coordsize="139,139" path="m12160,3866l12091,3936,12230,3936,12160,3866e" filled="t" fillcolor="#8063A1" stroked="f">
                <v:path arrowok="t"/>
                <v:fill/>
              </v:shape>
              <v:shape style="position:absolute;left:12091;top:3796;width:139;height:139" coordorigin="12091,3796" coordsize="139,139" path="m12230,3796l12091,3796,12160,3866,12230,3796e" filled="t" fillcolor="#8063A1" stroked="f">
                <v:path arrowok="t"/>
                <v:fill/>
              </v:shape>
            </v:group>
            <v:group style="position:absolute;left:12091;top:3796;width:139;height:139" coordorigin="12091,3796" coordsize="139,139">
              <v:shape style="position:absolute;left:12091;top:3796;width:139;height:139" coordorigin="12091,3796" coordsize="139,139" path="m12230,3936l12091,3796e" filled="f" stroked="t" strokeweight=".75pt" strokecolor="#7C5F9F">
                <v:path arrowok="t"/>
              </v:shape>
            </v:group>
            <v:group style="position:absolute;left:12091;top:3796;width:139;height:139" coordorigin="12091,3796" coordsize="139,139">
              <v:shape style="position:absolute;left:12091;top:3796;width:139;height:139" coordorigin="12091,3796" coordsize="139,139" path="m12091,3936l12230,3796e" filled="f" stroked="t" strokeweight=".75pt" strokecolor="#7C5F9F">
                <v:path arrowok="t"/>
              </v:shape>
            </v:group>
            <v:group style="position:absolute;left:12532;top:3302;width:139;height:139" coordorigin="12532,3302" coordsize="139,139">
              <v:shape style="position:absolute;left:12532;top:3302;width:139;height:139" coordorigin="12532,3302" coordsize="139,139" path="m12602,3372l12532,3441,12671,3441,12602,3372e" filled="t" fillcolor="#8063A1" stroked="f">
                <v:path arrowok="t"/>
                <v:fill/>
              </v:shape>
              <v:shape style="position:absolute;left:12532;top:3302;width:139;height:139" coordorigin="12532,3302" coordsize="139,139" path="m12671,3302l12532,3302,12602,3372,12671,3302e" filled="t" fillcolor="#8063A1" stroked="f">
                <v:path arrowok="t"/>
                <v:fill/>
              </v:shape>
            </v:group>
            <v:group style="position:absolute;left:12532;top:3302;width:139;height:139" coordorigin="12532,3302" coordsize="139,139">
              <v:shape style="position:absolute;left:12532;top:3302;width:139;height:139" coordorigin="12532,3302" coordsize="139,139" path="m12671,3441l12532,3302e" filled="f" stroked="t" strokeweight=".75pt" strokecolor="#7C5F9F">
                <v:path arrowok="t"/>
              </v:shape>
            </v:group>
            <v:group style="position:absolute;left:12532;top:3302;width:139;height:139" coordorigin="12532,3302" coordsize="139,139">
              <v:shape style="position:absolute;left:12532;top:3302;width:139;height:139" coordorigin="12532,3302" coordsize="139,139" path="m12532,3441l12671,3302e" filled="f" stroked="t" strokeweight=".75pt" strokecolor="#7C5F9F">
                <v:path arrowok="t"/>
              </v:shape>
            </v:group>
            <v:group style="position:absolute;left:12974;top:3722;width:139;height:139" coordorigin="12974,3722" coordsize="139,139">
              <v:shape style="position:absolute;left:12974;top:3722;width:139;height:139" coordorigin="12974,3722" coordsize="139,139" path="m13043,3792l12974,3861,13113,3861,13043,3792e" filled="t" fillcolor="#8063A1" stroked="f">
                <v:path arrowok="t"/>
                <v:fill/>
              </v:shape>
              <v:shape style="position:absolute;left:12974;top:3722;width:139;height:139" coordorigin="12974,3722" coordsize="139,139" path="m13113,3722l12974,3722,13043,3792,13113,3722e" filled="t" fillcolor="#8063A1" stroked="f">
                <v:path arrowok="t"/>
                <v:fill/>
              </v:shape>
            </v:group>
            <v:group style="position:absolute;left:12974;top:3722;width:139;height:139" coordorigin="12974,3722" coordsize="139,139">
              <v:shape style="position:absolute;left:12974;top:3722;width:139;height:139" coordorigin="12974,3722" coordsize="139,139" path="m13113,3861l12974,3722e" filled="f" stroked="t" strokeweight=".75pt" strokecolor="#7C5F9F">
                <v:path arrowok="t"/>
              </v:shape>
            </v:group>
            <v:group style="position:absolute;left:12974;top:3722;width:139;height:139" coordorigin="12974,3722" coordsize="139,139">
              <v:shape style="position:absolute;left:12974;top:3722;width:139;height:139" coordorigin="12974,3722" coordsize="139,139" path="m12974,3861l13113,3722e" filled="f" stroked="t" strokeweight=".75pt" strokecolor="#7C5F9F">
                <v:path arrowok="t"/>
              </v:shape>
            </v:group>
            <v:group style="position:absolute;left:13415;top:3871;width:139;height:139" coordorigin="13415,3871" coordsize="139,139">
              <v:shape style="position:absolute;left:13415;top:3871;width:139;height:139" coordorigin="13415,3871" coordsize="139,139" path="m13485,3940l13415,4010,13555,4010,13485,3940e" filled="t" fillcolor="#8063A1" stroked="f">
                <v:path arrowok="t"/>
                <v:fill/>
              </v:shape>
              <v:shape style="position:absolute;left:13415;top:3871;width:139;height:139" coordorigin="13415,3871" coordsize="139,139" path="m13555,3871l13415,3871,13485,3940,13555,3871e" filled="t" fillcolor="#8063A1" stroked="f">
                <v:path arrowok="t"/>
                <v:fill/>
              </v:shape>
            </v:group>
            <v:group style="position:absolute;left:13415;top:3871;width:139;height:139" coordorigin="13415,3871" coordsize="139,139">
              <v:shape style="position:absolute;left:13415;top:3871;width:139;height:139" coordorigin="13415,3871" coordsize="139,139" path="m13555,4010l13415,3871e" filled="f" stroked="t" strokeweight=".75pt" strokecolor="#7C5F9F">
                <v:path arrowok="t"/>
              </v:shape>
            </v:group>
            <v:group style="position:absolute;left:13415;top:3871;width:139;height:139" coordorigin="13415,3871" coordsize="139,139">
              <v:shape style="position:absolute;left:13415;top:3871;width:139;height:139" coordorigin="13415,3871" coordsize="139,139" path="m13415,4010l13555,3871e" filled="f" stroked="t" strokeweight=".75pt" strokecolor="#7C5F9F">
                <v:path arrowok="t"/>
              </v:shape>
            </v:group>
            <v:group style="position:absolute;left:13857;top:3746;width:139;height:139" coordorigin="13857,3746" coordsize="139,139">
              <v:shape style="position:absolute;left:13857;top:3746;width:139;height:139" coordorigin="13857,3746" coordsize="139,139" path="m13927,3816l13857,3885,13996,3885,13927,3816e" filled="t" fillcolor="#8063A1" stroked="f">
                <v:path arrowok="t"/>
                <v:fill/>
              </v:shape>
              <v:shape style="position:absolute;left:13857;top:3746;width:139;height:139" coordorigin="13857,3746" coordsize="139,139" path="m13996,3746l13857,3746,13927,3816,13996,3746e" filled="t" fillcolor="#8063A1" stroked="f">
                <v:path arrowok="t"/>
                <v:fill/>
              </v:shape>
            </v:group>
            <v:group style="position:absolute;left:13857;top:3746;width:139;height:139" coordorigin="13857,3746" coordsize="139,139">
              <v:shape style="position:absolute;left:13857;top:3746;width:139;height:139" coordorigin="13857,3746" coordsize="139,139" path="m13996,3885l13857,3746e" filled="f" stroked="t" strokeweight=".75pt" strokecolor="#7C5F9F">
                <v:path arrowok="t"/>
              </v:shape>
            </v:group>
            <v:group style="position:absolute;left:13857;top:3746;width:139;height:139" coordorigin="13857,3746" coordsize="139,139">
              <v:shape style="position:absolute;left:13857;top:3746;width:139;height:139" coordorigin="13857,3746" coordsize="139,139" path="m13857,3885l13996,3746e" filled="f" stroked="t" strokeweight=".75pt" strokecolor="#7C5F9F">
                <v:path arrowok="t"/>
              </v:shape>
            </v:group>
            <v:group style="position:absolute;left:14299;top:3820;width:139;height:139" coordorigin="14299,3820" coordsize="139,139">
              <v:shape style="position:absolute;left:14299;top:3820;width:139;height:139" coordorigin="14299,3820" coordsize="139,139" path="m14368,3890l14299,3960,14438,3960,14368,3890e" filled="t" fillcolor="#8063A1" stroked="f">
                <v:path arrowok="t"/>
                <v:fill/>
              </v:shape>
              <v:shape style="position:absolute;left:14299;top:3820;width:139;height:139" coordorigin="14299,3820" coordsize="139,139" path="m14438,3820l14299,3820,14368,3890,14438,3820e" filled="t" fillcolor="#8063A1" stroked="f">
                <v:path arrowok="t"/>
                <v:fill/>
              </v:shape>
            </v:group>
            <v:group style="position:absolute;left:14299;top:3820;width:139;height:139" coordorigin="14299,3820" coordsize="139,139">
              <v:shape style="position:absolute;left:14299;top:3820;width:139;height:139" coordorigin="14299,3820" coordsize="139,139" path="m14438,3960l14299,3820e" filled="f" stroked="t" strokeweight=".75pt" strokecolor="#7C5F9F">
                <v:path arrowok="t"/>
              </v:shape>
            </v:group>
            <v:group style="position:absolute;left:14299;top:3820;width:139;height:139" coordorigin="14299,3820" coordsize="139,139">
              <v:shape style="position:absolute;left:14299;top:3820;width:139;height:139" coordorigin="14299,3820" coordsize="139,139" path="m14299,3960l14438,3820e" filled="f" stroked="t" strokeweight=".75pt" strokecolor="#7C5F9F">
                <v:path arrowok="t"/>
              </v:shape>
            </v:group>
            <v:group style="position:absolute;left:14740;top:3844;width:139;height:139" coordorigin="14740,3844" coordsize="139,139">
              <v:shape style="position:absolute;left:14740;top:3844;width:139;height:139" coordorigin="14740,3844" coordsize="139,139" path="m14810,3914l14740,3984,14879,3984,14810,3914e" filled="t" fillcolor="#8063A1" stroked="f">
                <v:path arrowok="t"/>
                <v:fill/>
              </v:shape>
              <v:shape style="position:absolute;left:14740;top:3844;width:139;height:139" coordorigin="14740,3844" coordsize="139,139" path="m14879,3844l14740,3844,14810,3914,14879,3844e" filled="t" fillcolor="#8063A1" stroked="f">
                <v:path arrowok="t"/>
                <v:fill/>
              </v:shape>
            </v:group>
            <v:group style="position:absolute;left:14740;top:3844;width:139;height:139" coordorigin="14740,3844" coordsize="139,139">
              <v:shape style="position:absolute;left:14740;top:3844;width:139;height:139" coordorigin="14740,3844" coordsize="139,139" path="m14879,3984l14740,3844e" filled="f" stroked="t" strokeweight=".75pt" strokecolor="#7C5F9F">
                <v:path arrowok="t"/>
              </v:shape>
            </v:group>
            <v:group style="position:absolute;left:14740;top:3844;width:139;height:139" coordorigin="14740,3844" coordsize="139,139">
              <v:shape style="position:absolute;left:14740;top:3844;width:139;height:139" coordorigin="14740,3844" coordsize="139,139" path="m14740,3984l14879,3844e" filled="f" stroked="t" strokeweight=".75pt" strokecolor="#7C5F9F">
                <v:path arrowok="t"/>
              </v:shape>
            </v:group>
            <v:group style="position:absolute;left:15182;top:3796;width:139;height:139" coordorigin="15182,3796" coordsize="139,139">
              <v:shape style="position:absolute;left:15182;top:3796;width:139;height:139" coordorigin="15182,3796" coordsize="139,139" path="m15251,3866l15182,3936,15321,3936,15251,3866e" filled="t" fillcolor="#8063A1" stroked="f">
                <v:path arrowok="t"/>
                <v:fill/>
              </v:shape>
              <v:shape style="position:absolute;left:15182;top:3796;width:139;height:139" coordorigin="15182,3796" coordsize="139,139" path="m15321,3796l15182,3796,15251,3866,15321,3796e" filled="t" fillcolor="#8063A1" stroked="f">
                <v:path arrowok="t"/>
                <v:fill/>
              </v:shape>
            </v:group>
            <v:group style="position:absolute;left:15182;top:3796;width:139;height:139" coordorigin="15182,3796" coordsize="139,139">
              <v:shape style="position:absolute;left:15182;top:3796;width:139;height:139" coordorigin="15182,3796" coordsize="139,139" path="m15321,3936l15182,3796e" filled="f" stroked="t" strokeweight=".75pt" strokecolor="#7C5F9F">
                <v:path arrowok="t"/>
              </v:shape>
            </v:group>
            <v:group style="position:absolute;left:15182;top:3796;width:139;height:139" coordorigin="15182,3796" coordsize="139,139">
              <v:shape style="position:absolute;left:15182;top:3796;width:139;height:139" coordorigin="15182,3796" coordsize="139,139" path="m15182,3936l15321,3796e" filled="f" stroked="t" strokeweight=".75pt" strokecolor="#7C5F9F">
                <v:path arrowok="t"/>
              </v:shape>
            </v:group>
            <v:group style="position:absolute;left:15621;top:3648;width:139;height:139" coordorigin="15621,3648" coordsize="139,139">
              <v:shape style="position:absolute;left:15621;top:3648;width:139;height:139" coordorigin="15621,3648" coordsize="139,139" path="m15691,3717l15621,3787,15760,3787,15691,3717e" filled="t" fillcolor="#8063A1" stroked="f">
                <v:path arrowok="t"/>
                <v:fill/>
              </v:shape>
              <v:shape style="position:absolute;left:15621;top:3648;width:139;height:139" coordorigin="15621,3648" coordsize="139,139" path="m15760,3648l15621,3648,15691,3717,15760,3648e" filled="t" fillcolor="#8063A1" stroked="f">
                <v:path arrowok="t"/>
                <v:fill/>
              </v:shape>
            </v:group>
            <v:group style="position:absolute;left:15621;top:3648;width:139;height:139" coordorigin="15621,3648" coordsize="139,139">
              <v:shape style="position:absolute;left:15621;top:3648;width:139;height:139" coordorigin="15621,3648" coordsize="139,139" path="m15760,3787l15621,3648e" filled="f" stroked="t" strokeweight=".75pt" strokecolor="#7C5F9F">
                <v:path arrowok="t"/>
              </v:shape>
            </v:group>
            <v:group style="position:absolute;left:15621;top:3648;width:139;height:139" coordorigin="15621,3648" coordsize="139,139">
              <v:shape style="position:absolute;left:15621;top:3648;width:139;height:139" coordorigin="15621,3648" coordsize="139,139" path="m15621,3787l15760,3648e" filled="f" stroked="t" strokeweight=".75pt" strokecolor="#7C5F9F">
                <v:path arrowok="t"/>
              </v:shape>
            </v:group>
            <v:group style="position:absolute;left:16063;top:3573;width:139;height:139" coordorigin="16063,3573" coordsize="139,139">
              <v:shape style="position:absolute;left:16063;top:3573;width:139;height:139" coordorigin="16063,3573" coordsize="139,139" path="m16132,3643l16063,3712,16202,3712,16132,3643e" filled="t" fillcolor="#8063A1" stroked="f">
                <v:path arrowok="t"/>
                <v:fill/>
              </v:shape>
              <v:shape style="position:absolute;left:16063;top:3573;width:139;height:139" coordorigin="16063,3573" coordsize="139,139" path="m16202,3573l16063,3573,16132,3643,16202,3573e" filled="t" fillcolor="#8063A1" stroked="f">
                <v:path arrowok="t"/>
                <v:fill/>
              </v:shape>
            </v:group>
            <v:group style="position:absolute;left:16063;top:3573;width:139;height:139" coordorigin="16063,3573" coordsize="139,139">
              <v:shape style="position:absolute;left:16063;top:3573;width:139;height:139" coordorigin="16063,3573" coordsize="139,139" path="m16202,3712l16063,3573e" filled="f" stroked="t" strokeweight=".75pt" strokecolor="#7C5F9F">
                <v:path arrowok="t"/>
              </v:shape>
            </v:group>
            <v:group style="position:absolute;left:16063;top:3573;width:139;height:139" coordorigin="16063,3573" coordsize="139,139">
              <v:shape style="position:absolute;left:16063;top:3573;width:139;height:139" coordorigin="16063,3573" coordsize="139,139" path="m16063,3712l16202,3573e" filled="f" stroked="t" strokeweight=".75pt" strokecolor="#7C5F9F">
                <v:path arrowok="t"/>
              </v:shape>
            </v:group>
            <v:group style="position:absolute;left:16504;top:3525;width:139;height:139" coordorigin="16504,3525" coordsize="139,139">
              <v:shape style="position:absolute;left:16504;top:3525;width:139;height:139" coordorigin="16504,3525" coordsize="139,139" path="m16574,3595l16504,3664,16643,3664,16574,3595e" filled="t" fillcolor="#8063A1" stroked="f">
                <v:path arrowok="t"/>
                <v:fill/>
              </v:shape>
              <v:shape style="position:absolute;left:16504;top:3525;width:139;height:139" coordorigin="16504,3525" coordsize="139,139" path="m16643,3525l16504,3525,16574,3595,16643,3525e" filled="t" fillcolor="#8063A1" stroked="f">
                <v:path arrowok="t"/>
                <v:fill/>
              </v:shape>
            </v:group>
            <v:group style="position:absolute;left:16504;top:3525;width:139;height:139" coordorigin="16504,3525" coordsize="139,139">
              <v:shape style="position:absolute;left:16504;top:3525;width:139;height:139" coordorigin="16504,3525" coordsize="139,139" path="m16643,3664l16504,3525e" filled="f" stroked="t" strokeweight=".75pt" strokecolor="#7C5F9F">
                <v:path arrowok="t"/>
              </v:shape>
            </v:group>
            <v:group style="position:absolute;left:16504;top:3525;width:139;height:139" coordorigin="16504,3525" coordsize="139,139">
              <v:shape style="position:absolute;left:16504;top:3525;width:139;height:139" coordorigin="16504,3525" coordsize="139,139" path="m16504,3664l16643,3525e" filled="f" stroked="t" strokeweight=".75pt" strokecolor="#7C5F9F">
                <v:path arrowok="t"/>
              </v:shape>
            </v:group>
            <v:group style="position:absolute;left:16946;top:3672;width:139;height:139" coordorigin="16946,3672" coordsize="139,139">
              <v:shape style="position:absolute;left:16946;top:3672;width:139;height:139" coordorigin="16946,3672" coordsize="139,139" path="m17015,3741l16946,3811,17085,3811,17015,3741e" filled="t" fillcolor="#8063A1" stroked="f">
                <v:path arrowok="t"/>
                <v:fill/>
              </v:shape>
              <v:shape style="position:absolute;left:16946;top:3672;width:139;height:139" coordorigin="16946,3672" coordsize="139,139" path="m17085,3672l16946,3672,17015,3741,17085,3672e" filled="t" fillcolor="#8063A1" stroked="f">
                <v:path arrowok="t"/>
                <v:fill/>
              </v:shape>
            </v:group>
            <v:group style="position:absolute;left:16946;top:3672;width:139;height:139" coordorigin="16946,3672" coordsize="139,139">
              <v:shape style="position:absolute;left:16946;top:3672;width:139;height:139" coordorigin="16946,3672" coordsize="139,139" path="m17085,3811l16946,3672e" filled="f" stroked="t" strokeweight=".75pt" strokecolor="#7C5F9F">
                <v:path arrowok="t"/>
              </v:shape>
            </v:group>
            <v:group style="position:absolute;left:16946;top:3672;width:139;height:139" coordorigin="16946,3672" coordsize="139,139">
              <v:shape style="position:absolute;left:16946;top:3672;width:139;height:139" coordorigin="16946,3672" coordsize="139,139" path="m16946,3811l17085,3672e" filled="f" stroked="t" strokeweight=".75pt" strokecolor="#7C5F9F">
                <v:path arrowok="t"/>
              </v:shape>
            </v:group>
            <v:group style="position:absolute;left:17387;top:3871;width:139;height:139" coordorigin="17387,3871" coordsize="139,139">
              <v:shape style="position:absolute;left:17387;top:3871;width:139;height:139" coordorigin="17387,3871" coordsize="139,139" path="m17457,3940l17387,4010,17527,4010,17457,3940e" filled="t" fillcolor="#8063A1" stroked="f">
                <v:path arrowok="t"/>
                <v:fill/>
              </v:shape>
              <v:shape style="position:absolute;left:17387;top:3871;width:139;height:139" coordorigin="17387,3871" coordsize="139,139" path="m17527,3871l17387,3871,17457,3940,17527,3871e" filled="t" fillcolor="#8063A1" stroked="f">
                <v:path arrowok="t"/>
                <v:fill/>
              </v:shape>
            </v:group>
            <v:group style="position:absolute;left:17387;top:3871;width:139;height:139" coordorigin="17387,3871" coordsize="139,139">
              <v:shape style="position:absolute;left:17387;top:3871;width:139;height:139" coordorigin="17387,3871" coordsize="139,139" path="m17527,4010l17387,3871e" filled="f" stroked="t" strokeweight=".75pt" strokecolor="#7C5F9F">
                <v:path arrowok="t"/>
              </v:shape>
            </v:group>
            <v:group style="position:absolute;left:17387;top:3871;width:139;height:139" coordorigin="17387,3871" coordsize="139,139">
              <v:shape style="position:absolute;left:17387;top:3871;width:139;height:139" coordorigin="17387,3871" coordsize="139,139" path="m17387,4010l17527,3871e" filled="f" stroked="t" strokeweight=".75pt" strokecolor="#7C5F9F">
                <v:path arrowok="t"/>
              </v:shape>
            </v:group>
            <v:group style="position:absolute;left:17829;top:3525;width:139;height:139" coordorigin="17829,3525" coordsize="139,139">
              <v:shape style="position:absolute;left:17829;top:3525;width:139;height:139" coordorigin="17829,3525" coordsize="139,139" path="m17899,3595l17829,3664,17968,3664,17899,3595e" filled="t" fillcolor="#8063A1" stroked="f">
                <v:path arrowok="t"/>
                <v:fill/>
              </v:shape>
              <v:shape style="position:absolute;left:17829;top:3525;width:139;height:139" coordorigin="17829,3525" coordsize="139,139" path="m17968,3525l17829,3525,17899,3595,17968,3525e" filled="t" fillcolor="#8063A1" stroked="f">
                <v:path arrowok="t"/>
                <v:fill/>
              </v:shape>
            </v:group>
            <v:group style="position:absolute;left:17829;top:3525;width:139;height:139" coordorigin="17829,3525" coordsize="139,139">
              <v:shape style="position:absolute;left:17829;top:3525;width:139;height:139" coordorigin="17829,3525" coordsize="139,139" path="m17968,3664l17829,3525e" filled="f" stroked="t" strokeweight=".75pt" strokecolor="#7C5F9F">
                <v:path arrowok="t"/>
              </v:shape>
            </v:group>
            <v:group style="position:absolute;left:17829;top:3525;width:139;height:139" coordorigin="17829,3525" coordsize="139,139">
              <v:shape style="position:absolute;left:17829;top:3525;width:139;height:139" coordorigin="17829,3525" coordsize="139,139" path="m17829,3664l17968,3525e" filled="f" stroked="t" strokeweight=".75pt" strokecolor="#7C5F9F">
                <v:path arrowok="t"/>
              </v:shape>
            </v:group>
            <v:group style="position:absolute;left:18271;top:4166;width:139;height:139" coordorigin="18271,4166" coordsize="139,139">
              <v:shape style="position:absolute;left:18271;top:4166;width:139;height:139" coordorigin="18271,4166" coordsize="139,139" path="m18340,4236l18271,4305,18410,4305,18340,4236e" filled="t" fillcolor="#8063A1" stroked="f">
                <v:path arrowok="t"/>
                <v:fill/>
              </v:shape>
              <v:shape style="position:absolute;left:18271;top:4166;width:139;height:139" coordorigin="18271,4166" coordsize="139,139" path="m18410,4166l18271,4166,18340,4236,18410,4166e" filled="t" fillcolor="#8063A1" stroked="f">
                <v:path arrowok="t"/>
                <v:fill/>
              </v:shape>
            </v:group>
            <v:group style="position:absolute;left:18271;top:4166;width:139;height:139" coordorigin="18271,4166" coordsize="139,139">
              <v:shape style="position:absolute;left:18271;top:4166;width:139;height:139" coordorigin="18271,4166" coordsize="139,139" path="m18410,4305l18271,4166e" filled="f" stroked="t" strokeweight=".75pt" strokecolor="#7C5F9F">
                <v:path arrowok="t"/>
              </v:shape>
            </v:group>
            <v:group style="position:absolute;left:18271;top:4166;width:139;height:139" coordorigin="18271,4166" coordsize="139,139">
              <v:shape style="position:absolute;left:18271;top:4166;width:139;height:139" coordorigin="18271,4166" coordsize="139,139" path="m18271,4305l18410,4166e" filled="f" stroked="t" strokeweight=".75pt" strokecolor="#7C5F9F">
                <v:path arrowok="t"/>
              </v:shape>
            </v:group>
            <v:group style="position:absolute;left:18712;top:3770;width:139;height:139" coordorigin="18712,3770" coordsize="139,139">
              <v:shape style="position:absolute;left:18712;top:3770;width:139;height:139" coordorigin="18712,3770" coordsize="139,139" path="m18782,3840l18712,3909,18851,3909,18782,3840e" filled="t" fillcolor="#8063A1" stroked="f">
                <v:path arrowok="t"/>
                <v:fill/>
              </v:shape>
              <v:shape style="position:absolute;left:18712;top:3770;width:139;height:139" coordorigin="18712,3770" coordsize="139,139" path="m18851,3770l18712,3770,18782,3840,18851,3770e" filled="t" fillcolor="#8063A1" stroked="f">
                <v:path arrowok="t"/>
                <v:fill/>
              </v:shape>
            </v:group>
            <v:group style="position:absolute;left:18712;top:3770;width:139;height:139" coordorigin="18712,3770" coordsize="139,139">
              <v:shape style="position:absolute;left:18712;top:3770;width:139;height:139" coordorigin="18712,3770" coordsize="139,139" path="m18851,3909l18712,3770e" filled="f" stroked="t" strokeweight=".75pt" strokecolor="#7C5F9F">
                <v:path arrowok="t"/>
              </v:shape>
            </v:group>
            <v:group style="position:absolute;left:18712;top:3770;width:139;height:139" coordorigin="18712,3770" coordsize="139,139">
              <v:shape style="position:absolute;left:18712;top:3770;width:139;height:139" coordorigin="18712,3770" coordsize="139,139" path="m18712,3909l18851,3770e" filled="f" stroked="t" strokeweight=".75pt" strokecolor="#7C5F9F">
                <v:path arrowok="t"/>
              </v:shape>
            </v:group>
            <v:group style="position:absolute;left:5762;top:2806;width:13241;height:2" coordorigin="5762,2806" coordsize="13241,2">
              <v:shape style="position:absolute;left:5762;top:2806;width:13241;height:2" coordorigin="5762,2806" coordsize="13241,0" path="m5762,2806l19003,2806e" filled="f" stroked="t" strokeweight=".72pt" strokecolor="#D9D9D9">
                <v:path arrowok="t"/>
              </v:shape>
            </v:group>
            <v:group style="position:absolute;left:5762;top:2311;width:13241;height:2" coordorigin="5762,2311" coordsize="13241,2">
              <v:shape style="position:absolute;left:5762;top:2311;width:13241;height:2" coordorigin="5762,2311" coordsize="13241,0" path="m5762,2311l19003,2311e" filled="f" stroked="t" strokeweight=".72pt" strokecolor="#D9D9D9">
                <v:path arrowok="t"/>
              </v:shape>
            </v:group>
            <v:group style="position:absolute;left:5762;top:5767;width:13241;height:2" coordorigin="5762,5767" coordsize="13241,2">
              <v:shape style="position:absolute;left:5762;top:5767;width:13241;height:2" coordorigin="5762,5767" coordsize="13241,0" path="m5762,5767l19003,5767e" filled="f" stroked="t" strokeweight=".72pt" strokecolor="#D9D9D9">
                <v:path arrowok="t"/>
              </v:shape>
            </v:group>
            <v:group style="position:absolute;left:5983;top:5767;width:12799;height:2" coordorigin="5983,5767" coordsize="12799,2">
              <v:shape style="position:absolute;left:5983;top:5767;width:12799;height:2" coordorigin="5983,5767" coordsize="12799,0" path="m5983,5767l5983,5767,18343,5767,18782,5767e" filled="f" stroked="t" strokeweight="2.16pt" strokecolor="#497DBA">
                <v:path arrowok="t"/>
              </v:shape>
            </v:group>
            <v:group style="position:absolute;left:5911;top:5697;width:139;height:139" coordorigin="5911,5697" coordsize="139,139">
              <v:shape style="position:absolute;left:5911;top:5697;width:139;height:139" coordorigin="5911,5697" coordsize="139,139" path="m5981,5697l5911,5767,5981,5836,6050,5767,5981,5697e" filled="t" fillcolor="#4F81BC" stroked="f">
                <v:path arrowok="t"/>
                <v:fill/>
              </v:shape>
            </v:group>
            <v:group style="position:absolute;left:5911;top:5697;width:139;height:139" coordorigin="5911,5697" coordsize="139,139">
              <v:shape style="position:absolute;left:5911;top:5697;width:139;height:139" coordorigin="5911,5697" coordsize="139,139" path="m5981,5697l6050,5767,5981,5836,5911,5767,5981,5697xe" filled="f" stroked="t" strokeweight=".75pt" strokecolor="#497DBA">
                <v:path arrowok="t"/>
              </v:shape>
            </v:group>
            <v:group style="position:absolute;left:6352;top:5697;width:139;height:139" coordorigin="6352,5697" coordsize="139,139">
              <v:shape style="position:absolute;left:6352;top:5697;width:139;height:139" coordorigin="6352,5697" coordsize="139,139" path="m6422,5697l6352,5767,6422,5836,6491,5767,6422,5697e" filled="t" fillcolor="#4F81BC" stroked="f">
                <v:path arrowok="t"/>
                <v:fill/>
              </v:shape>
            </v:group>
            <v:group style="position:absolute;left:6352;top:5697;width:139;height:139" coordorigin="6352,5697" coordsize="139,139">
              <v:shape style="position:absolute;left:6352;top:5697;width:139;height:139" coordorigin="6352,5697" coordsize="139,139" path="m6422,5697l6491,5767,6422,5836,6352,5767,6422,5697xe" filled="f" stroked="t" strokeweight=".75pt" strokecolor="#497DBA">
                <v:path arrowok="t"/>
              </v:shape>
            </v:group>
            <v:group style="position:absolute;left:6794;top:5697;width:139;height:139" coordorigin="6794,5697" coordsize="139,139">
              <v:shape style="position:absolute;left:6794;top:5697;width:139;height:139" coordorigin="6794,5697" coordsize="139,139" path="m6864,5697l6794,5767,6864,5836,6933,5767,6864,5697e" filled="t" fillcolor="#4F81BC" stroked="f">
                <v:path arrowok="t"/>
                <v:fill/>
              </v:shape>
            </v:group>
            <v:group style="position:absolute;left:6794;top:5697;width:139;height:139" coordorigin="6794,5697" coordsize="139,139">
              <v:shape style="position:absolute;left:6794;top:5697;width:139;height:139" coordorigin="6794,5697" coordsize="139,139" path="m6864,5697l6933,5767,6864,5836,6794,5767,6864,5697xe" filled="f" stroked="t" strokeweight=".75pt" strokecolor="#497DBA">
                <v:path arrowok="t"/>
              </v:shape>
            </v:group>
            <v:group style="position:absolute;left:7235;top:5697;width:139;height:139" coordorigin="7235,5697" coordsize="139,139">
              <v:shape style="position:absolute;left:7235;top:5697;width:139;height:139" coordorigin="7235,5697" coordsize="139,139" path="m7305,5697l7235,5767,7305,5836,7375,5767,7305,5697e" filled="t" fillcolor="#4F81BC" stroked="f">
                <v:path arrowok="t"/>
                <v:fill/>
              </v:shape>
            </v:group>
            <v:group style="position:absolute;left:7235;top:5697;width:139;height:139" coordorigin="7235,5697" coordsize="139,139">
              <v:shape style="position:absolute;left:7235;top:5697;width:139;height:139" coordorigin="7235,5697" coordsize="139,139" path="m7305,5697l7375,5767,7305,5836,7235,5767,7305,5697xe" filled="f" stroked="t" strokeweight=".75pt" strokecolor="#497DBA">
                <v:path arrowok="t"/>
              </v:shape>
            </v:group>
            <v:group style="position:absolute;left:7677;top:5697;width:139;height:139" coordorigin="7677,5697" coordsize="139,139">
              <v:shape style="position:absolute;left:7677;top:5697;width:139;height:139" coordorigin="7677,5697" coordsize="139,139" path="m7747,5697l7677,5767,7747,5836,7816,5767,7747,5697e" filled="t" fillcolor="#4F81BC" stroked="f">
                <v:path arrowok="t"/>
                <v:fill/>
              </v:shape>
            </v:group>
            <v:group style="position:absolute;left:7677;top:5697;width:139;height:139" coordorigin="7677,5697" coordsize="139,139">
              <v:shape style="position:absolute;left:7677;top:5697;width:139;height:139" coordorigin="7677,5697" coordsize="139,139" path="m7747,5697l7816,5767,7747,5836,7677,5767,7747,5697xe" filled="f" stroked="t" strokeweight=".75pt" strokecolor="#497DBA">
                <v:path arrowok="t"/>
              </v:shape>
            </v:group>
            <v:group style="position:absolute;left:8119;top:5697;width:139;height:139" coordorigin="8119,5697" coordsize="139,139">
              <v:shape style="position:absolute;left:8119;top:5697;width:139;height:139" coordorigin="8119,5697" coordsize="139,139" path="m8189,5697l8119,5767,8189,5836,8258,5767,8189,5697e" filled="t" fillcolor="#4F81BC" stroked="f">
                <v:path arrowok="t"/>
                <v:fill/>
              </v:shape>
            </v:group>
            <v:group style="position:absolute;left:8119;top:5697;width:139;height:139" coordorigin="8119,5697" coordsize="139,139">
              <v:shape style="position:absolute;left:8119;top:5697;width:139;height:139" coordorigin="8119,5697" coordsize="139,139" path="m8189,5697l8258,5767,8189,5836,8119,5767,8189,5697xe" filled="f" stroked="t" strokeweight=".75pt" strokecolor="#497DBA">
                <v:path arrowok="t"/>
              </v:shape>
            </v:group>
            <v:group style="position:absolute;left:8560;top:5697;width:139;height:139" coordorigin="8560,5697" coordsize="139,139">
              <v:shape style="position:absolute;left:8560;top:5697;width:139;height:139" coordorigin="8560,5697" coordsize="139,139" path="m8630,5697l8560,5767,8630,5836,8699,5767,8630,5697e" filled="t" fillcolor="#4F81BC" stroked="f">
                <v:path arrowok="t"/>
                <v:fill/>
              </v:shape>
            </v:group>
            <v:group style="position:absolute;left:8560;top:5697;width:139;height:139" coordorigin="8560,5697" coordsize="139,139">
              <v:shape style="position:absolute;left:8560;top:5697;width:139;height:139" coordorigin="8560,5697" coordsize="139,139" path="m8630,5697l8699,5767,8630,5836,8560,5767,8630,5697xe" filled="f" stroked="t" strokeweight=".75pt" strokecolor="#497DBA">
                <v:path arrowok="t"/>
              </v:shape>
            </v:group>
            <v:group style="position:absolute;left:9002;top:5697;width:139;height:139" coordorigin="9002,5697" coordsize="139,139">
              <v:shape style="position:absolute;left:9002;top:5697;width:139;height:139" coordorigin="9002,5697" coordsize="139,139" path="m9072,5697l9002,5767,9072,5836,9141,5767,9072,5697e" filled="t" fillcolor="#4F81BC" stroked="f">
                <v:path arrowok="t"/>
                <v:fill/>
              </v:shape>
            </v:group>
            <v:group style="position:absolute;left:9002;top:5697;width:139;height:139" coordorigin="9002,5697" coordsize="139,139">
              <v:shape style="position:absolute;left:9002;top:5697;width:139;height:139" coordorigin="9002,5697" coordsize="139,139" path="m9072,5697l9141,5767,9072,5836,9002,5767,9072,5697xe" filled="f" stroked="t" strokeweight=".75pt" strokecolor="#497DBA">
                <v:path arrowok="t"/>
              </v:shape>
            </v:group>
            <v:group style="position:absolute;left:9443;top:5697;width:139;height:139" coordorigin="9443,5697" coordsize="139,139">
              <v:shape style="position:absolute;left:9443;top:5697;width:139;height:139" coordorigin="9443,5697" coordsize="139,139" path="m9513,5697l9443,5767,9513,5836,9583,5767,9513,5697e" filled="t" fillcolor="#4F81BC" stroked="f">
                <v:path arrowok="t"/>
                <v:fill/>
              </v:shape>
            </v:group>
            <v:group style="position:absolute;left:9443;top:5697;width:139;height:139" coordorigin="9443,5697" coordsize="139,139">
              <v:shape style="position:absolute;left:9443;top:5697;width:139;height:139" coordorigin="9443,5697" coordsize="139,139" path="m9513,5697l9583,5767,9513,5836,9443,5767,9513,5697xe" filled="f" stroked="t" strokeweight=".75pt" strokecolor="#497DBA">
                <v:path arrowok="t"/>
              </v:shape>
            </v:group>
            <v:group style="position:absolute;left:9885;top:5697;width:139;height:139" coordorigin="9885,5697" coordsize="139,139">
              <v:shape style="position:absolute;left:9885;top:5697;width:139;height:139" coordorigin="9885,5697" coordsize="139,139" path="m9955,5697l9885,5767,9955,5836,10024,5767,9955,5697e" filled="t" fillcolor="#4F81BC" stroked="f">
                <v:path arrowok="t"/>
                <v:fill/>
              </v:shape>
            </v:group>
            <v:group style="position:absolute;left:9885;top:5697;width:139;height:139" coordorigin="9885,5697" coordsize="139,139">
              <v:shape style="position:absolute;left:9885;top:5697;width:139;height:139" coordorigin="9885,5697" coordsize="139,139" path="m9955,5697l10024,5767,9955,5836,9885,5767,9955,5697xe" filled="f" stroked="t" strokeweight=".75pt" strokecolor="#497DBA">
                <v:path arrowok="t"/>
              </v:shape>
            </v:group>
            <v:group style="position:absolute;left:10324;top:5697;width:139;height:139" coordorigin="10324,5697" coordsize="139,139">
              <v:shape style="position:absolute;left:10324;top:5697;width:139;height:139" coordorigin="10324,5697" coordsize="139,139" path="m10394,5697l10324,5767,10394,5836,10463,5767,10394,5697e" filled="t" fillcolor="#4F81BC" stroked="f">
                <v:path arrowok="t"/>
                <v:fill/>
              </v:shape>
            </v:group>
            <v:group style="position:absolute;left:10324;top:5697;width:139;height:139" coordorigin="10324,5697" coordsize="139,139">
              <v:shape style="position:absolute;left:10324;top:5697;width:139;height:139" coordorigin="10324,5697" coordsize="139,139" path="m10394,5697l10463,5767,10394,5836,10324,5767,10394,5697xe" filled="f" stroked="t" strokeweight=".75pt" strokecolor="#497DBA">
                <v:path arrowok="t"/>
              </v:shape>
            </v:group>
            <v:group style="position:absolute;left:10766;top:5697;width:139;height:139" coordorigin="10766,5697" coordsize="139,139">
              <v:shape style="position:absolute;left:10766;top:5697;width:139;height:139" coordorigin="10766,5697" coordsize="139,139" path="m10836,5697l10766,5767,10836,5836,10905,5767,10836,5697e" filled="t" fillcolor="#4F81BC" stroked="f">
                <v:path arrowok="t"/>
                <v:fill/>
              </v:shape>
            </v:group>
            <v:group style="position:absolute;left:10766;top:5697;width:139;height:139" coordorigin="10766,5697" coordsize="139,139">
              <v:shape style="position:absolute;left:10766;top:5697;width:139;height:139" coordorigin="10766,5697" coordsize="139,139" path="m10836,5697l10905,5767,10836,5836,10766,5767,10836,5697xe" filled="f" stroked="t" strokeweight=".75pt" strokecolor="#497DBA">
                <v:path arrowok="t"/>
              </v:shape>
            </v:group>
            <v:group style="position:absolute;left:11207;top:5697;width:139;height:139" coordorigin="11207,5697" coordsize="139,139">
              <v:shape style="position:absolute;left:11207;top:5697;width:139;height:139" coordorigin="11207,5697" coordsize="139,139" path="m11277,5697l11207,5767,11277,5836,11347,5767,11277,5697e" filled="t" fillcolor="#4F81BC" stroked="f">
                <v:path arrowok="t"/>
                <v:fill/>
              </v:shape>
            </v:group>
            <v:group style="position:absolute;left:11207;top:5697;width:139;height:139" coordorigin="11207,5697" coordsize="139,139">
              <v:shape style="position:absolute;left:11207;top:5697;width:139;height:139" coordorigin="11207,5697" coordsize="139,139" path="m11277,5697l11347,5767,11277,5836,11207,5767,11277,5697xe" filled="f" stroked="t" strokeweight=".75pt" strokecolor="#497DBA">
                <v:path arrowok="t"/>
              </v:shape>
            </v:group>
            <v:group style="position:absolute;left:11649;top:5697;width:139;height:139" coordorigin="11649,5697" coordsize="139,139">
              <v:shape style="position:absolute;left:11649;top:5697;width:139;height:139" coordorigin="11649,5697" coordsize="139,139" path="m11719,5697l11649,5767,11719,5836,11788,5767,11719,5697e" filled="t" fillcolor="#4F81BC" stroked="f">
                <v:path arrowok="t"/>
                <v:fill/>
              </v:shape>
            </v:group>
            <v:group style="position:absolute;left:11649;top:5697;width:139;height:139" coordorigin="11649,5697" coordsize="139,139">
              <v:shape style="position:absolute;left:11649;top:5697;width:139;height:139" coordorigin="11649,5697" coordsize="139,139" path="m11719,5697l11788,5767,11719,5836,11649,5767,11719,5697xe" filled="f" stroked="t" strokeweight=".75pt" strokecolor="#497DBA">
                <v:path arrowok="t"/>
              </v:shape>
            </v:group>
            <v:group style="position:absolute;left:12091;top:5697;width:139;height:139" coordorigin="12091,5697" coordsize="139,139">
              <v:shape style="position:absolute;left:12091;top:5697;width:139;height:139" coordorigin="12091,5697" coordsize="139,139" path="m12161,5697l12091,5767,12161,5836,12230,5767,12161,5697e" filled="t" fillcolor="#4F81BC" stroked="f">
                <v:path arrowok="t"/>
                <v:fill/>
              </v:shape>
            </v:group>
            <v:group style="position:absolute;left:12091;top:5697;width:139;height:139" coordorigin="12091,5697" coordsize="139,139">
              <v:shape style="position:absolute;left:12091;top:5697;width:139;height:139" coordorigin="12091,5697" coordsize="139,139" path="m12161,5697l12230,5767,12161,5836,12091,5767,12161,5697xe" filled="f" stroked="t" strokeweight=".75pt" strokecolor="#497DBA">
                <v:path arrowok="t"/>
              </v:shape>
            </v:group>
            <v:group style="position:absolute;left:12532;top:5697;width:139;height:139" coordorigin="12532,5697" coordsize="139,139">
              <v:shape style="position:absolute;left:12532;top:5697;width:139;height:139" coordorigin="12532,5697" coordsize="139,139" path="m12602,5697l12532,5767,12602,5836,12671,5767,12602,5697e" filled="t" fillcolor="#4F81BC" stroked="f">
                <v:path arrowok="t"/>
                <v:fill/>
              </v:shape>
            </v:group>
            <v:group style="position:absolute;left:12532;top:5697;width:139;height:139" coordorigin="12532,5697" coordsize="139,139">
              <v:shape style="position:absolute;left:12532;top:5697;width:139;height:139" coordorigin="12532,5697" coordsize="139,139" path="m12602,5697l12671,5767,12602,5836,12532,5767,12602,5697xe" filled="f" stroked="t" strokeweight=".75pt" strokecolor="#497DBA">
                <v:path arrowok="t"/>
              </v:shape>
            </v:group>
            <v:group style="position:absolute;left:12974;top:5697;width:139;height:139" coordorigin="12974,5697" coordsize="139,139">
              <v:shape style="position:absolute;left:12974;top:5697;width:139;height:139" coordorigin="12974,5697" coordsize="139,139" path="m13044,5697l12974,5767,13044,5836,13113,5767,13044,5697e" filled="t" fillcolor="#4F81BC" stroked="f">
                <v:path arrowok="t"/>
                <v:fill/>
              </v:shape>
            </v:group>
            <v:group style="position:absolute;left:12974;top:5697;width:139;height:139" coordorigin="12974,5697" coordsize="139,139">
              <v:shape style="position:absolute;left:12974;top:5697;width:139;height:139" coordorigin="12974,5697" coordsize="139,139" path="m13044,5697l13113,5767,13044,5836,12974,5767,13044,5697xe" filled="f" stroked="t" strokeweight=".75pt" strokecolor="#497DBA">
                <v:path arrowok="t"/>
              </v:shape>
            </v:group>
            <v:group style="position:absolute;left:13415;top:5697;width:139;height:139" coordorigin="13415,5697" coordsize="139,139">
              <v:shape style="position:absolute;left:13415;top:5697;width:139;height:139" coordorigin="13415,5697" coordsize="139,139" path="m13485,5697l13415,5767,13485,5836,13555,5767,13485,5697e" filled="t" fillcolor="#4F81BC" stroked="f">
                <v:path arrowok="t"/>
                <v:fill/>
              </v:shape>
            </v:group>
            <v:group style="position:absolute;left:13415;top:5697;width:139;height:139" coordorigin="13415,5697" coordsize="139,139">
              <v:shape style="position:absolute;left:13415;top:5697;width:139;height:139" coordorigin="13415,5697" coordsize="139,139" path="m13485,5697l13555,5767,13485,5836,13415,5767,13485,5697xe" filled="f" stroked="t" strokeweight=".75pt" strokecolor="#497DBA">
                <v:path arrowok="t"/>
              </v:shape>
            </v:group>
            <v:group style="position:absolute;left:13857;top:5697;width:139;height:139" coordorigin="13857,5697" coordsize="139,139">
              <v:shape style="position:absolute;left:13857;top:5697;width:139;height:139" coordorigin="13857,5697" coordsize="139,139" path="m13927,5697l13857,5767,13927,5836,13996,5767,13927,5697e" filled="t" fillcolor="#4F81BC" stroked="f">
                <v:path arrowok="t"/>
                <v:fill/>
              </v:shape>
            </v:group>
            <v:group style="position:absolute;left:13857;top:5697;width:139;height:139" coordorigin="13857,5697" coordsize="139,139">
              <v:shape style="position:absolute;left:13857;top:5697;width:139;height:139" coordorigin="13857,5697" coordsize="139,139" path="m13927,5697l13996,5767,13927,5836,13857,5767,13927,5697xe" filled="f" stroked="t" strokeweight=".75pt" strokecolor="#497DBA">
                <v:path arrowok="t"/>
              </v:shape>
            </v:group>
            <v:group style="position:absolute;left:14299;top:5697;width:139;height:139" coordorigin="14299,5697" coordsize="139,139">
              <v:shape style="position:absolute;left:14299;top:5697;width:139;height:139" coordorigin="14299,5697" coordsize="139,139" path="m14369,5697l14299,5767,14369,5836,14438,5767,14369,5697e" filled="t" fillcolor="#4F81BC" stroked="f">
                <v:path arrowok="t"/>
                <v:fill/>
              </v:shape>
            </v:group>
            <v:group style="position:absolute;left:14299;top:5697;width:139;height:139" coordorigin="14299,5697" coordsize="139,139">
              <v:shape style="position:absolute;left:14299;top:5697;width:139;height:139" coordorigin="14299,5697" coordsize="139,139" path="m14369,5697l14438,5767,14369,5836,14299,5767,14369,5697xe" filled="f" stroked="t" strokeweight=".75pt" strokecolor="#497DBA">
                <v:path arrowok="t"/>
              </v:shape>
            </v:group>
            <v:group style="position:absolute;left:14740;top:5697;width:139;height:139" coordorigin="14740,5697" coordsize="139,139">
              <v:shape style="position:absolute;left:14740;top:5697;width:139;height:139" coordorigin="14740,5697" coordsize="139,139" path="m14810,5697l14740,5767,14810,5836,14879,5767,14810,5697e" filled="t" fillcolor="#4F81BC" stroked="f">
                <v:path arrowok="t"/>
                <v:fill/>
              </v:shape>
            </v:group>
            <v:group style="position:absolute;left:14740;top:5697;width:139;height:139" coordorigin="14740,5697" coordsize="139,139">
              <v:shape style="position:absolute;left:14740;top:5697;width:139;height:139" coordorigin="14740,5697" coordsize="139,139" path="m14810,5697l14879,5767,14810,5836,14740,5767,14810,5697xe" filled="f" stroked="t" strokeweight=".75pt" strokecolor="#497DBA">
                <v:path arrowok="t"/>
              </v:shape>
            </v:group>
            <v:group style="position:absolute;left:15182;top:5697;width:139;height:139" coordorigin="15182,5697" coordsize="139,139">
              <v:shape style="position:absolute;left:15182;top:5697;width:139;height:139" coordorigin="15182,5697" coordsize="139,139" path="m15252,5697l15182,5767,15252,5836,15321,5767,15252,5697e" filled="t" fillcolor="#4F81BC" stroked="f">
                <v:path arrowok="t"/>
                <v:fill/>
              </v:shape>
            </v:group>
            <v:group style="position:absolute;left:15182;top:5697;width:139;height:139" coordorigin="15182,5697" coordsize="139,139">
              <v:shape style="position:absolute;left:15182;top:5697;width:139;height:139" coordorigin="15182,5697" coordsize="139,139" path="m15252,5697l15321,5767,15252,5836,15182,5767,15252,5697xe" filled="f" stroked="t" strokeweight=".75pt" strokecolor="#497DBA">
                <v:path arrowok="t"/>
              </v:shape>
            </v:group>
            <v:group style="position:absolute;left:15621;top:5697;width:139;height:139" coordorigin="15621,5697" coordsize="139,139">
              <v:shape style="position:absolute;left:15621;top:5697;width:139;height:139" coordorigin="15621,5697" coordsize="139,139" path="m15691,5697l15621,5767,15691,5836,15760,5767,15691,5697e" filled="t" fillcolor="#4F81BC" stroked="f">
                <v:path arrowok="t"/>
                <v:fill/>
              </v:shape>
            </v:group>
            <v:group style="position:absolute;left:15621;top:5697;width:139;height:139" coordorigin="15621,5697" coordsize="139,139">
              <v:shape style="position:absolute;left:15621;top:5697;width:139;height:139" coordorigin="15621,5697" coordsize="139,139" path="m15691,5697l15760,5767,15691,5836,15621,5767,15691,5697xe" filled="f" stroked="t" strokeweight=".75pt" strokecolor="#497DBA">
                <v:path arrowok="t"/>
              </v:shape>
            </v:group>
            <v:group style="position:absolute;left:16063;top:5697;width:139;height:139" coordorigin="16063,5697" coordsize="139,139">
              <v:shape style="position:absolute;left:16063;top:5697;width:139;height:139" coordorigin="16063,5697" coordsize="139,139" path="m16133,5697l16063,5767,16133,5836,16202,5767,16133,5697e" filled="t" fillcolor="#4F81BC" stroked="f">
                <v:path arrowok="t"/>
                <v:fill/>
              </v:shape>
            </v:group>
            <v:group style="position:absolute;left:16063;top:5697;width:139;height:139" coordorigin="16063,5697" coordsize="139,139">
              <v:shape style="position:absolute;left:16063;top:5697;width:139;height:139" coordorigin="16063,5697" coordsize="139,139" path="m16133,5697l16202,5767,16133,5836,16063,5767,16133,5697xe" filled="f" stroked="t" strokeweight=".75pt" strokecolor="#497DBA">
                <v:path arrowok="t"/>
              </v:shape>
            </v:group>
            <v:group style="position:absolute;left:16504;top:5697;width:139;height:139" coordorigin="16504,5697" coordsize="139,139">
              <v:shape style="position:absolute;left:16504;top:5697;width:139;height:139" coordorigin="16504,5697" coordsize="139,139" path="m16574,5697l16504,5767,16574,5836,16643,5767,16574,5697e" filled="t" fillcolor="#4F81BC" stroked="f">
                <v:path arrowok="t"/>
                <v:fill/>
              </v:shape>
            </v:group>
            <v:group style="position:absolute;left:16504;top:5697;width:139;height:139" coordorigin="16504,5697" coordsize="139,139">
              <v:shape style="position:absolute;left:16504;top:5697;width:139;height:139" coordorigin="16504,5697" coordsize="139,139" path="m16574,5697l16643,5767,16574,5836,16504,5767,16574,5697xe" filled="f" stroked="t" strokeweight=".75pt" strokecolor="#497DBA">
                <v:path arrowok="t"/>
              </v:shape>
            </v:group>
            <v:group style="position:absolute;left:16946;top:5697;width:139;height:139" coordorigin="16946,5697" coordsize="139,139">
              <v:shape style="position:absolute;left:16946;top:5697;width:139;height:139" coordorigin="16946,5697" coordsize="139,139" path="m17016,5697l16946,5767,17016,5836,17085,5767,17016,5697e" filled="t" fillcolor="#4F81BC" stroked="f">
                <v:path arrowok="t"/>
                <v:fill/>
              </v:shape>
            </v:group>
            <v:group style="position:absolute;left:16946;top:5697;width:139;height:139" coordorigin="16946,5697" coordsize="139,139">
              <v:shape style="position:absolute;left:16946;top:5697;width:139;height:139" coordorigin="16946,5697" coordsize="139,139" path="m17016,5697l17085,5767,17016,5836,16946,5767,17016,5697xe" filled="f" stroked="t" strokeweight=".75pt" strokecolor="#497DBA">
                <v:path arrowok="t"/>
              </v:shape>
            </v:group>
            <v:group style="position:absolute;left:17387;top:5697;width:139;height:139" coordorigin="17387,5697" coordsize="139,139">
              <v:shape style="position:absolute;left:17387;top:5697;width:139;height:139" coordorigin="17387,5697" coordsize="139,139" path="m17457,5697l17387,5767,17457,5836,17527,5767,17457,5697e" filled="t" fillcolor="#4F81BC" stroked="f">
                <v:path arrowok="t"/>
                <v:fill/>
              </v:shape>
            </v:group>
            <v:group style="position:absolute;left:17387;top:5697;width:139;height:139" coordorigin="17387,5697" coordsize="139,139">
              <v:shape style="position:absolute;left:17387;top:5697;width:139;height:139" coordorigin="17387,5697" coordsize="139,139" path="m17457,5697l17527,5767,17457,5836,17387,5767,17457,5697xe" filled="f" stroked="t" strokeweight=".75pt" strokecolor="#497DBA">
                <v:path arrowok="t"/>
              </v:shape>
            </v:group>
            <v:group style="position:absolute;left:17829;top:5697;width:139;height:139" coordorigin="17829,5697" coordsize="139,139">
              <v:shape style="position:absolute;left:17829;top:5697;width:139;height:139" coordorigin="17829,5697" coordsize="139,139" path="m17899,5697l17829,5767,17899,5836,17968,5767,17899,5697e" filled="t" fillcolor="#4F81BC" stroked="f">
                <v:path arrowok="t"/>
                <v:fill/>
              </v:shape>
            </v:group>
            <v:group style="position:absolute;left:17829;top:5697;width:139;height:139" coordorigin="17829,5697" coordsize="139,139">
              <v:shape style="position:absolute;left:17829;top:5697;width:139;height:139" coordorigin="17829,5697" coordsize="139,139" path="m17899,5697l17968,5767,17899,5836,17829,5767,17899,5697xe" filled="f" stroked="t" strokeweight=".75pt" strokecolor="#497DBA">
                <v:path arrowok="t"/>
              </v:shape>
            </v:group>
            <v:group style="position:absolute;left:18271;top:5697;width:139;height:139" coordorigin="18271,5697" coordsize="139,139">
              <v:shape style="position:absolute;left:18271;top:5697;width:139;height:139" coordorigin="18271,5697" coordsize="139,139" path="m18341,5697l18271,5767,18341,5836,18410,5767,18341,5697e" filled="t" fillcolor="#4F81BC" stroked="f">
                <v:path arrowok="t"/>
                <v:fill/>
              </v:shape>
            </v:group>
            <v:group style="position:absolute;left:18271;top:5697;width:139;height:139" coordorigin="18271,5697" coordsize="139,139">
              <v:shape style="position:absolute;left:18271;top:5697;width:139;height:139" coordorigin="18271,5697" coordsize="139,139" path="m18341,5697l18410,5767,18341,5836,18271,5767,18341,5697xe" filled="f" stroked="t" strokeweight=".75pt" strokecolor="#497DBA">
                <v:path arrowok="t"/>
              </v:shape>
            </v:group>
            <v:group style="position:absolute;left:18712;top:5697;width:139;height:139" coordorigin="18712,5697" coordsize="139,139">
              <v:shape style="position:absolute;left:18712;top:5697;width:139;height:139" coordorigin="18712,5697" coordsize="139,139" path="m18782,5697l18712,5767,18782,5836,18851,5767,18782,5697e" filled="t" fillcolor="#4F81BC" stroked="f">
                <v:path arrowok="t"/>
                <v:fill/>
              </v:shape>
            </v:group>
            <v:group style="position:absolute;left:18712;top:5697;width:139;height:139" coordorigin="18712,5697" coordsize="139,139">
              <v:shape style="position:absolute;left:18712;top:5697;width:139;height:139" coordorigin="18712,5697" coordsize="139,139" path="m18782,5697l18851,5767,18782,5836,18712,5767,18782,5697xe" filled="f" stroked="t" strokeweight=".75pt" strokecolor="#497DBA">
                <v:path arrowok="t"/>
              </v:shape>
            </v:group>
            <v:group style="position:absolute;left:10378;top:6401;width:384;height:2" coordorigin="10378,6401" coordsize="384,2">
              <v:shape style="position:absolute;left:10378;top:6401;width:384;height:2" coordorigin="10378,6401" coordsize="384,0" path="m10378,6401l10762,6401e" filled="f" stroked="t" strokeweight="2.16pt" strokecolor="#F9C090">
                <v:path arrowok="t"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556,6352l10537,6363,10524,6380,10519,6403,10524,6422,10536,6437,10556,6447,10582,6450,10602,6440,10615,6423,10620,6401,10620,6398,10615,6379,10602,6364,10582,6355,10556,6352e" filled="t" fillcolor="#F9C090" stroked="f">
                <v:path arrowok="t"/>
                <v:fill/>
              </v:shape>
            </v:group>
            <v:group style="position:absolute;left:10519;top:6352;width:101;height:97" coordorigin="10519,6352" coordsize="101,97">
              <v:shape style="position:absolute;left:10519;top:6352;width:101;height:97" coordorigin="10519,6352" coordsize="101,97" path="m10620,6401l10615,6423,10602,6440,10582,6450,10556,6447,10536,6437,10524,6422,10519,6403,10524,6380,10537,6363,10556,6352,10582,6355,10602,6364,10615,6379,10620,6398,10620,6401xe" filled="f" stroked="t" strokeweight=".72pt" strokecolor="#F9C090">
                <v:path arrowok="t"/>
              </v:shape>
            </v:group>
            <v:group style="position:absolute;left:11359;top:6401;width:384;height:2" coordorigin="11359,6401" coordsize="384,2">
              <v:shape style="position:absolute;left:11359;top:6401;width:384;height:2" coordorigin="11359,6401" coordsize="384,0" path="m11359,6401l11743,6401e" filled="f" stroked="t" strokeweight="2.16pt" strokecolor="#9BBA58">
                <v:path arrowok="t"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43,6351l11526,6357,11514,6371,11506,6392,11505,6420,11517,6436,11536,6447,11562,6450,11581,6440,11594,6423,11599,6401,11596,6384,11585,6367,11567,6355,11543,6351e" filled="t" fillcolor="#9BBA58" stroked="f">
                <v:path arrowok="t"/>
                <v:fill/>
              </v:shape>
            </v:group>
            <v:group style="position:absolute;left:11505;top:6351;width:94;height:99" coordorigin="11505,6351" coordsize="94,99">
              <v:shape style="position:absolute;left:11505;top:6351;width:94;height:99" coordorigin="11505,6351" coordsize="94,99" path="m11599,6401l11594,6423,11581,6440,11562,6450,11536,6447,11517,6436,11505,6420,11506,6392,11514,6371,11526,6357,11543,6351,11567,6355,11585,6367,11596,6384,11599,6401xe" filled="f" stroked="t" strokeweight=".72pt" strokecolor="#9BBA58">
                <v:path arrowok="t"/>
              </v:shape>
            </v:group>
            <v:group style="position:absolute;left:12338;top:6401;width:384;height:2" coordorigin="12338,6401" coordsize="384,2">
              <v:shape style="position:absolute;left:12338;top:6401;width:384;height:2" coordorigin="12338,6401" coordsize="384,0" path="m12338,6401l12722,6401e" filled="f" stroked="t" strokeweight="2.16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30,6401l12480,6451,12581,6451,12530,6401e" filled="t" fillcolor="#8063A1" stroked="f">
                <v:path arrowok="t"/>
                <v:fill/>
              </v:shape>
              <v:shape style="position:absolute;left:12480;top:6350;width:101;height:101" coordorigin="12480,6350" coordsize="101,101" path="m12581,6350l12480,6350,12530,6401,12581,6350e" filled="t" fillcolor="#8063A1" stroked="f">
                <v:path arrowok="t"/>
                <v:fill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581,6451l12480,6350e" filled="f" stroked="t" strokeweight=".72pt" strokecolor="#7C5F9F">
                <v:path arrowok="t"/>
              </v:shape>
            </v:group>
            <v:group style="position:absolute;left:12480;top:6350;width:101;height:101" coordorigin="12480,6350" coordsize="101,101">
              <v:shape style="position:absolute;left:12480;top:6350;width:101;height:101" coordorigin="12480,6350" coordsize="101,101" path="m12480,6451l12581,6350e" filled="f" stroked="t" strokeweight=".72pt" strokecolor="#7C5F9F">
                <v:path arrowok="t"/>
              </v:shape>
            </v:group>
            <v:group style="position:absolute;left:13318;top:6401;width:384;height:2" coordorigin="13318,6401" coordsize="384,2">
              <v:shape style="position:absolute;left:13318;top:6401;width:384;height:2" coordorigin="13318,6401" coordsize="384,0" path="m13318,6401l13702,6401e" filled="f" stroked="t" strokeweight="2.16pt" strokecolor="#497DBA">
                <v:path arrowok="t"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460,6401,13510,6451,13560,6401,13510,6351e" filled="t" fillcolor="#4F81BC" stroked="f">
                <v:path arrowok="t"/>
                <v:fill/>
              </v:shape>
            </v:group>
            <v:group style="position:absolute;left:13460;top:6351;width:100;height:100" coordorigin="13460,6351" coordsize="100,100">
              <v:shape style="position:absolute;left:13460;top:6351;width:100;height:100" coordorigin="13460,6351" coordsize="100,100" path="m13510,6351l13560,6401,13510,6451,13460,6401,13510,6351e" filled="f" stroked="t" strokeweight=".72pt" strokecolor="#497DBA">
                <v:path arrowok="t"/>
              </v:shape>
            </v:group>
            <v:group style="position:absolute;left:5191;top:1570;width:14033;height:5120" coordorigin="5191,1570" coordsize="14033,5120">
              <v:shape style="position:absolute;left:5191;top:1570;width:14033;height:5120" coordorigin="5191,1570" coordsize="14033,5120" path="m5191,6690l19224,6690,19224,1570,5191,1570,5191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04.55001pt;mso-position-horizontal-relative:page;mso-position-vertical-relative:page;z-index:-1194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10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J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UN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2145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2355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938953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8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1003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97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1003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66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1003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0" w:top="760" w:bottom="280" w:left="260" w:right="500"/>
          <w:headerReference w:type="default" r:id="rId14"/>
          <w:footerReference w:type="default" r:id="rId15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J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lio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09" w:space="4072"/>
            <w:col w:w="10019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12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18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644" w:right="-20"/>
        <w:jc w:val="left"/>
        <w:tabs>
          <w:tab w:pos="6060" w:val="left"/>
          <w:tab w:pos="6500" w:val="left"/>
          <w:tab w:pos="6920" w:val="left"/>
          <w:tab w:pos="7340" w:val="left"/>
          <w:tab w:pos="7780" w:val="left"/>
          <w:tab w:pos="8200" w:val="left"/>
          <w:tab w:pos="8640" w:val="left"/>
          <w:tab w:pos="9060" w:val="left"/>
          <w:tab w:pos="9440" w:val="left"/>
          <w:tab w:pos="9860" w:val="left"/>
          <w:tab w:pos="10300" w:val="left"/>
          <w:tab w:pos="10720" w:val="left"/>
          <w:tab w:pos="11160" w:val="left"/>
          <w:tab w:pos="11580" w:val="left"/>
          <w:tab w:pos="12020" w:val="left"/>
          <w:tab w:pos="12440" w:val="left"/>
          <w:tab w:pos="12860" w:val="left"/>
          <w:tab w:pos="13300" w:val="left"/>
          <w:tab w:pos="13720" w:val="left"/>
          <w:tab w:pos="14160" w:val="left"/>
          <w:tab w:pos="14580" w:val="left"/>
          <w:tab w:pos="15000" w:val="left"/>
          <w:tab w:pos="15440" w:val="left"/>
          <w:tab w:pos="15860" w:val="left"/>
          <w:tab w:pos="16300" w:val="left"/>
          <w:tab w:pos="16720" w:val="left"/>
          <w:tab w:pos="17140" w:val="left"/>
          <w:tab w:pos="17580" w:val="left"/>
          <w:tab w:pos="18000" w:val="left"/>
          <w:tab w:pos="184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31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35" w:after="0" w:line="240" w:lineRule="auto"/>
        <w:ind w:left="4968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25" w:space="906"/>
            <w:col w:w="886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57.864990pt;margin-top:78.105003pt;width:703.71pt;height:256.75pt;mso-position-horizontal-relative:page;mso-position-vertical-relative:page;z-index:-11945" coordorigin="5157,1562" coordsize="14074,5135">
            <v:group style="position:absolute;left:5736;top:5275;width:13267;height:2" coordorigin="5736,5275" coordsize="13267,2">
              <v:shape style="position:absolute;left:5736;top:5275;width:13267;height:2" coordorigin="5736,5275" coordsize="13267,0" path="m5736,5275l19003,5275e" filled="f" stroked="t" strokeweight=".72pt" strokecolor="#D9D9D9">
                <v:path arrowok="t"/>
              </v:shape>
            </v:group>
            <v:group style="position:absolute;left:5736;top:4781;width:13267;height:2" coordorigin="5736,4781" coordsize="13267,2">
              <v:shape style="position:absolute;left:5736;top:4781;width:13267;height:2" coordorigin="5736,4781" coordsize="13267,0" path="m5736,4781l19003,4781e" filled="f" stroked="t" strokeweight=".72pt" strokecolor="#D9D9D9">
                <v:path arrowok="t"/>
              </v:shape>
            </v:group>
            <v:group style="position:absolute;left:5736;top:4286;width:13267;height:2" coordorigin="5736,4286" coordsize="13267,2">
              <v:shape style="position:absolute;left:5736;top:4286;width:13267;height:2" coordorigin="5736,4286" coordsize="13267,0" path="m5736,4286l19003,4286e" filled="f" stroked="t" strokeweight=".72pt" strokecolor="#D9D9D9">
                <v:path arrowok="t"/>
              </v:shape>
            </v:group>
            <v:group style="position:absolute;left:5736;top:3792;width:13267;height:2" coordorigin="5736,3792" coordsize="13267,2">
              <v:shape style="position:absolute;left:5736;top:3792;width:13267;height:2" coordorigin="5736,3792" coordsize="13267,0" path="m5736,3792l19003,3792e" filled="f" stroked="t" strokeweight=".72pt" strokecolor="#D9D9D9">
                <v:path arrowok="t"/>
              </v:shape>
            </v:group>
            <v:group style="position:absolute;left:5736;top:3300;width:13267;height:2" coordorigin="5736,3300" coordsize="13267,2">
              <v:shape style="position:absolute;left:5736;top:3300;width:13267;height:2" coordorigin="5736,3300" coordsize="13267,0" path="m5736,3300l19003,3300e" filled="f" stroked="t" strokeweight=".72pt" strokecolor="#D9D9D9">
                <v:path arrowok="t"/>
              </v:shape>
            </v:group>
            <v:group style="position:absolute;left:5950;top:3250;width:12840;height:962" coordorigin="5950,3250" coordsize="12840,962">
              <v:shape style="position:absolute;left:5950;top:3250;width:12840;height:962" coordorigin="5950,3250" coordsize="12840,962" path="m5950,4015l6377,4114,6806,3670,7234,3446,7661,4212,8090,3866,8518,3792,8945,3718,9374,3744,9802,4015,10229,3917,10658,4090,11086,3619,11513,3792,11942,3744,12370,4212,12797,3818,13226,3619,13654,3917,14081,3250,14510,3893,14938,3991,15365,3818,15794,3941,16222,4039,16649,3941,17078,3917,17506,4015,17933,4090,18362,3792,18790,3991e" filled="f" stroked="t" strokeweight="2.16pt" strokecolor="#F9C090">
                <v:path arrowok="t"/>
              </v:shape>
            </v:group>
            <v:group style="position:absolute;left:5897;top:3964;width:101;height:97" coordorigin="5897,3964" coordsize="101,97">
              <v:shape style="position:absolute;left:5897;top:3964;width:101;height:97" coordorigin="5897,3964" coordsize="101,97" path="m5933,3964l5914,3975,5902,3992,5897,4015,5902,4034,5914,4049,5933,4059,5960,4062,5979,4052,5993,4035,5998,4013,5998,4010,5992,3991,5980,3976,5960,3967,5933,3964e" filled="t" fillcolor="#F9C090" stroked="f">
                <v:path arrowok="t"/>
                <v:fill/>
              </v:shape>
            </v:group>
            <v:group style="position:absolute;left:5897;top:3964;width:101;height:97" coordorigin="5897,3964" coordsize="101,97">
              <v:shape style="position:absolute;left:5897;top:3964;width:101;height:97" coordorigin="5897,3964" coordsize="101,97" path="m5998,4013l5993,4035,5979,4052,5960,4062,5933,4059,5914,4049,5902,4034,5897,4015,5902,3992,5914,3975,5933,3964,5960,3967,5980,3976,5992,3991,5998,4010,5998,4013xe" filled="f" stroked="t" strokeweight=".75pt" strokecolor="#F9C090">
                <v:path arrowok="t"/>
              </v:shape>
            </v:group>
            <v:group style="position:absolute;left:6326;top:4065;width:101;height:97" coordorigin="6326,4065" coordsize="101,97">
              <v:shape style="position:absolute;left:6326;top:4065;width:101;height:97" coordorigin="6326,4065" coordsize="101,97" path="m6363,4065l6344,4075,6331,4093,6326,4115,6331,4134,6343,4150,6363,4160,6390,4162,6409,4152,6422,4135,6427,4114,6427,4111,6422,4092,6410,4077,6390,4068,6363,4065e" filled="t" fillcolor="#F9C090" stroked="f">
                <v:path arrowok="t"/>
                <v:fill/>
              </v:shape>
            </v:group>
            <v:group style="position:absolute;left:6326;top:4065;width:101;height:97" coordorigin="6326,4065" coordsize="101,97">
              <v:shape style="position:absolute;left:6326;top:4065;width:101;height:97" coordorigin="6326,4065" coordsize="101,97" path="m6427,4114l6422,4135,6409,4152,6390,4162,6363,4160,6343,4150,6331,4134,6326,4115,6331,4093,6344,4075,6363,4065,6390,4068,6410,4077,6422,4092,6427,4111,6427,4114xe" filled="f" stroked="t" strokeweight=".75pt" strokecolor="#F9C090">
                <v:path arrowok="t"/>
              </v:shape>
            </v:group>
            <v:group style="position:absolute;left:6754;top:3619;width:101;height:97" coordorigin="6754,3619" coordsize="101,97">
              <v:shape style="position:absolute;left:6754;top:3619;width:101;height:97" coordorigin="6754,3619" coordsize="101,97" path="m6790,3619l6771,3629,6758,3646,6754,3669,6758,3688,6771,3703,6790,3713,6817,3716,6836,3706,6849,3689,6854,3667,6854,3664,6849,3646,6837,3631,6817,3621,6790,3619e" filled="t" fillcolor="#F9C090" stroked="f">
                <v:path arrowok="t"/>
                <v:fill/>
              </v:shape>
            </v:group>
            <v:group style="position:absolute;left:6754;top:3619;width:101;height:97" coordorigin="6754,3619" coordsize="101,97">
              <v:shape style="position:absolute;left:6754;top:3619;width:101;height:97" coordorigin="6754,3619" coordsize="101,97" path="m6854,3667l6849,3689,6836,3706,6817,3716,6790,3713,6771,3703,6758,3688,6754,3669,6758,3646,6771,3629,6790,3619,6817,3621,6837,3631,6849,3646,6854,3664,6854,3667xe" filled="f" stroked="t" strokeweight=".75pt" strokecolor="#F9C090">
                <v:path arrowok="t"/>
              </v:shape>
            </v:group>
            <v:group style="position:absolute;left:7181;top:3398;width:101;height:97" coordorigin="7181,3398" coordsize="101,97">
              <v:shape style="position:absolute;left:7181;top:3398;width:101;height:97" coordorigin="7181,3398" coordsize="101,97" path="m7217,3398l7198,3408,7186,3426,7181,3448,7186,3467,7198,3482,7217,3492,7244,3495,7263,3485,7277,3468,7282,3446,7282,3443,7276,3425,7264,3410,7244,3401,7217,3398e" filled="t" fillcolor="#F9C090" stroked="f">
                <v:path arrowok="t"/>
                <v:fill/>
              </v:shape>
            </v:group>
            <v:group style="position:absolute;left:7181;top:3398;width:101;height:97" coordorigin="7181,3398" coordsize="101,97">
              <v:shape style="position:absolute;left:7181;top:3398;width:101;height:97" coordorigin="7181,3398" coordsize="101,97" path="m7282,3446l7277,3468,7263,3485,7244,3495,7217,3492,7198,3482,7186,3467,7181,3448,7186,3426,7198,3408,7217,3398,7244,3401,7264,3410,7276,3425,7282,3443,7282,3446xe" filled="f" stroked="t" strokeweight=".75pt" strokecolor="#F9C090">
                <v:path arrowok="t"/>
              </v:shape>
            </v:group>
            <v:group style="position:absolute;left:7610;top:4164;width:101;height:97" coordorigin="7610,4164" coordsize="101,97">
              <v:shape style="position:absolute;left:7610;top:4164;width:101;height:97" coordorigin="7610,4164" coordsize="101,97" path="m7647,4164l7628,4174,7615,4191,7610,4214,7615,4233,7627,4248,7647,4258,7674,4261,7693,4251,7706,4234,7711,4212,7711,4209,7706,4191,7694,4176,7674,4166,7647,4164e" filled="t" fillcolor="#F9C090" stroked="f">
                <v:path arrowok="t"/>
                <v:fill/>
              </v:shape>
            </v:group>
            <v:group style="position:absolute;left:7610;top:4164;width:101;height:97" coordorigin="7610,4164" coordsize="101,97">
              <v:shape style="position:absolute;left:7610;top:4164;width:101;height:97" coordorigin="7610,4164" coordsize="101,97" path="m7711,4212l7706,4234,7693,4251,7674,4261,7647,4258,7627,4248,7615,4233,7610,4214,7615,4191,7628,4174,7647,4164,7674,4166,7694,4176,7706,4191,7711,4209,7711,4212xe" filled="f" stroked="t" strokeweight=".75pt" strokecolor="#F9C090">
                <v:path arrowok="t"/>
              </v:shape>
            </v:group>
            <v:group style="position:absolute;left:8038;top:3818;width:101;height:97" coordorigin="8038,3818" coordsize="101,97">
              <v:shape style="position:absolute;left:8038;top:3818;width:101;height:97" coordorigin="8038,3818" coordsize="101,97" path="m8074,3818l8055,3828,8042,3846,8038,3868,8042,3887,8055,3902,8074,3912,8101,3915,8120,3905,8133,3888,8138,3866,8138,3863,8133,3845,8121,3830,8101,3821,8074,3818e" filled="t" fillcolor="#F9C090" stroked="f">
                <v:path arrowok="t"/>
                <v:fill/>
              </v:shape>
            </v:group>
            <v:group style="position:absolute;left:8038;top:3818;width:101;height:97" coordorigin="8038,3818" coordsize="101,97">
              <v:shape style="position:absolute;left:8038;top:3818;width:101;height:97" coordorigin="8038,3818" coordsize="101,97" path="m8138,3866l8133,3888,8120,3905,8101,3915,8074,3912,8055,3902,8042,3887,8038,3868,8042,3846,8055,3828,8074,3818,8101,3821,8121,3830,8133,3845,8138,3863,8138,3866xe" filled="f" stroked="t" strokeweight=".75pt" strokecolor="#F9C090">
                <v:path arrowok="t"/>
              </v:shape>
            </v:group>
            <v:group style="position:absolute;left:8465;top:3744;width:101;height:97" coordorigin="8465,3744" coordsize="101,97">
              <v:shape style="position:absolute;left:8465;top:3744;width:101;height:97" coordorigin="8465,3744" coordsize="101,97" path="m8501,3744l8482,3754,8470,3771,8465,3794,8470,3813,8482,3828,8501,3838,8528,3841,8547,3831,8561,3814,8566,3792,8566,3789,8560,3771,8548,3756,8528,3746,8501,3744e" filled="t" fillcolor="#F9C090" stroked="f">
                <v:path arrowok="t"/>
                <v:fill/>
              </v:shape>
            </v:group>
            <v:group style="position:absolute;left:8465;top:3744;width:101;height:97" coordorigin="8465,3744" coordsize="101,97">
              <v:shape style="position:absolute;left:8465;top:3744;width:101;height:97" coordorigin="8465,3744" coordsize="101,97" path="m8566,3792l8561,3814,8547,3831,8528,3841,8501,3838,8482,3828,8470,3813,8465,3794,8470,3771,8482,3754,8501,3744,8528,3746,8548,3756,8560,3771,8566,3789,8566,3792xe" filled="f" stroked="t" strokeweight=".75pt" strokecolor="#F9C090">
                <v:path arrowok="t"/>
              </v:shape>
            </v:group>
            <v:group style="position:absolute;left:8894;top:3669;width:101;height:97" coordorigin="8894,3669" coordsize="101,97">
              <v:shape style="position:absolute;left:8894;top:3669;width:101;height:97" coordorigin="8894,3669" coordsize="101,97" path="m8931,3669l8912,3679,8899,3697,8894,3719,8899,3738,8911,3754,8931,3764,8958,3766,8977,3756,8990,3739,8995,3718,8995,3715,8990,3696,8978,3681,8958,3672,8931,3669e" filled="t" fillcolor="#F9C090" stroked="f">
                <v:path arrowok="t"/>
                <v:fill/>
              </v:shape>
            </v:group>
            <v:group style="position:absolute;left:8894;top:3669;width:101;height:97" coordorigin="8894,3669" coordsize="101,97">
              <v:shape style="position:absolute;left:8894;top:3669;width:101;height:97" coordorigin="8894,3669" coordsize="101,97" path="m8995,3718l8990,3739,8977,3756,8958,3766,8931,3764,8911,3754,8899,3738,8894,3719,8899,3697,8912,3679,8931,3669,8958,3672,8978,3681,8990,3696,8995,3715,8995,3718xe" filled="f" stroked="t" strokeweight=".75pt" strokecolor="#F9C090">
                <v:path arrowok="t"/>
              </v:shape>
            </v:group>
            <v:group style="position:absolute;left:9322;top:3693;width:101;height:97" coordorigin="9322,3693" coordsize="101,97">
              <v:shape style="position:absolute;left:9322;top:3693;width:101;height:97" coordorigin="9322,3693" coordsize="101,97" path="m9358,3693l9339,3703,9326,3721,9322,3743,9326,3762,9339,3778,9358,3788,9385,3790,9404,3780,9417,3763,9422,3742,9422,3739,9417,3720,9405,3705,9385,3696,9358,3693e" filled="t" fillcolor="#F9C090" stroked="f">
                <v:path arrowok="t"/>
                <v:fill/>
              </v:shape>
            </v:group>
            <v:group style="position:absolute;left:9322;top:3693;width:101;height:97" coordorigin="9322,3693" coordsize="101,97">
              <v:shape style="position:absolute;left:9322;top:3693;width:101;height:97" coordorigin="9322,3693" coordsize="101,97" path="m9422,3742l9417,3763,9404,3780,9385,3790,9358,3788,9339,3778,9326,3762,9322,3743,9326,3721,9339,3703,9358,3693,9385,3696,9405,3705,9417,3720,9422,3739,9422,3742xe" filled="f" stroked="t" strokeweight=".75pt" strokecolor="#F9C090">
                <v:path arrowok="t"/>
              </v:shape>
            </v:group>
            <v:group style="position:absolute;left:9749;top:3964;width:101;height:97" coordorigin="9749,3964" coordsize="101,97">
              <v:shape style="position:absolute;left:9749;top:3964;width:101;height:97" coordorigin="9749,3964" coordsize="101,97" path="m9785,3964l9766,3975,9754,3992,9749,4015,9754,4034,9766,4049,9785,4059,9812,4062,9831,4052,9845,4035,9850,4013,9850,4010,9844,3991,9832,3976,9812,3967,9785,3964e" filled="t" fillcolor="#F9C090" stroked="f">
                <v:path arrowok="t"/>
                <v:fill/>
              </v:shape>
            </v:group>
            <v:group style="position:absolute;left:9749;top:3964;width:101;height:97" coordorigin="9749,3964" coordsize="101,97">
              <v:shape style="position:absolute;left:9749;top:3964;width:101;height:97" coordorigin="9749,3964" coordsize="101,97" path="m9850,4013l9845,4035,9831,4052,9812,4062,9785,4059,9766,4049,9754,4034,9749,4015,9754,3992,9766,3975,9785,3964,9812,3967,9832,3976,9844,3991,9850,4010,9850,4013xe" filled="f" stroked="t" strokeweight=".75pt" strokecolor="#F9C090">
                <v:path arrowok="t"/>
              </v:shape>
            </v:group>
            <v:group style="position:absolute;left:10178;top:3866;width:101;height:97" coordorigin="10178,3866" coordsize="101,97">
              <v:shape style="position:absolute;left:10178;top:3866;width:101;height:97" coordorigin="10178,3866" coordsize="101,97" path="m10215,3866l10196,3876,10183,3894,10178,3916,10183,3935,10195,3950,10215,3960,10242,3963,10261,3953,10274,3936,10279,3914,10279,3911,10274,3893,10262,3878,10242,3869,10215,3866e" filled="t" fillcolor="#F9C090" stroked="f">
                <v:path arrowok="t"/>
                <v:fill/>
              </v:shape>
            </v:group>
            <v:group style="position:absolute;left:10178;top:3866;width:101;height:97" coordorigin="10178,3866" coordsize="101,97">
              <v:shape style="position:absolute;left:10178;top:3866;width:101;height:97" coordorigin="10178,3866" coordsize="101,97" path="m10279,3914l10274,3936,10261,3953,10242,3963,10215,3960,10195,3950,10183,3935,10178,3916,10183,3894,10196,3876,10215,3866,10242,3869,10262,3878,10274,3893,10279,3911,10279,3914xe" filled="f" stroked="t" strokeweight=".75pt" strokecolor="#F9C090">
                <v:path arrowok="t"/>
              </v:shape>
            </v:group>
            <v:group style="position:absolute;left:10606;top:4039;width:101;height:97" coordorigin="10606,4039" coordsize="101,97">
              <v:shape style="position:absolute;left:10606;top:4039;width:101;height:97" coordorigin="10606,4039" coordsize="101,97" path="m10642,4039l10623,4049,10610,4066,10606,4089,10610,4108,10623,4123,10642,4133,10669,4136,10688,4126,10701,4109,10706,4087,10706,4084,10701,4066,10689,4051,10669,4041,10642,4039e" filled="t" fillcolor="#F9C090" stroked="f">
                <v:path arrowok="t"/>
                <v:fill/>
              </v:shape>
            </v:group>
            <v:group style="position:absolute;left:10606;top:4039;width:101;height:97" coordorigin="10606,4039" coordsize="101,97">
              <v:shape style="position:absolute;left:10606;top:4039;width:101;height:97" coordorigin="10606,4039" coordsize="101,97" path="m10706,4087l10701,4109,10688,4126,10669,4136,10642,4133,10623,4123,10610,4108,10606,4089,10610,4066,10623,4049,10642,4039,10669,4041,10689,4051,10701,4066,10706,4084,10706,4087xe" filled="f" stroked="t" strokeweight=".75pt" strokecolor="#F9C090">
                <v:path arrowok="t"/>
              </v:shape>
            </v:group>
            <v:group style="position:absolute;left:11035;top:3571;width:101;height:97" coordorigin="11035,3571" coordsize="101,97">
              <v:shape style="position:absolute;left:11035;top:3571;width:101;height:97" coordorigin="11035,3571" coordsize="101,97" path="m11072,3571l11053,3581,11040,3598,11035,3621,11040,3640,11052,3655,11072,3665,11098,3668,11118,3658,11131,3641,11136,3619,11136,3616,11131,3598,11118,3583,11098,3573,11072,3571e" filled="t" fillcolor="#F9C090" stroked="f">
                <v:path arrowok="t"/>
                <v:fill/>
              </v:shape>
            </v:group>
            <v:group style="position:absolute;left:11035;top:3571;width:101;height:97" coordorigin="11035,3571" coordsize="101,97">
              <v:shape style="position:absolute;left:11035;top:3571;width:101;height:97" coordorigin="11035,3571" coordsize="101,97" path="m11136,3619l11131,3641,11118,3658,11098,3668,11072,3665,11052,3655,11040,3640,11035,3621,11040,3598,11053,3581,11072,3571,11098,3573,11118,3583,11131,3598,11136,3616,11136,3619xe" filled="f" stroked="t" strokeweight=".75pt" strokecolor="#F9C090">
                <v:path arrowok="t"/>
              </v:shape>
            </v:group>
            <v:group style="position:absolute;left:11462;top:3744;width:101;height:97" coordorigin="11462,3744" coordsize="101,97">
              <v:shape style="position:absolute;left:11462;top:3744;width:101;height:97" coordorigin="11462,3744" coordsize="101,97" path="m11499,3744l11480,3754,11467,3771,11462,3794,11467,3813,11479,3828,11499,3838,11526,3841,11545,3831,11558,3814,11563,3792,11563,3789,11558,3771,11546,3756,11526,3746,11499,3744e" filled="t" fillcolor="#F9C090" stroked="f">
                <v:path arrowok="t"/>
                <v:fill/>
              </v:shape>
            </v:group>
            <v:group style="position:absolute;left:11462;top:3744;width:101;height:97" coordorigin="11462,3744" coordsize="101,97">
              <v:shape style="position:absolute;left:11462;top:3744;width:101;height:97" coordorigin="11462,3744" coordsize="101,97" path="m11563,3792l11558,3814,11545,3831,11526,3841,11499,3838,11479,3828,11467,3813,11462,3794,11467,3771,11480,3754,11499,3744,11526,3746,11546,3756,11558,3771,11563,3789,11563,3792xe" filled="f" stroked="t" strokeweight=".75pt" strokecolor="#F9C090">
                <v:path arrowok="t"/>
              </v:shape>
            </v:group>
            <v:group style="position:absolute;left:11890;top:3693;width:101;height:97" coordorigin="11890,3693" coordsize="101,97">
              <v:shape style="position:absolute;left:11890;top:3693;width:101;height:97" coordorigin="11890,3693" coordsize="101,97" path="m11926,3693l11907,3703,11894,3721,11890,3743,11894,3762,11907,3778,11926,3788,11953,3790,11972,3780,11985,3763,11990,3742,11990,3739,11985,3720,11973,3705,11953,3696,11926,3693e" filled="t" fillcolor="#F9C090" stroked="f">
                <v:path arrowok="t"/>
                <v:fill/>
              </v:shape>
            </v:group>
            <v:group style="position:absolute;left:11890;top:3693;width:101;height:97" coordorigin="11890,3693" coordsize="101,97">
              <v:shape style="position:absolute;left:11890;top:3693;width:101;height:97" coordorigin="11890,3693" coordsize="101,97" path="m11990,3742l11985,3763,11972,3780,11953,3790,11926,3788,11907,3778,11894,3762,11890,3743,11894,3721,11907,3703,11926,3693,11953,3696,11973,3705,11985,3720,11990,3739,11990,3742xe" filled="f" stroked="t" strokeweight=".75pt" strokecolor="#F9C090">
                <v:path arrowok="t"/>
              </v:shape>
            </v:group>
            <v:group style="position:absolute;left:12319;top:4164;width:101;height:97" coordorigin="12319,4164" coordsize="101,97">
              <v:shape style="position:absolute;left:12319;top:4164;width:101;height:97" coordorigin="12319,4164" coordsize="101,97" path="m12356,4164l12337,4174,12324,4191,12319,4214,12324,4233,12336,4248,12356,4258,12382,4261,12402,4251,12415,4234,12420,4212,12420,4209,12415,4191,12402,4176,12382,4166,12356,4164e" filled="t" fillcolor="#F9C090" stroked="f">
                <v:path arrowok="t"/>
                <v:fill/>
              </v:shape>
            </v:group>
            <v:group style="position:absolute;left:12319;top:4164;width:101;height:97" coordorigin="12319,4164" coordsize="101,97">
              <v:shape style="position:absolute;left:12319;top:4164;width:101;height:97" coordorigin="12319,4164" coordsize="101,97" path="m12420,4212l12415,4234,12402,4251,12382,4261,12356,4258,12336,4248,12324,4233,12319,4214,12324,4191,12337,4174,12356,4164,12382,4166,12402,4176,12415,4191,12420,4209,12420,4212xe" filled="f" stroked="t" strokeweight=".75pt" strokecolor="#F9C090">
                <v:path arrowok="t"/>
              </v:shape>
            </v:group>
            <v:group style="position:absolute;left:12746;top:3768;width:101;height:97" coordorigin="12746,3768" coordsize="101,97">
              <v:shape style="position:absolute;left:12746;top:3768;width:101;height:97" coordorigin="12746,3768" coordsize="101,97" path="m12783,3768l12764,3778,12751,3795,12746,3818,12751,3837,12763,3852,12783,3862,12810,3865,12829,3855,12842,3838,12847,3816,12847,3813,12842,3795,12830,3780,12810,3770,12783,3768e" filled="t" fillcolor="#F9C090" stroked="f">
                <v:path arrowok="t"/>
                <v:fill/>
              </v:shape>
            </v:group>
            <v:group style="position:absolute;left:12746;top:3768;width:101;height:97" coordorigin="12746,3768" coordsize="101,97">
              <v:shape style="position:absolute;left:12746;top:3768;width:101;height:97" coordorigin="12746,3768" coordsize="101,97" path="m12847,3816l12842,3838,12829,3855,12810,3865,12783,3862,12763,3852,12751,3837,12746,3818,12751,3795,12764,3778,12783,3768,12810,3770,12830,3780,12842,3795,12847,3813,12847,3816xe" filled="f" stroked="t" strokeweight=".75pt" strokecolor="#F9C090">
                <v:path arrowok="t"/>
              </v:shape>
            </v:group>
            <v:group style="position:absolute;left:13174;top:3571;width:101;height:97" coordorigin="13174,3571" coordsize="101,97">
              <v:shape style="position:absolute;left:13174;top:3571;width:101;height:97" coordorigin="13174,3571" coordsize="101,97" path="m13210,3571l13191,3581,13178,3598,13174,3621,13178,3640,13191,3655,13210,3665,13237,3668,13256,3658,13269,3641,13274,3619,13274,3616,13269,3598,13257,3583,13237,3573,13210,3571e" filled="t" fillcolor="#F9C090" stroked="f">
                <v:path arrowok="t"/>
                <v:fill/>
              </v:shape>
            </v:group>
            <v:group style="position:absolute;left:13174;top:3571;width:101;height:97" coordorigin="13174,3571" coordsize="101,97">
              <v:shape style="position:absolute;left:13174;top:3571;width:101;height:97" coordorigin="13174,3571" coordsize="101,97" path="m13274,3619l13269,3641,13256,3658,13237,3668,13210,3665,13191,3655,13178,3640,13174,3621,13178,3598,13191,3581,13210,3571,13237,3573,13257,3583,13269,3598,13274,3616,13274,3619xe" filled="f" stroked="t" strokeweight=".75pt" strokecolor="#F9C090">
                <v:path arrowok="t"/>
              </v:shape>
            </v:group>
            <v:group style="position:absolute;left:13603;top:3866;width:101;height:97" coordorigin="13603,3866" coordsize="101,97">
              <v:shape style="position:absolute;left:13603;top:3866;width:101;height:97" coordorigin="13603,3866" coordsize="101,97" path="m13640,3866l13621,3876,13608,3894,13603,3916,13608,3935,13620,3950,13640,3960,13666,3963,13686,3953,13699,3936,13704,3914,13704,3911,13699,3893,13686,3878,13666,3869,13640,3866e" filled="t" fillcolor="#F9C090" stroked="f">
                <v:path arrowok="t"/>
                <v:fill/>
              </v:shape>
            </v:group>
            <v:group style="position:absolute;left:13603;top:3866;width:101;height:97" coordorigin="13603,3866" coordsize="101,97">
              <v:shape style="position:absolute;left:13603;top:3866;width:101;height:97" coordorigin="13603,3866" coordsize="101,97" path="m13704,3914l13699,3936,13686,3953,13666,3963,13640,3960,13620,3950,13608,3935,13603,3916,13608,3894,13621,3876,13640,3866,13666,3869,13686,3878,13699,3893,13704,3911,13704,3914xe" filled="f" stroked="t" strokeweight=".75pt" strokecolor="#F9C090">
                <v:path arrowok="t"/>
              </v:shape>
            </v:group>
            <v:group style="position:absolute;left:14030;top:3201;width:101;height:97" coordorigin="14030,3201" coordsize="101,97">
              <v:shape style="position:absolute;left:14030;top:3201;width:101;height:97" coordorigin="14030,3201" coordsize="101,97" path="m14067,3201l14048,3211,14035,3229,14030,3251,14035,3270,14047,3286,14067,3296,14094,3298,14113,3288,14126,3271,14131,3250,14131,3247,14126,3228,14114,3213,14094,3204,14067,3201e" filled="t" fillcolor="#F9C090" stroked="f">
                <v:path arrowok="t"/>
                <v:fill/>
              </v:shape>
            </v:group>
            <v:group style="position:absolute;left:14030;top:3201;width:101;height:97" coordorigin="14030,3201" coordsize="101,97">
              <v:shape style="position:absolute;left:14030;top:3201;width:101;height:97" coordorigin="14030,3201" coordsize="101,97" path="m14131,3250l14126,3271,14113,3288,14094,3298,14067,3296,14047,3286,14035,3270,14030,3251,14035,3229,14048,3211,14067,3201,14094,3204,14114,3213,14126,3228,14131,3247,14131,3250xe" filled="f" stroked="t" strokeweight=".75pt" strokecolor="#F9C090">
                <v:path arrowok="t"/>
              </v:shape>
            </v:group>
            <v:group style="position:absolute;left:14458;top:3842;width:101;height:97" coordorigin="14458,3842" coordsize="101,97">
              <v:shape style="position:absolute;left:14458;top:3842;width:101;height:97" coordorigin="14458,3842" coordsize="101,97" path="m14494,3842l14475,3852,14462,3870,14458,3892,14462,3911,14475,3926,14494,3936,14521,3939,14540,3929,14553,3912,14558,3890,14558,3887,14553,3869,14541,3854,14521,3845,14494,3842e" filled="t" fillcolor="#F9C090" stroked="f">
                <v:path arrowok="t"/>
                <v:fill/>
              </v:shape>
            </v:group>
            <v:group style="position:absolute;left:14458;top:3842;width:101;height:97" coordorigin="14458,3842" coordsize="101,97">
              <v:shape style="position:absolute;left:14458;top:3842;width:101;height:97" coordorigin="14458,3842" coordsize="101,97" path="m14558,3890l14553,3912,14540,3929,14521,3939,14494,3936,14475,3926,14462,3911,14458,3892,14462,3870,14475,3852,14494,3842,14521,3845,14541,3854,14553,3869,14558,3887,14558,3890xe" filled="f" stroked="t" strokeweight=".75pt" strokecolor="#F9C090">
                <v:path arrowok="t"/>
              </v:shape>
            </v:group>
            <v:group style="position:absolute;left:14887;top:3940;width:101;height:97" coordorigin="14887,3940" coordsize="101,97">
              <v:shape style="position:absolute;left:14887;top:3940;width:101;height:97" coordorigin="14887,3940" coordsize="101,97" path="m14924,3940l14905,3951,14892,3968,14887,3991,14892,4010,14904,4025,14924,4035,14950,4038,14970,4028,14983,4011,14988,3989,14988,3986,14983,3967,14970,3952,14950,3943,14924,3940e" filled="t" fillcolor="#F9C090" stroked="f">
                <v:path arrowok="t"/>
                <v:fill/>
              </v:shape>
            </v:group>
            <v:group style="position:absolute;left:14887;top:3940;width:101;height:97" coordorigin="14887,3940" coordsize="101,97">
              <v:shape style="position:absolute;left:14887;top:3940;width:101;height:97" coordorigin="14887,3940" coordsize="101,97" path="m14988,3989l14983,4011,14970,4028,14950,4038,14924,4035,14904,4025,14892,4010,14887,3991,14892,3968,14905,3951,14924,3940,14950,3943,14970,3952,14983,3967,14988,3986,14988,3989xe" filled="f" stroked="t" strokeweight=".75pt" strokecolor="#F9C090">
                <v:path arrowok="t"/>
              </v:shape>
            </v:group>
            <v:group style="position:absolute;left:15314;top:3768;width:101;height:97" coordorigin="15314,3768" coordsize="101,97">
              <v:shape style="position:absolute;left:15314;top:3768;width:101;height:97" coordorigin="15314,3768" coordsize="101,97" path="m15351,3768l15332,3778,15319,3795,15314,3818,15319,3837,15331,3852,15351,3862,15378,3865,15397,3855,15410,3838,15415,3816,15415,3813,15410,3795,15398,3780,15378,3770,15351,3768e" filled="t" fillcolor="#F9C090" stroked="f">
                <v:path arrowok="t"/>
                <v:fill/>
              </v:shape>
            </v:group>
            <v:group style="position:absolute;left:15314;top:3768;width:101;height:97" coordorigin="15314,3768" coordsize="101,97">
              <v:shape style="position:absolute;left:15314;top:3768;width:101;height:97" coordorigin="15314,3768" coordsize="101,97" path="m15415,3816l15410,3838,15397,3855,15378,3865,15351,3862,15331,3852,15319,3837,15314,3818,15319,3795,15332,3778,15351,3768,15378,3770,15398,3780,15410,3795,15415,3813,15415,3816xe" filled="f" stroked="t" strokeweight=".75pt" strokecolor="#F9C090">
                <v:path arrowok="t"/>
              </v:shape>
            </v:group>
            <v:group style="position:absolute;left:15742;top:3892;width:101;height:97" coordorigin="15742,3892" coordsize="101,97">
              <v:shape style="position:absolute;left:15742;top:3892;width:101;height:97" coordorigin="15742,3892" coordsize="101,97" path="m15778,3892l15759,3903,15746,3920,15742,3943,15746,3962,15759,3977,15778,3987,15805,3990,15824,3980,15837,3963,15842,3941,15842,3938,15837,3919,15825,3904,15805,3895,15778,3892e" filled="t" fillcolor="#F9C090" stroked="f">
                <v:path arrowok="t"/>
                <v:fill/>
              </v:shape>
            </v:group>
            <v:group style="position:absolute;left:15742;top:3892;width:101;height:97" coordorigin="15742,3892" coordsize="101,97">
              <v:shape style="position:absolute;left:15742;top:3892;width:101;height:97" coordorigin="15742,3892" coordsize="101,97" path="m15842,3941l15837,3963,15824,3980,15805,3990,15778,3987,15759,3977,15746,3962,15742,3943,15746,3920,15759,3903,15778,3892,15805,3895,15825,3904,15837,3919,15842,3938,15842,3941xe" filled="f" stroked="t" strokeweight=".75pt" strokecolor="#F9C090">
                <v:path arrowok="t"/>
              </v:shape>
            </v:group>
            <v:group style="position:absolute;left:16171;top:3991;width:101;height:97" coordorigin="16171,3991" coordsize="101,97">
              <v:shape style="position:absolute;left:16171;top:3991;width:101;height:97" coordorigin="16171,3991" coordsize="101,97" path="m16208,3991l16189,4001,16176,4018,16171,4041,16176,4060,16188,4075,16208,4085,16234,4088,16254,4078,16267,4061,16272,4039,16272,4036,16267,4018,16254,4003,16234,3993,16208,3991e" filled="t" fillcolor="#F9C090" stroked="f">
                <v:path arrowok="t"/>
                <v:fill/>
              </v:shape>
            </v:group>
            <v:group style="position:absolute;left:16171;top:3991;width:101;height:97" coordorigin="16171,3991" coordsize="101,97">
              <v:shape style="position:absolute;left:16171;top:3991;width:101;height:97" coordorigin="16171,3991" coordsize="101,97" path="m16272,4039l16267,4061,16254,4078,16234,4088,16208,4085,16188,4075,16176,4060,16171,4041,16176,4018,16189,4001,16208,3991,16234,3993,16254,4003,16267,4018,16272,4036,16272,4039xe" filled="f" stroked="t" strokeweight=".75pt" strokecolor="#F9C090">
                <v:path arrowok="t"/>
              </v:shape>
            </v:group>
            <v:group style="position:absolute;left:16598;top:3892;width:101;height:97" coordorigin="16598,3892" coordsize="101,97">
              <v:shape style="position:absolute;left:16598;top:3892;width:101;height:97" coordorigin="16598,3892" coordsize="101,97" path="m16635,3892l16616,3903,16603,3920,16598,3943,16603,3962,16615,3977,16635,3987,16662,3990,16681,3980,16694,3963,16699,3941,16699,3938,16694,3919,16682,3904,16662,3895,16635,3892e" filled="t" fillcolor="#F9C090" stroked="f">
                <v:path arrowok="t"/>
                <v:fill/>
              </v:shape>
            </v:group>
            <v:group style="position:absolute;left:16598;top:3892;width:101;height:97" coordorigin="16598,3892" coordsize="101,97">
              <v:shape style="position:absolute;left:16598;top:3892;width:101;height:97" coordorigin="16598,3892" coordsize="101,97" path="m16699,3941l16694,3963,16681,3980,16662,3990,16635,3987,16615,3977,16603,3962,16598,3943,16603,3920,16616,3903,16635,3892,16662,3895,16682,3904,16694,3919,16699,3938,16699,3941xe" filled="f" stroked="t" strokeweight=".75pt" strokecolor="#F9C090">
                <v:path arrowok="t"/>
              </v:shape>
            </v:group>
            <v:group style="position:absolute;left:17026;top:3866;width:101;height:97" coordorigin="17026,3866" coordsize="101,97">
              <v:shape style="position:absolute;left:17026;top:3866;width:101;height:97" coordorigin="17026,3866" coordsize="101,97" path="m17062,3866l17043,3876,17030,3894,17026,3916,17030,3935,17043,3950,17062,3960,17089,3963,17108,3953,17121,3936,17126,3914,17126,3911,17121,3893,17109,3878,17089,3869,17062,3866e" filled="t" fillcolor="#F9C090" stroked="f">
                <v:path arrowok="t"/>
                <v:fill/>
              </v:shape>
            </v:group>
            <v:group style="position:absolute;left:17026;top:3866;width:101;height:97" coordorigin="17026,3866" coordsize="101,97">
              <v:shape style="position:absolute;left:17026;top:3866;width:101;height:97" coordorigin="17026,3866" coordsize="101,97" path="m17126,3914l17121,3936,17108,3953,17089,3963,17062,3960,17043,3950,17030,3935,17026,3916,17030,3894,17043,3876,17062,3866,17089,3869,17109,3878,17121,3893,17126,3911,17126,3914xe" filled="f" stroked="t" strokeweight=".75pt" strokecolor="#F9C090">
                <v:path arrowok="t"/>
              </v:shape>
            </v:group>
            <v:group style="position:absolute;left:17455;top:3964;width:101;height:97" coordorigin="17455,3964" coordsize="101,97">
              <v:shape style="position:absolute;left:17455;top:3964;width:101;height:97" coordorigin="17455,3964" coordsize="101,97" path="m17492,3964l17473,3975,17460,3992,17455,4015,17460,4034,17472,4049,17492,4059,17518,4062,17538,4052,17551,4035,17556,4013,17556,4010,17551,3991,17538,3976,17518,3967,17492,3964e" filled="t" fillcolor="#F9C090" stroked="f">
                <v:path arrowok="t"/>
                <v:fill/>
              </v:shape>
            </v:group>
            <v:group style="position:absolute;left:17455;top:3964;width:101;height:97" coordorigin="17455,3964" coordsize="101,97">
              <v:shape style="position:absolute;left:17455;top:3964;width:101;height:97" coordorigin="17455,3964" coordsize="101,97" path="m17556,4013l17551,4035,17538,4052,17518,4062,17492,4059,17472,4049,17460,4034,17455,4015,17460,3992,17473,3975,17492,3964,17518,3967,17538,3976,17551,3991,17556,4010,17556,4013xe" filled="f" stroked="t" strokeweight=".75pt" strokecolor="#F9C090">
                <v:path arrowok="t"/>
              </v:shape>
            </v:group>
            <v:group style="position:absolute;left:17882;top:4039;width:101;height:97" coordorigin="17882,4039" coordsize="101,97">
              <v:shape style="position:absolute;left:17882;top:4039;width:101;height:97" coordorigin="17882,4039" coordsize="101,97" path="m17919,4039l17900,4049,17887,4066,17882,4089,17887,4108,17899,4123,17919,4133,17946,4136,17965,4126,17978,4109,17983,4087,17983,4084,17978,4066,17966,4051,17946,4041,17919,4039e" filled="t" fillcolor="#F9C090" stroked="f">
                <v:path arrowok="t"/>
                <v:fill/>
              </v:shape>
            </v:group>
            <v:group style="position:absolute;left:17882;top:4039;width:101;height:97" coordorigin="17882,4039" coordsize="101,97">
              <v:shape style="position:absolute;left:17882;top:4039;width:101;height:97" coordorigin="17882,4039" coordsize="101,97" path="m17983,4087l17978,4109,17965,4126,17946,4136,17919,4133,17899,4123,17887,4108,17882,4089,17887,4066,17900,4049,17919,4039,17946,4041,17966,4051,17978,4066,17983,4084,17983,4087xe" filled="f" stroked="t" strokeweight=".75pt" strokecolor="#F9C090">
                <v:path arrowok="t"/>
              </v:shape>
            </v:group>
            <v:group style="position:absolute;left:18310;top:3744;width:101;height:97" coordorigin="18310,3744" coordsize="101,97">
              <v:shape style="position:absolute;left:18310;top:3744;width:101;height:97" coordorigin="18310,3744" coordsize="101,97" path="m18346,3744l18327,3754,18314,3771,18310,3794,18314,3813,18327,3828,18346,3838,18373,3841,18392,3831,18405,3814,18410,3792,18410,3789,18405,3771,18393,3756,18373,3746,18346,3744e" filled="t" fillcolor="#F9C090" stroked="f">
                <v:path arrowok="t"/>
                <v:fill/>
              </v:shape>
            </v:group>
            <v:group style="position:absolute;left:18310;top:3744;width:101;height:97" coordorigin="18310,3744" coordsize="101,97">
              <v:shape style="position:absolute;left:18310;top:3744;width:101;height:97" coordorigin="18310,3744" coordsize="101,97" path="m18410,3792l18405,3814,18392,3831,18373,3841,18346,3838,18327,3828,18314,3813,18310,3794,18314,3771,18327,3754,18346,3744,18373,3746,18393,3756,18405,3771,18410,3789,18410,3792xe" filled="f" stroked="t" strokeweight=".75pt" strokecolor="#F9C090">
                <v:path arrowok="t"/>
              </v:shape>
            </v:group>
            <v:group style="position:absolute;left:18739;top:3940;width:101;height:97" coordorigin="18739,3940" coordsize="101,97">
              <v:shape style="position:absolute;left:18739;top:3940;width:101;height:97" coordorigin="18739,3940" coordsize="101,97" path="m18776,3940l18757,3951,18744,3968,18739,3991,18744,4010,18756,4025,18776,4035,18802,4038,18822,4028,18835,4011,18840,3989,18840,3986,18835,3967,18822,3952,18802,3943,18776,3940e" filled="t" fillcolor="#F9C090" stroked="f">
                <v:path arrowok="t"/>
                <v:fill/>
              </v:shape>
            </v:group>
            <v:group style="position:absolute;left:18739;top:3940;width:101;height:97" coordorigin="18739,3940" coordsize="101,97">
              <v:shape style="position:absolute;left:18739;top:3940;width:101;height:97" coordorigin="18739,3940" coordsize="101,97" path="m18840,3989l18835,4011,18822,4028,18802,4038,18776,4035,18756,4025,18744,4010,18739,3991,18744,3968,18757,3951,18776,3940,18802,3943,18822,3952,18835,3967,18840,3986,18840,3989xe" filled="f" stroked="t" strokeweight=".75pt" strokecolor="#F9C090">
                <v:path arrowok="t"/>
              </v:shape>
            </v:group>
            <v:group style="position:absolute;left:5950;top:3226;width:12840;height:1111" coordorigin="5950,3226" coordsize="12840,1111">
              <v:shape style="position:absolute;left:5950;top:3226;width:12840;height:1111" coordorigin="5950,3226" coordsize="12840,1111" path="m5950,3694l6377,3917,6806,4066,7234,3250,7661,3744,8090,3226,8518,3744,8945,3991,9374,3941,9802,3866,10229,3571,10658,4015,11086,3744,11513,3694,11942,4238,12370,3718,12797,3866,13226,3694,13654,4114,14081,3422,14510,4015,14938,4337,15365,4039,15794,3718,16222,3545,16649,3521,17078,3866,17506,3744,17933,4066,18362,4039,18790,3768e" filled="f" stroked="t" strokeweight="2.16pt" strokecolor="#9BBA58">
                <v:path arrowok="t"/>
              </v:shape>
            </v:group>
            <v:group style="position:absolute;left:5897;top:3645;width:101;height:97" coordorigin="5897,3645" coordsize="101,97">
              <v:shape style="position:absolute;left:5897;top:3645;width:101;height:97" coordorigin="5897,3645" coordsize="101,97" path="m5933,3645l5914,3655,5902,3673,5897,3695,5902,3714,5914,3730,5933,3740,5960,3742,5979,3732,5993,3715,5998,3694,5998,3691,5992,3672,5980,3657,5960,3648,5933,3645e" filled="t" fillcolor="#9BBA58" stroked="f">
                <v:path arrowok="t"/>
                <v:fill/>
              </v:shape>
            </v:group>
            <v:group style="position:absolute;left:5897;top:3645;width:101;height:97" coordorigin="5897,3645" coordsize="101,97">
              <v:shape style="position:absolute;left:5897;top:3645;width:101;height:97" coordorigin="5897,3645" coordsize="101,97" path="m5998,3694l5993,3715,5979,3732,5960,3742,5933,3740,5914,3730,5902,3714,5897,3695,5902,3673,5914,3655,5933,3645,5960,3648,5980,3657,5992,3672,5998,3691,5998,3694xe" filled="f" stroked="t" strokeweight=".75pt" strokecolor="#9BBA58">
                <v:path arrowok="t"/>
              </v:shape>
            </v:group>
            <v:group style="position:absolute;left:6326;top:3866;width:101;height:97" coordorigin="6326,3866" coordsize="101,97">
              <v:shape style="position:absolute;left:6326;top:3866;width:101;height:97" coordorigin="6326,3866" coordsize="101,97" path="m6363,3866l6344,3876,6331,3894,6326,3916,6331,3935,6343,3950,6363,3960,6390,3963,6409,3953,6422,3936,6427,3914,6427,3911,6422,3893,6410,3878,6390,3869,6363,3866e" filled="t" fillcolor="#9BBA58" stroked="f">
                <v:path arrowok="t"/>
                <v:fill/>
              </v:shape>
            </v:group>
            <v:group style="position:absolute;left:6326;top:3866;width:101;height:97" coordorigin="6326,3866" coordsize="101,97">
              <v:shape style="position:absolute;left:6326;top:3866;width:101;height:97" coordorigin="6326,3866" coordsize="101,97" path="m6427,3914l6422,3936,6409,3953,6390,3963,6363,3960,6343,3950,6331,3935,6326,3916,6331,3894,6344,3876,6363,3866,6390,3869,6410,3878,6422,3893,6427,3911,6427,3914xe" filled="f" stroked="t" strokeweight=".75pt" strokecolor="#9BBA58">
                <v:path arrowok="t"/>
              </v:shape>
            </v:group>
            <v:group style="position:absolute;left:6754;top:4015;width:101;height:97" coordorigin="6754,4015" coordsize="101,97">
              <v:shape style="position:absolute;left:6754;top:4015;width:101;height:97" coordorigin="6754,4015" coordsize="101,97" path="m6790,4015l6771,4025,6758,4042,6754,4065,6758,4084,6771,4099,6790,4109,6817,4112,6836,4102,6849,4085,6854,4063,6854,4060,6849,4042,6837,4027,6817,4017,6790,4015e" filled="t" fillcolor="#9BBA58" stroked="f">
                <v:path arrowok="t"/>
                <v:fill/>
              </v:shape>
            </v:group>
            <v:group style="position:absolute;left:6754;top:4015;width:101;height:97" coordorigin="6754,4015" coordsize="101,97">
              <v:shape style="position:absolute;left:6754;top:4015;width:101;height:97" coordorigin="6754,4015" coordsize="101,97" path="m6854,4063l6849,4085,6836,4102,6817,4112,6790,4109,6771,4099,6758,4084,6754,4065,6758,4042,6771,4025,6790,4015,6817,4017,6837,4027,6849,4042,6854,4060,6854,4063xe" filled="f" stroked="t" strokeweight=".75pt" strokecolor="#9BBA58">
                <v:path arrowok="t"/>
              </v:shape>
            </v:group>
            <v:group style="position:absolute;left:7181;top:3201;width:101;height:97" coordorigin="7181,3201" coordsize="101,97">
              <v:shape style="position:absolute;left:7181;top:3201;width:101;height:97" coordorigin="7181,3201" coordsize="101,97" path="m7217,3201l7198,3211,7186,3229,7181,3251,7186,3270,7198,3286,7217,3296,7244,3298,7263,3288,7277,3271,7282,3250,7282,3247,7276,3228,7264,3213,7244,3204,7217,3201e" filled="t" fillcolor="#9BBA58" stroked="f">
                <v:path arrowok="t"/>
                <v:fill/>
              </v:shape>
            </v:group>
            <v:group style="position:absolute;left:7181;top:3201;width:101;height:97" coordorigin="7181,3201" coordsize="101,97">
              <v:shape style="position:absolute;left:7181;top:3201;width:101;height:97" coordorigin="7181,3201" coordsize="101,97" path="m7282,3250l7277,3271,7263,3288,7244,3298,7217,3296,7198,3286,7186,3270,7181,3251,7186,3229,7198,3211,7217,3201,7244,3204,7264,3213,7276,3228,7282,3247,7282,3250xe" filled="f" stroked="t" strokeweight=".75pt" strokecolor="#9BBA58">
                <v:path arrowok="t"/>
              </v:shape>
            </v:group>
            <v:group style="position:absolute;left:7610;top:3693;width:101;height:97" coordorigin="7610,3693" coordsize="101,97">
              <v:shape style="position:absolute;left:7610;top:3693;width:101;height:97" coordorigin="7610,3693" coordsize="101,97" path="m7647,3693l7628,3703,7615,3721,7610,3743,7615,3762,7627,3778,7647,3788,7674,3790,7693,3780,7706,3763,7711,3742,7711,3739,7706,3720,7694,3705,7674,3696,7647,3693e" filled="t" fillcolor="#9BBA58" stroked="f">
                <v:path arrowok="t"/>
                <v:fill/>
              </v:shape>
            </v:group>
            <v:group style="position:absolute;left:7610;top:3693;width:101;height:97" coordorigin="7610,3693" coordsize="101,97">
              <v:shape style="position:absolute;left:7610;top:3693;width:101;height:97" coordorigin="7610,3693" coordsize="101,97" path="m7711,3742l7706,3763,7693,3780,7674,3790,7647,3788,7627,3778,7615,3762,7610,3743,7615,3721,7628,3703,7647,3693,7674,3696,7694,3705,7706,3720,7711,3739,7711,3742xe" filled="f" stroked="t" strokeweight=".75pt" strokecolor="#9BBA58">
                <v:path arrowok="t"/>
              </v:shape>
            </v:group>
            <v:group style="position:absolute;left:8038;top:3175;width:101;height:97" coordorigin="8038,3175" coordsize="101,97">
              <v:shape style="position:absolute;left:8038;top:3175;width:101;height:97" coordorigin="8038,3175" coordsize="101,97" path="m8074,3175l8055,3185,8042,3202,8038,3225,8042,3244,8055,3259,8074,3269,8101,3272,8120,3262,8133,3245,8138,3223,8138,3220,8133,3202,8121,3187,8101,3177,8074,3175e" filled="t" fillcolor="#9BBA58" stroked="f">
                <v:path arrowok="t"/>
                <v:fill/>
              </v:shape>
            </v:group>
            <v:group style="position:absolute;left:8038;top:3175;width:101;height:97" coordorigin="8038,3175" coordsize="101,97">
              <v:shape style="position:absolute;left:8038;top:3175;width:101;height:97" coordorigin="8038,3175" coordsize="101,97" path="m8138,3223l8133,3245,8120,3262,8101,3272,8074,3269,8055,3259,8042,3244,8038,3225,8042,3202,8055,3185,8074,3175,8101,3177,8121,3187,8133,3202,8138,3220,8138,3223xe" filled="f" stroked="t" strokeweight=".75pt" strokecolor="#9BBA58">
                <v:path arrowok="t"/>
              </v:shape>
            </v:group>
            <v:group style="position:absolute;left:8465;top:3693;width:101;height:97" coordorigin="8465,3693" coordsize="101,97">
              <v:shape style="position:absolute;left:8465;top:3693;width:101;height:97" coordorigin="8465,3693" coordsize="101,97" path="m8501,3693l8482,3703,8470,3721,8465,3743,8470,3762,8482,3778,8501,3788,8528,3790,8547,3780,8561,3763,8566,3742,8566,3739,8560,3720,8548,3705,8528,3696,8501,3693e" filled="t" fillcolor="#9BBA58" stroked="f">
                <v:path arrowok="t"/>
                <v:fill/>
              </v:shape>
            </v:group>
            <v:group style="position:absolute;left:8465;top:3693;width:101;height:97" coordorigin="8465,3693" coordsize="101,97">
              <v:shape style="position:absolute;left:8465;top:3693;width:101;height:97" coordorigin="8465,3693" coordsize="101,97" path="m8566,3742l8561,3763,8547,3780,8528,3790,8501,3788,8482,3778,8470,3762,8465,3743,8470,3721,8482,3703,8501,3693,8528,3696,8548,3705,8560,3720,8566,3739,8566,3742xe" filled="f" stroked="t" strokeweight=".75pt" strokecolor="#9BBA58">
                <v:path arrowok="t"/>
              </v:shape>
            </v:group>
            <v:group style="position:absolute;left:8894;top:3940;width:101;height:97" coordorigin="8894,3940" coordsize="101,97">
              <v:shape style="position:absolute;left:8894;top:3940;width:101;height:97" coordorigin="8894,3940" coordsize="101,97" path="m8931,3940l8912,3951,8899,3968,8894,3991,8899,4010,8911,4025,8931,4035,8958,4038,8977,4028,8990,4011,8995,3989,8995,3986,8990,3967,8978,3952,8958,3943,8931,3940e" filled="t" fillcolor="#9BBA58" stroked="f">
                <v:path arrowok="t"/>
                <v:fill/>
              </v:shape>
            </v:group>
            <v:group style="position:absolute;left:8894;top:3940;width:101;height:97" coordorigin="8894,3940" coordsize="101,97">
              <v:shape style="position:absolute;left:8894;top:3940;width:101;height:97" coordorigin="8894,3940" coordsize="101,97" path="m8995,3989l8990,4011,8977,4028,8958,4038,8931,4035,8911,4025,8899,4010,8894,3991,8899,3968,8912,3951,8931,3940,8958,3943,8978,3952,8990,3967,8995,3986,8995,3989xe" filled="f" stroked="t" strokeweight=".75pt" strokecolor="#9BBA58">
                <v:path arrowok="t"/>
              </v:shape>
            </v:group>
            <v:group style="position:absolute;left:9322;top:3892;width:101;height:97" coordorigin="9322,3892" coordsize="101,97">
              <v:shape style="position:absolute;left:9322;top:3892;width:101;height:97" coordorigin="9322,3892" coordsize="101,97" path="m9358,3892l9339,3903,9326,3920,9322,3943,9326,3962,9339,3977,9358,3987,9385,3990,9404,3980,9417,3963,9422,3941,9422,3938,9417,3919,9405,3904,9385,3895,9358,3892e" filled="t" fillcolor="#9BBA58" stroked="f">
                <v:path arrowok="t"/>
                <v:fill/>
              </v:shape>
            </v:group>
            <v:group style="position:absolute;left:9322;top:3892;width:101;height:97" coordorigin="9322,3892" coordsize="101,97">
              <v:shape style="position:absolute;left:9322;top:3892;width:101;height:97" coordorigin="9322,3892" coordsize="101,97" path="m9422,3941l9417,3963,9404,3980,9385,3990,9358,3987,9339,3977,9326,3962,9322,3943,9326,3920,9339,3903,9358,3892,9385,3895,9405,3904,9417,3919,9422,3938,9422,3941xe" filled="f" stroked="t" strokeweight=".75pt" strokecolor="#9BBA58">
                <v:path arrowok="t"/>
              </v:shape>
            </v:group>
            <v:group style="position:absolute;left:9749;top:3818;width:101;height:97" coordorigin="9749,3818" coordsize="101,97">
              <v:shape style="position:absolute;left:9749;top:3818;width:101;height:97" coordorigin="9749,3818" coordsize="101,97" path="m9785,3818l9766,3828,9754,3846,9749,3868,9754,3887,9766,3902,9785,3912,9812,3915,9831,3905,9845,3888,9850,3866,9850,3863,9844,3845,9832,3830,9812,3821,9785,3818e" filled="t" fillcolor="#9BBA58" stroked="f">
                <v:path arrowok="t"/>
                <v:fill/>
              </v:shape>
            </v:group>
            <v:group style="position:absolute;left:9749;top:3818;width:101;height:97" coordorigin="9749,3818" coordsize="101,97">
              <v:shape style="position:absolute;left:9749;top:3818;width:101;height:97" coordorigin="9749,3818" coordsize="101,97" path="m9850,3866l9845,3888,9831,3905,9812,3915,9785,3912,9766,3902,9754,3887,9749,3868,9754,3846,9766,3828,9785,3818,9812,3821,9832,3830,9844,3845,9850,3863,9850,3866xe" filled="f" stroked="t" strokeweight=".75pt" strokecolor="#9BBA58">
                <v:path arrowok="t"/>
              </v:shape>
            </v:group>
            <v:group style="position:absolute;left:10178;top:3520;width:101;height:97" coordorigin="10178,3520" coordsize="101,97">
              <v:shape style="position:absolute;left:10178;top:3520;width:101;height:97" coordorigin="10178,3520" coordsize="101,97" path="m10215,3520l10196,3531,10183,3548,10178,3571,10183,3590,10195,3605,10215,3615,10242,3618,10261,3608,10274,3591,10279,3569,10279,3566,10274,3547,10262,3532,10242,3523,10215,3520e" filled="t" fillcolor="#9BBA58" stroked="f">
                <v:path arrowok="t"/>
                <v:fill/>
              </v:shape>
            </v:group>
            <v:group style="position:absolute;left:10178;top:3520;width:101;height:97" coordorigin="10178,3520" coordsize="101,97">
              <v:shape style="position:absolute;left:10178;top:3520;width:101;height:97" coordorigin="10178,3520" coordsize="101,97" path="m10279,3569l10274,3591,10261,3608,10242,3618,10215,3615,10195,3605,10183,3590,10178,3571,10183,3548,10196,3531,10215,3520,10242,3523,10262,3532,10274,3547,10279,3566,10279,3569xe" filled="f" stroked="t" strokeweight=".75pt" strokecolor="#9BBA58">
                <v:path arrowok="t"/>
              </v:shape>
            </v:group>
            <v:group style="position:absolute;left:10606;top:3964;width:101;height:97" coordorigin="10606,3964" coordsize="101,97">
              <v:shape style="position:absolute;left:10606;top:3964;width:101;height:97" coordorigin="10606,3964" coordsize="101,97" path="m10642,3964l10623,3975,10610,3992,10606,4015,10610,4034,10623,4049,10642,4059,10669,4062,10688,4052,10701,4035,10706,4013,10706,4010,10701,3991,10689,3976,10669,3967,10642,3964e" filled="t" fillcolor="#9BBA58" stroked="f">
                <v:path arrowok="t"/>
                <v:fill/>
              </v:shape>
            </v:group>
            <v:group style="position:absolute;left:10606;top:3964;width:101;height:97" coordorigin="10606,3964" coordsize="101,97">
              <v:shape style="position:absolute;left:10606;top:3964;width:101;height:97" coordorigin="10606,3964" coordsize="101,97" path="m10706,4013l10701,4035,10688,4052,10669,4062,10642,4059,10623,4049,10610,4034,10606,4015,10610,3992,10623,3975,10642,3964,10669,3967,10689,3976,10701,3991,10706,4010,10706,4013xe" filled="f" stroked="t" strokeweight=".75pt" strokecolor="#9BBA58">
                <v:path arrowok="t"/>
              </v:shape>
            </v:group>
            <v:group style="position:absolute;left:11035;top:3693;width:101;height:97" coordorigin="11035,3693" coordsize="101,97">
              <v:shape style="position:absolute;left:11035;top:3693;width:101;height:97" coordorigin="11035,3693" coordsize="101,97" path="m11072,3693l11053,3703,11040,3721,11035,3743,11040,3762,11052,3778,11072,3788,11098,3790,11118,3780,11131,3763,11136,3742,11136,3739,11131,3720,11118,3705,11098,3696,11072,3693e" filled="t" fillcolor="#9BBA58" stroked="f">
                <v:path arrowok="t"/>
                <v:fill/>
              </v:shape>
            </v:group>
            <v:group style="position:absolute;left:11035;top:3693;width:101;height:97" coordorigin="11035,3693" coordsize="101,97">
              <v:shape style="position:absolute;left:11035;top:3693;width:101;height:97" coordorigin="11035,3693" coordsize="101,97" path="m11136,3742l11131,3763,11118,3780,11098,3790,11072,3788,11052,3778,11040,3762,11035,3743,11040,3721,11053,3703,11072,3693,11098,3696,11118,3705,11131,3720,11136,3739,11136,3742xe" filled="f" stroked="t" strokeweight=".75pt" strokecolor="#9BBA58">
                <v:path arrowok="t"/>
              </v:shape>
            </v:group>
            <v:group style="position:absolute;left:11462;top:3645;width:101;height:97" coordorigin="11462,3645" coordsize="101,97">
              <v:shape style="position:absolute;left:11462;top:3645;width:101;height:97" coordorigin="11462,3645" coordsize="101,97" path="m11499,3645l11480,3655,11467,3673,11462,3695,11467,3714,11479,3730,11499,3740,11526,3742,11545,3732,11558,3715,11563,3694,11563,3691,11558,3672,11546,3657,11526,3648,11499,3645e" filled="t" fillcolor="#9BBA58" stroked="f">
                <v:path arrowok="t"/>
                <v:fill/>
              </v:shape>
            </v:group>
            <v:group style="position:absolute;left:11462;top:3645;width:101;height:97" coordorigin="11462,3645" coordsize="101,97">
              <v:shape style="position:absolute;left:11462;top:3645;width:101;height:97" coordorigin="11462,3645" coordsize="101,97" path="m11563,3694l11558,3715,11545,3732,11526,3742,11499,3740,11479,3730,11467,3714,11462,3695,11467,3673,11480,3655,11499,3645,11526,3648,11546,3657,11558,3672,11563,3691,11563,3694xe" filled="f" stroked="t" strokeweight=".75pt" strokecolor="#9BBA58">
                <v:path arrowok="t"/>
              </v:shape>
            </v:group>
            <v:group style="position:absolute;left:11890;top:4188;width:101;height:97" coordorigin="11890,4188" coordsize="101,97">
              <v:shape style="position:absolute;left:11890;top:4188;width:101;height:97" coordorigin="11890,4188" coordsize="101,97" path="m11926,4188l11907,4198,11894,4215,11890,4238,11894,4257,11907,4272,11926,4282,11953,4285,11972,4275,11985,4258,11990,4236,11990,4233,11985,4215,11973,4200,11953,4190,11926,4188e" filled="t" fillcolor="#9BBA58" stroked="f">
                <v:path arrowok="t"/>
                <v:fill/>
              </v:shape>
            </v:group>
            <v:group style="position:absolute;left:11890;top:4188;width:101;height:97" coordorigin="11890,4188" coordsize="101,97">
              <v:shape style="position:absolute;left:11890;top:4188;width:101;height:97" coordorigin="11890,4188" coordsize="101,97" path="m11990,4236l11985,4258,11972,4275,11953,4285,11926,4282,11907,4272,11894,4257,11890,4238,11894,4215,11907,4198,11926,4188,11953,4190,11973,4200,11985,4215,11990,4233,11990,4236xe" filled="f" stroked="t" strokeweight=".75pt" strokecolor="#9BBA58">
                <v:path arrowok="t"/>
              </v:shape>
            </v:group>
            <v:group style="position:absolute;left:12319;top:3669;width:101;height:97" coordorigin="12319,3669" coordsize="101,97">
              <v:shape style="position:absolute;left:12319;top:3669;width:101;height:97" coordorigin="12319,3669" coordsize="101,97" path="m12356,3669l12337,3679,12324,3697,12319,3719,12324,3738,12336,3754,12356,3764,12382,3766,12402,3756,12415,3739,12420,3718,12420,3715,12415,3696,12402,3681,12382,3672,12356,3669e" filled="t" fillcolor="#9BBA58" stroked="f">
                <v:path arrowok="t"/>
                <v:fill/>
              </v:shape>
            </v:group>
            <v:group style="position:absolute;left:12319;top:3669;width:101;height:97" coordorigin="12319,3669" coordsize="101,97">
              <v:shape style="position:absolute;left:12319;top:3669;width:101;height:97" coordorigin="12319,3669" coordsize="101,97" path="m12420,3718l12415,3739,12402,3756,12382,3766,12356,3764,12336,3754,12324,3738,12319,3719,12324,3697,12337,3679,12356,3669,12382,3672,12402,3681,12415,3696,12420,3715,12420,3718xe" filled="f" stroked="t" strokeweight=".75pt" strokecolor="#9BBA58">
                <v:path arrowok="t"/>
              </v:shape>
            </v:group>
            <v:group style="position:absolute;left:12746;top:3818;width:101;height:97" coordorigin="12746,3818" coordsize="101,97">
              <v:shape style="position:absolute;left:12746;top:3818;width:101;height:97" coordorigin="12746,3818" coordsize="101,97" path="m12783,3818l12764,3828,12751,3846,12746,3868,12751,3887,12763,3902,12783,3912,12810,3915,12829,3905,12842,3888,12847,3866,12847,3863,12842,3845,12830,3830,12810,3821,12783,3818e" filled="t" fillcolor="#9BBA58" stroked="f">
                <v:path arrowok="t"/>
                <v:fill/>
              </v:shape>
            </v:group>
            <v:group style="position:absolute;left:12746;top:3818;width:101;height:97" coordorigin="12746,3818" coordsize="101,97">
              <v:shape style="position:absolute;left:12746;top:3818;width:101;height:97" coordorigin="12746,3818" coordsize="101,97" path="m12847,3866l12842,3888,12829,3905,12810,3915,12783,3912,12763,3902,12751,3887,12746,3868,12751,3846,12764,3828,12783,3818,12810,3821,12830,3830,12842,3845,12847,3863,12847,3866xe" filled="f" stroked="t" strokeweight=".75pt" strokecolor="#9BBA58">
                <v:path arrowok="t"/>
              </v:shape>
            </v:group>
            <v:group style="position:absolute;left:13174;top:3645;width:101;height:97" coordorigin="13174,3645" coordsize="101,97">
              <v:shape style="position:absolute;left:13174;top:3645;width:101;height:97" coordorigin="13174,3645" coordsize="101,97" path="m13210,3645l13191,3655,13178,3673,13174,3695,13178,3714,13191,3730,13210,3740,13237,3742,13256,3732,13269,3715,13274,3694,13274,3691,13269,3672,13257,3657,13237,3648,13210,3645e" filled="t" fillcolor="#9BBA58" stroked="f">
                <v:path arrowok="t"/>
                <v:fill/>
              </v:shape>
            </v:group>
            <v:group style="position:absolute;left:13174;top:3645;width:101;height:97" coordorigin="13174,3645" coordsize="101,97">
              <v:shape style="position:absolute;left:13174;top:3645;width:101;height:97" coordorigin="13174,3645" coordsize="101,97" path="m13274,3694l13269,3715,13256,3732,13237,3742,13210,3740,13191,3730,13178,3714,13174,3695,13178,3673,13191,3655,13210,3645,13237,3648,13257,3657,13269,3672,13274,3691,13274,3694xe" filled="f" stroked="t" strokeweight=".75pt" strokecolor="#9BBA58">
                <v:path arrowok="t"/>
              </v:shape>
            </v:group>
            <v:group style="position:absolute;left:13603;top:4065;width:101;height:97" coordorigin="13603,4065" coordsize="101,97">
              <v:shape style="position:absolute;left:13603;top:4065;width:101;height:97" coordorigin="13603,4065" coordsize="101,97" path="m13640,4065l13621,4075,13608,4093,13603,4115,13608,4134,13620,4150,13640,4160,13666,4162,13686,4152,13699,4135,13704,4114,13704,4111,13699,4092,13686,4077,13666,4068,13640,4065e" filled="t" fillcolor="#9BBA58" stroked="f">
                <v:path arrowok="t"/>
                <v:fill/>
              </v:shape>
            </v:group>
            <v:group style="position:absolute;left:13603;top:4065;width:101;height:97" coordorigin="13603,4065" coordsize="101,97">
              <v:shape style="position:absolute;left:13603;top:4065;width:101;height:97" coordorigin="13603,4065" coordsize="101,97" path="m13704,4114l13699,4135,13686,4152,13666,4162,13640,4160,13620,4150,13608,4134,13603,4115,13608,4093,13621,4075,13640,4065,13666,4068,13686,4077,13699,4092,13704,4111,13704,4114xe" filled="f" stroked="t" strokeweight=".75pt" strokecolor="#9BBA58">
                <v:path arrowok="t"/>
              </v:shape>
            </v:group>
            <v:group style="position:absolute;left:14030;top:3374;width:101;height:97" coordorigin="14030,3374" coordsize="101,97">
              <v:shape style="position:absolute;left:14030;top:3374;width:101;height:97" coordorigin="14030,3374" coordsize="101,97" path="m14067,3374l14048,3384,14035,3402,14030,3424,14035,3443,14047,3458,14067,3468,14094,3471,14113,3461,14126,3444,14131,3422,14131,3419,14126,3401,14114,3386,14094,3377,14067,3374e" filled="t" fillcolor="#9BBA58" stroked="f">
                <v:path arrowok="t"/>
                <v:fill/>
              </v:shape>
            </v:group>
            <v:group style="position:absolute;left:14030;top:3374;width:101;height:97" coordorigin="14030,3374" coordsize="101,97">
              <v:shape style="position:absolute;left:14030;top:3374;width:101;height:97" coordorigin="14030,3374" coordsize="101,97" path="m14131,3422l14126,3444,14113,3461,14094,3471,14067,3468,14047,3458,14035,3443,14030,3424,14035,3402,14048,3384,14067,3374,14094,3377,14114,3386,14126,3401,14131,3419,14131,3422xe" filled="f" stroked="t" strokeweight=".75pt" strokecolor="#9BBA58">
                <v:path arrowok="t"/>
              </v:shape>
            </v:group>
            <v:group style="position:absolute;left:14458;top:3964;width:101;height:97" coordorigin="14458,3964" coordsize="101,97">
              <v:shape style="position:absolute;left:14458;top:3964;width:101;height:97" coordorigin="14458,3964" coordsize="101,97" path="m14494,3964l14475,3975,14462,3992,14458,4015,14462,4034,14475,4049,14494,4059,14521,4062,14540,4052,14553,4035,14558,4013,14558,4010,14553,3991,14541,3976,14521,3967,14494,3964e" filled="t" fillcolor="#9BBA58" stroked="f">
                <v:path arrowok="t"/>
                <v:fill/>
              </v:shape>
            </v:group>
            <v:group style="position:absolute;left:14458;top:3964;width:101;height:97" coordorigin="14458,3964" coordsize="101,97">
              <v:shape style="position:absolute;left:14458;top:3964;width:101;height:97" coordorigin="14458,3964" coordsize="101,97" path="m14558,4013l14553,4035,14540,4052,14521,4062,14494,4059,14475,4049,14462,4034,14458,4015,14462,3992,14475,3975,14494,3964,14521,3967,14541,3976,14553,3991,14558,4010,14558,4013xe" filled="f" stroked="t" strokeweight=".75pt" strokecolor="#9BBA58">
                <v:path arrowok="t"/>
              </v:shape>
            </v:group>
            <v:group style="position:absolute;left:14887;top:4286;width:101;height:97" coordorigin="14887,4286" coordsize="101,97">
              <v:shape style="position:absolute;left:14887;top:4286;width:101;height:97" coordorigin="14887,4286" coordsize="101,97" path="m14924,4286l14905,4296,14892,4314,14887,4336,14892,4355,14904,4370,14924,4380,14950,4383,14970,4373,14983,4356,14988,4334,14988,4331,14983,4313,14970,4298,14950,4289,14924,4286e" filled="t" fillcolor="#9BBA58" stroked="f">
                <v:path arrowok="t"/>
                <v:fill/>
              </v:shape>
            </v:group>
            <v:group style="position:absolute;left:14887;top:4286;width:101;height:97" coordorigin="14887,4286" coordsize="101,97">
              <v:shape style="position:absolute;left:14887;top:4286;width:101;height:97" coordorigin="14887,4286" coordsize="101,97" path="m14988,4334l14983,4356,14970,4373,14950,4383,14924,4380,14904,4370,14892,4355,14887,4336,14892,4314,14905,4296,14924,4286,14950,4289,14970,4298,14983,4313,14988,4331,14988,4334xe" filled="f" stroked="t" strokeweight=".75pt" strokecolor="#9BBA58">
                <v:path arrowok="t"/>
              </v:shape>
            </v:group>
            <v:group style="position:absolute;left:15314;top:3991;width:101;height:97" coordorigin="15314,3991" coordsize="101,97">
              <v:shape style="position:absolute;left:15314;top:3991;width:101;height:97" coordorigin="15314,3991" coordsize="101,97" path="m15351,3991l15332,4001,15319,4018,15314,4041,15319,4060,15331,4075,15351,4085,15378,4088,15397,4078,15410,4061,15415,4039,15415,4036,15410,4018,15398,4003,15378,3993,15351,3991e" filled="t" fillcolor="#9BBA58" stroked="f">
                <v:path arrowok="t"/>
                <v:fill/>
              </v:shape>
            </v:group>
            <v:group style="position:absolute;left:15314;top:3991;width:101;height:97" coordorigin="15314,3991" coordsize="101,97">
              <v:shape style="position:absolute;left:15314;top:3991;width:101;height:97" coordorigin="15314,3991" coordsize="101,97" path="m15415,4039l15410,4061,15397,4078,15378,4088,15351,4085,15331,4075,15319,4060,15314,4041,15319,4018,15332,4001,15351,3991,15378,3993,15398,4003,15410,4018,15415,4036,15415,4039xe" filled="f" stroked="t" strokeweight=".75pt" strokecolor="#9BBA58">
                <v:path arrowok="t"/>
              </v:shape>
            </v:group>
            <v:group style="position:absolute;left:15742;top:3669;width:101;height:97" coordorigin="15742,3669" coordsize="101,97">
              <v:shape style="position:absolute;left:15742;top:3669;width:101;height:97" coordorigin="15742,3669" coordsize="101,97" path="m15778,3669l15759,3679,15746,3697,15742,3719,15746,3738,15759,3754,15778,3764,15805,3766,15824,3756,15837,3739,15842,3718,15842,3715,15837,3696,15825,3681,15805,3672,15778,3669e" filled="t" fillcolor="#9BBA58" stroked="f">
                <v:path arrowok="t"/>
                <v:fill/>
              </v:shape>
            </v:group>
            <v:group style="position:absolute;left:15742;top:3669;width:101;height:97" coordorigin="15742,3669" coordsize="101,97">
              <v:shape style="position:absolute;left:15742;top:3669;width:101;height:97" coordorigin="15742,3669" coordsize="101,97" path="m15842,3718l15837,3739,15824,3756,15805,3766,15778,3764,15759,3754,15746,3738,15742,3719,15746,3697,15759,3679,15778,3669,15805,3672,15825,3681,15837,3696,15842,3715,15842,3718xe" filled="f" stroked="t" strokeweight=".75pt" strokecolor="#9BBA58">
                <v:path arrowok="t"/>
              </v:shape>
            </v:group>
            <v:group style="position:absolute;left:16171;top:3496;width:101;height:97" coordorigin="16171,3496" coordsize="101,97">
              <v:shape style="position:absolute;left:16171;top:3496;width:101;height:97" coordorigin="16171,3496" coordsize="101,97" path="m16208,3496l16189,3507,16176,3524,16171,3547,16176,3566,16188,3581,16208,3591,16234,3594,16254,3584,16267,3567,16272,3545,16272,3542,16267,3523,16254,3508,16234,3499,16208,3496e" filled="t" fillcolor="#9BBA58" stroked="f">
                <v:path arrowok="t"/>
                <v:fill/>
              </v:shape>
            </v:group>
            <v:group style="position:absolute;left:16171;top:3496;width:101;height:97" coordorigin="16171,3496" coordsize="101,97">
              <v:shape style="position:absolute;left:16171;top:3496;width:101;height:97" coordorigin="16171,3496" coordsize="101,97" path="m16272,3545l16267,3567,16254,3584,16234,3594,16208,3591,16188,3581,16176,3566,16171,3547,16176,3524,16189,3507,16208,3496,16234,3499,16254,3508,16267,3523,16272,3542,16272,3545xe" filled="f" stroked="t" strokeweight=".75pt" strokecolor="#9BBA58">
                <v:path arrowok="t"/>
              </v:shape>
            </v:group>
            <v:group style="position:absolute;left:16598;top:3472;width:101;height:97" coordorigin="16598,3472" coordsize="101,97">
              <v:shape style="position:absolute;left:16598;top:3472;width:101;height:97" coordorigin="16598,3472" coordsize="101,97" path="m16635,3472l16616,3483,16603,3500,16598,3523,16603,3542,16615,3557,16635,3567,16662,3570,16681,3560,16694,3543,16699,3521,16699,3518,16694,3499,16682,3484,16662,3475,16635,3472e" filled="t" fillcolor="#9BBA58" stroked="f">
                <v:path arrowok="t"/>
                <v:fill/>
              </v:shape>
            </v:group>
            <v:group style="position:absolute;left:16598;top:3472;width:101;height:97" coordorigin="16598,3472" coordsize="101,97">
              <v:shape style="position:absolute;left:16598;top:3472;width:101;height:97" coordorigin="16598,3472" coordsize="101,97" path="m16699,3521l16694,3543,16681,3560,16662,3570,16635,3567,16615,3557,16603,3542,16598,3523,16603,3500,16616,3483,16635,3472,16662,3475,16682,3484,16694,3499,16699,3518,16699,3521xe" filled="f" stroked="t" strokeweight=".75pt" strokecolor="#9BBA58">
                <v:path arrowok="t"/>
              </v:shape>
            </v:group>
            <v:group style="position:absolute;left:17026;top:3818;width:101;height:97" coordorigin="17026,3818" coordsize="101,97">
              <v:shape style="position:absolute;left:17026;top:3818;width:101;height:97" coordorigin="17026,3818" coordsize="101,97" path="m17062,3818l17043,3828,17030,3846,17026,3868,17030,3887,17043,3902,17062,3912,17089,3915,17108,3905,17121,3888,17126,3866,17126,3863,17121,3845,17109,3830,17089,3821,17062,3818e" filled="t" fillcolor="#9BBA58" stroked="f">
                <v:path arrowok="t"/>
                <v:fill/>
              </v:shape>
            </v:group>
            <v:group style="position:absolute;left:17026;top:3818;width:101;height:97" coordorigin="17026,3818" coordsize="101,97">
              <v:shape style="position:absolute;left:17026;top:3818;width:101;height:97" coordorigin="17026,3818" coordsize="101,97" path="m17126,3866l17121,3888,17108,3905,17089,3915,17062,3912,17043,3902,17030,3887,17026,3868,17030,3846,17043,3828,17062,3818,17089,3821,17109,3830,17121,3845,17126,3863,17126,3866xe" filled="f" stroked="t" strokeweight=".75pt" strokecolor="#9BBA58">
                <v:path arrowok="t"/>
              </v:shape>
            </v:group>
            <v:group style="position:absolute;left:17455;top:3693;width:101;height:97" coordorigin="17455,3693" coordsize="101,97">
              <v:shape style="position:absolute;left:17455;top:3693;width:101;height:97" coordorigin="17455,3693" coordsize="101,97" path="m17492,3693l17473,3703,17460,3721,17455,3743,17460,3762,17472,3778,17492,3788,17518,3790,17538,3780,17551,3763,17556,3742,17556,3739,17551,3720,17538,3705,17518,3696,17492,3693e" filled="t" fillcolor="#9BBA58" stroked="f">
                <v:path arrowok="t"/>
                <v:fill/>
              </v:shape>
            </v:group>
            <v:group style="position:absolute;left:17455;top:3693;width:101;height:97" coordorigin="17455,3693" coordsize="101,97">
              <v:shape style="position:absolute;left:17455;top:3693;width:101;height:97" coordorigin="17455,3693" coordsize="101,97" path="m17556,3742l17551,3763,17538,3780,17518,3790,17492,3788,17472,3778,17460,3762,17455,3743,17460,3721,17473,3703,17492,3693,17518,3696,17538,3705,17551,3720,17556,3739,17556,3742xe" filled="f" stroked="t" strokeweight=".75pt" strokecolor="#9BBA58">
                <v:path arrowok="t"/>
              </v:shape>
            </v:group>
            <v:group style="position:absolute;left:17882;top:4015;width:101;height:97" coordorigin="17882,4015" coordsize="101,97">
              <v:shape style="position:absolute;left:17882;top:4015;width:101;height:97" coordorigin="17882,4015" coordsize="101,97" path="m17919,4015l17900,4025,17887,4042,17882,4065,17887,4084,17899,4099,17919,4109,17946,4112,17965,4102,17978,4085,17983,4063,17983,4060,17978,4042,17966,4027,17946,4017,17919,4015e" filled="t" fillcolor="#9BBA58" stroked="f">
                <v:path arrowok="t"/>
                <v:fill/>
              </v:shape>
            </v:group>
            <v:group style="position:absolute;left:17882;top:4015;width:101;height:97" coordorigin="17882,4015" coordsize="101,97">
              <v:shape style="position:absolute;left:17882;top:4015;width:101;height:97" coordorigin="17882,4015" coordsize="101,97" path="m17983,4063l17978,4085,17965,4102,17946,4112,17919,4109,17899,4099,17887,4084,17882,4065,17887,4042,17900,4025,17919,4015,17946,4017,17966,4027,17978,4042,17983,4060,17983,4063xe" filled="f" stroked="t" strokeweight=".75pt" strokecolor="#9BBA58">
                <v:path arrowok="t"/>
              </v:shape>
            </v:group>
            <v:group style="position:absolute;left:18310;top:3991;width:101;height:97" coordorigin="18310,3991" coordsize="101,97">
              <v:shape style="position:absolute;left:18310;top:3991;width:101;height:97" coordorigin="18310,3991" coordsize="101,97" path="m18346,3991l18327,4001,18314,4018,18310,4041,18314,4060,18327,4075,18346,4085,18373,4088,18392,4078,18405,4061,18410,4039,18410,4036,18405,4018,18393,4003,18373,3993,18346,3991e" filled="t" fillcolor="#9BBA58" stroked="f">
                <v:path arrowok="t"/>
                <v:fill/>
              </v:shape>
            </v:group>
            <v:group style="position:absolute;left:18310;top:3991;width:101;height:97" coordorigin="18310,3991" coordsize="101,97">
              <v:shape style="position:absolute;left:18310;top:3991;width:101;height:97" coordorigin="18310,3991" coordsize="101,97" path="m18410,4039l18405,4061,18392,4078,18373,4088,18346,4085,18327,4075,18314,4060,18310,4041,18314,4018,18327,4001,18346,3991,18373,3993,18393,4003,18405,4018,18410,4036,18410,4039xe" filled="f" stroked="t" strokeweight=".75pt" strokecolor="#9BBA58">
                <v:path arrowok="t"/>
              </v:shape>
            </v:group>
            <v:group style="position:absolute;left:18739;top:3720;width:101;height:97" coordorigin="18739,3720" coordsize="101,97">
              <v:shape style="position:absolute;left:18739;top:3720;width:101;height:97" coordorigin="18739,3720" coordsize="101,97" path="m18776,3720l18757,3730,18744,3747,18739,3770,18744,3789,18756,3804,18776,3814,18802,3817,18822,3807,18835,3790,18840,3768,18840,3765,18835,3747,18822,3732,18802,3722,18776,3720e" filled="t" fillcolor="#9BBA58" stroked="f">
                <v:path arrowok="t"/>
                <v:fill/>
              </v:shape>
            </v:group>
            <v:group style="position:absolute;left:18739;top:3720;width:101;height:97" coordorigin="18739,3720" coordsize="101,97">
              <v:shape style="position:absolute;left:18739;top:3720;width:101;height:97" coordorigin="18739,3720" coordsize="101,97" path="m18840,3768l18835,3790,18822,3807,18802,3817,18776,3814,18756,3804,18744,3789,18739,3770,18744,3747,18757,3730,18776,3720,18802,3722,18822,3732,18835,3747,18840,3765,18840,3768xe" filled="f" stroked="t" strokeweight=".75pt" strokecolor="#9BBA58">
                <v:path arrowok="t"/>
              </v:shape>
            </v:group>
            <v:group style="position:absolute;left:5950;top:3422;width:12840;height:864" coordorigin="5950,3422" coordsize="12840,864">
              <v:shape style="position:absolute;left:5950;top:3422;width:12840;height:864" coordorigin="5950,3422" coordsize="12840,864" path="m5950,3842l6377,3744,6806,3744,7234,4164,7661,3718,8090,3941,8518,4015,8945,3965,9374,4286,9802,4015,10229,3941,10658,4164,11086,3571,11513,3792,11942,3893,12370,3571,12797,3670,13226,4090,13654,4015,14081,4164,14510,4090,14938,3422,15365,3718,15794,3694,16222,4138,16649,3842,17078,3991,17506,3792,17933,3694,18362,3545,18790,4138e" filled="f" stroked="t" strokeweight="2.16pt" strokecolor="#7C5F9F">
                <v:path arrowok="t"/>
              </v:shape>
            </v:group>
            <v:group style="position:absolute;left:5877;top:3770;width:139;height:139" coordorigin="5877,3770" coordsize="139,139">
              <v:shape style="position:absolute;left:5877;top:3770;width:139;height:139" coordorigin="5877,3770" coordsize="139,139" path="m5947,3840l5877,3909,6016,3909,5947,3840e" filled="t" fillcolor="#8063A1" stroked="f">
                <v:path arrowok="t"/>
                <v:fill/>
              </v:shape>
              <v:shape style="position:absolute;left:5877;top:3770;width:139;height:139" coordorigin="5877,3770" coordsize="139,139" path="m6016,3770l5877,3770,5947,3840,6016,3770e" filled="t" fillcolor="#8063A1" stroked="f">
                <v:path arrowok="t"/>
                <v:fill/>
              </v:shape>
            </v:group>
            <v:group style="position:absolute;left:5877;top:3770;width:139;height:139" coordorigin="5877,3770" coordsize="139,139">
              <v:shape style="position:absolute;left:5877;top:3770;width:139;height:139" coordorigin="5877,3770" coordsize="139,139" path="m6016,3909l5877,3770e" filled="f" stroked="t" strokeweight=".75pt" strokecolor="#7C5F9F">
                <v:path arrowok="t"/>
              </v:shape>
            </v:group>
            <v:group style="position:absolute;left:5877;top:3770;width:139;height:139" coordorigin="5877,3770" coordsize="139,139">
              <v:shape style="position:absolute;left:5877;top:3770;width:139;height:139" coordorigin="5877,3770" coordsize="139,139" path="m5877,3909l6016,3770e" filled="f" stroked="t" strokeweight=".75pt" strokecolor="#7C5F9F">
                <v:path arrowok="t"/>
              </v:shape>
            </v:group>
            <v:group style="position:absolute;left:6307;top:3672;width:139;height:139" coordorigin="6307,3672" coordsize="139,139">
              <v:shape style="position:absolute;left:6307;top:3672;width:139;height:139" coordorigin="6307,3672" coordsize="139,139" path="m6376,3741l6307,3811,6446,3811,6376,3741e" filled="t" fillcolor="#8063A1" stroked="f">
                <v:path arrowok="t"/>
                <v:fill/>
              </v:shape>
              <v:shape style="position:absolute;left:6307;top:3672;width:139;height:139" coordorigin="6307,3672" coordsize="139,139" path="m6446,3672l6307,3672,6376,3741,6446,3672e" filled="t" fillcolor="#8063A1" stroked="f">
                <v:path arrowok="t"/>
                <v:fill/>
              </v:shape>
            </v:group>
            <v:group style="position:absolute;left:6307;top:3672;width:139;height:139" coordorigin="6307,3672" coordsize="139,139">
              <v:shape style="position:absolute;left:6307;top:3672;width:139;height:139" coordorigin="6307,3672" coordsize="139,139" path="m6446,3811l6307,3672e" filled="f" stroked="t" strokeweight=".75pt" strokecolor="#7C5F9F">
                <v:path arrowok="t"/>
              </v:shape>
            </v:group>
            <v:group style="position:absolute;left:6307;top:3672;width:139;height:139" coordorigin="6307,3672" coordsize="139,139">
              <v:shape style="position:absolute;left:6307;top:3672;width:139;height:139" coordorigin="6307,3672" coordsize="139,139" path="m6307,3811l6446,3672e" filled="f" stroked="t" strokeweight=".75pt" strokecolor="#7C5F9F">
                <v:path arrowok="t"/>
              </v:shape>
            </v:group>
            <v:group style="position:absolute;left:6734;top:3672;width:139;height:139" coordorigin="6734,3672" coordsize="139,139">
              <v:shape style="position:absolute;left:6734;top:3672;width:139;height:139" coordorigin="6734,3672" coordsize="139,139" path="m6804,3741l6734,3811,6873,3811,6804,3741e" filled="t" fillcolor="#8063A1" stroked="f">
                <v:path arrowok="t"/>
                <v:fill/>
              </v:shape>
              <v:shape style="position:absolute;left:6734;top:3672;width:139;height:139" coordorigin="6734,3672" coordsize="139,139" path="m6873,3672l6734,3672,6804,3741,6873,3672e" filled="t" fillcolor="#8063A1" stroked="f">
                <v:path arrowok="t"/>
                <v:fill/>
              </v:shape>
            </v:group>
            <v:group style="position:absolute;left:6734;top:3672;width:139;height:139" coordorigin="6734,3672" coordsize="139,139">
              <v:shape style="position:absolute;left:6734;top:3672;width:139;height:139" coordorigin="6734,3672" coordsize="139,139" path="m6873,3811l6734,3672e" filled="f" stroked="t" strokeweight=".75pt" strokecolor="#7C5F9F">
                <v:path arrowok="t"/>
              </v:shape>
            </v:group>
            <v:group style="position:absolute;left:6734;top:3672;width:139;height:139" coordorigin="6734,3672" coordsize="139,139">
              <v:shape style="position:absolute;left:6734;top:3672;width:139;height:139" coordorigin="6734,3672" coordsize="139,139" path="m6734,3811l6873,3672e" filled="f" stroked="t" strokeweight=".75pt" strokecolor="#7C5F9F">
                <v:path arrowok="t"/>
              </v:shape>
            </v:group>
            <v:group style="position:absolute;left:7161;top:4092;width:139;height:139" coordorigin="7161,4092" coordsize="139,139">
              <v:shape style="position:absolute;left:7161;top:4092;width:139;height:139" coordorigin="7161,4092" coordsize="139,139" path="m7231,4161l7161,4231,7300,4231,7231,4161e" filled="t" fillcolor="#8063A1" stroked="f">
                <v:path arrowok="t"/>
                <v:fill/>
              </v:shape>
              <v:shape style="position:absolute;left:7161;top:4092;width:139;height:139" coordorigin="7161,4092" coordsize="139,139" path="m7300,4092l7161,4092,7231,4161,7300,4092e" filled="t" fillcolor="#8063A1" stroked="f">
                <v:path arrowok="t"/>
                <v:fill/>
              </v:shape>
            </v:group>
            <v:group style="position:absolute;left:7161;top:4092;width:139;height:139" coordorigin="7161,4092" coordsize="139,139">
              <v:shape style="position:absolute;left:7161;top:4092;width:139;height:139" coordorigin="7161,4092" coordsize="139,139" path="m7300,4231l7161,4092e" filled="f" stroked="t" strokeweight=".75pt" strokecolor="#7C5F9F">
                <v:path arrowok="t"/>
              </v:shape>
            </v:group>
            <v:group style="position:absolute;left:7161;top:4092;width:139;height:139" coordorigin="7161,4092" coordsize="139,139">
              <v:shape style="position:absolute;left:7161;top:4092;width:139;height:139" coordorigin="7161,4092" coordsize="139,139" path="m7161,4231l7300,4092e" filled="f" stroked="t" strokeweight=".75pt" strokecolor="#7C5F9F">
                <v:path arrowok="t"/>
              </v:shape>
            </v:group>
            <v:group style="position:absolute;left:7591;top:3648;width:139;height:139" coordorigin="7591,3648" coordsize="139,139">
              <v:shape style="position:absolute;left:7591;top:3648;width:139;height:139" coordorigin="7591,3648" coordsize="139,139" path="m7660,3717l7591,3787,7730,3787,7660,3717e" filled="t" fillcolor="#8063A1" stroked="f">
                <v:path arrowok="t"/>
                <v:fill/>
              </v:shape>
              <v:shape style="position:absolute;left:7591;top:3648;width:139;height:139" coordorigin="7591,3648" coordsize="139,139" path="m7730,3648l7591,3648,7660,3717,7730,3648e" filled="t" fillcolor="#8063A1" stroked="f">
                <v:path arrowok="t"/>
                <v:fill/>
              </v:shape>
            </v:group>
            <v:group style="position:absolute;left:7591;top:3648;width:139;height:139" coordorigin="7591,3648" coordsize="139,139">
              <v:shape style="position:absolute;left:7591;top:3648;width:139;height:139" coordorigin="7591,3648" coordsize="139,139" path="m7730,3787l7591,3648e" filled="f" stroked="t" strokeweight=".75pt" strokecolor="#7C5F9F">
                <v:path arrowok="t"/>
              </v:shape>
            </v:group>
            <v:group style="position:absolute;left:7591;top:3648;width:139;height:139" coordorigin="7591,3648" coordsize="139,139">
              <v:shape style="position:absolute;left:7591;top:3648;width:139;height:139" coordorigin="7591,3648" coordsize="139,139" path="m7591,3787l7730,3648e" filled="f" stroked="t" strokeweight=".75pt" strokecolor="#7C5F9F">
                <v:path arrowok="t"/>
              </v:shape>
            </v:group>
            <v:group style="position:absolute;left:8018;top:3871;width:139;height:139" coordorigin="8018,3871" coordsize="139,139">
              <v:shape style="position:absolute;left:8018;top:3871;width:139;height:139" coordorigin="8018,3871" coordsize="139,139" path="m8088,3940l8018,4010,8157,4010,8088,3940e" filled="t" fillcolor="#8063A1" stroked="f">
                <v:path arrowok="t"/>
                <v:fill/>
              </v:shape>
              <v:shape style="position:absolute;left:8018;top:3871;width:139;height:139" coordorigin="8018,3871" coordsize="139,139" path="m8157,3871l8018,3871,8088,3940,8157,3871e" filled="t" fillcolor="#8063A1" stroked="f">
                <v:path arrowok="t"/>
                <v:fill/>
              </v:shape>
            </v:group>
            <v:group style="position:absolute;left:8018;top:3871;width:139;height:139" coordorigin="8018,3871" coordsize="139,139">
              <v:shape style="position:absolute;left:8018;top:3871;width:139;height:139" coordorigin="8018,3871" coordsize="139,139" path="m8157,4010l8018,3871e" filled="f" stroked="t" strokeweight=".75pt" strokecolor="#7C5F9F">
                <v:path arrowok="t"/>
              </v:shape>
            </v:group>
            <v:group style="position:absolute;left:8018;top:3871;width:139;height:139" coordorigin="8018,3871" coordsize="139,139">
              <v:shape style="position:absolute;left:8018;top:3871;width:139;height:139" coordorigin="8018,3871" coordsize="139,139" path="m8018,4010l8157,3871e" filled="f" stroked="t" strokeweight=".75pt" strokecolor="#7C5F9F">
                <v:path arrowok="t"/>
              </v:shape>
            </v:group>
            <v:group style="position:absolute;left:8445;top:3943;width:139;height:139" coordorigin="8445,3943" coordsize="139,139">
              <v:shape style="position:absolute;left:8445;top:3943;width:139;height:139" coordorigin="8445,3943" coordsize="139,139" path="m8515,4012l8445,4082,8584,4082,8515,4012e" filled="t" fillcolor="#8063A1" stroked="f">
                <v:path arrowok="t"/>
                <v:fill/>
              </v:shape>
              <v:shape style="position:absolute;left:8445;top:3943;width:139;height:139" coordorigin="8445,3943" coordsize="139,139" path="m8584,3943l8445,3943,8515,4012,8584,3943e" filled="t" fillcolor="#8063A1" stroked="f">
                <v:path arrowok="t"/>
                <v:fill/>
              </v:shape>
            </v:group>
            <v:group style="position:absolute;left:8445;top:3943;width:139;height:139" coordorigin="8445,3943" coordsize="139,139">
              <v:shape style="position:absolute;left:8445;top:3943;width:139;height:139" coordorigin="8445,3943" coordsize="139,139" path="m8584,4082l8445,3943e" filled="f" stroked="t" strokeweight=".75pt" strokecolor="#7C5F9F">
                <v:path arrowok="t"/>
              </v:shape>
            </v:group>
            <v:group style="position:absolute;left:8445;top:3943;width:139;height:139" coordorigin="8445,3943" coordsize="139,139">
              <v:shape style="position:absolute;left:8445;top:3943;width:139;height:139" coordorigin="8445,3943" coordsize="139,139" path="m8445,4082l8584,3943e" filled="f" stroked="t" strokeweight=".75pt" strokecolor="#7C5F9F">
                <v:path arrowok="t"/>
              </v:shape>
            </v:group>
            <v:group style="position:absolute;left:8875;top:3895;width:139;height:139" coordorigin="8875,3895" coordsize="139,139">
              <v:shape style="position:absolute;left:8875;top:3895;width:139;height:139" coordorigin="8875,3895" coordsize="139,139" path="m8944,3964l8875,4034,9014,4034,8944,3964e" filled="t" fillcolor="#8063A1" stroked="f">
                <v:path arrowok="t"/>
                <v:fill/>
              </v:shape>
              <v:shape style="position:absolute;left:8875;top:3895;width:139;height:139" coordorigin="8875,3895" coordsize="139,139" path="m9014,3895l8875,3895,8944,3964,9014,3895e" filled="t" fillcolor="#8063A1" stroked="f">
                <v:path arrowok="t"/>
                <v:fill/>
              </v:shape>
            </v:group>
            <v:group style="position:absolute;left:8875;top:3895;width:139;height:139" coordorigin="8875,3895" coordsize="139,139">
              <v:shape style="position:absolute;left:8875;top:3895;width:139;height:139" coordorigin="8875,3895" coordsize="139,139" path="m9014,4034l8875,3895e" filled="f" stroked="t" strokeweight=".75pt" strokecolor="#7C5F9F">
                <v:path arrowok="t"/>
              </v:shape>
            </v:group>
            <v:group style="position:absolute;left:8875;top:3895;width:139;height:139" coordorigin="8875,3895" coordsize="139,139">
              <v:shape style="position:absolute;left:8875;top:3895;width:139;height:139" coordorigin="8875,3895" coordsize="139,139" path="m8875,4034l9014,3895e" filled="f" stroked="t" strokeweight=".75pt" strokecolor="#7C5F9F">
                <v:path arrowok="t"/>
              </v:shape>
            </v:group>
            <v:group style="position:absolute;left:9302;top:4216;width:139;height:139" coordorigin="9302,4216" coordsize="139,139">
              <v:shape style="position:absolute;left:9302;top:4216;width:139;height:139" coordorigin="9302,4216" coordsize="139,139" path="m9372,4286l9302,4356,9441,4356,9372,4286e" filled="t" fillcolor="#8063A1" stroked="f">
                <v:path arrowok="t"/>
                <v:fill/>
              </v:shape>
              <v:shape style="position:absolute;left:9302;top:4216;width:139;height:139" coordorigin="9302,4216" coordsize="139,139" path="m9441,4216l9302,4216,9372,4286,9441,4216e" filled="t" fillcolor="#8063A1" stroked="f">
                <v:path arrowok="t"/>
                <v:fill/>
              </v:shape>
            </v:group>
            <v:group style="position:absolute;left:9302;top:4216;width:139;height:139" coordorigin="9302,4216" coordsize="139,139">
              <v:shape style="position:absolute;left:9302;top:4216;width:139;height:139" coordorigin="9302,4216" coordsize="139,139" path="m9441,4356l9302,4216e" filled="f" stroked="t" strokeweight=".75pt" strokecolor="#7C5F9F">
                <v:path arrowok="t"/>
              </v:shape>
            </v:group>
            <v:group style="position:absolute;left:9302;top:4216;width:139;height:139" coordorigin="9302,4216" coordsize="139,139">
              <v:shape style="position:absolute;left:9302;top:4216;width:139;height:139" coordorigin="9302,4216" coordsize="139,139" path="m9302,4356l9441,4216e" filled="f" stroked="t" strokeweight=".75pt" strokecolor="#7C5F9F">
                <v:path arrowok="t"/>
              </v:shape>
            </v:group>
            <v:group style="position:absolute;left:9729;top:3943;width:139;height:139" coordorigin="9729,3943" coordsize="139,139">
              <v:shape style="position:absolute;left:9729;top:3943;width:139;height:139" coordorigin="9729,3943" coordsize="139,139" path="m9799,4012l9729,4082,9868,4082,9799,4012e" filled="t" fillcolor="#8063A1" stroked="f">
                <v:path arrowok="t"/>
                <v:fill/>
              </v:shape>
              <v:shape style="position:absolute;left:9729;top:3943;width:139;height:139" coordorigin="9729,3943" coordsize="139,139" path="m9868,3943l9729,3943,9799,4012,9868,3943e" filled="t" fillcolor="#8063A1" stroked="f">
                <v:path arrowok="t"/>
                <v:fill/>
              </v:shape>
            </v:group>
            <v:group style="position:absolute;left:9729;top:3943;width:139;height:139" coordorigin="9729,3943" coordsize="139,139">
              <v:shape style="position:absolute;left:9729;top:3943;width:139;height:139" coordorigin="9729,3943" coordsize="139,139" path="m9868,4082l9729,3943e" filled="f" stroked="t" strokeweight=".75pt" strokecolor="#7C5F9F">
                <v:path arrowok="t"/>
              </v:shape>
            </v:group>
            <v:group style="position:absolute;left:9729;top:3943;width:139;height:139" coordorigin="9729,3943" coordsize="139,139">
              <v:shape style="position:absolute;left:9729;top:3943;width:139;height:139" coordorigin="9729,3943" coordsize="139,139" path="m9729,4082l9868,3943e" filled="f" stroked="t" strokeweight=".75pt" strokecolor="#7C5F9F">
                <v:path arrowok="t"/>
              </v:shape>
            </v:group>
            <v:group style="position:absolute;left:10159;top:3871;width:139;height:139" coordorigin="10159,3871" coordsize="139,139">
              <v:shape style="position:absolute;left:10159;top:3871;width:139;height:139" coordorigin="10159,3871" coordsize="139,139" path="m10228,3940l10159,4010,10298,4010,10228,3940e" filled="t" fillcolor="#8063A1" stroked="f">
                <v:path arrowok="t"/>
                <v:fill/>
              </v:shape>
              <v:shape style="position:absolute;left:10159;top:3871;width:139;height:139" coordorigin="10159,3871" coordsize="139,139" path="m10298,3871l10159,3871,10228,3940,10298,3871e" filled="t" fillcolor="#8063A1" stroked="f">
                <v:path arrowok="t"/>
                <v:fill/>
              </v:shape>
            </v:group>
            <v:group style="position:absolute;left:10159;top:3871;width:139;height:139" coordorigin="10159,3871" coordsize="139,139">
              <v:shape style="position:absolute;left:10159;top:3871;width:139;height:139" coordorigin="10159,3871" coordsize="139,139" path="m10298,4010l10159,3871e" filled="f" stroked="t" strokeweight=".75pt" strokecolor="#7C5F9F">
                <v:path arrowok="t"/>
              </v:shape>
            </v:group>
            <v:group style="position:absolute;left:10159;top:3871;width:139;height:139" coordorigin="10159,3871" coordsize="139,139">
              <v:shape style="position:absolute;left:10159;top:3871;width:139;height:139" coordorigin="10159,3871" coordsize="139,139" path="m10159,4010l10298,3871e" filled="f" stroked="t" strokeweight=".75pt" strokecolor="#7C5F9F">
                <v:path arrowok="t"/>
              </v:shape>
            </v:group>
            <v:group style="position:absolute;left:10586;top:4092;width:139;height:139" coordorigin="10586,4092" coordsize="139,139">
              <v:shape style="position:absolute;left:10586;top:4092;width:139;height:139" coordorigin="10586,4092" coordsize="139,139" path="m10656,4161l10586,4231,10725,4231,10656,4161e" filled="t" fillcolor="#8063A1" stroked="f">
                <v:path arrowok="t"/>
                <v:fill/>
              </v:shape>
              <v:shape style="position:absolute;left:10586;top:4092;width:139;height:139" coordorigin="10586,4092" coordsize="139,139" path="m10725,4092l10586,4092,10656,4161,10725,4092e" filled="t" fillcolor="#8063A1" stroked="f">
                <v:path arrowok="t"/>
                <v:fill/>
              </v:shape>
            </v:group>
            <v:group style="position:absolute;left:10586;top:4092;width:139;height:139" coordorigin="10586,4092" coordsize="139,139">
              <v:shape style="position:absolute;left:10586;top:4092;width:139;height:139" coordorigin="10586,4092" coordsize="139,139" path="m10725,4231l10586,4092e" filled="f" stroked="t" strokeweight=".75pt" strokecolor="#7C5F9F">
                <v:path arrowok="t"/>
              </v:shape>
            </v:group>
            <v:group style="position:absolute;left:10586;top:4092;width:139;height:139" coordorigin="10586,4092" coordsize="139,139">
              <v:shape style="position:absolute;left:10586;top:4092;width:139;height:139" coordorigin="10586,4092" coordsize="139,139" path="m10586,4231l10725,4092e" filled="f" stroked="t" strokeweight=".75pt" strokecolor="#7C5F9F">
                <v:path arrowok="t"/>
              </v:shape>
            </v:group>
            <v:group style="position:absolute;left:11016;top:3499;width:139;height:139" coordorigin="11016,3499" coordsize="139,139">
              <v:shape style="position:absolute;left:11016;top:3499;width:139;height:139" coordorigin="11016,3499" coordsize="139,139" path="m11085,3568l11016,3638,11155,3638,11085,3568e" filled="t" fillcolor="#8063A1" stroked="f">
                <v:path arrowok="t"/>
                <v:fill/>
              </v:shape>
              <v:shape style="position:absolute;left:11016;top:3499;width:139;height:139" coordorigin="11016,3499" coordsize="139,139" path="m11155,3499l11016,3499,11085,3568,11155,3499e" filled="t" fillcolor="#8063A1" stroked="f">
                <v:path arrowok="t"/>
                <v:fill/>
              </v:shape>
            </v:group>
            <v:group style="position:absolute;left:11016;top:3499;width:139;height:139" coordorigin="11016,3499" coordsize="139,139">
              <v:shape style="position:absolute;left:11016;top:3499;width:139;height:139" coordorigin="11016,3499" coordsize="139,139" path="m11155,3638l11016,3499e" filled="f" stroked="t" strokeweight=".75pt" strokecolor="#7C5F9F">
                <v:path arrowok="t"/>
              </v:shape>
            </v:group>
            <v:group style="position:absolute;left:11016;top:3499;width:139;height:139" coordorigin="11016,3499" coordsize="139,139">
              <v:shape style="position:absolute;left:11016;top:3499;width:139;height:139" coordorigin="11016,3499" coordsize="139,139" path="m11016,3638l11155,3499e" filled="f" stroked="t" strokeweight=".75pt" strokecolor="#7C5F9F">
                <v:path arrowok="t"/>
              </v:shape>
            </v:group>
            <v:group style="position:absolute;left:11443;top:3722;width:139;height:139" coordorigin="11443,3722" coordsize="139,139">
              <v:shape style="position:absolute;left:11443;top:3722;width:139;height:139" coordorigin="11443,3722" coordsize="139,139" path="m11512,3792l11443,3861,11582,3861,11512,3792e" filled="t" fillcolor="#8063A1" stroked="f">
                <v:path arrowok="t"/>
                <v:fill/>
              </v:shape>
              <v:shape style="position:absolute;left:11443;top:3722;width:139;height:139" coordorigin="11443,3722" coordsize="139,139" path="m11582,3722l11443,3722,11512,3792,11582,3722e" filled="t" fillcolor="#8063A1" stroked="f">
                <v:path arrowok="t"/>
                <v:fill/>
              </v:shape>
            </v:group>
            <v:group style="position:absolute;left:11443;top:3722;width:139;height:139" coordorigin="11443,3722" coordsize="139,139">
              <v:shape style="position:absolute;left:11443;top:3722;width:139;height:139" coordorigin="11443,3722" coordsize="139,139" path="m11582,3861l11443,3722e" filled="f" stroked="t" strokeweight=".75pt" strokecolor="#7C5F9F">
                <v:path arrowok="t"/>
              </v:shape>
            </v:group>
            <v:group style="position:absolute;left:11443;top:3722;width:139;height:139" coordorigin="11443,3722" coordsize="139,139">
              <v:shape style="position:absolute;left:11443;top:3722;width:139;height:139" coordorigin="11443,3722" coordsize="139,139" path="m11443,3861l11582,3722e" filled="f" stroked="t" strokeweight=".75pt" strokecolor="#7C5F9F">
                <v:path arrowok="t"/>
              </v:shape>
            </v:group>
            <v:group style="position:absolute;left:11870;top:3820;width:139;height:139" coordorigin="11870,3820" coordsize="139,139">
              <v:shape style="position:absolute;left:11870;top:3820;width:139;height:139" coordorigin="11870,3820" coordsize="139,139" path="m11940,3890l11870,3960,12009,3960,11940,3890e" filled="t" fillcolor="#8063A1" stroked="f">
                <v:path arrowok="t"/>
                <v:fill/>
              </v:shape>
              <v:shape style="position:absolute;left:11870;top:3820;width:139;height:139" coordorigin="11870,3820" coordsize="139,139" path="m12009,3820l11870,3820,11940,3890,12009,3820e" filled="t" fillcolor="#8063A1" stroked="f">
                <v:path arrowok="t"/>
                <v:fill/>
              </v:shape>
            </v:group>
            <v:group style="position:absolute;left:11870;top:3820;width:139;height:139" coordorigin="11870,3820" coordsize="139,139">
              <v:shape style="position:absolute;left:11870;top:3820;width:139;height:139" coordorigin="11870,3820" coordsize="139,139" path="m12009,3960l11870,3820e" filled="f" stroked="t" strokeweight=".75pt" strokecolor="#7C5F9F">
                <v:path arrowok="t"/>
              </v:shape>
            </v:group>
            <v:group style="position:absolute;left:11870;top:3820;width:139;height:139" coordorigin="11870,3820" coordsize="139,139">
              <v:shape style="position:absolute;left:11870;top:3820;width:139;height:139" coordorigin="11870,3820" coordsize="139,139" path="m11870,3960l12009,3820e" filled="f" stroked="t" strokeweight=".75pt" strokecolor="#7C5F9F">
                <v:path arrowok="t"/>
              </v:shape>
            </v:group>
            <v:group style="position:absolute;left:12300;top:3499;width:139;height:139" coordorigin="12300,3499" coordsize="139,139">
              <v:shape style="position:absolute;left:12300;top:3499;width:139;height:139" coordorigin="12300,3499" coordsize="139,139" path="m12369,3568l12300,3638,12439,3638,12369,3568e" filled="t" fillcolor="#8063A1" stroked="f">
                <v:path arrowok="t"/>
                <v:fill/>
              </v:shape>
              <v:shape style="position:absolute;left:12300;top:3499;width:139;height:139" coordorigin="12300,3499" coordsize="139,139" path="m12439,3499l12300,3499,12369,3568,12439,3499e" filled="t" fillcolor="#8063A1" stroked="f">
                <v:path arrowok="t"/>
                <v:fill/>
              </v:shape>
            </v:group>
            <v:group style="position:absolute;left:12300;top:3499;width:139;height:139" coordorigin="12300,3499" coordsize="139,139">
              <v:shape style="position:absolute;left:12300;top:3499;width:139;height:139" coordorigin="12300,3499" coordsize="139,139" path="m12439,3638l12300,3499e" filled="f" stroked="t" strokeweight=".75pt" strokecolor="#7C5F9F">
                <v:path arrowok="t"/>
              </v:shape>
            </v:group>
            <v:group style="position:absolute;left:12300;top:3499;width:139;height:139" coordorigin="12300,3499" coordsize="139,139">
              <v:shape style="position:absolute;left:12300;top:3499;width:139;height:139" coordorigin="12300,3499" coordsize="139,139" path="m12300,3638l12439,3499e" filled="f" stroked="t" strokeweight=".75pt" strokecolor="#7C5F9F">
                <v:path arrowok="t"/>
              </v:shape>
            </v:group>
            <v:group style="position:absolute;left:12727;top:3597;width:139;height:139" coordorigin="12727,3597" coordsize="139,139">
              <v:shape style="position:absolute;left:12727;top:3597;width:139;height:139" coordorigin="12727,3597" coordsize="139,139" path="m12796,3667l12727,3736,12866,3736,12796,3667e" filled="t" fillcolor="#8063A1" stroked="f">
                <v:path arrowok="t"/>
                <v:fill/>
              </v:shape>
              <v:shape style="position:absolute;left:12727;top:3597;width:139;height:139" coordorigin="12727,3597" coordsize="139,139" path="m12866,3597l12727,3597,12796,3667,12866,3597e" filled="t" fillcolor="#8063A1" stroked="f">
                <v:path arrowok="t"/>
                <v:fill/>
              </v:shape>
            </v:group>
            <v:group style="position:absolute;left:12727;top:3597;width:139;height:139" coordorigin="12727,3597" coordsize="139,139">
              <v:shape style="position:absolute;left:12727;top:3597;width:139;height:139" coordorigin="12727,3597" coordsize="139,139" path="m12866,3736l12727,3597e" filled="f" stroked="t" strokeweight=".75pt" strokecolor="#7C5F9F">
                <v:path arrowok="t"/>
              </v:shape>
            </v:group>
            <v:group style="position:absolute;left:12727;top:3597;width:139;height:139" coordorigin="12727,3597" coordsize="139,139">
              <v:shape style="position:absolute;left:12727;top:3597;width:139;height:139" coordorigin="12727,3597" coordsize="139,139" path="m12727,3736l12866,3597e" filled="f" stroked="t" strokeweight=".75pt" strokecolor="#7C5F9F">
                <v:path arrowok="t"/>
              </v:shape>
            </v:group>
            <v:group style="position:absolute;left:13154;top:4017;width:139;height:139" coordorigin="13154,4017" coordsize="139,139">
              <v:shape style="position:absolute;left:13154;top:4017;width:139;height:139" coordorigin="13154,4017" coordsize="139,139" path="m13224,4087l13154,4156,13293,4156,13224,4087e" filled="t" fillcolor="#8063A1" stroked="f">
                <v:path arrowok="t"/>
                <v:fill/>
              </v:shape>
              <v:shape style="position:absolute;left:13154;top:4017;width:139;height:139" coordorigin="13154,4017" coordsize="139,139" path="m13293,4017l13154,4017,13224,4087,13293,4017e" filled="t" fillcolor="#8063A1" stroked="f">
                <v:path arrowok="t"/>
                <v:fill/>
              </v:shape>
            </v:group>
            <v:group style="position:absolute;left:13154;top:4017;width:139;height:139" coordorigin="13154,4017" coordsize="139,139">
              <v:shape style="position:absolute;left:13154;top:4017;width:139;height:139" coordorigin="13154,4017" coordsize="139,139" path="m13293,4156l13154,4017e" filled="f" stroked="t" strokeweight=".75pt" strokecolor="#7C5F9F">
                <v:path arrowok="t"/>
              </v:shape>
            </v:group>
            <v:group style="position:absolute;left:13154;top:4017;width:139;height:139" coordorigin="13154,4017" coordsize="139,139">
              <v:shape style="position:absolute;left:13154;top:4017;width:139;height:139" coordorigin="13154,4017" coordsize="139,139" path="m13154,4156l13293,4017e" filled="f" stroked="t" strokeweight=".75pt" strokecolor="#7C5F9F">
                <v:path arrowok="t"/>
              </v:shape>
            </v:group>
            <v:group style="position:absolute;left:13584;top:3943;width:139;height:139" coordorigin="13584,3943" coordsize="139,139">
              <v:shape style="position:absolute;left:13584;top:3943;width:139;height:139" coordorigin="13584,3943" coordsize="139,139" path="m13653,4012l13584,4082,13723,4082,13653,4012e" filled="t" fillcolor="#8063A1" stroked="f">
                <v:path arrowok="t"/>
                <v:fill/>
              </v:shape>
              <v:shape style="position:absolute;left:13584;top:3943;width:139;height:139" coordorigin="13584,3943" coordsize="139,139" path="m13723,3943l13584,3943,13653,4012,13723,3943e" filled="t" fillcolor="#8063A1" stroked="f">
                <v:path arrowok="t"/>
                <v:fill/>
              </v:shape>
            </v:group>
            <v:group style="position:absolute;left:13584;top:3943;width:139;height:139" coordorigin="13584,3943" coordsize="139,139">
              <v:shape style="position:absolute;left:13584;top:3943;width:139;height:139" coordorigin="13584,3943" coordsize="139,139" path="m13723,4082l13584,3943e" filled="f" stroked="t" strokeweight=".75pt" strokecolor="#7C5F9F">
                <v:path arrowok="t"/>
              </v:shape>
            </v:group>
            <v:group style="position:absolute;left:13584;top:3943;width:139;height:139" coordorigin="13584,3943" coordsize="139,139">
              <v:shape style="position:absolute;left:13584;top:3943;width:139;height:139" coordorigin="13584,3943" coordsize="139,139" path="m13584,4082l13723,3943e" filled="f" stroked="t" strokeweight=".75pt" strokecolor="#7C5F9F">
                <v:path arrowok="t"/>
              </v:shape>
            </v:group>
            <v:group style="position:absolute;left:14011;top:4092;width:139;height:139" coordorigin="14011,4092" coordsize="139,139">
              <v:shape style="position:absolute;left:14011;top:4092;width:139;height:139" coordorigin="14011,4092" coordsize="139,139" path="m14080,4161l14011,4231,14150,4231,14080,4161e" filled="t" fillcolor="#8063A1" stroked="f">
                <v:path arrowok="t"/>
                <v:fill/>
              </v:shape>
              <v:shape style="position:absolute;left:14011;top:4092;width:139;height:139" coordorigin="14011,4092" coordsize="139,139" path="m14150,4092l14011,4092,14080,4161,14150,4092e" filled="t" fillcolor="#8063A1" stroked="f">
                <v:path arrowok="t"/>
                <v:fill/>
              </v:shape>
            </v:group>
            <v:group style="position:absolute;left:14011;top:4092;width:139;height:139" coordorigin="14011,4092" coordsize="139,139">
              <v:shape style="position:absolute;left:14011;top:4092;width:139;height:139" coordorigin="14011,4092" coordsize="139,139" path="m14150,4231l14011,4092e" filled="f" stroked="t" strokeweight=".75pt" strokecolor="#7C5F9F">
                <v:path arrowok="t"/>
              </v:shape>
            </v:group>
            <v:group style="position:absolute;left:14011;top:4092;width:139;height:139" coordorigin="14011,4092" coordsize="139,139">
              <v:shape style="position:absolute;left:14011;top:4092;width:139;height:139" coordorigin="14011,4092" coordsize="139,139" path="m14011,4231l14150,4092e" filled="f" stroked="t" strokeweight=".75pt" strokecolor="#7C5F9F">
                <v:path arrowok="t"/>
              </v:shape>
            </v:group>
            <v:group style="position:absolute;left:14438;top:4017;width:139;height:139" coordorigin="14438,4017" coordsize="139,139">
              <v:shape style="position:absolute;left:14438;top:4017;width:139;height:139" coordorigin="14438,4017" coordsize="139,139" path="m14508,4087l14438,4156,14577,4156,14508,4087e" filled="t" fillcolor="#8063A1" stroked="f">
                <v:path arrowok="t"/>
                <v:fill/>
              </v:shape>
              <v:shape style="position:absolute;left:14438;top:4017;width:139;height:139" coordorigin="14438,4017" coordsize="139,139" path="m14577,4017l14438,4017,14508,4087,14577,4017e" filled="t" fillcolor="#8063A1" stroked="f">
                <v:path arrowok="t"/>
                <v:fill/>
              </v:shape>
            </v:group>
            <v:group style="position:absolute;left:14438;top:4017;width:139;height:139" coordorigin="14438,4017" coordsize="139,139">
              <v:shape style="position:absolute;left:14438;top:4017;width:139;height:139" coordorigin="14438,4017" coordsize="139,139" path="m14577,4156l14438,4017e" filled="f" stroked="t" strokeweight=".75pt" strokecolor="#7C5F9F">
                <v:path arrowok="t"/>
              </v:shape>
            </v:group>
            <v:group style="position:absolute;left:14438;top:4017;width:139;height:139" coordorigin="14438,4017" coordsize="139,139">
              <v:shape style="position:absolute;left:14438;top:4017;width:139;height:139" coordorigin="14438,4017" coordsize="139,139" path="m14438,4156l14577,4017e" filled="f" stroked="t" strokeweight=".75pt" strokecolor="#7C5F9F">
                <v:path arrowok="t"/>
              </v:shape>
            </v:group>
            <v:group style="position:absolute;left:14868;top:3352;width:139;height:139" coordorigin="14868,3352" coordsize="139,139">
              <v:shape style="position:absolute;left:14868;top:3352;width:139;height:139" coordorigin="14868,3352" coordsize="139,139" path="m14937,3422l14868,3492,15007,3492,14937,3422e" filled="t" fillcolor="#8063A1" stroked="f">
                <v:path arrowok="t"/>
                <v:fill/>
              </v:shape>
              <v:shape style="position:absolute;left:14868;top:3352;width:139;height:139" coordorigin="14868,3352" coordsize="139,139" path="m15007,3352l14868,3352,14937,3422,15007,3352e" filled="t" fillcolor="#8063A1" stroked="f">
                <v:path arrowok="t"/>
                <v:fill/>
              </v:shape>
            </v:group>
            <v:group style="position:absolute;left:14868;top:3352;width:139;height:139" coordorigin="14868,3352" coordsize="139,139">
              <v:shape style="position:absolute;left:14868;top:3352;width:139;height:139" coordorigin="14868,3352" coordsize="139,139" path="m15007,3492l14868,3352e" filled="f" stroked="t" strokeweight=".75pt" strokecolor="#7C5F9F">
                <v:path arrowok="t"/>
              </v:shape>
            </v:group>
            <v:group style="position:absolute;left:14868;top:3352;width:139;height:139" coordorigin="14868,3352" coordsize="139,139">
              <v:shape style="position:absolute;left:14868;top:3352;width:139;height:139" coordorigin="14868,3352" coordsize="139,139" path="m14868,3492l15007,3352e" filled="f" stroked="t" strokeweight=".75pt" strokecolor="#7C5F9F">
                <v:path arrowok="t"/>
              </v:shape>
            </v:group>
            <v:group style="position:absolute;left:15295;top:3648;width:139;height:139" coordorigin="15295,3648" coordsize="139,139">
              <v:shape style="position:absolute;left:15295;top:3648;width:139;height:139" coordorigin="15295,3648" coordsize="139,139" path="m15364,3717l15295,3787,15434,3787,15364,3717e" filled="t" fillcolor="#8063A1" stroked="f">
                <v:path arrowok="t"/>
                <v:fill/>
              </v:shape>
              <v:shape style="position:absolute;left:15295;top:3648;width:139;height:139" coordorigin="15295,3648" coordsize="139,139" path="m15434,3648l15295,3648,15364,3717,15434,3648e" filled="t" fillcolor="#8063A1" stroked="f">
                <v:path arrowok="t"/>
                <v:fill/>
              </v:shape>
            </v:group>
            <v:group style="position:absolute;left:15295;top:3648;width:139;height:139" coordorigin="15295,3648" coordsize="139,139">
              <v:shape style="position:absolute;left:15295;top:3648;width:139;height:139" coordorigin="15295,3648" coordsize="139,139" path="m15434,3787l15295,3648e" filled="f" stroked="t" strokeweight=".75pt" strokecolor="#7C5F9F">
                <v:path arrowok="t"/>
              </v:shape>
            </v:group>
            <v:group style="position:absolute;left:15295;top:3648;width:139;height:139" coordorigin="15295,3648" coordsize="139,139">
              <v:shape style="position:absolute;left:15295;top:3648;width:139;height:139" coordorigin="15295,3648" coordsize="139,139" path="m15295,3787l15434,3648e" filled="f" stroked="t" strokeweight=".75pt" strokecolor="#7C5F9F">
                <v:path arrowok="t"/>
              </v:shape>
            </v:group>
            <v:group style="position:absolute;left:15722;top:3624;width:139;height:139" coordorigin="15722,3624" coordsize="139,139">
              <v:shape style="position:absolute;left:15722;top:3624;width:139;height:139" coordorigin="15722,3624" coordsize="139,139" path="m15792,3693l15722,3763,15861,3763,15792,3693e" filled="t" fillcolor="#8063A1" stroked="f">
                <v:path arrowok="t"/>
                <v:fill/>
              </v:shape>
              <v:shape style="position:absolute;left:15722;top:3624;width:139;height:139" coordorigin="15722,3624" coordsize="139,139" path="m15861,3624l15722,3624,15792,3693,15861,3624e" filled="t" fillcolor="#8063A1" stroked="f">
                <v:path arrowok="t"/>
                <v:fill/>
              </v:shape>
            </v:group>
            <v:group style="position:absolute;left:15722;top:3624;width:139;height:139" coordorigin="15722,3624" coordsize="139,139">
              <v:shape style="position:absolute;left:15722;top:3624;width:139;height:139" coordorigin="15722,3624" coordsize="139,139" path="m15861,3763l15722,3624e" filled="f" stroked="t" strokeweight=".75pt" strokecolor="#7C5F9F">
                <v:path arrowok="t"/>
              </v:shape>
            </v:group>
            <v:group style="position:absolute;left:15722;top:3624;width:139;height:139" coordorigin="15722,3624" coordsize="139,139">
              <v:shape style="position:absolute;left:15722;top:3624;width:139;height:139" coordorigin="15722,3624" coordsize="139,139" path="m15722,3763l15861,3624e" filled="f" stroked="t" strokeweight=".75pt" strokecolor="#7C5F9F">
                <v:path arrowok="t"/>
              </v:shape>
            </v:group>
            <v:group style="position:absolute;left:16152;top:4068;width:139;height:139" coordorigin="16152,4068" coordsize="139,139">
              <v:shape style="position:absolute;left:16152;top:4068;width:139;height:139" coordorigin="16152,4068" coordsize="139,139" path="m16221,4137l16152,4207,16291,4207,16221,4137e" filled="t" fillcolor="#8063A1" stroked="f">
                <v:path arrowok="t"/>
                <v:fill/>
              </v:shape>
              <v:shape style="position:absolute;left:16152;top:4068;width:139;height:139" coordorigin="16152,4068" coordsize="139,139" path="m16291,4068l16152,4068,16221,4137,16291,4068e" filled="t" fillcolor="#8063A1" stroked="f">
                <v:path arrowok="t"/>
                <v:fill/>
              </v:shape>
            </v:group>
            <v:group style="position:absolute;left:16152;top:4068;width:139;height:139" coordorigin="16152,4068" coordsize="139,139">
              <v:shape style="position:absolute;left:16152;top:4068;width:139;height:139" coordorigin="16152,4068" coordsize="139,139" path="m16291,4207l16152,4068e" filled="f" stroked="t" strokeweight=".75pt" strokecolor="#7C5F9F">
                <v:path arrowok="t"/>
              </v:shape>
            </v:group>
            <v:group style="position:absolute;left:16152;top:4068;width:139;height:139" coordorigin="16152,4068" coordsize="139,139">
              <v:shape style="position:absolute;left:16152;top:4068;width:139;height:139" coordorigin="16152,4068" coordsize="139,139" path="m16152,4207l16291,4068e" filled="f" stroked="t" strokeweight=".75pt" strokecolor="#7C5F9F">
                <v:path arrowok="t"/>
              </v:shape>
            </v:group>
            <v:group style="position:absolute;left:16579;top:3770;width:139;height:139" coordorigin="16579,3770" coordsize="139,139">
              <v:shape style="position:absolute;left:16579;top:3770;width:139;height:139" coordorigin="16579,3770" coordsize="139,139" path="m16648,3840l16579,3909,16718,3909,16648,3840e" filled="t" fillcolor="#8063A1" stroked="f">
                <v:path arrowok="t"/>
                <v:fill/>
              </v:shape>
              <v:shape style="position:absolute;left:16579;top:3770;width:139;height:139" coordorigin="16579,3770" coordsize="139,139" path="m16718,3770l16579,3770,16648,3840,16718,3770e" filled="t" fillcolor="#8063A1" stroked="f">
                <v:path arrowok="t"/>
                <v:fill/>
              </v:shape>
            </v:group>
            <v:group style="position:absolute;left:16579;top:3770;width:139;height:139" coordorigin="16579,3770" coordsize="139,139">
              <v:shape style="position:absolute;left:16579;top:3770;width:139;height:139" coordorigin="16579,3770" coordsize="139,139" path="m16718,3909l16579,3770e" filled="f" stroked="t" strokeweight=".75pt" strokecolor="#7C5F9F">
                <v:path arrowok="t"/>
              </v:shape>
            </v:group>
            <v:group style="position:absolute;left:16579;top:3770;width:139;height:139" coordorigin="16579,3770" coordsize="139,139">
              <v:shape style="position:absolute;left:16579;top:3770;width:139;height:139" coordorigin="16579,3770" coordsize="139,139" path="m16579,3909l16718,3770e" filled="f" stroked="t" strokeweight=".75pt" strokecolor="#7C5F9F">
                <v:path arrowok="t"/>
              </v:shape>
            </v:group>
            <v:group style="position:absolute;left:17006;top:3919;width:139;height:139" coordorigin="17006,3919" coordsize="139,139">
              <v:shape style="position:absolute;left:17006;top:3919;width:139;height:139" coordorigin="17006,3919" coordsize="139,139" path="m17076,3988l17006,4058,17145,4058,17076,3988e" filled="t" fillcolor="#8063A1" stroked="f">
                <v:path arrowok="t"/>
                <v:fill/>
              </v:shape>
              <v:shape style="position:absolute;left:17006;top:3919;width:139;height:139" coordorigin="17006,3919" coordsize="139,139" path="m17145,3919l17006,3919,17076,3988,17145,3919e" filled="t" fillcolor="#8063A1" stroked="f">
                <v:path arrowok="t"/>
                <v:fill/>
              </v:shape>
            </v:group>
            <v:group style="position:absolute;left:17006;top:3919;width:139;height:139" coordorigin="17006,3919" coordsize="139,139">
              <v:shape style="position:absolute;left:17006;top:3919;width:139;height:139" coordorigin="17006,3919" coordsize="139,139" path="m17145,4058l17006,3919e" filled="f" stroked="t" strokeweight=".75pt" strokecolor="#7C5F9F">
                <v:path arrowok="t"/>
              </v:shape>
            </v:group>
            <v:group style="position:absolute;left:17006;top:3919;width:139;height:139" coordorigin="17006,3919" coordsize="139,139">
              <v:shape style="position:absolute;left:17006;top:3919;width:139;height:139" coordorigin="17006,3919" coordsize="139,139" path="m17006,4058l17145,3919e" filled="f" stroked="t" strokeweight=".75pt" strokecolor="#7C5F9F">
                <v:path arrowok="t"/>
              </v:shape>
            </v:group>
            <v:group style="position:absolute;left:17436;top:3722;width:139;height:139" coordorigin="17436,3722" coordsize="139,139">
              <v:shape style="position:absolute;left:17436;top:3722;width:139;height:139" coordorigin="17436,3722" coordsize="139,139" path="m17505,3792l17436,3861,17575,3861,17505,3792e" filled="t" fillcolor="#8063A1" stroked="f">
                <v:path arrowok="t"/>
                <v:fill/>
              </v:shape>
              <v:shape style="position:absolute;left:17436;top:3722;width:139;height:139" coordorigin="17436,3722" coordsize="139,139" path="m17575,3722l17436,3722,17505,3792,17575,3722e" filled="t" fillcolor="#8063A1" stroked="f">
                <v:path arrowok="t"/>
                <v:fill/>
              </v:shape>
            </v:group>
            <v:group style="position:absolute;left:17436;top:3722;width:139;height:139" coordorigin="17436,3722" coordsize="139,139">
              <v:shape style="position:absolute;left:17436;top:3722;width:139;height:139" coordorigin="17436,3722" coordsize="139,139" path="m17575,3861l17436,3722e" filled="f" stroked="t" strokeweight=".75pt" strokecolor="#7C5F9F">
                <v:path arrowok="t"/>
              </v:shape>
            </v:group>
            <v:group style="position:absolute;left:17436;top:3722;width:139;height:139" coordorigin="17436,3722" coordsize="139,139">
              <v:shape style="position:absolute;left:17436;top:3722;width:139;height:139" coordorigin="17436,3722" coordsize="139,139" path="m17436,3861l17575,3722e" filled="f" stroked="t" strokeweight=".75pt" strokecolor="#7C5F9F">
                <v:path arrowok="t"/>
              </v:shape>
            </v:group>
            <v:group style="position:absolute;left:17863;top:3624;width:139;height:139" coordorigin="17863,3624" coordsize="139,139">
              <v:shape style="position:absolute;left:17863;top:3624;width:139;height:139" coordorigin="17863,3624" coordsize="139,139" path="m17932,3693l17863,3763,18002,3763,17932,3693e" filled="t" fillcolor="#8063A1" stroked="f">
                <v:path arrowok="t"/>
                <v:fill/>
              </v:shape>
              <v:shape style="position:absolute;left:17863;top:3624;width:139;height:139" coordorigin="17863,3624" coordsize="139,139" path="m18002,3624l17863,3624,17932,3693,18002,3624e" filled="t" fillcolor="#8063A1" stroked="f">
                <v:path arrowok="t"/>
                <v:fill/>
              </v:shape>
            </v:group>
            <v:group style="position:absolute;left:17863;top:3624;width:139;height:139" coordorigin="17863,3624" coordsize="139,139">
              <v:shape style="position:absolute;left:17863;top:3624;width:139;height:139" coordorigin="17863,3624" coordsize="139,139" path="m18002,3763l17863,3624e" filled="f" stroked="t" strokeweight=".75pt" strokecolor="#7C5F9F">
                <v:path arrowok="t"/>
              </v:shape>
            </v:group>
            <v:group style="position:absolute;left:17863;top:3624;width:139;height:139" coordorigin="17863,3624" coordsize="139,139">
              <v:shape style="position:absolute;left:17863;top:3624;width:139;height:139" coordorigin="17863,3624" coordsize="139,139" path="m17863,3763l18002,3624e" filled="f" stroked="t" strokeweight=".75pt" strokecolor="#7C5F9F">
                <v:path arrowok="t"/>
              </v:shape>
            </v:group>
            <v:group style="position:absolute;left:18290;top:3475;width:139;height:139" coordorigin="18290,3475" coordsize="139,139">
              <v:shape style="position:absolute;left:18290;top:3475;width:139;height:139" coordorigin="18290,3475" coordsize="139,139" path="m18360,3544l18290,3614,18429,3614,18360,3544e" filled="t" fillcolor="#8063A1" stroked="f">
                <v:path arrowok="t"/>
                <v:fill/>
              </v:shape>
              <v:shape style="position:absolute;left:18290;top:3475;width:139;height:139" coordorigin="18290,3475" coordsize="139,139" path="m18429,3475l18290,3475,18360,3544,18429,3475e" filled="t" fillcolor="#8063A1" stroked="f">
                <v:path arrowok="t"/>
                <v:fill/>
              </v:shape>
            </v:group>
            <v:group style="position:absolute;left:18290;top:3475;width:139;height:139" coordorigin="18290,3475" coordsize="139,139">
              <v:shape style="position:absolute;left:18290;top:3475;width:139;height:139" coordorigin="18290,3475" coordsize="139,139" path="m18429,3614l18290,3475e" filled="f" stroked="t" strokeweight=".75pt" strokecolor="#7C5F9F">
                <v:path arrowok="t"/>
              </v:shape>
            </v:group>
            <v:group style="position:absolute;left:18290;top:3475;width:139;height:139" coordorigin="18290,3475" coordsize="139,139">
              <v:shape style="position:absolute;left:18290;top:3475;width:139;height:139" coordorigin="18290,3475" coordsize="139,139" path="m18290,3614l18429,3475e" filled="f" stroked="t" strokeweight=".75pt" strokecolor="#7C5F9F">
                <v:path arrowok="t"/>
              </v:shape>
            </v:group>
            <v:group style="position:absolute;left:18720;top:4068;width:139;height:139" coordorigin="18720,4068" coordsize="139,139">
              <v:shape style="position:absolute;left:18720;top:4068;width:139;height:139" coordorigin="18720,4068" coordsize="139,139" path="m18789,4137l18720,4207,18859,4207,18789,4137e" filled="t" fillcolor="#8063A1" stroked="f">
                <v:path arrowok="t"/>
                <v:fill/>
              </v:shape>
              <v:shape style="position:absolute;left:18720;top:4068;width:139;height:139" coordorigin="18720,4068" coordsize="139,139" path="m18859,4068l18720,4068,18789,4137,18859,4068e" filled="t" fillcolor="#8063A1" stroked="f">
                <v:path arrowok="t"/>
                <v:fill/>
              </v:shape>
            </v:group>
            <v:group style="position:absolute;left:18720;top:4068;width:139;height:139" coordorigin="18720,4068" coordsize="139,139">
              <v:shape style="position:absolute;left:18720;top:4068;width:139;height:139" coordorigin="18720,4068" coordsize="139,139" path="m18859,4207l18720,4068e" filled="f" stroked="t" strokeweight=".75pt" strokecolor="#7C5F9F">
                <v:path arrowok="t"/>
              </v:shape>
            </v:group>
            <v:group style="position:absolute;left:18720;top:4068;width:139;height:139" coordorigin="18720,4068" coordsize="139,139">
              <v:shape style="position:absolute;left:18720;top:4068;width:139;height:139" coordorigin="18720,4068" coordsize="139,139" path="m18720,4207l18859,4068e" filled="f" stroked="t" strokeweight=".75pt" strokecolor="#7C5F9F">
                <v:path arrowok="t"/>
              </v:shape>
            </v:group>
            <v:group style="position:absolute;left:5736;top:2806;width:13267;height:2" coordorigin="5736,2806" coordsize="13267,2">
              <v:shape style="position:absolute;left:5736;top:2806;width:13267;height:2" coordorigin="5736,2806" coordsize="13267,0" path="m5736,2806l19003,2806e" filled="f" stroked="t" strokeweight=".72pt" strokecolor="#D9D9D9">
                <v:path arrowok="t"/>
              </v:shape>
            </v:group>
            <v:group style="position:absolute;left:5736;top:2311;width:13267;height:2" coordorigin="5736,2311" coordsize="13267,2">
              <v:shape style="position:absolute;left:5736;top:2311;width:13267;height:2" coordorigin="5736,2311" coordsize="13267,0" path="m5736,2311l19003,2311e" filled="f" stroked="t" strokeweight=".72pt" strokecolor="#D9D9D9">
                <v:path arrowok="t"/>
              </v:shape>
            </v:group>
            <v:group style="position:absolute;left:5736;top:5767;width:13267;height:2" coordorigin="5736,5767" coordsize="13267,2">
              <v:shape style="position:absolute;left:5736;top:5767;width:13267;height:2" coordorigin="5736,5767" coordsize="13267,0" path="m5736,5767l19003,5767e" filled="f" stroked="t" strokeweight=".72pt" strokecolor="#D9D9D9">
                <v:path arrowok="t"/>
              </v:shape>
            </v:group>
            <v:group style="position:absolute;left:5950;top:5767;width:12840;height:2" coordorigin="5950,5767" coordsize="12840,2">
              <v:shape style="position:absolute;left:5950;top:5767;width:12840;height:2" coordorigin="5950,5767" coordsize="12840,0" path="m5950,5767l5950,5767,18362,5767,18790,5767e" filled="f" stroked="t" strokeweight="2.16pt" strokecolor="#497DBA">
                <v:path arrowok="t"/>
              </v:shape>
            </v:group>
            <v:group style="position:absolute;left:5877;top:5697;width:139;height:139" coordorigin="5877,5697" coordsize="139,139">
              <v:shape style="position:absolute;left:5877;top:5697;width:139;height:139" coordorigin="5877,5697" coordsize="139,139" path="m5947,5697l5877,5767,5947,5836,6016,5767,5947,5697e" filled="t" fillcolor="#4F81BC" stroked="f">
                <v:path arrowok="t"/>
                <v:fill/>
              </v:shape>
            </v:group>
            <v:group style="position:absolute;left:5877;top:5697;width:139;height:139" coordorigin="5877,5697" coordsize="139,139">
              <v:shape style="position:absolute;left:5877;top:5697;width:139;height:139" coordorigin="5877,5697" coordsize="139,139" path="m5947,5697l6016,5767,5947,5836,5877,5767,5947,5697xe" filled="f" stroked="t" strokeweight=".75pt" strokecolor="#497DBA">
                <v:path arrowok="t"/>
              </v:shape>
            </v:group>
            <v:group style="position:absolute;left:6307;top:5697;width:139;height:139" coordorigin="6307,5697" coordsize="139,139">
              <v:shape style="position:absolute;left:6307;top:5697;width:139;height:139" coordorigin="6307,5697" coordsize="139,139" path="m6377,5697l6307,5767,6377,5836,6446,5767,6377,5697e" filled="t" fillcolor="#4F81BC" stroked="f">
                <v:path arrowok="t"/>
                <v:fill/>
              </v:shape>
            </v:group>
            <v:group style="position:absolute;left:6307;top:5697;width:139;height:139" coordorigin="6307,5697" coordsize="139,139">
              <v:shape style="position:absolute;left:6307;top:5697;width:139;height:139" coordorigin="6307,5697" coordsize="139,139" path="m6377,5697l6446,5767,6377,5836,6307,5767,6377,5697xe" filled="f" stroked="t" strokeweight=".75pt" strokecolor="#497DBA">
                <v:path arrowok="t"/>
              </v:shape>
            </v:group>
            <v:group style="position:absolute;left:6734;top:5697;width:139;height:139" coordorigin="6734,5697" coordsize="139,139">
              <v:shape style="position:absolute;left:6734;top:5697;width:139;height:139" coordorigin="6734,5697" coordsize="139,139" path="m6804,5697l6734,5767,6804,5836,6873,5767,6804,5697e" filled="t" fillcolor="#4F81BC" stroked="f">
                <v:path arrowok="t"/>
                <v:fill/>
              </v:shape>
            </v:group>
            <v:group style="position:absolute;left:6734;top:5697;width:139;height:139" coordorigin="6734,5697" coordsize="139,139">
              <v:shape style="position:absolute;left:6734;top:5697;width:139;height:139" coordorigin="6734,5697" coordsize="139,139" path="m6804,5697l6873,5767,6804,5836,6734,5767,6804,5697xe" filled="f" stroked="t" strokeweight=".75pt" strokecolor="#497DBA">
                <v:path arrowok="t"/>
              </v:shape>
            </v:group>
            <v:group style="position:absolute;left:7161;top:5697;width:139;height:139" coordorigin="7161,5697" coordsize="139,139">
              <v:shape style="position:absolute;left:7161;top:5697;width:139;height:139" coordorigin="7161,5697" coordsize="139,139" path="m7231,5697l7161,5767,7231,5836,7300,5767,7231,5697e" filled="t" fillcolor="#4F81BC" stroked="f">
                <v:path arrowok="t"/>
                <v:fill/>
              </v:shape>
            </v:group>
            <v:group style="position:absolute;left:7161;top:5697;width:139;height:139" coordorigin="7161,5697" coordsize="139,139">
              <v:shape style="position:absolute;left:7161;top:5697;width:139;height:139" coordorigin="7161,5697" coordsize="139,139" path="m7231,5697l7300,5767,7231,5836,7161,5767,7231,5697xe" filled="f" stroked="t" strokeweight=".75pt" strokecolor="#497DBA">
                <v:path arrowok="t"/>
              </v:shape>
            </v:group>
            <v:group style="position:absolute;left:7591;top:5697;width:139;height:139" coordorigin="7591,5697" coordsize="139,139">
              <v:shape style="position:absolute;left:7591;top:5697;width:139;height:139" coordorigin="7591,5697" coordsize="139,139" path="m7661,5697l7591,5767,7661,5836,7730,5767,7661,5697e" filled="t" fillcolor="#4F81BC" stroked="f">
                <v:path arrowok="t"/>
                <v:fill/>
              </v:shape>
            </v:group>
            <v:group style="position:absolute;left:7591;top:5697;width:139;height:139" coordorigin="7591,5697" coordsize="139,139">
              <v:shape style="position:absolute;left:7591;top:5697;width:139;height:139" coordorigin="7591,5697" coordsize="139,139" path="m7661,5697l7730,5767,7661,5836,7591,5767,7661,5697xe" filled="f" stroked="t" strokeweight=".75pt" strokecolor="#497DBA">
                <v:path arrowok="t"/>
              </v:shape>
            </v:group>
            <v:group style="position:absolute;left:8018;top:5697;width:139;height:139" coordorigin="8018,5697" coordsize="139,139">
              <v:shape style="position:absolute;left:8018;top:5697;width:139;height:139" coordorigin="8018,5697" coordsize="139,139" path="m8088,5697l8018,5767,8088,5836,8157,5767,8088,5697e" filled="t" fillcolor="#4F81BC" stroked="f">
                <v:path arrowok="t"/>
                <v:fill/>
              </v:shape>
            </v:group>
            <v:group style="position:absolute;left:8018;top:5697;width:139;height:139" coordorigin="8018,5697" coordsize="139,139">
              <v:shape style="position:absolute;left:8018;top:5697;width:139;height:139" coordorigin="8018,5697" coordsize="139,139" path="m8088,5697l8157,5767,8088,5836,8018,5767,8088,5697xe" filled="f" stroked="t" strokeweight=".75pt" strokecolor="#497DBA">
                <v:path arrowok="t"/>
              </v:shape>
            </v:group>
            <v:group style="position:absolute;left:8445;top:5697;width:139;height:139" coordorigin="8445,5697" coordsize="139,139">
              <v:shape style="position:absolute;left:8445;top:5697;width:139;height:139" coordorigin="8445,5697" coordsize="139,139" path="m8515,5697l8445,5767,8515,5836,8584,5767,8515,5697e" filled="t" fillcolor="#4F81BC" stroked="f">
                <v:path arrowok="t"/>
                <v:fill/>
              </v:shape>
            </v:group>
            <v:group style="position:absolute;left:8445;top:5697;width:139;height:139" coordorigin="8445,5697" coordsize="139,139">
              <v:shape style="position:absolute;left:8445;top:5697;width:139;height:139" coordorigin="8445,5697" coordsize="139,139" path="m8515,5697l8584,5767,8515,5836,8445,5767,8515,5697xe" filled="f" stroked="t" strokeweight=".75pt" strokecolor="#497DBA">
                <v:path arrowok="t"/>
              </v:shape>
            </v:group>
            <v:group style="position:absolute;left:8875;top:5697;width:139;height:139" coordorigin="8875,5697" coordsize="139,139">
              <v:shape style="position:absolute;left:8875;top:5697;width:139;height:139" coordorigin="8875,5697" coordsize="139,139" path="m8945,5697l8875,5767,8945,5836,9014,5767,8945,5697e" filled="t" fillcolor="#4F81BC" stroked="f">
                <v:path arrowok="t"/>
                <v:fill/>
              </v:shape>
            </v:group>
            <v:group style="position:absolute;left:8875;top:5697;width:139;height:139" coordorigin="8875,5697" coordsize="139,139">
              <v:shape style="position:absolute;left:8875;top:5697;width:139;height:139" coordorigin="8875,5697" coordsize="139,139" path="m8945,5697l9014,5767,8945,5836,8875,5767,8945,5697xe" filled="f" stroked="t" strokeweight=".75pt" strokecolor="#497DBA">
                <v:path arrowok="t"/>
              </v:shape>
            </v:group>
            <v:group style="position:absolute;left:9302;top:5697;width:139;height:139" coordorigin="9302,5697" coordsize="139,139">
              <v:shape style="position:absolute;left:9302;top:5697;width:139;height:139" coordorigin="9302,5697" coordsize="139,139" path="m9372,5697l9302,5767,9372,5836,9441,5767,9372,5697e" filled="t" fillcolor="#4F81BC" stroked="f">
                <v:path arrowok="t"/>
                <v:fill/>
              </v:shape>
            </v:group>
            <v:group style="position:absolute;left:9302;top:5697;width:139;height:139" coordorigin="9302,5697" coordsize="139,139">
              <v:shape style="position:absolute;left:9302;top:5697;width:139;height:139" coordorigin="9302,5697" coordsize="139,139" path="m9372,5697l9441,5767,9372,5836,9302,5767,9372,5697xe" filled="f" stroked="t" strokeweight=".75pt" strokecolor="#497DBA">
                <v:path arrowok="t"/>
              </v:shape>
            </v:group>
            <v:group style="position:absolute;left:9729;top:5697;width:139;height:139" coordorigin="9729,5697" coordsize="139,139">
              <v:shape style="position:absolute;left:9729;top:5697;width:139;height:139" coordorigin="9729,5697" coordsize="139,139" path="m9799,5697l9729,5767,9799,5836,9868,5767,9799,5697e" filled="t" fillcolor="#4F81BC" stroked="f">
                <v:path arrowok="t"/>
                <v:fill/>
              </v:shape>
            </v:group>
            <v:group style="position:absolute;left:9729;top:5697;width:139;height:139" coordorigin="9729,5697" coordsize="139,139">
              <v:shape style="position:absolute;left:9729;top:5697;width:139;height:139" coordorigin="9729,5697" coordsize="139,139" path="m9799,5697l9868,5767,9799,5836,9729,5767,9799,5697xe" filled="f" stroked="t" strokeweight=".75pt" strokecolor="#497DBA">
                <v:path arrowok="t"/>
              </v:shape>
            </v:group>
            <v:group style="position:absolute;left:10159;top:5697;width:139;height:139" coordorigin="10159,5697" coordsize="139,139">
              <v:shape style="position:absolute;left:10159;top:5697;width:139;height:139" coordorigin="10159,5697" coordsize="139,139" path="m10229,5697l10159,5767,10229,5836,10298,5767,10229,5697e" filled="t" fillcolor="#4F81BC" stroked="f">
                <v:path arrowok="t"/>
                <v:fill/>
              </v:shape>
            </v:group>
            <v:group style="position:absolute;left:10159;top:5697;width:139;height:139" coordorigin="10159,5697" coordsize="139,139">
              <v:shape style="position:absolute;left:10159;top:5697;width:139;height:139" coordorigin="10159,5697" coordsize="139,139" path="m10229,5697l10298,5767,10229,5836,10159,5767,10229,5697xe" filled="f" stroked="t" strokeweight=".75pt" strokecolor="#497DBA">
                <v:path arrowok="t"/>
              </v:shape>
            </v:group>
            <v:group style="position:absolute;left:10586;top:5697;width:139;height:139" coordorigin="10586,5697" coordsize="139,139">
              <v:shape style="position:absolute;left:10586;top:5697;width:139;height:139" coordorigin="10586,5697" coordsize="139,139" path="m10656,5697l10586,5767,10656,5836,10725,5767,10656,5697e" filled="t" fillcolor="#4F81BC" stroked="f">
                <v:path arrowok="t"/>
                <v:fill/>
              </v:shape>
            </v:group>
            <v:group style="position:absolute;left:10586;top:5697;width:139;height:139" coordorigin="10586,5697" coordsize="139,139">
              <v:shape style="position:absolute;left:10586;top:5697;width:139;height:139" coordorigin="10586,5697" coordsize="139,139" path="m10656,5697l10725,5767,10656,5836,10586,5767,10656,5697xe" filled="f" stroked="t" strokeweight=".75pt" strokecolor="#497DBA">
                <v:path arrowok="t"/>
              </v:shape>
            </v:group>
            <v:group style="position:absolute;left:11016;top:5697;width:139;height:139" coordorigin="11016,5697" coordsize="139,139">
              <v:shape style="position:absolute;left:11016;top:5697;width:139;height:139" coordorigin="11016,5697" coordsize="139,139" path="m11086,5697l11016,5767,11086,5836,11155,5767,11086,5697e" filled="t" fillcolor="#4F81BC" stroked="f">
                <v:path arrowok="t"/>
                <v:fill/>
              </v:shape>
            </v:group>
            <v:group style="position:absolute;left:11016;top:5697;width:139;height:139" coordorigin="11016,5697" coordsize="139,139">
              <v:shape style="position:absolute;left:11016;top:5697;width:139;height:139" coordorigin="11016,5697" coordsize="139,139" path="m11086,5697l11155,5767,11086,5836,11016,5767,11086,5697xe" filled="f" stroked="t" strokeweight=".75pt" strokecolor="#497DBA">
                <v:path arrowok="t"/>
              </v:shape>
            </v:group>
            <v:group style="position:absolute;left:11443;top:5697;width:139;height:139" coordorigin="11443,5697" coordsize="139,139">
              <v:shape style="position:absolute;left:11443;top:5697;width:139;height:139" coordorigin="11443,5697" coordsize="139,139" path="m11513,5697l11443,5767,11513,5836,11582,5767,11513,5697e" filled="t" fillcolor="#4F81BC" stroked="f">
                <v:path arrowok="t"/>
                <v:fill/>
              </v:shape>
            </v:group>
            <v:group style="position:absolute;left:11443;top:5697;width:139;height:139" coordorigin="11443,5697" coordsize="139,139">
              <v:shape style="position:absolute;left:11443;top:5697;width:139;height:139" coordorigin="11443,5697" coordsize="139,139" path="m11513,5697l11582,5767,11513,5836,11443,5767,11513,5697xe" filled="f" stroked="t" strokeweight=".75pt" strokecolor="#497DBA">
                <v:path arrowok="t"/>
              </v:shape>
            </v:group>
            <v:group style="position:absolute;left:11870;top:5697;width:139;height:139" coordorigin="11870,5697" coordsize="139,139">
              <v:shape style="position:absolute;left:11870;top:5697;width:139;height:139" coordorigin="11870,5697" coordsize="139,139" path="m11940,5697l11870,5767,11940,5836,12009,5767,11940,5697e" filled="t" fillcolor="#4F81BC" stroked="f">
                <v:path arrowok="t"/>
                <v:fill/>
              </v:shape>
            </v:group>
            <v:group style="position:absolute;left:11870;top:5697;width:139;height:139" coordorigin="11870,5697" coordsize="139,139">
              <v:shape style="position:absolute;left:11870;top:5697;width:139;height:139" coordorigin="11870,5697" coordsize="139,139" path="m11940,5697l12009,5767,11940,5836,11870,5767,11940,5697xe" filled="f" stroked="t" strokeweight=".75pt" strokecolor="#497DBA">
                <v:path arrowok="t"/>
              </v:shape>
            </v:group>
            <v:group style="position:absolute;left:12300;top:5697;width:139;height:139" coordorigin="12300,5697" coordsize="139,139">
              <v:shape style="position:absolute;left:12300;top:5697;width:139;height:139" coordorigin="12300,5697" coordsize="139,139" path="m12370,5697l12300,5767,12370,5836,12439,5767,12370,5697e" filled="t" fillcolor="#4F81BC" stroked="f">
                <v:path arrowok="t"/>
                <v:fill/>
              </v:shape>
            </v:group>
            <v:group style="position:absolute;left:12300;top:5697;width:139;height:139" coordorigin="12300,5697" coordsize="139,139">
              <v:shape style="position:absolute;left:12300;top:5697;width:139;height:139" coordorigin="12300,5697" coordsize="139,139" path="m12370,5697l12439,5767,12370,5836,12300,5767,12370,5697xe" filled="f" stroked="t" strokeweight=".75pt" strokecolor="#497DBA">
                <v:path arrowok="t"/>
              </v:shape>
            </v:group>
            <v:group style="position:absolute;left:12727;top:5697;width:139;height:139" coordorigin="12727,5697" coordsize="139,139">
              <v:shape style="position:absolute;left:12727;top:5697;width:139;height:139" coordorigin="12727,5697" coordsize="139,139" path="m12797,5697l12727,5767,12797,5836,12866,5767,12797,5697e" filled="t" fillcolor="#4F81BC" stroked="f">
                <v:path arrowok="t"/>
                <v:fill/>
              </v:shape>
            </v:group>
            <v:group style="position:absolute;left:12727;top:5697;width:139;height:139" coordorigin="12727,5697" coordsize="139,139">
              <v:shape style="position:absolute;left:12727;top:5697;width:139;height:139" coordorigin="12727,5697" coordsize="139,139" path="m12797,5697l12866,5767,12797,5836,12727,5767,12797,5697xe" filled="f" stroked="t" strokeweight=".75pt" strokecolor="#497DBA">
                <v:path arrowok="t"/>
              </v:shape>
            </v:group>
            <v:group style="position:absolute;left:13154;top:5697;width:139;height:139" coordorigin="13154,5697" coordsize="139,139">
              <v:shape style="position:absolute;left:13154;top:5697;width:139;height:139" coordorigin="13154,5697" coordsize="139,139" path="m13224,5697l13154,5767,13224,5836,13293,5767,13224,5697e" filled="t" fillcolor="#4F81BC" stroked="f">
                <v:path arrowok="t"/>
                <v:fill/>
              </v:shape>
            </v:group>
            <v:group style="position:absolute;left:13154;top:5697;width:139;height:139" coordorigin="13154,5697" coordsize="139,139">
              <v:shape style="position:absolute;left:13154;top:5697;width:139;height:139" coordorigin="13154,5697" coordsize="139,139" path="m13224,5697l13293,5767,13224,5836,13154,5767,13224,5697xe" filled="f" stroked="t" strokeweight=".75pt" strokecolor="#497DBA">
                <v:path arrowok="t"/>
              </v:shape>
            </v:group>
            <v:group style="position:absolute;left:13584;top:5697;width:139;height:139" coordorigin="13584,5697" coordsize="139,139">
              <v:shape style="position:absolute;left:13584;top:5697;width:139;height:139" coordorigin="13584,5697" coordsize="139,139" path="m13654,5697l13584,5767,13654,5836,13723,5767,13654,5697e" filled="t" fillcolor="#4F81BC" stroked="f">
                <v:path arrowok="t"/>
                <v:fill/>
              </v:shape>
            </v:group>
            <v:group style="position:absolute;left:13584;top:5697;width:139;height:139" coordorigin="13584,5697" coordsize="139,139">
              <v:shape style="position:absolute;left:13584;top:5697;width:139;height:139" coordorigin="13584,5697" coordsize="139,139" path="m13654,5697l13723,5767,13654,5836,13584,5767,13654,5697xe" filled="f" stroked="t" strokeweight=".75pt" strokecolor="#497DBA">
                <v:path arrowok="t"/>
              </v:shape>
            </v:group>
            <v:group style="position:absolute;left:14011;top:5697;width:139;height:139" coordorigin="14011,5697" coordsize="139,139">
              <v:shape style="position:absolute;left:14011;top:5697;width:139;height:139" coordorigin="14011,5697" coordsize="139,139" path="m14081,5697l14011,5767,14081,5836,14150,5767,14081,5697e" filled="t" fillcolor="#4F81BC" stroked="f">
                <v:path arrowok="t"/>
                <v:fill/>
              </v:shape>
            </v:group>
            <v:group style="position:absolute;left:14011;top:5697;width:139;height:139" coordorigin="14011,5697" coordsize="139,139">
              <v:shape style="position:absolute;left:14011;top:5697;width:139;height:139" coordorigin="14011,5697" coordsize="139,139" path="m14081,5697l14150,5767,14081,5836,14011,5767,14081,5697xe" filled="f" stroked="t" strokeweight=".75pt" strokecolor="#497DBA">
                <v:path arrowok="t"/>
              </v:shape>
            </v:group>
            <v:group style="position:absolute;left:14438;top:5697;width:139;height:139" coordorigin="14438,5697" coordsize="139,139">
              <v:shape style="position:absolute;left:14438;top:5697;width:139;height:139" coordorigin="14438,5697" coordsize="139,139" path="m14508,5697l14438,5767,14508,5836,14577,5767,14508,5697e" filled="t" fillcolor="#4F81BC" stroked="f">
                <v:path arrowok="t"/>
                <v:fill/>
              </v:shape>
            </v:group>
            <v:group style="position:absolute;left:14438;top:5697;width:139;height:139" coordorigin="14438,5697" coordsize="139,139">
              <v:shape style="position:absolute;left:14438;top:5697;width:139;height:139" coordorigin="14438,5697" coordsize="139,139" path="m14508,5697l14577,5767,14508,5836,14438,5767,14508,5697xe" filled="f" stroked="t" strokeweight=".75pt" strokecolor="#497DBA">
                <v:path arrowok="t"/>
              </v:shape>
            </v:group>
            <v:group style="position:absolute;left:14868;top:5697;width:139;height:139" coordorigin="14868,5697" coordsize="139,139">
              <v:shape style="position:absolute;left:14868;top:5697;width:139;height:139" coordorigin="14868,5697" coordsize="139,139" path="m14938,5697l14868,5767,14938,5836,15007,5767,14938,5697e" filled="t" fillcolor="#4F81BC" stroked="f">
                <v:path arrowok="t"/>
                <v:fill/>
              </v:shape>
            </v:group>
            <v:group style="position:absolute;left:14868;top:5697;width:139;height:139" coordorigin="14868,5697" coordsize="139,139">
              <v:shape style="position:absolute;left:14868;top:5697;width:139;height:139" coordorigin="14868,5697" coordsize="139,139" path="m14938,5697l15007,5767,14938,5836,14868,5767,14938,5697xe" filled="f" stroked="t" strokeweight=".75pt" strokecolor="#497DBA">
                <v:path arrowok="t"/>
              </v:shape>
            </v:group>
            <v:group style="position:absolute;left:15295;top:5697;width:139;height:139" coordorigin="15295,5697" coordsize="139,139">
              <v:shape style="position:absolute;left:15295;top:5697;width:139;height:139" coordorigin="15295,5697" coordsize="139,139" path="m15365,5697l15295,5767,15365,5836,15434,5767,15365,5697e" filled="t" fillcolor="#4F81BC" stroked="f">
                <v:path arrowok="t"/>
                <v:fill/>
              </v:shape>
            </v:group>
            <v:group style="position:absolute;left:15295;top:5697;width:139;height:139" coordorigin="15295,5697" coordsize="139,139">
              <v:shape style="position:absolute;left:15295;top:5697;width:139;height:139" coordorigin="15295,5697" coordsize="139,139" path="m15365,5697l15434,5767,15365,5836,15295,5767,15365,5697xe" filled="f" stroked="t" strokeweight=".75pt" strokecolor="#497DBA">
                <v:path arrowok="t"/>
              </v:shape>
            </v:group>
            <v:group style="position:absolute;left:15722;top:5697;width:139;height:139" coordorigin="15722,5697" coordsize="139,139">
              <v:shape style="position:absolute;left:15722;top:5697;width:139;height:139" coordorigin="15722,5697" coordsize="139,139" path="m15792,5697l15722,5767,15792,5836,15861,5767,15792,5697e" filled="t" fillcolor="#4F81BC" stroked="f">
                <v:path arrowok="t"/>
                <v:fill/>
              </v:shape>
            </v:group>
            <v:group style="position:absolute;left:15722;top:5697;width:139;height:139" coordorigin="15722,5697" coordsize="139,139">
              <v:shape style="position:absolute;left:15722;top:5697;width:139;height:139" coordorigin="15722,5697" coordsize="139,139" path="m15792,5697l15861,5767,15792,5836,15722,5767,15792,5697xe" filled="f" stroked="t" strokeweight=".75pt" strokecolor="#497DBA">
                <v:path arrowok="t"/>
              </v:shape>
            </v:group>
            <v:group style="position:absolute;left:16152;top:5697;width:139;height:139" coordorigin="16152,5697" coordsize="139,139">
              <v:shape style="position:absolute;left:16152;top:5697;width:139;height:139" coordorigin="16152,5697" coordsize="139,139" path="m16222,5697l16152,5767,16222,5836,16291,5767,16222,5697e" filled="t" fillcolor="#4F81BC" stroked="f">
                <v:path arrowok="t"/>
                <v:fill/>
              </v:shape>
            </v:group>
            <v:group style="position:absolute;left:16152;top:5697;width:139;height:139" coordorigin="16152,5697" coordsize="139,139">
              <v:shape style="position:absolute;left:16152;top:5697;width:139;height:139" coordorigin="16152,5697" coordsize="139,139" path="m16222,5697l16291,5767,16222,5836,16152,5767,16222,5697xe" filled="f" stroked="t" strokeweight=".75pt" strokecolor="#497DBA">
                <v:path arrowok="t"/>
              </v:shape>
            </v:group>
            <v:group style="position:absolute;left:16579;top:5697;width:139;height:139" coordorigin="16579,5697" coordsize="139,139">
              <v:shape style="position:absolute;left:16579;top:5697;width:139;height:139" coordorigin="16579,5697" coordsize="139,139" path="m16649,5697l16579,5767,16649,5836,16718,5767,16649,5697e" filled="t" fillcolor="#4F81BC" stroked="f">
                <v:path arrowok="t"/>
                <v:fill/>
              </v:shape>
            </v:group>
            <v:group style="position:absolute;left:16579;top:5697;width:139;height:139" coordorigin="16579,5697" coordsize="139,139">
              <v:shape style="position:absolute;left:16579;top:5697;width:139;height:139" coordorigin="16579,5697" coordsize="139,139" path="m16649,5697l16718,5767,16649,5836,16579,5767,16649,5697xe" filled="f" stroked="t" strokeweight=".75pt" strokecolor="#497DBA">
                <v:path arrowok="t"/>
              </v:shape>
            </v:group>
            <v:group style="position:absolute;left:17006;top:5697;width:139;height:139" coordorigin="17006,5697" coordsize="139,139">
              <v:shape style="position:absolute;left:17006;top:5697;width:139;height:139" coordorigin="17006,5697" coordsize="139,139" path="m17076,5697l17006,5767,17076,5836,17145,5767,17076,5697e" filled="t" fillcolor="#4F81BC" stroked="f">
                <v:path arrowok="t"/>
                <v:fill/>
              </v:shape>
            </v:group>
            <v:group style="position:absolute;left:17006;top:5697;width:139;height:139" coordorigin="17006,5697" coordsize="139,139">
              <v:shape style="position:absolute;left:17006;top:5697;width:139;height:139" coordorigin="17006,5697" coordsize="139,139" path="m17076,5697l17145,5767,17076,5836,17006,5767,17076,5697xe" filled="f" stroked="t" strokeweight=".75pt" strokecolor="#497DBA">
                <v:path arrowok="t"/>
              </v:shape>
            </v:group>
            <v:group style="position:absolute;left:17436;top:5697;width:139;height:139" coordorigin="17436,5697" coordsize="139,139">
              <v:shape style="position:absolute;left:17436;top:5697;width:139;height:139" coordorigin="17436,5697" coordsize="139,139" path="m17506,5697l17436,5767,17506,5836,17575,5767,17506,5697e" filled="t" fillcolor="#4F81BC" stroked="f">
                <v:path arrowok="t"/>
                <v:fill/>
              </v:shape>
            </v:group>
            <v:group style="position:absolute;left:17436;top:5697;width:139;height:139" coordorigin="17436,5697" coordsize="139,139">
              <v:shape style="position:absolute;left:17436;top:5697;width:139;height:139" coordorigin="17436,5697" coordsize="139,139" path="m17506,5697l17575,5767,17506,5836,17436,5767,17506,5697xe" filled="f" stroked="t" strokeweight=".75pt" strokecolor="#497DBA">
                <v:path arrowok="t"/>
              </v:shape>
            </v:group>
            <v:group style="position:absolute;left:17863;top:5697;width:139;height:139" coordorigin="17863,5697" coordsize="139,139">
              <v:shape style="position:absolute;left:17863;top:5697;width:139;height:139" coordorigin="17863,5697" coordsize="139,139" path="m17933,5697l17863,5767,17933,5836,18002,5767,17933,5697e" filled="t" fillcolor="#4F81BC" stroked="f">
                <v:path arrowok="t"/>
                <v:fill/>
              </v:shape>
            </v:group>
            <v:group style="position:absolute;left:17863;top:5697;width:139;height:139" coordorigin="17863,5697" coordsize="139,139">
              <v:shape style="position:absolute;left:17863;top:5697;width:139;height:139" coordorigin="17863,5697" coordsize="139,139" path="m17933,5697l18002,5767,17933,5836,17863,5767,17933,5697xe" filled="f" stroked="t" strokeweight=".75pt" strokecolor="#497DBA">
                <v:path arrowok="t"/>
              </v:shape>
            </v:group>
            <v:group style="position:absolute;left:18290;top:5697;width:139;height:139" coordorigin="18290,5697" coordsize="139,139">
              <v:shape style="position:absolute;left:18290;top:5697;width:139;height:139" coordorigin="18290,5697" coordsize="139,139" path="m18360,5697l18290,5767,18360,5836,18429,5767,18360,5697e" filled="t" fillcolor="#4F81BC" stroked="f">
                <v:path arrowok="t"/>
                <v:fill/>
              </v:shape>
            </v:group>
            <v:group style="position:absolute;left:18290;top:5697;width:139;height:139" coordorigin="18290,5697" coordsize="139,139">
              <v:shape style="position:absolute;left:18290;top:5697;width:139;height:139" coordorigin="18290,5697" coordsize="139,139" path="m18360,5697l18429,5767,18360,5836,18290,5767,18360,5697xe" filled="f" stroked="t" strokeweight=".75pt" strokecolor="#497DBA">
                <v:path arrowok="t"/>
              </v:shape>
            </v:group>
            <v:group style="position:absolute;left:18720;top:5697;width:139;height:139" coordorigin="18720,5697" coordsize="139,139">
              <v:shape style="position:absolute;left:18720;top:5697;width:139;height:139" coordorigin="18720,5697" coordsize="139,139" path="m18790,5697l18720,5767,18790,5836,18859,5767,18790,5697e" filled="t" fillcolor="#4F81BC" stroked="f">
                <v:path arrowok="t"/>
                <v:fill/>
              </v:shape>
            </v:group>
            <v:group style="position:absolute;left:18720;top:5697;width:139;height:139" coordorigin="18720,5697" coordsize="139,139">
              <v:shape style="position:absolute;left:18720;top:5697;width:139;height:139" coordorigin="18720,5697" coordsize="139,139" path="m18790,5697l18859,5767,18790,5836,18720,5767,18790,5697xe" filled="f" stroked="t" strokeweight=".75pt" strokecolor="#497DBA">
                <v:path arrowok="t"/>
              </v:shape>
            </v:group>
            <v:group style="position:absolute;left:10366;top:6401;width:384;height:2" coordorigin="10366,6401" coordsize="384,2">
              <v:shape style="position:absolute;left:10366;top:6401;width:384;height:2" coordorigin="10366,6401" coordsize="384,0" path="m10366,6401l10750,6401e" filled="f" stroked="t" strokeweight="2.16pt" strokecolor="#F9C090">
                <v:path arrowok="t"/>
              </v:shape>
            </v:group>
            <v:group style="position:absolute;left:10507;top:6352;width:101;height:97" coordorigin="10507,6352" coordsize="101,97">
              <v:shape style="position:absolute;left:10507;top:6352;width:101;height:97" coordorigin="10507,6352" coordsize="101,97" path="m10544,6352l10525,6363,10512,6380,10507,6403,10512,6422,10524,6437,10544,6447,10570,6450,10590,6440,10603,6423,10608,6401,10608,6398,10603,6379,10590,6364,10570,6355,10544,6352e" filled="t" fillcolor="#F9C090" stroked="f">
                <v:path arrowok="t"/>
                <v:fill/>
              </v:shape>
            </v:group>
            <v:group style="position:absolute;left:10507;top:6352;width:101;height:97" coordorigin="10507,6352" coordsize="101,97">
              <v:shape style="position:absolute;left:10507;top:6352;width:101;height:97" coordorigin="10507,6352" coordsize="101,97" path="m10608,6401l10603,6423,10590,6440,10570,6450,10544,6447,10524,6437,10512,6422,10507,6403,10512,6380,10525,6363,10544,6352,10570,6355,10590,6364,10603,6379,10608,6398,10608,6401xe" filled="f" stroked="t" strokeweight=".72pt" strokecolor="#F9C090">
                <v:path arrowok="t"/>
              </v:shape>
            </v:group>
            <v:group style="position:absolute;left:11345;top:6401;width:384;height:2" coordorigin="11345,6401" coordsize="384,2">
              <v:shape style="position:absolute;left:11345;top:6401;width:384;height:2" coordorigin="11345,6401" coordsize="384,0" path="m11345,6401l11729,6401e" filled="f" stroked="t" strokeweight="2.16pt" strokecolor="#9BBA58">
                <v:path arrowok="t"/>
              </v:shape>
            </v:group>
            <v:group style="position:absolute;left:11486;top:6352;width:101;height:97" coordorigin="11486,6352" coordsize="101,97">
              <v:shape style="position:absolute;left:11486;top:6352;width:101;height:97" coordorigin="11486,6352" coordsize="101,97" path="m11523,6352l11504,6363,11491,6380,11486,6403,11491,6422,11503,6437,11523,6447,11550,6450,11569,6440,11582,6423,11587,6401,11587,6398,11582,6379,11570,6364,11550,6355,11523,6352e" filled="t" fillcolor="#9BBA58" stroked="f">
                <v:path arrowok="t"/>
                <v:fill/>
              </v:shape>
            </v:group>
            <v:group style="position:absolute;left:11486;top:6352;width:101;height:97" coordorigin="11486,6352" coordsize="101,97">
              <v:shape style="position:absolute;left:11486;top:6352;width:101;height:97" coordorigin="11486,6352" coordsize="101,97" path="m11587,6401l11582,6423,11569,6440,11550,6450,11523,6447,11503,6437,11491,6422,11486,6403,11491,6380,11504,6363,11523,6352,11550,6355,11570,6364,11582,6379,11587,6398,11587,6401xe" filled="f" stroked="t" strokeweight=".72pt" strokecolor="#9BBA58">
                <v:path arrowok="t"/>
              </v:shape>
            </v:group>
            <v:group style="position:absolute;left:12324;top:6401;width:384;height:2" coordorigin="12324,6401" coordsize="384,2">
              <v:shape style="position:absolute;left:12324;top:6401;width:384;height:2" coordorigin="12324,6401" coordsize="384,0" path="m12324,6401l12708,6401e" filled="f" stroked="t" strokeweight="2.16pt" strokecolor="#7C5F9F">
                <v:path arrowok="t"/>
              </v:shape>
            </v:group>
            <v:group style="position:absolute;left:12468;top:6350;width:98;height:101" coordorigin="12468,6350" coordsize="98,101">
              <v:shape style="position:absolute;left:12468;top:6350;width:98;height:101" coordorigin="12468,6350" coordsize="98,101" path="m12517,6401l12468,6451,12566,6451,12517,6401e" filled="t" fillcolor="#8063A1" stroked="f">
                <v:path arrowok="t"/>
                <v:fill/>
              </v:shape>
              <v:shape style="position:absolute;left:12468;top:6350;width:98;height:101" coordorigin="12468,6350" coordsize="98,101" path="m12566,6350l12468,6350,12517,6401,12566,6350e" filled="t" fillcolor="#8063A1" stroked="f">
                <v:path arrowok="t"/>
                <v:fill/>
              </v:shape>
            </v:group>
            <v:group style="position:absolute;left:12468;top:6350;width:98;height:101" coordorigin="12468,6350" coordsize="98,101">
              <v:shape style="position:absolute;left:12468;top:6350;width:98;height:101" coordorigin="12468,6350" coordsize="98,101" path="m12566,6451l12468,6350e" filled="f" stroked="t" strokeweight=".72pt" strokecolor="#7C5F9F">
                <v:path arrowok="t"/>
              </v:shape>
            </v:group>
            <v:group style="position:absolute;left:12468;top:6350;width:98;height:101" coordorigin="12468,6350" coordsize="98,101">
              <v:shape style="position:absolute;left:12468;top:6350;width:98;height:101" coordorigin="12468,6350" coordsize="98,101" path="m12468,6451l12566,6350e" filled="f" stroked="t" strokeweight=".72pt" strokecolor="#7C5F9F">
                <v:path arrowok="t"/>
              </v:shape>
            </v:group>
            <v:group style="position:absolute;left:13306;top:6401;width:384;height:2" coordorigin="13306,6401" coordsize="384,2">
              <v:shape style="position:absolute;left:13306;top:6401;width:384;height:2" coordorigin="13306,6401" coordsize="384,0" path="m13306,6401l13690,6401e" filled="f" stroked="t" strokeweight="2.16pt" strokecolor="#497DBA">
                <v:path arrowok="t"/>
              </v:shape>
            </v:group>
            <v:group style="position:absolute;left:13447;top:6351;width:100;height:100" coordorigin="13447,6351" coordsize="100,100">
              <v:shape style="position:absolute;left:13447;top:6351;width:100;height:100" coordorigin="13447,6351" coordsize="100,100" path="m13497,6351l13447,6401,13497,6451,13547,6401,13497,6351e" filled="t" fillcolor="#4F81BC" stroked="f">
                <v:path arrowok="t"/>
                <v:fill/>
              </v:shape>
            </v:group>
            <v:group style="position:absolute;left:13447;top:6351;width:100;height:100" coordorigin="13447,6351" coordsize="100,100">
              <v:shape style="position:absolute;left:13447;top:6351;width:100;height:100" coordorigin="13447,6351" coordsize="100,100" path="m13497,6351l13547,6401,13497,6451,13447,6401,13497,6351e" filled="f" stroked="t" strokeweight=".72pt" strokecolor="#497DBA">
                <v:path arrowok="t"/>
              </v:shape>
            </v:group>
            <v:group style="position:absolute;left:5165;top:1570;width:14059;height:5120" coordorigin="5165,1570" coordsize="14059,5120">
              <v:shape style="position:absolute;left:5165;top:1570;width:14059;height:5120" coordorigin="5165,1570" coordsize="14059,5120" path="m5165,6690l19224,6690,19224,1570,5165,1570,5165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16.789995pt;mso-position-horizontal-relative:page;mso-position-vertical-relative:page;z-index:-1194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133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J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UL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2456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8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4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6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4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95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58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4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60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85" w:right="22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80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4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0" w:top="760" w:bottom="280" w:left="260" w:right="500"/>
          <w:headerReference w:type="default" r:id="rId16"/>
          <w:footerReference w:type="default" r:id="rId17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7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g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t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5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5389" w:space="3897"/>
            <w:col w:w="10114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06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29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6" w:lineRule="exact"/>
        <w:ind w:left="5722" w:right="-20"/>
        <w:jc w:val="left"/>
        <w:tabs>
          <w:tab w:pos="6140" w:val="left"/>
          <w:tab w:pos="6560" w:val="left"/>
          <w:tab w:pos="6980" w:val="left"/>
          <w:tab w:pos="7420" w:val="left"/>
          <w:tab w:pos="7840" w:val="left"/>
          <w:tab w:pos="8260" w:val="left"/>
          <w:tab w:pos="8700" w:val="left"/>
          <w:tab w:pos="9120" w:val="left"/>
          <w:tab w:pos="9500" w:val="left"/>
          <w:tab w:pos="9920" w:val="left"/>
          <w:tab w:pos="10340" w:val="left"/>
          <w:tab w:pos="10780" w:val="left"/>
          <w:tab w:pos="11200" w:val="left"/>
          <w:tab w:pos="11620" w:val="left"/>
          <w:tab w:pos="12040" w:val="left"/>
          <w:tab w:pos="12480" w:val="left"/>
          <w:tab w:pos="12900" w:val="left"/>
          <w:tab w:pos="13320" w:val="left"/>
          <w:tab w:pos="13760" w:val="left"/>
          <w:tab w:pos="14180" w:val="left"/>
          <w:tab w:pos="14600" w:val="left"/>
          <w:tab w:pos="15020" w:val="left"/>
          <w:tab w:pos="15460" w:val="left"/>
          <w:tab w:pos="15880" w:val="left"/>
          <w:tab w:pos="16300" w:val="left"/>
          <w:tab w:pos="16740" w:val="left"/>
          <w:tab w:pos="17160" w:val="left"/>
          <w:tab w:pos="17580" w:val="left"/>
          <w:tab w:pos="18000" w:val="left"/>
          <w:tab w:pos="184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31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35" w:after="0" w:line="240" w:lineRule="auto"/>
        <w:ind w:left="5021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678" w:space="892"/>
            <w:col w:w="883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61.825012pt;margin-top:78.105003pt;width:699.75pt;height:256.75pt;mso-position-horizontal-relative:page;mso-position-vertical-relative:page;z-index:-11943" coordorigin="5237,1562" coordsize="13995,5135">
            <v:group style="position:absolute;left:5815;top:5275;width:13188;height:2" coordorigin="5815,5275" coordsize="13188,2">
              <v:shape style="position:absolute;left:5815;top:5275;width:13188;height:2" coordorigin="5815,5275" coordsize="13188,0" path="m5815,5275l19003,5275e" filled="f" stroked="t" strokeweight=".72pt" strokecolor="#D9D9D9">
                <v:path arrowok="t"/>
              </v:shape>
            </v:group>
            <v:group style="position:absolute;left:5815;top:4781;width:13188;height:2" coordorigin="5815,4781" coordsize="13188,2">
              <v:shape style="position:absolute;left:5815;top:4781;width:13188;height:2" coordorigin="5815,4781" coordsize="13188,0" path="m5815,4781l19003,4781e" filled="f" stroked="t" strokeweight=".72pt" strokecolor="#D9D9D9">
                <v:path arrowok="t"/>
              </v:shape>
            </v:group>
            <v:group style="position:absolute;left:5815;top:4286;width:13188;height:2" coordorigin="5815,4286" coordsize="13188,2">
              <v:shape style="position:absolute;left:5815;top:4286;width:13188;height:2" coordorigin="5815,4286" coordsize="13188,0" path="m5815,4286l19003,4286e" filled="f" stroked="t" strokeweight=".72pt" strokecolor="#D9D9D9">
                <v:path arrowok="t"/>
              </v:shape>
            </v:group>
            <v:group style="position:absolute;left:5815;top:3792;width:13188;height:2" coordorigin="5815,3792" coordsize="13188,2">
              <v:shape style="position:absolute;left:5815;top:3792;width:13188;height:2" coordorigin="5815,3792" coordsize="13188,0" path="m5815,3792l19003,3792e" filled="f" stroked="t" strokeweight=".72pt" strokecolor="#D9D9D9">
                <v:path arrowok="t"/>
              </v:shape>
            </v:group>
            <v:group style="position:absolute;left:5815;top:3300;width:13188;height:2" coordorigin="5815,3300" coordsize="13188,2">
              <v:shape style="position:absolute;left:5815;top:3300;width:13188;height:2" coordorigin="5815,3300" coordsize="13188,0" path="m5815,3300l19003,3300e" filled="f" stroked="t" strokeweight=".72pt" strokecolor="#D9D9D9">
                <v:path arrowok="t"/>
              </v:shape>
            </v:group>
            <v:group style="position:absolute;left:6026;top:3300;width:12766;height:1037" coordorigin="6026,3300" coordsize="12766,1037">
              <v:shape style="position:absolute;left:6026;top:3300;width:12766;height:1037" coordorigin="6026,3300" coordsize="12766,1037" path="m6026,4066l6454,3991,6878,3941,7303,3497,7728,3768,8155,3718,8580,3768,9005,3571,9432,3866,9857,3941,10282,4212,10706,3619,11134,3718,11558,3991,11983,3595,12410,4337,12835,3818,13260,4015,13685,3545,14112,3866,14537,3768,14962,3917,15386,3670,15814,3300,16238,3818,16663,3965,17090,4039,17515,3965,17940,3792,18365,3842,18792,3965e" filled="f" stroked="t" strokeweight="2.16pt" strokecolor="#F9C090">
                <v:path arrowok="t"/>
              </v:shape>
            </v:group>
            <v:group style="position:absolute;left:5976;top:4015;width:101;height:97" coordorigin="5976,4015" coordsize="101,97">
              <v:shape style="position:absolute;left:5976;top:4015;width:101;height:97" coordorigin="5976,4015" coordsize="101,97" path="m6012,4015l5994,4025,5981,4042,5976,4065,5981,4084,5993,4099,6013,4109,6039,4112,6059,4102,6072,4085,6077,4063,6077,4060,6072,4042,6059,4027,6039,4017,6012,4015e" filled="t" fillcolor="#F9C090" stroked="f">
                <v:path arrowok="t"/>
                <v:fill/>
              </v:shape>
            </v:group>
            <v:group style="position:absolute;left:5976;top:4015;width:101;height:97" coordorigin="5976,4015" coordsize="101,97">
              <v:shape style="position:absolute;left:5976;top:4015;width:101;height:97" coordorigin="5976,4015" coordsize="101,97" path="m6077,4063l6072,4085,6059,4102,6039,4112,6013,4109,5993,4099,5981,4084,5976,4065,5981,4042,5994,4025,6012,4015,6039,4017,6059,4027,6072,4042,6077,4060,6077,4063xe" filled="f" stroked="t" strokeweight=".75pt" strokecolor="#F9C090">
                <v:path arrowok="t"/>
              </v:shape>
            </v:group>
            <v:group style="position:absolute;left:6401;top:3940;width:101;height:97" coordorigin="6401,3940" coordsize="101,97">
              <v:shape style="position:absolute;left:6401;top:3940;width:101;height:97" coordorigin="6401,3940" coordsize="101,97" path="m6437,3940l6418,3951,6406,3968,6401,3991,6406,4010,6418,4025,6437,4035,6464,4038,6483,4028,6497,4011,6502,3989,6502,3986,6496,3967,6484,3952,6464,3943,6437,3940e" filled="t" fillcolor="#F9C090" stroked="f">
                <v:path arrowok="t"/>
                <v:fill/>
              </v:shape>
            </v:group>
            <v:group style="position:absolute;left:6401;top:3940;width:101;height:97" coordorigin="6401,3940" coordsize="101,97">
              <v:shape style="position:absolute;left:6401;top:3940;width:101;height:97" coordorigin="6401,3940" coordsize="101,97" path="m6502,3989l6497,4011,6483,4028,6464,4038,6437,4035,6418,4025,6406,4010,6401,3991,6406,3968,6418,3951,6437,3940,6464,3943,6484,3952,6496,3967,6502,3986,6502,3989xe" filled="f" stroked="t" strokeweight=".75pt" strokecolor="#F9C090">
                <v:path arrowok="t"/>
              </v:shape>
            </v:group>
            <v:group style="position:absolute;left:6826;top:3892;width:101;height:97" coordorigin="6826,3892" coordsize="101,97">
              <v:shape style="position:absolute;left:6826;top:3892;width:101;height:97" coordorigin="6826,3892" coordsize="101,97" path="m6862,3892l6843,3903,6830,3920,6826,3943,6830,3962,6843,3977,6862,3987,6889,3990,6908,3980,6921,3963,6926,3941,6926,3938,6921,3919,6909,3904,6889,3895,6862,3892e" filled="t" fillcolor="#F9C090" stroked="f">
                <v:path arrowok="t"/>
                <v:fill/>
              </v:shape>
            </v:group>
            <v:group style="position:absolute;left:6826;top:3892;width:101;height:97" coordorigin="6826,3892" coordsize="101,97">
              <v:shape style="position:absolute;left:6826;top:3892;width:101;height:97" coordorigin="6826,3892" coordsize="101,97" path="m6926,3941l6921,3963,6908,3980,6889,3990,6862,3987,6843,3977,6830,3962,6826,3943,6830,3920,6843,3903,6862,3892,6889,3895,6909,3904,6921,3919,6926,3938,6926,3941xe" filled="f" stroked="t" strokeweight=".75pt" strokecolor="#F9C090">
                <v:path arrowok="t"/>
              </v:shape>
            </v:group>
            <v:group style="position:absolute;left:7253;top:3446;width:101;height:97" coordorigin="7253,3446" coordsize="101,97">
              <v:shape style="position:absolute;left:7253;top:3446;width:101;height:97" coordorigin="7253,3446" coordsize="101,97" path="m7289,3446l7270,3456,7258,3474,7253,3496,7258,3515,7270,3530,7289,3540,7316,3543,7335,3533,7349,3516,7354,3494,7354,3491,7348,3473,7336,3458,7316,3449,7289,3446e" filled="t" fillcolor="#F9C090" stroked="f">
                <v:path arrowok="t"/>
                <v:fill/>
              </v:shape>
            </v:group>
            <v:group style="position:absolute;left:7253;top:3446;width:101;height:97" coordorigin="7253,3446" coordsize="101,97">
              <v:shape style="position:absolute;left:7253;top:3446;width:101;height:97" coordorigin="7253,3446" coordsize="101,97" path="m7354,3494l7349,3516,7335,3533,7316,3543,7289,3540,7270,3530,7258,3515,7253,3496,7258,3474,7270,3456,7289,3446,7316,3449,7336,3458,7348,3473,7354,3491,7354,3494xe" filled="f" stroked="t" strokeweight=".75pt" strokecolor="#F9C090">
                <v:path arrowok="t"/>
              </v:shape>
            </v:group>
            <v:group style="position:absolute;left:7678;top:3720;width:101;height:97" coordorigin="7678,3720" coordsize="101,97">
              <v:shape style="position:absolute;left:7678;top:3720;width:101;height:97" coordorigin="7678,3720" coordsize="101,97" path="m7714,3720l7695,3730,7682,3747,7678,3770,7682,3789,7695,3804,7714,3814,7741,3817,7760,3807,7773,3790,7778,3768,7778,3765,7773,3747,7761,3732,7741,3722,7714,3720e" filled="t" fillcolor="#F9C090" stroked="f">
                <v:path arrowok="t"/>
                <v:fill/>
              </v:shape>
            </v:group>
            <v:group style="position:absolute;left:7678;top:3720;width:101;height:97" coordorigin="7678,3720" coordsize="101,97">
              <v:shape style="position:absolute;left:7678;top:3720;width:101;height:97" coordorigin="7678,3720" coordsize="101,97" path="m7778,3768l7773,3790,7760,3807,7741,3817,7714,3814,7695,3804,7682,3789,7678,3770,7682,3747,7695,3730,7714,3720,7741,3722,7761,3732,7773,3747,7778,3765,7778,3768xe" filled="f" stroked="t" strokeweight=".75pt" strokecolor="#F9C090">
                <v:path arrowok="t"/>
              </v:shape>
            </v:group>
            <v:group style="position:absolute;left:8102;top:3669;width:101;height:97" coordorigin="8102,3669" coordsize="101,97">
              <v:shape style="position:absolute;left:8102;top:3669;width:101;height:97" coordorigin="8102,3669" coordsize="101,97" path="m8139,3669l8120,3679,8107,3697,8102,3719,8107,3738,8119,3754,8139,3764,8166,3766,8185,3756,8198,3739,8203,3718,8203,3715,8198,3696,8186,3681,8166,3672,8139,3669e" filled="t" fillcolor="#F9C090" stroked="f">
                <v:path arrowok="t"/>
                <v:fill/>
              </v:shape>
            </v:group>
            <v:group style="position:absolute;left:8102;top:3669;width:101;height:97" coordorigin="8102,3669" coordsize="101,97">
              <v:shape style="position:absolute;left:8102;top:3669;width:101;height:97" coordorigin="8102,3669" coordsize="101,97" path="m8203,3718l8198,3739,8185,3756,8166,3766,8139,3764,8119,3754,8107,3738,8102,3719,8107,3697,8120,3679,8139,3669,8166,3672,8186,3681,8198,3696,8203,3715,8203,3718xe" filled="f" stroked="t" strokeweight=".75pt" strokecolor="#F9C090">
                <v:path arrowok="t"/>
              </v:shape>
            </v:group>
            <v:group style="position:absolute;left:8530;top:3720;width:101;height:97" coordorigin="8530,3720" coordsize="101,97">
              <v:shape style="position:absolute;left:8530;top:3720;width:101;height:97" coordorigin="8530,3720" coordsize="101,97" path="m8566,3720l8547,3730,8534,3747,8530,3770,8534,3789,8547,3804,8566,3814,8593,3817,8612,3807,8625,3790,8630,3768,8630,3765,8625,3747,8613,3732,8593,3722,8566,3720e" filled="t" fillcolor="#F9C090" stroked="f">
                <v:path arrowok="t"/>
                <v:fill/>
              </v:shape>
            </v:group>
            <v:group style="position:absolute;left:8530;top:3720;width:101;height:97" coordorigin="8530,3720" coordsize="101,97">
              <v:shape style="position:absolute;left:8530;top:3720;width:101;height:97" coordorigin="8530,3720" coordsize="101,97" path="m8630,3768l8625,3790,8612,3807,8593,3817,8566,3814,8547,3804,8534,3789,8530,3770,8534,3747,8547,3730,8566,3720,8593,3722,8613,3732,8625,3747,8630,3765,8630,3768xe" filled="f" stroked="t" strokeweight=".75pt" strokecolor="#F9C090">
                <v:path arrowok="t"/>
              </v:shape>
            </v:group>
            <v:group style="position:absolute;left:8954;top:3520;width:101;height:97" coordorigin="8954,3520" coordsize="101,97">
              <v:shape style="position:absolute;left:8954;top:3520;width:101;height:97" coordorigin="8954,3520" coordsize="101,97" path="m8991,3520l8972,3531,8959,3548,8954,3571,8959,3590,8971,3605,8991,3615,9018,3618,9037,3608,9050,3591,9055,3569,9055,3566,9050,3547,9038,3532,9018,3523,8991,3520e" filled="t" fillcolor="#F9C090" stroked="f">
                <v:path arrowok="t"/>
                <v:fill/>
              </v:shape>
            </v:group>
            <v:group style="position:absolute;left:8954;top:3520;width:101;height:97" coordorigin="8954,3520" coordsize="101,97">
              <v:shape style="position:absolute;left:8954;top:3520;width:101;height:97" coordorigin="8954,3520" coordsize="101,97" path="m9055,3569l9050,3591,9037,3608,9018,3618,8991,3615,8971,3605,8959,3590,8954,3571,8959,3548,8972,3531,8991,3520,9018,3523,9038,3532,9050,3547,9055,3566,9055,3569xe" filled="f" stroked="t" strokeweight=".75pt" strokecolor="#F9C090">
                <v:path arrowok="t"/>
              </v:shape>
            </v:group>
            <v:group style="position:absolute;left:9379;top:3818;width:101;height:97" coordorigin="9379,3818" coordsize="101,97">
              <v:shape style="position:absolute;left:9379;top:3818;width:101;height:97" coordorigin="9379,3818" coordsize="101,97" path="m9416,3818l9397,3828,9384,3846,9379,3868,9384,3887,9396,3902,9416,3912,9442,3915,9462,3905,9475,3888,9480,3866,9480,3863,9475,3845,9462,3830,9442,3821,9416,3818e" filled="t" fillcolor="#F9C090" stroked="f">
                <v:path arrowok="t"/>
                <v:fill/>
              </v:shape>
            </v:group>
            <v:group style="position:absolute;left:9379;top:3818;width:101;height:97" coordorigin="9379,3818" coordsize="101,97">
              <v:shape style="position:absolute;left:9379;top:3818;width:101;height:97" coordorigin="9379,3818" coordsize="101,97" path="m9480,3866l9475,3888,9462,3905,9442,3915,9416,3912,9396,3902,9384,3887,9379,3868,9384,3846,9397,3828,9416,3818,9442,3821,9462,3830,9475,3845,9480,3863,9480,3866xe" filled="f" stroked="t" strokeweight=".75pt" strokecolor="#F9C090">
                <v:path arrowok="t"/>
              </v:shape>
            </v:group>
            <v:group style="position:absolute;left:9804;top:3892;width:101;height:97" coordorigin="9804,3892" coordsize="101,97">
              <v:shape style="position:absolute;left:9804;top:3892;width:101;height:97" coordorigin="9804,3892" coordsize="101,97" path="m9840,3892l9822,3903,9809,3920,9804,3943,9809,3962,9821,3977,9841,3987,9867,3990,9887,3980,9900,3963,9905,3941,9905,3938,9900,3919,9887,3904,9867,3895,9840,3892e" filled="t" fillcolor="#F9C090" stroked="f">
                <v:path arrowok="t"/>
                <v:fill/>
              </v:shape>
            </v:group>
            <v:group style="position:absolute;left:9804;top:3892;width:101;height:97" coordorigin="9804,3892" coordsize="101,97">
              <v:shape style="position:absolute;left:9804;top:3892;width:101;height:97" coordorigin="9804,3892" coordsize="101,97" path="m9905,3941l9900,3963,9887,3980,9867,3990,9841,3987,9821,3977,9809,3962,9804,3943,9809,3920,9822,3903,9840,3892,9867,3895,9887,3904,9900,3919,9905,3938,9905,3941xe" filled="f" stroked="t" strokeweight=".75pt" strokecolor="#F9C090">
                <v:path arrowok="t"/>
              </v:shape>
            </v:group>
            <v:group style="position:absolute;left:10231;top:4164;width:101;height:97" coordorigin="10231,4164" coordsize="101,97">
              <v:shape style="position:absolute;left:10231;top:4164;width:101;height:97" coordorigin="10231,4164" coordsize="101,97" path="m10268,4164l10249,4174,10236,4191,10231,4214,10236,4233,10248,4248,10268,4258,10294,4261,10314,4251,10327,4234,10332,4212,10332,4209,10327,4191,10314,4176,10294,4166,10268,4164e" filled="t" fillcolor="#F9C090" stroked="f">
                <v:path arrowok="t"/>
                <v:fill/>
              </v:shape>
            </v:group>
            <v:group style="position:absolute;left:10231;top:4164;width:101;height:97" coordorigin="10231,4164" coordsize="101,97">
              <v:shape style="position:absolute;left:10231;top:4164;width:101;height:97" coordorigin="10231,4164" coordsize="101,97" path="m10332,4212l10327,4234,10314,4251,10294,4261,10268,4258,10248,4248,10236,4233,10231,4214,10236,4191,10249,4174,10268,4164,10294,4166,10314,4176,10327,4191,10332,4209,10332,4212xe" filled="f" stroked="t" strokeweight=".75pt" strokecolor="#F9C090">
                <v:path arrowok="t"/>
              </v:shape>
            </v:group>
            <v:group style="position:absolute;left:10656;top:3571;width:101;height:97" coordorigin="10656,3571" coordsize="101,97">
              <v:shape style="position:absolute;left:10656;top:3571;width:101;height:97" coordorigin="10656,3571" coordsize="101,97" path="m10692,3571l10674,3581,10661,3598,10656,3621,10661,3640,10673,3655,10693,3665,10719,3668,10739,3658,10752,3641,10757,3619,10757,3616,10752,3598,10739,3583,10719,3573,10692,3571e" filled="t" fillcolor="#F9C090" stroked="f">
                <v:path arrowok="t"/>
                <v:fill/>
              </v:shape>
            </v:group>
            <v:group style="position:absolute;left:10656;top:3571;width:101;height:97" coordorigin="10656,3571" coordsize="101,97">
              <v:shape style="position:absolute;left:10656;top:3571;width:101;height:97" coordorigin="10656,3571" coordsize="101,97" path="m10757,3619l10752,3641,10739,3658,10719,3668,10693,3665,10673,3655,10661,3640,10656,3621,10661,3598,10674,3581,10692,3571,10719,3573,10739,3583,10752,3598,10757,3616,10757,3619xe" filled="f" stroked="t" strokeweight=".75pt" strokecolor="#F9C090">
                <v:path arrowok="t"/>
              </v:shape>
            </v:group>
            <v:group style="position:absolute;left:11081;top:3669;width:101;height:97" coordorigin="11081,3669" coordsize="101,97">
              <v:shape style="position:absolute;left:11081;top:3669;width:101;height:97" coordorigin="11081,3669" coordsize="101,97" path="m11117,3669l11098,3679,11086,3697,11081,3719,11086,3738,11098,3754,11117,3764,11144,3766,11163,3756,11177,3739,11182,3718,11182,3715,11176,3696,11164,3681,11144,3672,11117,3669e" filled="t" fillcolor="#F9C090" stroked="f">
                <v:path arrowok="t"/>
                <v:fill/>
              </v:shape>
            </v:group>
            <v:group style="position:absolute;left:11081;top:3669;width:101;height:97" coordorigin="11081,3669" coordsize="101,97">
              <v:shape style="position:absolute;left:11081;top:3669;width:101;height:97" coordorigin="11081,3669" coordsize="101,97" path="m11182,3718l11177,3739,11163,3756,11144,3766,11117,3764,11098,3754,11086,3738,11081,3719,11086,3697,11098,3679,11117,3669,11144,3672,11164,3681,11176,3696,11182,3715,11182,3718xe" filled="f" stroked="t" strokeweight=".75pt" strokecolor="#F9C090">
                <v:path arrowok="t"/>
              </v:shape>
            </v:group>
            <v:group style="position:absolute;left:11506;top:3940;width:101;height:97" coordorigin="11506,3940" coordsize="101,97">
              <v:shape style="position:absolute;left:11506;top:3940;width:101;height:97" coordorigin="11506,3940" coordsize="101,97" path="m11542,3940l11523,3951,11510,3968,11506,3991,11510,4010,11523,4025,11542,4035,11569,4038,11588,4028,11601,4011,11606,3989,11606,3986,11601,3967,11589,3952,11569,3943,11542,3940e" filled="t" fillcolor="#F9C090" stroked="f">
                <v:path arrowok="t"/>
                <v:fill/>
              </v:shape>
            </v:group>
            <v:group style="position:absolute;left:11506;top:3940;width:101;height:97" coordorigin="11506,3940" coordsize="101,97">
              <v:shape style="position:absolute;left:11506;top:3940;width:101;height:97" coordorigin="11506,3940" coordsize="101,97" path="m11606,3989l11601,4011,11588,4028,11569,4038,11542,4035,11523,4025,11510,4010,11506,3991,11510,3968,11523,3951,11542,3940,11569,3943,11589,3952,11601,3967,11606,3986,11606,3989xe" filled="f" stroked="t" strokeweight=".75pt" strokecolor="#F9C090">
                <v:path arrowok="t"/>
              </v:shape>
            </v:group>
            <v:group style="position:absolute;left:11933;top:3547;width:101;height:97" coordorigin="11933,3547" coordsize="101,97">
              <v:shape style="position:absolute;left:11933;top:3547;width:101;height:97" coordorigin="11933,3547" coordsize="101,97" path="m11969,3547l11950,3557,11938,3574,11933,3597,11938,3616,11950,3631,11969,3641,11996,3644,12015,3634,12029,3617,12034,3595,12034,3592,12028,3574,12016,3559,11996,3549,11969,3547e" filled="t" fillcolor="#F9C090" stroked="f">
                <v:path arrowok="t"/>
                <v:fill/>
              </v:shape>
            </v:group>
            <v:group style="position:absolute;left:11933;top:3547;width:101;height:97" coordorigin="11933,3547" coordsize="101,97">
              <v:shape style="position:absolute;left:11933;top:3547;width:101;height:97" coordorigin="11933,3547" coordsize="101,97" path="m12034,3595l12029,3617,12015,3634,11996,3644,11969,3641,11950,3631,11938,3616,11933,3597,11938,3574,11950,3557,11969,3547,11996,3549,12016,3559,12028,3574,12034,3592,12034,3595xe" filled="f" stroked="t" strokeweight=".75pt" strokecolor="#F9C090">
                <v:path arrowok="t"/>
              </v:shape>
            </v:group>
            <v:group style="position:absolute;left:12358;top:4286;width:101;height:97" coordorigin="12358,4286" coordsize="101,97">
              <v:shape style="position:absolute;left:12358;top:4286;width:101;height:97" coordorigin="12358,4286" coordsize="101,97" path="m12394,4286l12375,4296,12362,4314,12358,4336,12362,4355,12375,4370,12394,4380,12421,4383,12440,4373,12453,4356,12458,4334,12458,4331,12453,4313,12441,4298,12421,4289,12394,4286e" filled="t" fillcolor="#F9C090" stroked="f">
                <v:path arrowok="t"/>
                <v:fill/>
              </v:shape>
            </v:group>
            <v:group style="position:absolute;left:12358;top:4286;width:101;height:97" coordorigin="12358,4286" coordsize="101,97">
              <v:shape style="position:absolute;left:12358;top:4286;width:101;height:97" coordorigin="12358,4286" coordsize="101,97" path="m12458,4334l12453,4356,12440,4373,12421,4383,12394,4380,12375,4370,12362,4355,12358,4336,12362,4314,12375,4296,12394,4286,12421,4289,12441,4298,12453,4313,12458,4331,12458,4334xe" filled="f" stroked="t" strokeweight=".75pt" strokecolor="#F9C090">
                <v:path arrowok="t"/>
              </v:shape>
            </v:group>
            <v:group style="position:absolute;left:12782;top:3768;width:101;height:97" coordorigin="12782,3768" coordsize="101,97">
              <v:shape style="position:absolute;left:12782;top:3768;width:101;height:97" coordorigin="12782,3768" coordsize="101,97" path="m12819,3768l12800,3778,12787,3795,12782,3818,12787,3837,12799,3852,12819,3862,12846,3865,12865,3855,12878,3838,12883,3816,12883,3813,12878,3795,12866,3780,12846,3770,12819,3768e" filled="t" fillcolor="#F9C090" stroked="f">
                <v:path arrowok="t"/>
                <v:fill/>
              </v:shape>
            </v:group>
            <v:group style="position:absolute;left:12782;top:3768;width:101;height:97" coordorigin="12782,3768" coordsize="101,97">
              <v:shape style="position:absolute;left:12782;top:3768;width:101;height:97" coordorigin="12782,3768" coordsize="101,97" path="m12883,3816l12878,3838,12865,3855,12846,3865,12819,3862,12799,3852,12787,3837,12782,3818,12787,3795,12800,3778,12819,3768,12846,3770,12866,3780,12878,3795,12883,3813,12883,3816xe" filled="f" stroked="t" strokeweight=".75pt" strokecolor="#F9C090">
                <v:path arrowok="t"/>
              </v:shape>
            </v:group>
            <v:group style="position:absolute;left:13210;top:3964;width:101;height:97" coordorigin="13210,3964" coordsize="101,97">
              <v:shape style="position:absolute;left:13210;top:3964;width:101;height:97" coordorigin="13210,3964" coordsize="101,97" path="m13246,3964l13227,3975,13214,3992,13210,4015,13214,4034,13227,4049,13246,4059,13273,4062,13292,4052,13305,4035,13310,4013,13310,4010,13305,3991,13293,3976,13273,3967,13246,3964e" filled="t" fillcolor="#F9C090" stroked="f">
                <v:path arrowok="t"/>
                <v:fill/>
              </v:shape>
            </v:group>
            <v:group style="position:absolute;left:13210;top:3964;width:101;height:97" coordorigin="13210,3964" coordsize="101,97">
              <v:shape style="position:absolute;left:13210;top:3964;width:101;height:97" coordorigin="13210,3964" coordsize="101,97" path="m13310,4013l13305,4035,13292,4052,13273,4062,13246,4059,13227,4049,13214,4034,13210,4015,13214,3992,13227,3975,13246,3964,13273,3967,13293,3976,13305,3991,13310,4010,13310,4013xe" filled="f" stroked="t" strokeweight=".75pt" strokecolor="#F9C090">
                <v:path arrowok="t"/>
              </v:shape>
            </v:group>
            <v:group style="position:absolute;left:13634;top:3496;width:101;height:97" coordorigin="13634,3496" coordsize="101,97">
              <v:shape style="position:absolute;left:13634;top:3496;width:101;height:97" coordorigin="13634,3496" coordsize="101,97" path="m13671,3496l13652,3507,13639,3524,13634,3547,13639,3566,13651,3581,13671,3591,13698,3594,13717,3584,13730,3567,13735,3545,13735,3542,13730,3523,13718,3508,13698,3499,13671,3496e" filled="t" fillcolor="#F9C090" stroked="f">
                <v:path arrowok="t"/>
                <v:fill/>
              </v:shape>
            </v:group>
            <v:group style="position:absolute;left:13634;top:3496;width:101;height:97" coordorigin="13634,3496" coordsize="101,97">
              <v:shape style="position:absolute;left:13634;top:3496;width:101;height:97" coordorigin="13634,3496" coordsize="101,97" path="m13735,3545l13730,3567,13717,3584,13698,3594,13671,3591,13651,3581,13639,3566,13634,3547,13639,3524,13652,3507,13671,3496,13698,3499,13718,3508,13730,3523,13735,3542,13735,3545xe" filled="f" stroked="t" strokeweight=".75pt" strokecolor="#F9C090">
                <v:path arrowok="t"/>
              </v:shape>
            </v:group>
            <v:group style="position:absolute;left:14059;top:3818;width:101;height:97" coordorigin="14059,3818" coordsize="101,97">
              <v:shape style="position:absolute;left:14059;top:3818;width:101;height:97" coordorigin="14059,3818" coordsize="101,97" path="m14096,3818l14077,3828,14064,3846,14059,3868,14064,3887,14076,3902,14096,3912,14122,3915,14142,3905,14155,3888,14160,3866,14160,3863,14155,3845,14142,3830,14122,3821,14096,3818e" filled="t" fillcolor="#F9C090" stroked="f">
                <v:path arrowok="t"/>
                <v:fill/>
              </v:shape>
            </v:group>
            <v:group style="position:absolute;left:14059;top:3818;width:101;height:97" coordorigin="14059,3818" coordsize="101,97">
              <v:shape style="position:absolute;left:14059;top:3818;width:101;height:97" coordorigin="14059,3818" coordsize="101,97" path="m14160,3866l14155,3888,14142,3905,14122,3915,14096,3912,14076,3902,14064,3887,14059,3868,14064,3846,14077,3828,14096,3818,14122,3821,14142,3830,14155,3845,14160,3863,14160,3866xe" filled="f" stroked="t" strokeweight=".75pt" strokecolor="#F9C090">
                <v:path arrowok="t"/>
              </v:shape>
            </v:group>
            <v:group style="position:absolute;left:14484;top:3720;width:101;height:97" coordorigin="14484,3720" coordsize="101,97">
              <v:shape style="position:absolute;left:14484;top:3720;width:101;height:97" coordorigin="14484,3720" coordsize="101,97" path="m14520,3720l14502,3730,14489,3747,14484,3770,14489,3789,14501,3804,14521,3814,14547,3817,14567,3807,14580,3790,14585,3768,14585,3765,14580,3747,14567,3732,14547,3722,14520,3720e" filled="t" fillcolor="#F9C090" stroked="f">
                <v:path arrowok="t"/>
                <v:fill/>
              </v:shape>
            </v:group>
            <v:group style="position:absolute;left:14484;top:3720;width:101;height:97" coordorigin="14484,3720" coordsize="101,97">
              <v:shape style="position:absolute;left:14484;top:3720;width:101;height:97" coordorigin="14484,3720" coordsize="101,97" path="m14585,3768l14580,3790,14567,3807,14547,3817,14521,3814,14501,3804,14489,3789,14484,3770,14489,3747,14502,3730,14520,3720,14547,3722,14567,3732,14580,3747,14585,3765,14585,3768xe" filled="f" stroked="t" strokeweight=".75pt" strokecolor="#F9C090">
                <v:path arrowok="t"/>
              </v:shape>
            </v:group>
            <v:group style="position:absolute;left:14911;top:3866;width:101;height:97" coordorigin="14911,3866" coordsize="101,97">
              <v:shape style="position:absolute;left:14911;top:3866;width:101;height:97" coordorigin="14911,3866" coordsize="101,97" path="m14948,3866l14929,3876,14916,3894,14911,3916,14916,3935,14928,3950,14948,3960,14974,3963,14994,3953,15007,3936,15012,3914,15012,3911,15007,3893,14994,3878,14974,3869,14948,3866e" filled="t" fillcolor="#F9C090" stroked="f">
                <v:path arrowok="t"/>
                <v:fill/>
              </v:shape>
            </v:group>
            <v:group style="position:absolute;left:14911;top:3866;width:101;height:97" coordorigin="14911,3866" coordsize="101,97">
              <v:shape style="position:absolute;left:14911;top:3866;width:101;height:97" coordorigin="14911,3866" coordsize="101,97" path="m15012,3914l15007,3936,14994,3953,14974,3963,14948,3960,14928,3950,14916,3935,14911,3916,14916,3894,14929,3876,14948,3866,14974,3869,14994,3878,15007,3893,15012,3911,15012,3914xe" filled="f" stroked="t" strokeweight=".75pt" strokecolor="#F9C090">
                <v:path arrowok="t"/>
              </v:shape>
            </v:group>
            <v:group style="position:absolute;left:15336;top:3619;width:101;height:97" coordorigin="15336,3619" coordsize="101,97">
              <v:shape style="position:absolute;left:15336;top:3619;width:101;height:97" coordorigin="15336,3619" coordsize="101,97" path="m15372,3619l15354,3629,15341,3646,15336,3669,15341,3688,15353,3703,15373,3713,15399,3716,15419,3706,15432,3689,15437,3667,15437,3664,15432,3646,15419,3631,15399,3621,15372,3619e" filled="t" fillcolor="#F9C090" stroked="f">
                <v:path arrowok="t"/>
                <v:fill/>
              </v:shape>
            </v:group>
            <v:group style="position:absolute;left:15336;top:3619;width:101;height:97" coordorigin="15336,3619" coordsize="101,97">
              <v:shape style="position:absolute;left:15336;top:3619;width:101;height:97" coordorigin="15336,3619" coordsize="101,97" path="m15437,3667l15432,3689,15419,3706,15399,3716,15373,3713,15353,3703,15341,3688,15336,3669,15341,3646,15354,3629,15372,3619,15399,3621,15419,3631,15432,3646,15437,3664,15437,3667xe" filled="f" stroked="t" strokeweight=".75pt" strokecolor="#F9C090">
                <v:path arrowok="t"/>
              </v:shape>
            </v:group>
            <v:group style="position:absolute;left:15761;top:3249;width:101;height:97" coordorigin="15761,3249" coordsize="101,97">
              <v:shape style="position:absolute;left:15761;top:3249;width:101;height:97" coordorigin="15761,3249" coordsize="101,97" path="m15797,3249l15778,3259,15766,3277,15761,3299,15766,3318,15778,3334,15797,3344,15824,3346,15843,3336,15857,3319,15862,3298,15862,3295,15856,3276,15844,3261,15824,3252,15797,3249e" filled="t" fillcolor="#F9C090" stroked="f">
                <v:path arrowok="t"/>
                <v:fill/>
              </v:shape>
            </v:group>
            <v:group style="position:absolute;left:15761;top:3249;width:101;height:97" coordorigin="15761,3249" coordsize="101,97">
              <v:shape style="position:absolute;left:15761;top:3249;width:101;height:97" coordorigin="15761,3249" coordsize="101,97" path="m15862,3298l15857,3319,15843,3336,15824,3346,15797,3344,15778,3334,15766,3318,15761,3299,15766,3277,15778,3259,15797,3249,15824,3252,15844,3261,15856,3276,15862,3295,15862,3298xe" filled="f" stroked="t" strokeweight=".75pt" strokecolor="#F9C090">
                <v:path arrowok="t"/>
              </v:shape>
            </v:group>
            <v:group style="position:absolute;left:16188;top:3768;width:101;height:97" coordorigin="16188,3768" coordsize="101,97">
              <v:shape style="position:absolute;left:16188;top:3768;width:101;height:97" coordorigin="16188,3768" coordsize="101,97" path="m16224,3768l16206,3778,16193,3795,16188,3818,16193,3837,16205,3852,16225,3862,16251,3865,16271,3855,16284,3838,16289,3816,16289,3813,16284,3795,16271,3780,16251,3770,16224,3768e" filled="t" fillcolor="#F9C090" stroked="f">
                <v:path arrowok="t"/>
                <v:fill/>
              </v:shape>
            </v:group>
            <v:group style="position:absolute;left:16188;top:3768;width:101;height:97" coordorigin="16188,3768" coordsize="101,97">
              <v:shape style="position:absolute;left:16188;top:3768;width:101;height:97" coordorigin="16188,3768" coordsize="101,97" path="m16289,3816l16284,3838,16271,3855,16251,3865,16225,3862,16205,3852,16193,3837,16188,3818,16193,3795,16206,3778,16224,3768,16251,3770,16271,3780,16284,3795,16289,3813,16289,3816xe" filled="f" stroked="t" strokeweight=".75pt" strokecolor="#F9C090">
                <v:path arrowok="t"/>
              </v:shape>
            </v:group>
            <v:group style="position:absolute;left:16613;top:3916;width:101;height:97" coordorigin="16613,3916" coordsize="101,97">
              <v:shape style="position:absolute;left:16613;top:3916;width:101;height:97" coordorigin="16613,3916" coordsize="101,97" path="m16649,3916l16630,3927,16618,3944,16613,3967,16618,3986,16630,4001,16649,4011,16676,4014,16695,4004,16709,3987,16714,3965,16714,3962,16708,3943,16696,3928,16676,3919,16649,3916e" filled="t" fillcolor="#F9C090" stroked="f">
                <v:path arrowok="t"/>
                <v:fill/>
              </v:shape>
            </v:group>
            <v:group style="position:absolute;left:16613;top:3916;width:101;height:97" coordorigin="16613,3916" coordsize="101,97">
              <v:shape style="position:absolute;left:16613;top:3916;width:101;height:97" coordorigin="16613,3916" coordsize="101,97" path="m16714,3965l16709,3987,16695,4004,16676,4014,16649,4011,16630,4001,16618,3986,16613,3967,16618,3944,16630,3927,16649,3916,16676,3919,16696,3928,16708,3943,16714,3962,16714,3965xe" filled="f" stroked="t" strokeweight=".75pt" strokecolor="#F9C090">
                <v:path arrowok="t"/>
              </v:shape>
            </v:group>
            <v:group style="position:absolute;left:17038;top:3991;width:101;height:97" coordorigin="17038,3991" coordsize="101,97">
              <v:shape style="position:absolute;left:17038;top:3991;width:101;height:97" coordorigin="17038,3991" coordsize="101,97" path="m17074,3991l17055,4001,17042,4018,17038,4041,17042,4060,17055,4075,17074,4085,17101,4088,17120,4078,17133,4061,17138,4039,17138,4036,17133,4018,17121,4003,17101,3993,17074,3991e" filled="t" fillcolor="#F9C090" stroked="f">
                <v:path arrowok="t"/>
                <v:fill/>
              </v:shape>
            </v:group>
            <v:group style="position:absolute;left:17038;top:3991;width:101;height:97" coordorigin="17038,3991" coordsize="101,97">
              <v:shape style="position:absolute;left:17038;top:3991;width:101;height:97" coordorigin="17038,3991" coordsize="101,97" path="m17138,4039l17133,4061,17120,4078,17101,4088,17074,4085,17055,4075,17042,4060,17038,4041,17042,4018,17055,4001,17074,3991,17101,3993,17121,4003,17133,4018,17138,4036,17138,4039xe" filled="f" stroked="t" strokeweight=".75pt" strokecolor="#F9C090">
                <v:path arrowok="t"/>
              </v:shape>
            </v:group>
            <v:group style="position:absolute;left:17462;top:3916;width:101;height:97" coordorigin="17462,3916" coordsize="101,97">
              <v:shape style="position:absolute;left:17462;top:3916;width:101;height:97" coordorigin="17462,3916" coordsize="101,97" path="m17499,3916l17480,3927,17467,3944,17462,3967,17467,3986,17479,4001,17499,4011,17526,4014,17545,4004,17558,3987,17563,3965,17563,3962,17558,3943,17546,3928,17526,3919,17499,3916e" filled="t" fillcolor="#F9C090" stroked="f">
                <v:path arrowok="t"/>
                <v:fill/>
              </v:shape>
            </v:group>
            <v:group style="position:absolute;left:17462;top:3916;width:101;height:97" coordorigin="17462,3916" coordsize="101,97">
              <v:shape style="position:absolute;left:17462;top:3916;width:101;height:97" coordorigin="17462,3916" coordsize="101,97" path="m17563,3965l17558,3987,17545,4004,17526,4014,17499,4011,17479,4001,17467,3986,17462,3967,17467,3944,17480,3927,17499,3916,17526,3919,17546,3928,17558,3943,17563,3962,17563,3965xe" filled="f" stroked="t" strokeweight=".75pt" strokecolor="#F9C090">
                <v:path arrowok="t"/>
              </v:shape>
            </v:group>
            <v:group style="position:absolute;left:17890;top:3744;width:101;height:97" coordorigin="17890,3744" coordsize="101,97">
              <v:shape style="position:absolute;left:17890;top:3744;width:101;height:97" coordorigin="17890,3744" coordsize="101,97" path="m17926,3744l17907,3754,17894,3771,17890,3794,17894,3813,17907,3828,17926,3838,17953,3841,17972,3831,17985,3814,17990,3792,17990,3789,17985,3771,17973,3756,17953,3746,17926,3744e" filled="t" fillcolor="#F9C090" stroked="f">
                <v:path arrowok="t"/>
                <v:fill/>
              </v:shape>
            </v:group>
            <v:group style="position:absolute;left:17890;top:3744;width:101;height:97" coordorigin="17890,3744" coordsize="101,97">
              <v:shape style="position:absolute;left:17890;top:3744;width:101;height:97" coordorigin="17890,3744" coordsize="101,97" path="m17990,3792l17985,3814,17972,3831,17953,3841,17926,3838,17907,3828,17894,3813,17890,3794,17894,3771,17907,3754,17926,3744,17953,3746,17973,3756,17985,3771,17990,3789,17990,3792xe" filled="f" stroked="t" strokeweight=".75pt" strokecolor="#F9C090">
                <v:path arrowok="t"/>
              </v:shape>
            </v:group>
            <v:group style="position:absolute;left:18314;top:3792;width:101;height:97" coordorigin="18314,3792" coordsize="101,97">
              <v:shape style="position:absolute;left:18314;top:3792;width:101;height:97" coordorigin="18314,3792" coordsize="101,97" path="m18351,3792l18332,3802,18319,3819,18314,3842,18319,3861,18331,3876,18351,3886,18378,3889,18397,3879,18410,3862,18415,3840,18415,3837,18410,3819,18398,3804,18378,3794,18351,3792e" filled="t" fillcolor="#F9C090" stroked="f">
                <v:path arrowok="t"/>
                <v:fill/>
              </v:shape>
            </v:group>
            <v:group style="position:absolute;left:18314;top:3792;width:101;height:97" coordorigin="18314,3792" coordsize="101,97">
              <v:shape style="position:absolute;left:18314;top:3792;width:101;height:97" coordorigin="18314,3792" coordsize="101,97" path="m18415,3840l18410,3862,18397,3879,18378,3889,18351,3886,18331,3876,18319,3861,18314,3842,18319,3819,18332,3802,18351,3792,18378,3794,18398,3804,18410,3819,18415,3837,18415,3840xe" filled="f" stroked="t" strokeweight=".75pt" strokecolor="#F9C090">
                <v:path arrowok="t"/>
              </v:shape>
            </v:group>
            <v:group style="position:absolute;left:18739;top:3916;width:101;height:97" coordorigin="18739,3916" coordsize="101,97">
              <v:shape style="position:absolute;left:18739;top:3916;width:101;height:97" coordorigin="18739,3916" coordsize="101,97" path="m18776,3916l18757,3927,18744,3944,18739,3967,18744,3986,18756,4001,18776,4011,18802,4014,18822,4004,18835,3987,18840,3965,18840,3962,18835,3943,18822,3928,18802,3919,18776,3916e" filled="t" fillcolor="#F9C090" stroked="f">
                <v:path arrowok="t"/>
                <v:fill/>
              </v:shape>
            </v:group>
            <v:group style="position:absolute;left:18739;top:3916;width:101;height:97" coordorigin="18739,3916" coordsize="101,97">
              <v:shape style="position:absolute;left:18739;top:3916;width:101;height:97" coordorigin="18739,3916" coordsize="101,97" path="m18840,3965l18835,3987,18822,4004,18802,4014,18776,4011,18756,4001,18744,3986,18739,3967,18744,3944,18757,3927,18776,3916,18802,3919,18822,3928,18835,3943,18840,3962,18840,3965xe" filled="f" stroked="t" strokeweight=".75pt" strokecolor="#F9C090">
                <v:path arrowok="t"/>
              </v:shape>
            </v:group>
            <v:group style="position:absolute;left:6026;top:3571;width:12766;height:864" coordorigin="6026,3571" coordsize="12766,864">
              <v:shape style="position:absolute;left:6026;top:3571;width:12766;height:864" coordorigin="6026,3571" coordsize="12766,864" path="m6026,4164l6454,3818,6878,3842,7303,3842,7728,4435,8155,4238,8580,3842,9005,3842,9432,3917,9857,4238,10282,3893,10706,3571,11134,3866,11558,3792,11983,4066,12410,3965,12835,3991,13260,3818,13685,3893,14112,3893,14537,3965,14962,3619,15386,4090,15814,4188,16238,3744,16663,3991,17090,3965,17515,4114,17940,3893,18365,4066,18792,4164e" filled="f" stroked="t" strokeweight="2.16pt" strokecolor="#9BBA58">
                <v:path arrowok="t"/>
              </v:shape>
            </v:group>
            <v:group style="position:absolute;left:5976;top:4113;width:101;height:97" coordorigin="5976,4113" coordsize="101,97">
              <v:shape style="position:absolute;left:5976;top:4113;width:101;height:97" coordorigin="5976,4113" coordsize="101,97" path="m6012,4113l5994,4123,5981,4141,5976,4163,5981,4182,5993,4198,6013,4208,6039,4210,6059,4200,6072,4183,6077,4162,6077,4159,6072,4140,6059,4125,6039,4116,6012,4113e" filled="t" fillcolor="#9BBA58" stroked="f">
                <v:path arrowok="t"/>
                <v:fill/>
              </v:shape>
            </v:group>
            <v:group style="position:absolute;left:5976;top:4113;width:101;height:97" coordorigin="5976,4113" coordsize="101,97">
              <v:shape style="position:absolute;left:5976;top:4113;width:101;height:97" coordorigin="5976,4113" coordsize="101,97" path="m6077,4162l6072,4183,6059,4200,6039,4210,6013,4208,5993,4198,5981,4182,5976,4163,5981,4141,5994,4123,6012,4113,6039,4116,6059,4125,6072,4140,6077,4159,6077,4162xe" filled="f" stroked="t" strokeweight=".75pt" strokecolor="#9BBA58">
                <v:path arrowok="t"/>
              </v:shape>
            </v:group>
            <v:group style="position:absolute;left:6401;top:3768;width:101;height:97" coordorigin="6401,3768" coordsize="101,97">
              <v:shape style="position:absolute;left:6401;top:3768;width:101;height:97" coordorigin="6401,3768" coordsize="101,97" path="m6437,3768l6418,3778,6406,3795,6401,3818,6406,3837,6418,3852,6437,3862,6464,3865,6483,3855,6497,3838,6502,3816,6502,3813,6496,3795,6484,3780,6464,3770,6437,3768e" filled="t" fillcolor="#9BBA58" stroked="f">
                <v:path arrowok="t"/>
                <v:fill/>
              </v:shape>
            </v:group>
            <v:group style="position:absolute;left:6401;top:3768;width:101;height:97" coordorigin="6401,3768" coordsize="101,97">
              <v:shape style="position:absolute;left:6401;top:3768;width:101;height:97" coordorigin="6401,3768" coordsize="101,97" path="m6502,3816l6497,3838,6483,3855,6464,3865,6437,3862,6418,3852,6406,3837,6401,3818,6406,3795,6418,3778,6437,3768,6464,3770,6484,3780,6496,3795,6502,3813,6502,3816xe" filled="f" stroked="t" strokeweight=".75pt" strokecolor="#9BBA58">
                <v:path arrowok="t"/>
              </v:shape>
            </v:group>
            <v:group style="position:absolute;left:6826;top:3792;width:101;height:97" coordorigin="6826,3792" coordsize="101,97">
              <v:shape style="position:absolute;left:6826;top:3792;width:101;height:97" coordorigin="6826,3792" coordsize="101,97" path="m6862,3792l6843,3802,6830,3819,6826,3842,6830,3861,6843,3876,6862,3886,6889,3889,6908,3879,6921,3862,6926,3840,6926,3837,6921,3819,6909,3804,6889,3794,6862,3792e" filled="t" fillcolor="#9BBA58" stroked="f">
                <v:path arrowok="t"/>
                <v:fill/>
              </v:shape>
            </v:group>
            <v:group style="position:absolute;left:6826;top:3792;width:101;height:97" coordorigin="6826,3792" coordsize="101,97">
              <v:shape style="position:absolute;left:6826;top:3792;width:101;height:97" coordorigin="6826,3792" coordsize="101,97" path="m6926,3840l6921,3862,6908,3879,6889,3889,6862,3886,6843,3876,6830,3861,6826,3842,6830,3819,6843,3802,6862,3792,6889,3794,6909,3804,6921,3819,6926,3837,6926,3840xe" filled="f" stroked="t" strokeweight=".75pt" strokecolor="#9BBA58">
                <v:path arrowok="t"/>
              </v:shape>
            </v:group>
            <v:group style="position:absolute;left:7253;top:3792;width:101;height:97" coordorigin="7253,3792" coordsize="101,97">
              <v:shape style="position:absolute;left:7253;top:3792;width:101;height:97" coordorigin="7253,3792" coordsize="101,97" path="m7289,3792l7270,3802,7258,3819,7253,3842,7258,3861,7270,3876,7289,3886,7316,3889,7335,3879,7349,3862,7354,3840,7354,3837,7348,3819,7336,3804,7316,3794,7289,3792e" filled="t" fillcolor="#9BBA58" stroked="f">
                <v:path arrowok="t"/>
                <v:fill/>
              </v:shape>
            </v:group>
            <v:group style="position:absolute;left:7253;top:3792;width:101;height:97" coordorigin="7253,3792" coordsize="101,97">
              <v:shape style="position:absolute;left:7253;top:3792;width:101;height:97" coordorigin="7253,3792" coordsize="101,97" path="m7354,3840l7349,3862,7335,3879,7316,3889,7289,3886,7270,3876,7258,3861,7253,3842,7258,3819,7270,3802,7289,3792,7316,3794,7336,3804,7348,3819,7354,3837,7354,3840xe" filled="f" stroked="t" strokeweight=".75pt" strokecolor="#9BBA58">
                <v:path arrowok="t"/>
              </v:shape>
            </v:group>
            <v:group style="position:absolute;left:7678;top:4384;width:101;height:97" coordorigin="7678,4384" coordsize="101,97">
              <v:shape style="position:absolute;left:7678;top:4384;width:101;height:97" coordorigin="7678,4384" coordsize="101,97" path="m7714,4384l7695,4395,7682,4412,7678,4435,7682,4454,7695,4469,7714,4479,7741,4482,7760,4472,7773,4455,7778,4433,7778,4430,7773,4411,7761,4396,7741,4387,7714,4384e" filled="t" fillcolor="#9BBA58" stroked="f">
                <v:path arrowok="t"/>
                <v:fill/>
              </v:shape>
            </v:group>
            <v:group style="position:absolute;left:7678;top:4384;width:101;height:97" coordorigin="7678,4384" coordsize="101,97">
              <v:shape style="position:absolute;left:7678;top:4384;width:101;height:97" coordorigin="7678,4384" coordsize="101,97" path="m7778,4433l7773,4455,7760,4472,7741,4482,7714,4479,7695,4469,7682,4454,7678,4435,7682,4412,7695,4395,7714,4384,7741,4387,7761,4396,7773,4411,7778,4430,7778,4433xe" filled="f" stroked="t" strokeweight=".75pt" strokecolor="#9BBA58">
                <v:path arrowok="t"/>
              </v:shape>
            </v:group>
            <v:group style="position:absolute;left:8102;top:4188;width:101;height:97" coordorigin="8102,4188" coordsize="101,97">
              <v:shape style="position:absolute;left:8102;top:4188;width:101;height:97" coordorigin="8102,4188" coordsize="101,97" path="m8139,4188l8120,4198,8107,4215,8102,4238,8107,4257,8119,4272,8139,4282,8166,4285,8185,4275,8198,4258,8203,4236,8203,4233,8198,4215,8186,4200,8166,4190,8139,4188e" filled="t" fillcolor="#9BBA58" stroked="f">
                <v:path arrowok="t"/>
                <v:fill/>
              </v:shape>
            </v:group>
            <v:group style="position:absolute;left:8102;top:4188;width:101;height:97" coordorigin="8102,4188" coordsize="101,97">
              <v:shape style="position:absolute;left:8102;top:4188;width:101;height:97" coordorigin="8102,4188" coordsize="101,97" path="m8203,4236l8198,4258,8185,4275,8166,4285,8139,4282,8119,4272,8107,4257,8102,4238,8107,4215,8120,4198,8139,4188,8166,4190,8186,4200,8198,4215,8203,4233,8203,4236xe" filled="f" stroked="t" strokeweight=".75pt" strokecolor="#9BBA58">
                <v:path arrowok="t"/>
              </v:shape>
            </v:group>
            <v:group style="position:absolute;left:8530;top:3792;width:101;height:97" coordorigin="8530,3792" coordsize="101,97">
              <v:shape style="position:absolute;left:8530;top:3792;width:101;height:97" coordorigin="8530,3792" coordsize="101,97" path="m8566,3792l8547,3802,8534,3819,8530,3842,8534,3861,8547,3876,8566,3886,8593,3889,8612,3879,8625,3862,8630,3840,8630,3837,8625,3819,8613,3804,8593,3794,8566,3792e" filled="t" fillcolor="#9BBA58" stroked="f">
                <v:path arrowok="t"/>
                <v:fill/>
              </v:shape>
            </v:group>
            <v:group style="position:absolute;left:8530;top:3792;width:101;height:97" coordorigin="8530,3792" coordsize="101,97">
              <v:shape style="position:absolute;left:8530;top:3792;width:101;height:97" coordorigin="8530,3792" coordsize="101,97" path="m8630,3840l8625,3862,8612,3879,8593,3889,8566,3886,8547,3876,8534,3861,8530,3842,8534,3819,8547,3802,8566,3792,8593,3794,8613,3804,8625,3819,8630,3837,8630,3840xe" filled="f" stroked="t" strokeweight=".75pt" strokecolor="#9BBA58">
                <v:path arrowok="t"/>
              </v:shape>
            </v:group>
            <v:group style="position:absolute;left:8954;top:3792;width:101;height:97" coordorigin="8954,3792" coordsize="101,97">
              <v:shape style="position:absolute;left:8954;top:3792;width:101;height:97" coordorigin="8954,3792" coordsize="101,97" path="m8991,3792l8972,3802,8959,3819,8954,3842,8959,3861,8971,3876,8991,3886,9018,3889,9037,3879,9050,3862,9055,3840,9055,3837,9050,3819,9038,3804,9018,3794,8991,3792e" filled="t" fillcolor="#9BBA58" stroked="f">
                <v:path arrowok="t"/>
                <v:fill/>
              </v:shape>
            </v:group>
            <v:group style="position:absolute;left:8954;top:3792;width:101;height:97" coordorigin="8954,3792" coordsize="101,97">
              <v:shape style="position:absolute;left:8954;top:3792;width:101;height:97" coordorigin="8954,3792" coordsize="101,97" path="m9055,3840l9050,3862,9037,3879,9018,3889,8991,3886,8971,3876,8959,3861,8954,3842,8959,3819,8972,3802,8991,3792,9018,3794,9038,3804,9050,3819,9055,3837,9055,3840xe" filled="f" stroked="t" strokeweight=".75pt" strokecolor="#9BBA58">
                <v:path arrowok="t"/>
              </v:shape>
            </v:group>
            <v:group style="position:absolute;left:9379;top:3866;width:101;height:97" coordorigin="9379,3866" coordsize="101,97">
              <v:shape style="position:absolute;left:9379;top:3866;width:101;height:97" coordorigin="9379,3866" coordsize="101,97" path="m9416,3866l9397,3876,9384,3894,9379,3916,9384,3935,9396,3950,9416,3960,9442,3963,9462,3953,9475,3936,9480,3914,9480,3911,9475,3893,9462,3878,9442,3869,9416,3866e" filled="t" fillcolor="#9BBA58" stroked="f">
                <v:path arrowok="t"/>
                <v:fill/>
              </v:shape>
            </v:group>
            <v:group style="position:absolute;left:9379;top:3866;width:101;height:97" coordorigin="9379,3866" coordsize="101,97">
              <v:shape style="position:absolute;left:9379;top:3866;width:101;height:97" coordorigin="9379,3866" coordsize="101,97" path="m9480,3914l9475,3936,9462,3953,9442,3963,9416,3960,9396,3950,9384,3935,9379,3916,9384,3894,9397,3876,9416,3866,9442,3869,9462,3878,9475,3893,9480,3911,9480,3914xe" filled="f" stroked="t" strokeweight=".75pt" strokecolor="#9BBA58">
                <v:path arrowok="t"/>
              </v:shape>
            </v:group>
            <v:group style="position:absolute;left:9804;top:4188;width:101;height:97" coordorigin="9804,4188" coordsize="101,97">
              <v:shape style="position:absolute;left:9804;top:4188;width:101;height:97" coordorigin="9804,4188" coordsize="101,97" path="m9840,4188l9822,4198,9809,4215,9804,4238,9809,4257,9821,4272,9841,4282,9867,4285,9887,4275,9900,4258,9905,4236,9905,4233,9900,4215,9887,4200,9867,4190,9840,4188e" filled="t" fillcolor="#9BBA58" stroked="f">
                <v:path arrowok="t"/>
                <v:fill/>
              </v:shape>
            </v:group>
            <v:group style="position:absolute;left:9804;top:4188;width:101;height:97" coordorigin="9804,4188" coordsize="101,97">
              <v:shape style="position:absolute;left:9804;top:4188;width:101;height:97" coordorigin="9804,4188" coordsize="101,97" path="m9905,4236l9900,4258,9887,4275,9867,4285,9841,4282,9821,4272,9809,4257,9804,4238,9809,4215,9822,4198,9840,4188,9867,4190,9887,4200,9900,4215,9905,4233,9905,4236xe" filled="f" stroked="t" strokeweight=".75pt" strokecolor="#9BBA58">
                <v:path arrowok="t"/>
              </v:shape>
            </v:group>
            <v:group style="position:absolute;left:10231;top:3842;width:101;height:97" coordorigin="10231,3842" coordsize="101,97">
              <v:shape style="position:absolute;left:10231;top:3842;width:101;height:97" coordorigin="10231,3842" coordsize="101,97" path="m10268,3842l10249,3852,10236,3870,10231,3892,10236,3911,10248,3926,10268,3936,10294,3939,10314,3929,10327,3912,10332,3890,10332,3887,10327,3869,10314,3854,10294,3845,10268,3842e" filled="t" fillcolor="#9BBA58" stroked="f">
                <v:path arrowok="t"/>
                <v:fill/>
              </v:shape>
            </v:group>
            <v:group style="position:absolute;left:10231;top:3842;width:101;height:97" coordorigin="10231,3842" coordsize="101,97">
              <v:shape style="position:absolute;left:10231;top:3842;width:101;height:97" coordorigin="10231,3842" coordsize="101,97" path="m10332,3890l10327,3912,10314,3929,10294,3939,10268,3936,10248,3926,10236,3911,10231,3892,10236,3870,10249,3852,10268,3842,10294,3845,10314,3854,10327,3869,10332,3887,10332,3890xe" filled="f" stroked="t" strokeweight=".75pt" strokecolor="#9BBA58">
                <v:path arrowok="t"/>
              </v:shape>
            </v:group>
            <v:group style="position:absolute;left:10656;top:3520;width:101;height:97" coordorigin="10656,3520" coordsize="101,97">
              <v:shape style="position:absolute;left:10656;top:3520;width:101;height:97" coordorigin="10656,3520" coordsize="101,97" path="m10692,3520l10674,3531,10661,3548,10656,3571,10661,3590,10673,3605,10693,3615,10719,3618,10739,3608,10752,3591,10757,3569,10757,3566,10752,3547,10739,3532,10719,3523,10692,3520e" filled="t" fillcolor="#9BBA58" stroked="f">
                <v:path arrowok="t"/>
                <v:fill/>
              </v:shape>
            </v:group>
            <v:group style="position:absolute;left:10656;top:3520;width:101;height:97" coordorigin="10656,3520" coordsize="101,97">
              <v:shape style="position:absolute;left:10656;top:3520;width:101;height:97" coordorigin="10656,3520" coordsize="101,97" path="m10757,3569l10752,3591,10739,3608,10719,3618,10693,3615,10673,3605,10661,3590,10656,3571,10661,3548,10674,3531,10692,3520,10719,3523,10739,3532,10752,3547,10757,3566,10757,3569xe" filled="f" stroked="t" strokeweight=".75pt" strokecolor="#9BBA58">
                <v:path arrowok="t"/>
              </v:shape>
            </v:group>
            <v:group style="position:absolute;left:11081;top:3818;width:101;height:97" coordorigin="11081,3818" coordsize="101,97">
              <v:shape style="position:absolute;left:11081;top:3818;width:101;height:97" coordorigin="11081,3818" coordsize="101,97" path="m11117,3818l11098,3828,11086,3846,11081,3868,11086,3887,11098,3902,11117,3912,11144,3915,11163,3905,11177,3888,11182,3866,11182,3863,11176,3845,11164,3830,11144,3821,11117,3818e" filled="t" fillcolor="#9BBA58" stroked="f">
                <v:path arrowok="t"/>
                <v:fill/>
              </v:shape>
            </v:group>
            <v:group style="position:absolute;left:11081;top:3818;width:101;height:97" coordorigin="11081,3818" coordsize="101,97">
              <v:shape style="position:absolute;left:11081;top:3818;width:101;height:97" coordorigin="11081,3818" coordsize="101,97" path="m11182,3866l11177,3888,11163,3905,11144,3915,11117,3912,11098,3902,11086,3887,11081,3868,11086,3846,11098,3828,11117,3818,11144,3821,11164,3830,11176,3845,11182,3863,11182,3866xe" filled="f" stroked="t" strokeweight=".75pt" strokecolor="#9BBA58">
                <v:path arrowok="t"/>
              </v:shape>
            </v:group>
            <v:group style="position:absolute;left:11506;top:3744;width:101;height:97" coordorigin="11506,3744" coordsize="101,97">
              <v:shape style="position:absolute;left:11506;top:3744;width:101;height:97" coordorigin="11506,3744" coordsize="101,97" path="m11542,3744l11523,3754,11510,3771,11506,3794,11510,3813,11523,3828,11542,3838,11569,3841,11588,3831,11601,3814,11606,3792,11606,3789,11601,3771,11589,3756,11569,3746,11542,3744e" filled="t" fillcolor="#9BBA58" stroked="f">
                <v:path arrowok="t"/>
                <v:fill/>
              </v:shape>
            </v:group>
            <v:group style="position:absolute;left:11506;top:3744;width:101;height:97" coordorigin="11506,3744" coordsize="101,97">
              <v:shape style="position:absolute;left:11506;top:3744;width:101;height:97" coordorigin="11506,3744" coordsize="101,97" path="m11606,3792l11601,3814,11588,3831,11569,3841,11542,3838,11523,3828,11510,3813,11506,3794,11510,3771,11523,3754,11542,3744,11569,3746,11589,3756,11601,3771,11606,3789,11606,3792xe" filled="f" stroked="t" strokeweight=".75pt" strokecolor="#9BBA58">
                <v:path arrowok="t"/>
              </v:shape>
            </v:group>
            <v:group style="position:absolute;left:11933;top:4015;width:101;height:97" coordorigin="11933,4015" coordsize="101,97">
              <v:shape style="position:absolute;left:11933;top:4015;width:101;height:97" coordorigin="11933,4015" coordsize="101,97" path="m11969,4015l11950,4025,11938,4042,11933,4065,11938,4084,11950,4099,11969,4109,11996,4112,12015,4102,12029,4085,12034,4063,12034,4060,12028,4042,12016,4027,11996,4017,11969,4015e" filled="t" fillcolor="#9BBA58" stroked="f">
                <v:path arrowok="t"/>
                <v:fill/>
              </v:shape>
            </v:group>
            <v:group style="position:absolute;left:11933;top:4015;width:101;height:97" coordorigin="11933,4015" coordsize="101,97">
              <v:shape style="position:absolute;left:11933;top:4015;width:101;height:97" coordorigin="11933,4015" coordsize="101,97" path="m12034,4063l12029,4085,12015,4102,11996,4112,11969,4109,11950,4099,11938,4084,11933,4065,11938,4042,11950,4025,11969,4015,11996,4017,12016,4027,12028,4042,12034,4060,12034,4063xe" filled="f" stroked="t" strokeweight=".75pt" strokecolor="#9BBA58">
                <v:path arrowok="t"/>
              </v:shape>
            </v:group>
            <v:group style="position:absolute;left:12358;top:3916;width:101;height:97" coordorigin="12358,3916" coordsize="101,97">
              <v:shape style="position:absolute;left:12358;top:3916;width:101;height:97" coordorigin="12358,3916" coordsize="101,97" path="m12394,3916l12375,3927,12362,3944,12358,3967,12362,3986,12375,4001,12394,4011,12421,4014,12440,4004,12453,3987,12458,3965,12458,3962,12453,3943,12441,3928,12421,3919,12394,3916e" filled="t" fillcolor="#9BBA58" stroked="f">
                <v:path arrowok="t"/>
                <v:fill/>
              </v:shape>
            </v:group>
            <v:group style="position:absolute;left:12358;top:3916;width:101;height:97" coordorigin="12358,3916" coordsize="101,97">
              <v:shape style="position:absolute;left:12358;top:3916;width:101;height:97" coordorigin="12358,3916" coordsize="101,97" path="m12458,3965l12453,3987,12440,4004,12421,4014,12394,4011,12375,4001,12362,3986,12358,3967,12362,3944,12375,3927,12394,3916,12421,3919,12441,3928,12453,3943,12458,3962,12458,3965xe" filled="f" stroked="t" strokeweight=".75pt" strokecolor="#9BBA58">
                <v:path arrowok="t"/>
              </v:shape>
            </v:group>
            <v:group style="position:absolute;left:12782;top:3940;width:101;height:97" coordorigin="12782,3940" coordsize="101,97">
              <v:shape style="position:absolute;left:12782;top:3940;width:101;height:97" coordorigin="12782,3940" coordsize="101,97" path="m12819,3940l12800,3951,12787,3968,12782,3991,12787,4010,12799,4025,12819,4035,12846,4038,12865,4028,12878,4011,12883,3989,12883,3986,12878,3967,12866,3952,12846,3943,12819,3940e" filled="t" fillcolor="#9BBA58" stroked="f">
                <v:path arrowok="t"/>
                <v:fill/>
              </v:shape>
            </v:group>
            <v:group style="position:absolute;left:12782;top:3940;width:101;height:97" coordorigin="12782,3940" coordsize="101,97">
              <v:shape style="position:absolute;left:12782;top:3940;width:101;height:97" coordorigin="12782,3940" coordsize="101,97" path="m12883,3989l12878,4011,12865,4028,12846,4038,12819,4035,12799,4025,12787,4010,12782,3991,12787,3968,12800,3951,12819,3940,12846,3943,12866,3952,12878,3967,12883,3986,12883,3989xe" filled="f" stroked="t" strokeweight=".75pt" strokecolor="#9BBA58">
                <v:path arrowok="t"/>
              </v:shape>
            </v:group>
            <v:group style="position:absolute;left:13210;top:3768;width:101;height:97" coordorigin="13210,3768" coordsize="101,97">
              <v:shape style="position:absolute;left:13210;top:3768;width:101;height:97" coordorigin="13210,3768" coordsize="101,97" path="m13246,3768l13227,3778,13214,3795,13210,3818,13214,3837,13227,3852,13246,3862,13273,3865,13292,3855,13305,3838,13310,3816,13310,3813,13305,3795,13293,3780,13273,3770,13246,3768e" filled="t" fillcolor="#9BBA58" stroked="f">
                <v:path arrowok="t"/>
                <v:fill/>
              </v:shape>
            </v:group>
            <v:group style="position:absolute;left:13210;top:3768;width:101;height:97" coordorigin="13210,3768" coordsize="101,97">
              <v:shape style="position:absolute;left:13210;top:3768;width:101;height:97" coordorigin="13210,3768" coordsize="101,97" path="m13310,3816l13305,3838,13292,3855,13273,3865,13246,3862,13227,3852,13214,3837,13210,3818,13214,3795,13227,3778,13246,3768,13273,3770,13293,3780,13305,3795,13310,3813,13310,3816xe" filled="f" stroked="t" strokeweight=".75pt" strokecolor="#9BBA58">
                <v:path arrowok="t"/>
              </v:shape>
            </v:group>
            <v:group style="position:absolute;left:13634;top:3842;width:101;height:97" coordorigin="13634,3842" coordsize="101,97">
              <v:shape style="position:absolute;left:13634;top:3842;width:101;height:97" coordorigin="13634,3842" coordsize="101,97" path="m13671,3842l13652,3852,13639,3870,13634,3892,13639,3911,13651,3926,13671,3936,13698,3939,13717,3929,13730,3912,13735,3890,13735,3887,13730,3869,13718,3854,13698,3845,13671,3842e" filled="t" fillcolor="#9BBA58" stroked="f">
                <v:path arrowok="t"/>
                <v:fill/>
              </v:shape>
            </v:group>
            <v:group style="position:absolute;left:13634;top:3842;width:101;height:97" coordorigin="13634,3842" coordsize="101,97">
              <v:shape style="position:absolute;left:13634;top:3842;width:101;height:97" coordorigin="13634,3842" coordsize="101,97" path="m13735,3890l13730,3912,13717,3929,13698,3939,13671,3936,13651,3926,13639,3911,13634,3892,13639,3870,13652,3852,13671,3842,13698,3845,13718,3854,13730,3869,13735,3887,13735,3890xe" filled="f" stroked="t" strokeweight=".75pt" strokecolor="#9BBA58">
                <v:path arrowok="t"/>
              </v:shape>
            </v:group>
            <v:group style="position:absolute;left:14059;top:3842;width:101;height:97" coordorigin="14059,3842" coordsize="101,97">
              <v:shape style="position:absolute;left:14059;top:3842;width:101;height:97" coordorigin="14059,3842" coordsize="101,97" path="m14096,3842l14077,3852,14064,3870,14059,3892,14064,3911,14076,3926,14096,3936,14122,3939,14142,3929,14155,3912,14160,3890,14160,3887,14155,3869,14142,3854,14122,3845,14096,3842e" filled="t" fillcolor="#9BBA58" stroked="f">
                <v:path arrowok="t"/>
                <v:fill/>
              </v:shape>
            </v:group>
            <v:group style="position:absolute;left:14059;top:3842;width:101;height:97" coordorigin="14059,3842" coordsize="101,97">
              <v:shape style="position:absolute;left:14059;top:3842;width:101;height:97" coordorigin="14059,3842" coordsize="101,97" path="m14160,3890l14155,3912,14142,3929,14122,3939,14096,3936,14076,3926,14064,3911,14059,3892,14064,3870,14077,3852,14096,3842,14122,3845,14142,3854,14155,3869,14160,3887,14160,3890xe" filled="f" stroked="t" strokeweight=".75pt" strokecolor="#9BBA58">
                <v:path arrowok="t"/>
              </v:shape>
            </v:group>
            <v:group style="position:absolute;left:14484;top:3916;width:101;height:97" coordorigin="14484,3916" coordsize="101,97">
              <v:shape style="position:absolute;left:14484;top:3916;width:101;height:97" coordorigin="14484,3916" coordsize="101,97" path="m14520,3916l14502,3927,14489,3944,14484,3967,14489,3986,14501,4001,14521,4011,14547,4014,14567,4004,14580,3987,14585,3965,14585,3962,14580,3943,14567,3928,14547,3919,14520,3916e" filled="t" fillcolor="#9BBA58" stroked="f">
                <v:path arrowok="t"/>
                <v:fill/>
              </v:shape>
            </v:group>
            <v:group style="position:absolute;left:14484;top:3916;width:101;height:97" coordorigin="14484,3916" coordsize="101,97">
              <v:shape style="position:absolute;left:14484;top:3916;width:101;height:97" coordorigin="14484,3916" coordsize="101,97" path="m14585,3965l14580,3987,14567,4004,14547,4014,14521,4011,14501,4001,14489,3986,14484,3967,14489,3944,14502,3927,14520,3916,14547,3919,14567,3928,14580,3943,14585,3962,14585,3965xe" filled="f" stroked="t" strokeweight=".75pt" strokecolor="#9BBA58">
                <v:path arrowok="t"/>
              </v:shape>
            </v:group>
            <v:group style="position:absolute;left:14911;top:3571;width:101;height:97" coordorigin="14911,3571" coordsize="101,97">
              <v:shape style="position:absolute;left:14911;top:3571;width:101;height:97" coordorigin="14911,3571" coordsize="101,97" path="m14948,3571l14929,3581,14916,3598,14911,3621,14916,3640,14928,3655,14948,3665,14974,3668,14994,3658,15007,3641,15012,3619,15012,3616,15007,3598,14994,3583,14974,3573,14948,3571e" filled="t" fillcolor="#9BBA58" stroked="f">
                <v:path arrowok="t"/>
                <v:fill/>
              </v:shape>
            </v:group>
            <v:group style="position:absolute;left:14911;top:3571;width:101;height:97" coordorigin="14911,3571" coordsize="101,97">
              <v:shape style="position:absolute;left:14911;top:3571;width:101;height:97" coordorigin="14911,3571" coordsize="101,97" path="m15012,3619l15007,3641,14994,3658,14974,3668,14948,3665,14928,3655,14916,3640,14911,3621,14916,3598,14929,3581,14948,3571,14974,3573,14994,3583,15007,3598,15012,3616,15012,3619xe" filled="f" stroked="t" strokeweight=".75pt" strokecolor="#9BBA58">
                <v:path arrowok="t"/>
              </v:shape>
            </v:group>
            <v:group style="position:absolute;left:15336;top:4039;width:101;height:97" coordorigin="15336,4039" coordsize="101,97">
              <v:shape style="position:absolute;left:15336;top:4039;width:101;height:97" coordorigin="15336,4039" coordsize="101,97" path="m15372,4039l15354,4049,15341,4066,15336,4089,15341,4108,15353,4123,15373,4133,15399,4136,15419,4126,15432,4109,15437,4087,15437,4084,15432,4066,15419,4051,15399,4041,15372,4039e" filled="t" fillcolor="#9BBA58" stroked="f">
                <v:path arrowok="t"/>
                <v:fill/>
              </v:shape>
            </v:group>
            <v:group style="position:absolute;left:15336;top:4039;width:101;height:97" coordorigin="15336,4039" coordsize="101,97">
              <v:shape style="position:absolute;left:15336;top:4039;width:101;height:97" coordorigin="15336,4039" coordsize="101,97" path="m15437,4087l15432,4109,15419,4126,15399,4136,15373,4133,15353,4123,15341,4108,15336,4089,15341,4066,15354,4049,15372,4039,15399,4041,15419,4051,15432,4066,15437,4084,15437,4087xe" filled="f" stroked="t" strokeweight=".75pt" strokecolor="#9BBA58">
                <v:path arrowok="t"/>
              </v:shape>
            </v:group>
            <v:group style="position:absolute;left:15761;top:4137;width:101;height:97" coordorigin="15761,4137" coordsize="101,97">
              <v:shape style="position:absolute;left:15761;top:4137;width:101;height:97" coordorigin="15761,4137" coordsize="101,97" path="m15797,4137l15778,4147,15766,4165,15761,4187,15766,4206,15778,4222,15797,4232,15824,4234,15843,4224,15857,4207,15862,4186,15862,4183,15856,4164,15844,4149,15824,4140,15797,4137e" filled="t" fillcolor="#9BBA58" stroked="f">
                <v:path arrowok="t"/>
                <v:fill/>
              </v:shape>
            </v:group>
            <v:group style="position:absolute;left:15761;top:4137;width:101;height:97" coordorigin="15761,4137" coordsize="101,97">
              <v:shape style="position:absolute;left:15761;top:4137;width:101;height:97" coordorigin="15761,4137" coordsize="101,97" path="m15862,4186l15857,4207,15843,4224,15824,4234,15797,4232,15778,4222,15766,4206,15761,4187,15766,4165,15778,4147,15797,4137,15824,4140,15844,4149,15856,4164,15862,4183,15862,4186xe" filled="f" stroked="t" strokeweight=".75pt" strokecolor="#9BBA58">
                <v:path arrowok="t"/>
              </v:shape>
            </v:group>
            <v:group style="position:absolute;left:16188;top:3693;width:101;height:97" coordorigin="16188,3693" coordsize="101,97">
              <v:shape style="position:absolute;left:16188;top:3693;width:101;height:97" coordorigin="16188,3693" coordsize="101,97" path="m16224,3693l16206,3703,16193,3721,16188,3743,16193,3762,16205,3778,16225,3788,16251,3790,16271,3780,16284,3763,16289,3742,16289,3739,16284,3720,16271,3705,16251,3696,16224,3693e" filled="t" fillcolor="#9BBA58" stroked="f">
                <v:path arrowok="t"/>
                <v:fill/>
              </v:shape>
            </v:group>
            <v:group style="position:absolute;left:16188;top:3693;width:101;height:97" coordorigin="16188,3693" coordsize="101,97">
              <v:shape style="position:absolute;left:16188;top:3693;width:101;height:97" coordorigin="16188,3693" coordsize="101,97" path="m16289,3742l16284,3763,16271,3780,16251,3790,16225,3788,16205,3778,16193,3762,16188,3743,16193,3721,16206,3703,16224,3693,16251,3696,16271,3705,16284,3720,16289,3739,16289,3742xe" filled="f" stroked="t" strokeweight=".75pt" strokecolor="#9BBA58">
                <v:path arrowok="t"/>
              </v:shape>
            </v:group>
            <v:group style="position:absolute;left:16613;top:3940;width:101;height:97" coordorigin="16613,3940" coordsize="101,97">
              <v:shape style="position:absolute;left:16613;top:3940;width:101;height:97" coordorigin="16613,3940" coordsize="101,97" path="m16649,3940l16630,3951,16618,3968,16613,3991,16618,4010,16630,4025,16649,4035,16676,4038,16695,4028,16709,4011,16714,3989,16714,3986,16708,3967,16696,3952,16676,3943,16649,3940e" filled="t" fillcolor="#9BBA58" stroked="f">
                <v:path arrowok="t"/>
                <v:fill/>
              </v:shape>
            </v:group>
            <v:group style="position:absolute;left:16613;top:3940;width:101;height:97" coordorigin="16613,3940" coordsize="101,97">
              <v:shape style="position:absolute;left:16613;top:3940;width:101;height:97" coordorigin="16613,3940" coordsize="101,97" path="m16714,3989l16709,4011,16695,4028,16676,4038,16649,4035,16630,4025,16618,4010,16613,3991,16618,3968,16630,3951,16649,3940,16676,3943,16696,3952,16708,3967,16714,3986,16714,3989xe" filled="f" stroked="t" strokeweight=".75pt" strokecolor="#9BBA58">
                <v:path arrowok="t"/>
              </v:shape>
            </v:group>
            <v:group style="position:absolute;left:17038;top:3916;width:101;height:97" coordorigin="17038,3916" coordsize="101,97">
              <v:shape style="position:absolute;left:17038;top:3916;width:101;height:97" coordorigin="17038,3916" coordsize="101,97" path="m17074,3916l17055,3927,17042,3944,17038,3967,17042,3986,17055,4001,17074,4011,17101,4014,17120,4004,17133,3987,17138,3965,17138,3962,17133,3943,17121,3928,17101,3919,17074,3916e" filled="t" fillcolor="#9BBA58" stroked="f">
                <v:path arrowok="t"/>
                <v:fill/>
              </v:shape>
            </v:group>
            <v:group style="position:absolute;left:17038;top:3916;width:101;height:97" coordorigin="17038,3916" coordsize="101,97">
              <v:shape style="position:absolute;left:17038;top:3916;width:101;height:97" coordorigin="17038,3916" coordsize="101,97" path="m17138,3965l17133,3987,17120,4004,17101,4014,17074,4011,17055,4001,17042,3986,17038,3967,17042,3944,17055,3927,17074,3916,17101,3919,17121,3928,17133,3943,17138,3962,17138,3965xe" filled="f" stroked="t" strokeweight=".75pt" strokecolor="#9BBA58">
                <v:path arrowok="t"/>
              </v:shape>
            </v:group>
            <v:group style="position:absolute;left:17462;top:4065;width:101;height:97" coordorigin="17462,4065" coordsize="101,97">
              <v:shape style="position:absolute;left:17462;top:4065;width:101;height:97" coordorigin="17462,4065" coordsize="101,97" path="m17499,4065l17480,4075,17467,4093,17462,4115,17467,4134,17479,4150,17499,4160,17526,4162,17545,4152,17558,4135,17563,4114,17563,4111,17558,4092,17546,4077,17526,4068,17499,4065e" filled="t" fillcolor="#9BBA58" stroked="f">
                <v:path arrowok="t"/>
                <v:fill/>
              </v:shape>
            </v:group>
            <v:group style="position:absolute;left:17462;top:4065;width:101;height:97" coordorigin="17462,4065" coordsize="101,97">
              <v:shape style="position:absolute;left:17462;top:4065;width:101;height:97" coordorigin="17462,4065" coordsize="101,97" path="m17563,4114l17558,4135,17545,4152,17526,4162,17499,4160,17479,4150,17467,4134,17462,4115,17467,4093,17480,4075,17499,4065,17526,4068,17546,4077,17558,4092,17563,4111,17563,4114xe" filled="f" stroked="t" strokeweight=".75pt" strokecolor="#9BBA58">
                <v:path arrowok="t"/>
              </v:shape>
            </v:group>
            <v:group style="position:absolute;left:17890;top:3842;width:101;height:97" coordorigin="17890,3842" coordsize="101,97">
              <v:shape style="position:absolute;left:17890;top:3842;width:101;height:97" coordorigin="17890,3842" coordsize="101,97" path="m17926,3842l17907,3852,17894,3870,17890,3892,17894,3911,17907,3926,17926,3936,17953,3939,17972,3929,17985,3912,17990,3890,17990,3887,17985,3869,17973,3854,17953,3845,17926,3842e" filled="t" fillcolor="#9BBA58" stroked="f">
                <v:path arrowok="t"/>
                <v:fill/>
              </v:shape>
            </v:group>
            <v:group style="position:absolute;left:17890;top:3842;width:101;height:97" coordorigin="17890,3842" coordsize="101,97">
              <v:shape style="position:absolute;left:17890;top:3842;width:101;height:97" coordorigin="17890,3842" coordsize="101,97" path="m17990,3890l17985,3912,17972,3929,17953,3939,17926,3936,17907,3926,17894,3911,17890,3892,17894,3870,17907,3852,17926,3842,17953,3845,17973,3854,17985,3869,17990,3887,17990,3890xe" filled="f" stroked="t" strokeweight=".75pt" strokecolor="#9BBA58">
                <v:path arrowok="t"/>
              </v:shape>
            </v:group>
            <v:group style="position:absolute;left:18314;top:4015;width:101;height:97" coordorigin="18314,4015" coordsize="101,97">
              <v:shape style="position:absolute;left:18314;top:4015;width:101;height:97" coordorigin="18314,4015" coordsize="101,97" path="m18351,4015l18332,4025,18319,4042,18314,4065,18319,4084,18331,4099,18351,4109,18378,4112,18397,4102,18410,4085,18415,4063,18415,4060,18410,4042,18398,4027,18378,4017,18351,4015e" filled="t" fillcolor="#9BBA58" stroked="f">
                <v:path arrowok="t"/>
                <v:fill/>
              </v:shape>
            </v:group>
            <v:group style="position:absolute;left:18314;top:4015;width:101;height:97" coordorigin="18314,4015" coordsize="101,97">
              <v:shape style="position:absolute;left:18314;top:4015;width:101;height:97" coordorigin="18314,4015" coordsize="101,97" path="m18415,4063l18410,4085,18397,4102,18378,4112,18351,4109,18331,4099,18319,4084,18314,4065,18319,4042,18332,4025,18351,4015,18378,4017,18398,4027,18410,4042,18415,4060,18415,4063xe" filled="f" stroked="t" strokeweight=".75pt" strokecolor="#9BBA58">
                <v:path arrowok="t"/>
              </v:shape>
            </v:group>
            <v:group style="position:absolute;left:18739;top:4113;width:101;height:97" coordorigin="18739,4113" coordsize="101,97">
              <v:shape style="position:absolute;left:18739;top:4113;width:101;height:97" coordorigin="18739,4113" coordsize="101,97" path="m18776,4113l18757,4123,18744,4141,18739,4163,18744,4182,18756,4198,18776,4208,18802,4210,18822,4200,18835,4183,18840,4162,18840,4159,18835,4140,18822,4125,18802,4116,18776,4113e" filled="t" fillcolor="#9BBA58" stroked="f">
                <v:path arrowok="t"/>
                <v:fill/>
              </v:shape>
            </v:group>
            <v:group style="position:absolute;left:18739;top:4113;width:101;height:97" coordorigin="18739,4113" coordsize="101,97">
              <v:shape style="position:absolute;left:18739;top:4113;width:101;height:97" coordorigin="18739,4113" coordsize="101,97" path="m18840,4162l18835,4183,18822,4200,18802,4210,18776,4208,18756,4198,18744,4182,18739,4163,18744,4141,18757,4123,18776,4113,18802,4116,18822,4125,18835,4140,18840,4159,18840,4162xe" filled="f" stroked="t" strokeweight=".75pt" strokecolor="#9BBA58">
                <v:path arrowok="t"/>
              </v:shape>
            </v:group>
            <v:group style="position:absolute;left:6026;top:3175;width:12766;height:1186" coordorigin="6026,3175" coordsize="12766,1186">
              <v:shape style="position:absolute;left:6026;top:3175;width:12766;height:1186" coordorigin="6026,3175" coordsize="12766,1186" path="m6026,3175l6454,3965,6878,3619,7303,3744,7728,3818,8155,4039,8580,3941,9005,4114,9432,4015,9857,3965,10282,3818,10706,3866,11134,3619,11558,4039,11983,3818,12410,4015,12835,4138,13260,4039,13685,3866,14112,4039,14537,3893,14962,4164,15386,4066,15814,3965,16238,4138,16663,3965,17090,3372,17515,4361,17940,3792,18365,4238,18792,3893e" filled="f" stroked="t" strokeweight="2.16pt" strokecolor="#7C5F9F">
                <v:path arrowok="t"/>
              </v:shape>
            </v:group>
            <v:group style="position:absolute;left:5956;top:3105;width:139;height:139" coordorigin="5956,3105" coordsize="139,139">
              <v:shape style="position:absolute;left:5956;top:3105;width:139;height:139" coordorigin="5956,3105" coordsize="139,139" path="m6026,3175l5956,3244,6096,3244,6026,3175e" filled="t" fillcolor="#8063A1" stroked="f">
                <v:path arrowok="t"/>
                <v:fill/>
              </v:shape>
              <v:shape style="position:absolute;left:5956;top:3105;width:139;height:139" coordorigin="5956,3105" coordsize="139,139" path="m6096,3105l5956,3105,6026,3175,6096,3105e" filled="t" fillcolor="#8063A1" stroked="f">
                <v:path arrowok="t"/>
                <v:fill/>
              </v:shape>
            </v:group>
            <v:group style="position:absolute;left:5956;top:3105;width:139;height:139" coordorigin="5956,3105" coordsize="139,139">
              <v:shape style="position:absolute;left:5956;top:3105;width:139;height:139" coordorigin="5956,3105" coordsize="139,139" path="m6096,3244l5956,3105e" filled="f" stroked="t" strokeweight=".75pt" strokecolor="#7C5F9F">
                <v:path arrowok="t"/>
              </v:shape>
            </v:group>
            <v:group style="position:absolute;left:5956;top:3105;width:139;height:139" coordorigin="5956,3105" coordsize="139,139">
              <v:shape style="position:absolute;left:5956;top:3105;width:139;height:139" coordorigin="5956,3105" coordsize="139,139" path="m5956,3244l6096,3105e" filled="f" stroked="t" strokeweight=".75pt" strokecolor="#7C5F9F">
                <v:path arrowok="t"/>
              </v:shape>
            </v:group>
            <v:group style="position:absolute;left:6381;top:3895;width:139;height:139" coordorigin="6381,3895" coordsize="139,139">
              <v:shape style="position:absolute;left:6381;top:3895;width:139;height:139" coordorigin="6381,3895" coordsize="139,139" path="m6451,3964l6381,4034,6520,4034,6451,3964e" filled="t" fillcolor="#8063A1" stroked="f">
                <v:path arrowok="t"/>
                <v:fill/>
              </v:shape>
              <v:shape style="position:absolute;left:6381;top:3895;width:139;height:139" coordorigin="6381,3895" coordsize="139,139" path="m6520,3895l6381,3895,6451,3964,6520,3895e" filled="t" fillcolor="#8063A1" stroked="f">
                <v:path arrowok="t"/>
                <v:fill/>
              </v:shape>
            </v:group>
            <v:group style="position:absolute;left:6381;top:3895;width:139;height:139" coordorigin="6381,3895" coordsize="139,139">
              <v:shape style="position:absolute;left:6381;top:3895;width:139;height:139" coordorigin="6381,3895" coordsize="139,139" path="m6520,4034l6381,3895e" filled="f" stroked="t" strokeweight=".75pt" strokecolor="#7C5F9F">
                <v:path arrowok="t"/>
              </v:shape>
            </v:group>
            <v:group style="position:absolute;left:6381;top:3895;width:139;height:139" coordorigin="6381,3895" coordsize="139,139">
              <v:shape style="position:absolute;left:6381;top:3895;width:139;height:139" coordorigin="6381,3895" coordsize="139,139" path="m6381,4034l6520,3895e" filled="f" stroked="t" strokeweight=".75pt" strokecolor="#7C5F9F">
                <v:path arrowok="t"/>
              </v:shape>
            </v:group>
            <v:group style="position:absolute;left:6806;top:3549;width:139;height:139" coordorigin="6806,3549" coordsize="139,139">
              <v:shape style="position:absolute;left:6806;top:3549;width:139;height:139" coordorigin="6806,3549" coordsize="139,139" path="m6876,3619l6806,3688,6945,3688,6876,3619e" filled="t" fillcolor="#8063A1" stroked="f">
                <v:path arrowok="t"/>
                <v:fill/>
              </v:shape>
              <v:shape style="position:absolute;left:6806;top:3549;width:139;height:139" coordorigin="6806,3549" coordsize="139,139" path="m6945,3549l6806,3549,6876,3619,6945,3549e" filled="t" fillcolor="#8063A1" stroked="f">
                <v:path arrowok="t"/>
                <v:fill/>
              </v:shape>
            </v:group>
            <v:group style="position:absolute;left:6806;top:3549;width:139;height:139" coordorigin="6806,3549" coordsize="139,139">
              <v:shape style="position:absolute;left:6806;top:3549;width:139;height:139" coordorigin="6806,3549" coordsize="139,139" path="m6945,3688l6806,3549e" filled="f" stroked="t" strokeweight=".75pt" strokecolor="#7C5F9F">
                <v:path arrowok="t"/>
              </v:shape>
            </v:group>
            <v:group style="position:absolute;left:6806;top:3549;width:139;height:139" coordorigin="6806,3549" coordsize="139,139">
              <v:shape style="position:absolute;left:6806;top:3549;width:139;height:139" coordorigin="6806,3549" coordsize="139,139" path="m6806,3688l6945,3549e" filled="f" stroked="t" strokeweight=".75pt" strokecolor="#7C5F9F">
                <v:path arrowok="t"/>
              </v:shape>
            </v:group>
            <v:group style="position:absolute;left:7233;top:3672;width:139;height:139" coordorigin="7233,3672" coordsize="139,139">
              <v:shape style="position:absolute;left:7233;top:3672;width:139;height:139" coordorigin="7233,3672" coordsize="139,139" path="m7303,3741l7233,3811,7372,3811,7303,3741e" filled="t" fillcolor="#8063A1" stroked="f">
                <v:path arrowok="t"/>
                <v:fill/>
              </v:shape>
              <v:shape style="position:absolute;left:7233;top:3672;width:139;height:139" coordorigin="7233,3672" coordsize="139,139" path="m7372,3672l7233,3672,7303,3741,7372,3672e" filled="t" fillcolor="#8063A1" stroked="f">
                <v:path arrowok="t"/>
                <v:fill/>
              </v:shape>
            </v:group>
            <v:group style="position:absolute;left:7233;top:3672;width:139;height:139" coordorigin="7233,3672" coordsize="139,139">
              <v:shape style="position:absolute;left:7233;top:3672;width:139;height:139" coordorigin="7233,3672" coordsize="139,139" path="m7372,3811l7233,3672e" filled="f" stroked="t" strokeweight=".75pt" strokecolor="#7C5F9F">
                <v:path arrowok="t"/>
              </v:shape>
            </v:group>
            <v:group style="position:absolute;left:7233;top:3672;width:139;height:139" coordorigin="7233,3672" coordsize="139,139">
              <v:shape style="position:absolute;left:7233;top:3672;width:139;height:139" coordorigin="7233,3672" coordsize="139,139" path="m7233,3811l7372,3672e" filled="f" stroked="t" strokeweight=".75pt" strokecolor="#7C5F9F">
                <v:path arrowok="t"/>
              </v:shape>
            </v:group>
            <v:group style="position:absolute;left:7658;top:3746;width:139;height:139" coordorigin="7658,3746" coordsize="139,139">
              <v:shape style="position:absolute;left:7658;top:3746;width:139;height:139" coordorigin="7658,3746" coordsize="139,139" path="m7728,3816l7658,3885,7797,3885,7728,3816e" filled="t" fillcolor="#8063A1" stroked="f">
                <v:path arrowok="t"/>
                <v:fill/>
              </v:shape>
              <v:shape style="position:absolute;left:7658;top:3746;width:139;height:139" coordorigin="7658,3746" coordsize="139,139" path="m7797,3746l7658,3746,7728,3816,7797,3746e" filled="t" fillcolor="#8063A1" stroked="f">
                <v:path arrowok="t"/>
                <v:fill/>
              </v:shape>
            </v:group>
            <v:group style="position:absolute;left:7658;top:3746;width:139;height:139" coordorigin="7658,3746" coordsize="139,139">
              <v:shape style="position:absolute;left:7658;top:3746;width:139;height:139" coordorigin="7658,3746" coordsize="139,139" path="m7797,3885l7658,3746e" filled="f" stroked="t" strokeweight=".75pt" strokecolor="#7C5F9F">
                <v:path arrowok="t"/>
              </v:shape>
            </v:group>
            <v:group style="position:absolute;left:7658;top:3746;width:139;height:139" coordorigin="7658,3746" coordsize="139,139">
              <v:shape style="position:absolute;left:7658;top:3746;width:139;height:139" coordorigin="7658,3746" coordsize="139,139" path="m7658,3885l7797,3746e" filled="f" stroked="t" strokeweight=".75pt" strokecolor="#7C5F9F">
                <v:path arrowok="t"/>
              </v:shape>
            </v:group>
            <v:group style="position:absolute;left:8083;top:3969;width:139;height:139" coordorigin="8083,3969" coordsize="139,139">
              <v:shape style="position:absolute;left:8083;top:3969;width:139;height:139" coordorigin="8083,3969" coordsize="139,139" path="m8152,4039l8083,4108,8222,4108,8152,4039e" filled="t" fillcolor="#8063A1" stroked="f">
                <v:path arrowok="t"/>
                <v:fill/>
              </v:shape>
              <v:shape style="position:absolute;left:8083;top:3969;width:139;height:139" coordorigin="8083,3969" coordsize="139,139" path="m8222,3969l8083,3969,8152,4039,8222,3969e" filled="t" fillcolor="#8063A1" stroked="f">
                <v:path arrowok="t"/>
                <v:fill/>
              </v:shape>
            </v:group>
            <v:group style="position:absolute;left:8083;top:3969;width:139;height:139" coordorigin="8083,3969" coordsize="139,139">
              <v:shape style="position:absolute;left:8083;top:3969;width:139;height:139" coordorigin="8083,3969" coordsize="139,139" path="m8222,4108l8083,3969e" filled="f" stroked="t" strokeweight=".75pt" strokecolor="#7C5F9F">
                <v:path arrowok="t"/>
              </v:shape>
            </v:group>
            <v:group style="position:absolute;left:8083;top:3969;width:139;height:139" coordorigin="8083,3969" coordsize="139,139">
              <v:shape style="position:absolute;left:8083;top:3969;width:139;height:139" coordorigin="8083,3969" coordsize="139,139" path="m8083,4108l8222,3969e" filled="f" stroked="t" strokeweight=".75pt" strokecolor="#7C5F9F">
                <v:path arrowok="t"/>
              </v:shape>
            </v:group>
            <v:group style="position:absolute;left:8510;top:3871;width:139;height:139" coordorigin="8510,3871" coordsize="139,139">
              <v:shape style="position:absolute;left:8510;top:3871;width:139;height:139" coordorigin="8510,3871" coordsize="139,139" path="m8580,3940l8510,4010,8649,4010,8580,3940e" filled="t" fillcolor="#8063A1" stroked="f">
                <v:path arrowok="t"/>
                <v:fill/>
              </v:shape>
              <v:shape style="position:absolute;left:8510;top:3871;width:139;height:139" coordorigin="8510,3871" coordsize="139,139" path="m8649,3871l8510,3871,8580,3940,8649,3871e" filled="t" fillcolor="#8063A1" stroked="f">
                <v:path arrowok="t"/>
                <v:fill/>
              </v:shape>
            </v:group>
            <v:group style="position:absolute;left:8510;top:3871;width:139;height:139" coordorigin="8510,3871" coordsize="139,139">
              <v:shape style="position:absolute;left:8510;top:3871;width:139;height:139" coordorigin="8510,3871" coordsize="139,139" path="m8649,4010l8510,3871e" filled="f" stroked="t" strokeweight=".75pt" strokecolor="#7C5F9F">
                <v:path arrowok="t"/>
              </v:shape>
            </v:group>
            <v:group style="position:absolute;left:8510;top:3871;width:139;height:139" coordorigin="8510,3871" coordsize="139,139">
              <v:shape style="position:absolute;left:8510;top:3871;width:139;height:139" coordorigin="8510,3871" coordsize="139,139" path="m8510,4010l8649,3871e" filled="f" stroked="t" strokeweight=".75pt" strokecolor="#7C5F9F">
                <v:path arrowok="t"/>
              </v:shape>
            </v:group>
            <v:group style="position:absolute;left:8935;top:4044;width:139;height:139" coordorigin="8935,4044" coordsize="139,139">
              <v:shape style="position:absolute;left:8935;top:4044;width:139;height:139" coordorigin="8935,4044" coordsize="139,139" path="m9004,4113l8935,4183,9074,4183,9004,4113e" filled="t" fillcolor="#8063A1" stroked="f">
                <v:path arrowok="t"/>
                <v:fill/>
              </v:shape>
              <v:shape style="position:absolute;left:8935;top:4044;width:139;height:139" coordorigin="8935,4044" coordsize="139,139" path="m9074,4044l8935,4044,9004,4113,9074,4044e" filled="t" fillcolor="#8063A1" stroked="f">
                <v:path arrowok="t"/>
                <v:fill/>
              </v:shape>
            </v:group>
            <v:group style="position:absolute;left:8935;top:4044;width:139;height:139" coordorigin="8935,4044" coordsize="139,139">
              <v:shape style="position:absolute;left:8935;top:4044;width:139;height:139" coordorigin="8935,4044" coordsize="139,139" path="m9074,4183l8935,4044e" filled="f" stroked="t" strokeweight=".75pt" strokecolor="#7C5F9F">
                <v:path arrowok="t"/>
              </v:shape>
            </v:group>
            <v:group style="position:absolute;left:8935;top:4044;width:139;height:139" coordorigin="8935,4044" coordsize="139,139">
              <v:shape style="position:absolute;left:8935;top:4044;width:139;height:139" coordorigin="8935,4044" coordsize="139,139" path="m8935,4183l9074,4044e" filled="f" stroked="t" strokeweight=".75pt" strokecolor="#7C5F9F">
                <v:path arrowok="t"/>
              </v:shape>
            </v:group>
            <v:group style="position:absolute;left:9360;top:3943;width:139;height:139" coordorigin="9360,3943" coordsize="139,139">
              <v:shape style="position:absolute;left:9360;top:3943;width:139;height:139" coordorigin="9360,3943" coordsize="139,139" path="m9429,4012l9360,4082,9499,4082,9429,4012e" filled="t" fillcolor="#8063A1" stroked="f">
                <v:path arrowok="t"/>
                <v:fill/>
              </v:shape>
              <v:shape style="position:absolute;left:9360;top:3943;width:139;height:139" coordorigin="9360,3943" coordsize="139,139" path="m9499,3943l9360,3943,9429,4012,9499,3943e" filled="t" fillcolor="#8063A1" stroked="f">
                <v:path arrowok="t"/>
                <v:fill/>
              </v:shape>
            </v:group>
            <v:group style="position:absolute;left:9360;top:3943;width:139;height:139" coordorigin="9360,3943" coordsize="139,139">
              <v:shape style="position:absolute;left:9360;top:3943;width:139;height:139" coordorigin="9360,3943" coordsize="139,139" path="m9499,4082l9360,3943e" filled="f" stroked="t" strokeweight=".75pt" strokecolor="#7C5F9F">
                <v:path arrowok="t"/>
              </v:shape>
            </v:group>
            <v:group style="position:absolute;left:9360;top:3943;width:139;height:139" coordorigin="9360,3943" coordsize="139,139">
              <v:shape style="position:absolute;left:9360;top:3943;width:139;height:139" coordorigin="9360,3943" coordsize="139,139" path="m9360,4082l9499,3943e" filled="f" stroked="t" strokeweight=".75pt" strokecolor="#7C5F9F">
                <v:path arrowok="t"/>
              </v:shape>
            </v:group>
            <v:group style="position:absolute;left:9784;top:3895;width:139;height:139" coordorigin="9784,3895" coordsize="139,139">
              <v:shape style="position:absolute;left:9784;top:3895;width:139;height:139" coordorigin="9784,3895" coordsize="139,139" path="m9854,3964l9784,4034,9924,4034,9854,3964e" filled="t" fillcolor="#8063A1" stroked="f">
                <v:path arrowok="t"/>
                <v:fill/>
              </v:shape>
              <v:shape style="position:absolute;left:9784;top:3895;width:139;height:139" coordorigin="9784,3895" coordsize="139,139" path="m9924,3895l9784,3895,9854,3964,9924,3895e" filled="t" fillcolor="#8063A1" stroked="f">
                <v:path arrowok="t"/>
                <v:fill/>
              </v:shape>
            </v:group>
            <v:group style="position:absolute;left:9784;top:3895;width:139;height:139" coordorigin="9784,3895" coordsize="139,139">
              <v:shape style="position:absolute;left:9784;top:3895;width:139;height:139" coordorigin="9784,3895" coordsize="139,139" path="m9924,4034l9784,3895e" filled="f" stroked="t" strokeweight=".75pt" strokecolor="#7C5F9F">
                <v:path arrowok="t"/>
              </v:shape>
            </v:group>
            <v:group style="position:absolute;left:9784;top:3895;width:139;height:139" coordorigin="9784,3895" coordsize="139,139">
              <v:shape style="position:absolute;left:9784;top:3895;width:139;height:139" coordorigin="9784,3895" coordsize="139,139" path="m9784,4034l9924,3895e" filled="f" stroked="t" strokeweight=".75pt" strokecolor="#7C5F9F">
                <v:path arrowok="t"/>
              </v:shape>
            </v:group>
            <v:group style="position:absolute;left:10212;top:3746;width:139;height:139" coordorigin="10212,3746" coordsize="139,139">
              <v:shape style="position:absolute;left:10212;top:3746;width:139;height:139" coordorigin="10212,3746" coordsize="139,139" path="m10281,3816l10212,3885,10351,3885,10281,3816e" filled="t" fillcolor="#8063A1" stroked="f">
                <v:path arrowok="t"/>
                <v:fill/>
              </v:shape>
              <v:shape style="position:absolute;left:10212;top:3746;width:139;height:139" coordorigin="10212,3746" coordsize="139,139" path="m10351,3746l10212,3746,10281,3816,10351,3746e" filled="t" fillcolor="#8063A1" stroked="f">
                <v:path arrowok="t"/>
                <v:fill/>
              </v:shape>
            </v:group>
            <v:group style="position:absolute;left:10212;top:3746;width:139;height:139" coordorigin="10212,3746" coordsize="139,139">
              <v:shape style="position:absolute;left:10212;top:3746;width:139;height:139" coordorigin="10212,3746" coordsize="139,139" path="m10351,3885l10212,3746e" filled="f" stroked="t" strokeweight=".75pt" strokecolor="#7C5F9F">
                <v:path arrowok="t"/>
              </v:shape>
            </v:group>
            <v:group style="position:absolute;left:10212;top:3746;width:139;height:139" coordorigin="10212,3746" coordsize="139,139">
              <v:shape style="position:absolute;left:10212;top:3746;width:139;height:139" coordorigin="10212,3746" coordsize="139,139" path="m10212,3885l10351,3746e" filled="f" stroked="t" strokeweight=".75pt" strokecolor="#7C5F9F">
                <v:path arrowok="t"/>
              </v:shape>
            </v:group>
            <v:group style="position:absolute;left:10636;top:3796;width:139;height:139" coordorigin="10636,3796" coordsize="139,139">
              <v:shape style="position:absolute;left:10636;top:3796;width:139;height:139" coordorigin="10636,3796" coordsize="139,139" path="m10706,3866l10636,3936,10776,3936,10706,3866e" filled="t" fillcolor="#8063A1" stroked="f">
                <v:path arrowok="t"/>
                <v:fill/>
              </v:shape>
              <v:shape style="position:absolute;left:10636;top:3796;width:139;height:139" coordorigin="10636,3796" coordsize="139,139" path="m10776,3796l10636,3796,10706,3866,10776,3796e" filled="t" fillcolor="#8063A1" stroked="f">
                <v:path arrowok="t"/>
                <v:fill/>
              </v:shape>
            </v:group>
            <v:group style="position:absolute;left:10636;top:3796;width:139;height:139" coordorigin="10636,3796" coordsize="139,139">
              <v:shape style="position:absolute;left:10636;top:3796;width:139;height:139" coordorigin="10636,3796" coordsize="139,139" path="m10776,3936l10636,3796e" filled="f" stroked="t" strokeweight=".75pt" strokecolor="#7C5F9F">
                <v:path arrowok="t"/>
              </v:shape>
            </v:group>
            <v:group style="position:absolute;left:10636;top:3796;width:139;height:139" coordorigin="10636,3796" coordsize="139,139">
              <v:shape style="position:absolute;left:10636;top:3796;width:139;height:139" coordorigin="10636,3796" coordsize="139,139" path="m10636,3936l10776,3796e" filled="f" stroked="t" strokeweight=".75pt" strokecolor="#7C5F9F">
                <v:path arrowok="t"/>
              </v:shape>
            </v:group>
            <v:group style="position:absolute;left:11061;top:3549;width:139;height:139" coordorigin="11061,3549" coordsize="139,139">
              <v:shape style="position:absolute;left:11061;top:3549;width:139;height:139" coordorigin="11061,3549" coordsize="139,139" path="m11131,3619l11061,3688,11200,3688,11131,3619e" filled="t" fillcolor="#8063A1" stroked="f">
                <v:path arrowok="t"/>
                <v:fill/>
              </v:shape>
              <v:shape style="position:absolute;left:11061;top:3549;width:139;height:139" coordorigin="11061,3549" coordsize="139,139" path="m11200,3549l11061,3549,11131,3619,11200,3549e" filled="t" fillcolor="#8063A1" stroked="f">
                <v:path arrowok="t"/>
                <v:fill/>
              </v:shape>
            </v:group>
            <v:group style="position:absolute;left:11061;top:3549;width:139;height:139" coordorigin="11061,3549" coordsize="139,139">
              <v:shape style="position:absolute;left:11061;top:3549;width:139;height:139" coordorigin="11061,3549" coordsize="139,139" path="m11200,3688l11061,3549e" filled="f" stroked="t" strokeweight=".75pt" strokecolor="#7C5F9F">
                <v:path arrowok="t"/>
              </v:shape>
            </v:group>
            <v:group style="position:absolute;left:11061;top:3549;width:139;height:139" coordorigin="11061,3549" coordsize="139,139">
              <v:shape style="position:absolute;left:11061;top:3549;width:139;height:139" coordorigin="11061,3549" coordsize="139,139" path="m11061,3688l11200,3549e" filled="f" stroked="t" strokeweight=".75pt" strokecolor="#7C5F9F">
                <v:path arrowok="t"/>
              </v:shape>
            </v:group>
            <v:group style="position:absolute;left:11486;top:3969;width:139;height:139" coordorigin="11486,3969" coordsize="139,139">
              <v:shape style="position:absolute;left:11486;top:3969;width:139;height:139" coordorigin="11486,3969" coordsize="139,139" path="m11556,4039l11486,4108,11625,4108,11556,4039e" filled="t" fillcolor="#8063A1" stroked="f">
                <v:path arrowok="t"/>
                <v:fill/>
              </v:shape>
              <v:shape style="position:absolute;left:11486;top:3969;width:139;height:139" coordorigin="11486,3969" coordsize="139,139" path="m11625,3969l11486,3969,11556,4039,11625,3969e" filled="t" fillcolor="#8063A1" stroked="f">
                <v:path arrowok="t"/>
                <v:fill/>
              </v:shape>
            </v:group>
            <v:group style="position:absolute;left:11486;top:3969;width:139;height:139" coordorigin="11486,3969" coordsize="139,139">
              <v:shape style="position:absolute;left:11486;top:3969;width:139;height:139" coordorigin="11486,3969" coordsize="139,139" path="m11625,4108l11486,3969e" filled="f" stroked="t" strokeweight=".75pt" strokecolor="#7C5F9F">
                <v:path arrowok="t"/>
              </v:shape>
            </v:group>
            <v:group style="position:absolute;left:11486;top:3969;width:139;height:139" coordorigin="11486,3969" coordsize="139,139">
              <v:shape style="position:absolute;left:11486;top:3969;width:139;height:139" coordorigin="11486,3969" coordsize="139,139" path="m11486,4108l11625,3969e" filled="f" stroked="t" strokeweight=".75pt" strokecolor="#7C5F9F">
                <v:path arrowok="t"/>
              </v:shape>
            </v:group>
            <v:group style="position:absolute;left:11913;top:3746;width:139;height:139" coordorigin="11913,3746" coordsize="139,139">
              <v:shape style="position:absolute;left:11913;top:3746;width:139;height:139" coordorigin="11913,3746" coordsize="139,139" path="m11983,3816l11913,3885,12052,3885,11983,3816e" filled="t" fillcolor="#8063A1" stroked="f">
                <v:path arrowok="t"/>
                <v:fill/>
              </v:shape>
              <v:shape style="position:absolute;left:11913;top:3746;width:139;height:139" coordorigin="11913,3746" coordsize="139,139" path="m12052,3746l11913,3746,11983,3816,12052,3746e" filled="t" fillcolor="#8063A1" stroked="f">
                <v:path arrowok="t"/>
                <v:fill/>
              </v:shape>
            </v:group>
            <v:group style="position:absolute;left:11913;top:3746;width:139;height:139" coordorigin="11913,3746" coordsize="139,139">
              <v:shape style="position:absolute;left:11913;top:3746;width:139;height:139" coordorigin="11913,3746" coordsize="139,139" path="m12052,3885l11913,3746e" filled="f" stroked="t" strokeweight=".75pt" strokecolor="#7C5F9F">
                <v:path arrowok="t"/>
              </v:shape>
            </v:group>
            <v:group style="position:absolute;left:11913;top:3746;width:139;height:139" coordorigin="11913,3746" coordsize="139,139">
              <v:shape style="position:absolute;left:11913;top:3746;width:139;height:139" coordorigin="11913,3746" coordsize="139,139" path="m11913,3885l12052,3746e" filled="f" stroked="t" strokeweight=".75pt" strokecolor="#7C5F9F">
                <v:path arrowok="t"/>
              </v:shape>
            </v:group>
            <v:group style="position:absolute;left:12338;top:3943;width:139;height:139" coordorigin="12338,3943" coordsize="139,139">
              <v:shape style="position:absolute;left:12338;top:3943;width:139;height:139" coordorigin="12338,3943" coordsize="139,139" path="m12408,4012l12338,4082,12477,4082,12408,4012e" filled="t" fillcolor="#8063A1" stroked="f">
                <v:path arrowok="t"/>
                <v:fill/>
              </v:shape>
              <v:shape style="position:absolute;left:12338;top:3943;width:139;height:139" coordorigin="12338,3943" coordsize="139,139" path="m12477,3943l12338,3943,12408,4012,12477,3943e" filled="t" fillcolor="#8063A1" stroked="f">
                <v:path arrowok="t"/>
                <v:fill/>
              </v:shape>
            </v:group>
            <v:group style="position:absolute;left:12338;top:3943;width:139;height:139" coordorigin="12338,3943" coordsize="139,139">
              <v:shape style="position:absolute;left:12338;top:3943;width:139;height:139" coordorigin="12338,3943" coordsize="139,139" path="m12477,4082l12338,3943e" filled="f" stroked="t" strokeweight=".75pt" strokecolor="#7C5F9F">
                <v:path arrowok="t"/>
              </v:shape>
            </v:group>
            <v:group style="position:absolute;left:12338;top:3943;width:139;height:139" coordorigin="12338,3943" coordsize="139,139">
              <v:shape style="position:absolute;left:12338;top:3943;width:139;height:139" coordorigin="12338,3943" coordsize="139,139" path="m12338,4082l12477,3943e" filled="f" stroked="t" strokeweight=".75pt" strokecolor="#7C5F9F">
                <v:path arrowok="t"/>
              </v:shape>
            </v:group>
            <v:group style="position:absolute;left:12763;top:4068;width:139;height:139" coordorigin="12763,4068" coordsize="139,139">
              <v:shape style="position:absolute;left:12763;top:4068;width:139;height:139" coordorigin="12763,4068" coordsize="139,139" path="m12832,4137l12763,4207,12902,4207,12832,4137e" filled="t" fillcolor="#8063A1" stroked="f">
                <v:path arrowok="t"/>
                <v:fill/>
              </v:shape>
              <v:shape style="position:absolute;left:12763;top:4068;width:139;height:139" coordorigin="12763,4068" coordsize="139,139" path="m12902,4068l12763,4068,12832,4137,12902,4068e" filled="t" fillcolor="#8063A1" stroked="f">
                <v:path arrowok="t"/>
                <v:fill/>
              </v:shape>
            </v:group>
            <v:group style="position:absolute;left:12763;top:4068;width:139;height:139" coordorigin="12763,4068" coordsize="139,139">
              <v:shape style="position:absolute;left:12763;top:4068;width:139;height:139" coordorigin="12763,4068" coordsize="139,139" path="m12902,4207l12763,4068e" filled="f" stroked="t" strokeweight=".75pt" strokecolor="#7C5F9F">
                <v:path arrowok="t"/>
              </v:shape>
            </v:group>
            <v:group style="position:absolute;left:12763;top:4068;width:139;height:139" coordorigin="12763,4068" coordsize="139,139">
              <v:shape style="position:absolute;left:12763;top:4068;width:139;height:139" coordorigin="12763,4068" coordsize="139,139" path="m12763,4207l12902,4068e" filled="f" stroked="t" strokeweight=".75pt" strokecolor="#7C5F9F">
                <v:path arrowok="t"/>
              </v:shape>
            </v:group>
            <v:group style="position:absolute;left:13190;top:3969;width:139;height:139" coordorigin="13190,3969" coordsize="139,139">
              <v:shape style="position:absolute;left:13190;top:3969;width:139;height:139" coordorigin="13190,3969" coordsize="139,139" path="m13260,4039l13190,4108,13329,4108,13260,4039e" filled="t" fillcolor="#8063A1" stroked="f">
                <v:path arrowok="t"/>
                <v:fill/>
              </v:shape>
              <v:shape style="position:absolute;left:13190;top:3969;width:139;height:139" coordorigin="13190,3969" coordsize="139,139" path="m13329,3969l13190,3969,13260,4039,13329,3969e" filled="t" fillcolor="#8063A1" stroked="f">
                <v:path arrowok="t"/>
                <v:fill/>
              </v:shape>
            </v:group>
            <v:group style="position:absolute;left:13190;top:3969;width:139;height:139" coordorigin="13190,3969" coordsize="139,139">
              <v:shape style="position:absolute;left:13190;top:3969;width:139;height:139" coordorigin="13190,3969" coordsize="139,139" path="m13329,4108l13190,3969e" filled="f" stroked="t" strokeweight=".75pt" strokecolor="#7C5F9F">
                <v:path arrowok="t"/>
              </v:shape>
            </v:group>
            <v:group style="position:absolute;left:13190;top:3969;width:139;height:139" coordorigin="13190,3969" coordsize="139,139">
              <v:shape style="position:absolute;left:13190;top:3969;width:139;height:139" coordorigin="13190,3969" coordsize="139,139" path="m13190,4108l13329,3969e" filled="f" stroked="t" strokeweight=".75pt" strokecolor="#7C5F9F">
                <v:path arrowok="t"/>
              </v:shape>
            </v:group>
            <v:group style="position:absolute;left:13615;top:3796;width:139;height:139" coordorigin="13615,3796" coordsize="139,139">
              <v:shape style="position:absolute;left:13615;top:3796;width:139;height:139" coordorigin="13615,3796" coordsize="139,139" path="m13684,3866l13615,3936,13754,3936,13684,3866e" filled="t" fillcolor="#8063A1" stroked="f">
                <v:path arrowok="t"/>
                <v:fill/>
              </v:shape>
              <v:shape style="position:absolute;left:13615;top:3796;width:139;height:139" coordorigin="13615,3796" coordsize="139,139" path="m13754,3796l13615,3796,13684,3866,13754,3796e" filled="t" fillcolor="#8063A1" stroked="f">
                <v:path arrowok="t"/>
                <v:fill/>
              </v:shape>
            </v:group>
            <v:group style="position:absolute;left:13615;top:3796;width:139;height:139" coordorigin="13615,3796" coordsize="139,139">
              <v:shape style="position:absolute;left:13615;top:3796;width:139;height:139" coordorigin="13615,3796" coordsize="139,139" path="m13754,3936l13615,3796e" filled="f" stroked="t" strokeweight=".75pt" strokecolor="#7C5F9F">
                <v:path arrowok="t"/>
              </v:shape>
            </v:group>
            <v:group style="position:absolute;left:13615;top:3796;width:139;height:139" coordorigin="13615,3796" coordsize="139,139">
              <v:shape style="position:absolute;left:13615;top:3796;width:139;height:139" coordorigin="13615,3796" coordsize="139,139" path="m13615,3936l13754,3796e" filled="f" stroked="t" strokeweight=".75pt" strokecolor="#7C5F9F">
                <v:path arrowok="t"/>
              </v:shape>
            </v:group>
            <v:group style="position:absolute;left:14040;top:3969;width:139;height:139" coordorigin="14040,3969" coordsize="139,139">
              <v:shape style="position:absolute;left:14040;top:3969;width:139;height:139" coordorigin="14040,3969" coordsize="139,139" path="m14109,4039l14040,4108,14179,4108,14109,4039e" filled="t" fillcolor="#8063A1" stroked="f">
                <v:path arrowok="t"/>
                <v:fill/>
              </v:shape>
              <v:shape style="position:absolute;left:14040;top:3969;width:139;height:139" coordorigin="14040,3969" coordsize="139,139" path="m14179,3969l14040,3969,14109,4039,14179,3969e" filled="t" fillcolor="#8063A1" stroked="f">
                <v:path arrowok="t"/>
                <v:fill/>
              </v:shape>
            </v:group>
            <v:group style="position:absolute;left:14040;top:3969;width:139;height:139" coordorigin="14040,3969" coordsize="139,139">
              <v:shape style="position:absolute;left:14040;top:3969;width:139;height:139" coordorigin="14040,3969" coordsize="139,139" path="m14179,4108l14040,3969e" filled="f" stroked="t" strokeweight=".75pt" strokecolor="#7C5F9F">
                <v:path arrowok="t"/>
              </v:shape>
            </v:group>
            <v:group style="position:absolute;left:14040;top:3969;width:139;height:139" coordorigin="14040,3969" coordsize="139,139">
              <v:shape style="position:absolute;left:14040;top:3969;width:139;height:139" coordorigin="14040,3969" coordsize="139,139" path="m14040,4108l14179,3969e" filled="f" stroked="t" strokeweight=".75pt" strokecolor="#7C5F9F">
                <v:path arrowok="t"/>
              </v:shape>
            </v:group>
            <v:group style="position:absolute;left:14464;top:3820;width:139;height:139" coordorigin="14464,3820" coordsize="139,139">
              <v:shape style="position:absolute;left:14464;top:3820;width:139;height:139" coordorigin="14464,3820" coordsize="139,139" path="m14534,3890l14464,3960,14604,3960,14534,3890e" filled="t" fillcolor="#8063A1" stroked="f">
                <v:path arrowok="t"/>
                <v:fill/>
              </v:shape>
              <v:shape style="position:absolute;left:14464;top:3820;width:139;height:139" coordorigin="14464,3820" coordsize="139,139" path="m14604,3820l14464,3820,14534,3890,14604,3820e" filled="t" fillcolor="#8063A1" stroked="f">
                <v:path arrowok="t"/>
                <v:fill/>
              </v:shape>
            </v:group>
            <v:group style="position:absolute;left:14464;top:3820;width:139;height:139" coordorigin="14464,3820" coordsize="139,139">
              <v:shape style="position:absolute;left:14464;top:3820;width:139;height:139" coordorigin="14464,3820" coordsize="139,139" path="m14604,3960l14464,3820e" filled="f" stroked="t" strokeweight=".75pt" strokecolor="#7C5F9F">
                <v:path arrowok="t"/>
              </v:shape>
            </v:group>
            <v:group style="position:absolute;left:14464;top:3820;width:139;height:139" coordorigin="14464,3820" coordsize="139,139">
              <v:shape style="position:absolute;left:14464;top:3820;width:139;height:139" coordorigin="14464,3820" coordsize="139,139" path="m14464,3960l14604,3820e" filled="f" stroked="t" strokeweight=".75pt" strokecolor="#7C5F9F">
                <v:path arrowok="t"/>
              </v:shape>
            </v:group>
            <v:group style="position:absolute;left:14892;top:4092;width:139;height:139" coordorigin="14892,4092" coordsize="139,139">
              <v:shape style="position:absolute;left:14892;top:4092;width:139;height:139" coordorigin="14892,4092" coordsize="139,139" path="m14961,4161l14892,4231,15031,4231,14961,4161e" filled="t" fillcolor="#8063A1" stroked="f">
                <v:path arrowok="t"/>
                <v:fill/>
              </v:shape>
              <v:shape style="position:absolute;left:14892;top:4092;width:139;height:139" coordorigin="14892,4092" coordsize="139,139" path="m15031,4092l14892,4092,14961,4161,15031,4092e" filled="t" fillcolor="#8063A1" stroked="f">
                <v:path arrowok="t"/>
                <v:fill/>
              </v:shape>
            </v:group>
            <v:group style="position:absolute;left:14892;top:4092;width:139;height:139" coordorigin="14892,4092" coordsize="139,139">
              <v:shape style="position:absolute;left:14892;top:4092;width:139;height:139" coordorigin="14892,4092" coordsize="139,139" path="m15031,4231l14892,4092e" filled="f" stroked="t" strokeweight=".75pt" strokecolor="#7C5F9F">
                <v:path arrowok="t"/>
              </v:shape>
            </v:group>
            <v:group style="position:absolute;left:14892;top:4092;width:139;height:139" coordorigin="14892,4092" coordsize="139,139">
              <v:shape style="position:absolute;left:14892;top:4092;width:139;height:139" coordorigin="14892,4092" coordsize="139,139" path="m14892,4231l15031,4092e" filled="f" stroked="t" strokeweight=".75pt" strokecolor="#7C5F9F">
                <v:path arrowok="t"/>
              </v:shape>
            </v:group>
            <v:group style="position:absolute;left:15316;top:3993;width:139;height:139" coordorigin="15316,3993" coordsize="139,139">
              <v:shape style="position:absolute;left:15316;top:3993;width:139;height:139" coordorigin="15316,3993" coordsize="139,139" path="m15386,4063l15316,4132,15456,4132,15386,4063e" filled="t" fillcolor="#8063A1" stroked="f">
                <v:path arrowok="t"/>
                <v:fill/>
              </v:shape>
              <v:shape style="position:absolute;left:15316;top:3993;width:139;height:139" coordorigin="15316,3993" coordsize="139,139" path="m15456,3993l15316,3993,15386,4063,15456,3993e" filled="t" fillcolor="#8063A1" stroked="f">
                <v:path arrowok="t"/>
                <v:fill/>
              </v:shape>
            </v:group>
            <v:group style="position:absolute;left:15316;top:3993;width:139;height:139" coordorigin="15316,3993" coordsize="139,139">
              <v:shape style="position:absolute;left:15316;top:3993;width:139;height:139" coordorigin="15316,3993" coordsize="139,139" path="m15456,4132l15316,3993e" filled="f" stroked="t" strokeweight=".75pt" strokecolor="#7C5F9F">
                <v:path arrowok="t"/>
              </v:shape>
            </v:group>
            <v:group style="position:absolute;left:15316;top:3993;width:139;height:139" coordorigin="15316,3993" coordsize="139,139">
              <v:shape style="position:absolute;left:15316;top:3993;width:139;height:139" coordorigin="15316,3993" coordsize="139,139" path="m15316,4132l15456,3993e" filled="f" stroked="t" strokeweight=".75pt" strokecolor="#7C5F9F">
                <v:path arrowok="t"/>
              </v:shape>
            </v:group>
            <v:group style="position:absolute;left:15741;top:3895;width:139;height:139" coordorigin="15741,3895" coordsize="139,139">
              <v:shape style="position:absolute;left:15741;top:3895;width:139;height:139" coordorigin="15741,3895" coordsize="139,139" path="m15811,3964l15741,4034,15880,4034,15811,3964e" filled="t" fillcolor="#8063A1" stroked="f">
                <v:path arrowok="t"/>
                <v:fill/>
              </v:shape>
              <v:shape style="position:absolute;left:15741;top:3895;width:139;height:139" coordorigin="15741,3895" coordsize="139,139" path="m15880,3895l15741,3895,15811,3964,15880,3895e" filled="t" fillcolor="#8063A1" stroked="f">
                <v:path arrowok="t"/>
                <v:fill/>
              </v:shape>
            </v:group>
            <v:group style="position:absolute;left:15741;top:3895;width:139;height:139" coordorigin="15741,3895" coordsize="139,139">
              <v:shape style="position:absolute;left:15741;top:3895;width:139;height:139" coordorigin="15741,3895" coordsize="139,139" path="m15880,4034l15741,3895e" filled="f" stroked="t" strokeweight=".75pt" strokecolor="#7C5F9F">
                <v:path arrowok="t"/>
              </v:shape>
            </v:group>
            <v:group style="position:absolute;left:15741;top:3895;width:139;height:139" coordorigin="15741,3895" coordsize="139,139">
              <v:shape style="position:absolute;left:15741;top:3895;width:139;height:139" coordorigin="15741,3895" coordsize="139,139" path="m15741,4034l15880,3895e" filled="f" stroked="t" strokeweight=".75pt" strokecolor="#7C5F9F">
                <v:path arrowok="t"/>
              </v:shape>
            </v:group>
            <v:group style="position:absolute;left:16168;top:4068;width:139;height:139" coordorigin="16168,4068" coordsize="139,139">
              <v:shape style="position:absolute;left:16168;top:4068;width:139;height:139" coordorigin="16168,4068" coordsize="139,139" path="m16238,4137l16168,4207,16308,4207,16238,4137e" filled="t" fillcolor="#8063A1" stroked="f">
                <v:path arrowok="t"/>
                <v:fill/>
              </v:shape>
              <v:shape style="position:absolute;left:16168;top:4068;width:139;height:139" coordorigin="16168,4068" coordsize="139,139" path="m16308,4068l16168,4068,16238,4137,16308,4068e" filled="t" fillcolor="#8063A1" stroked="f">
                <v:path arrowok="t"/>
                <v:fill/>
              </v:shape>
            </v:group>
            <v:group style="position:absolute;left:16168;top:4068;width:139;height:139" coordorigin="16168,4068" coordsize="139,139">
              <v:shape style="position:absolute;left:16168;top:4068;width:139;height:139" coordorigin="16168,4068" coordsize="139,139" path="m16308,4207l16168,4068e" filled="f" stroked="t" strokeweight=".75pt" strokecolor="#7C5F9F">
                <v:path arrowok="t"/>
              </v:shape>
            </v:group>
            <v:group style="position:absolute;left:16168;top:4068;width:139;height:139" coordorigin="16168,4068" coordsize="139,139">
              <v:shape style="position:absolute;left:16168;top:4068;width:139;height:139" coordorigin="16168,4068" coordsize="139,139" path="m16168,4207l16308,4068e" filled="f" stroked="t" strokeweight=".75pt" strokecolor="#7C5F9F">
                <v:path arrowok="t"/>
              </v:shape>
            </v:group>
            <v:group style="position:absolute;left:16593;top:3895;width:139;height:139" coordorigin="16593,3895" coordsize="139,139">
              <v:shape style="position:absolute;left:16593;top:3895;width:139;height:139" coordorigin="16593,3895" coordsize="139,139" path="m16663,3964l16593,4034,16732,4034,16663,3964e" filled="t" fillcolor="#8063A1" stroked="f">
                <v:path arrowok="t"/>
                <v:fill/>
              </v:shape>
              <v:shape style="position:absolute;left:16593;top:3895;width:139;height:139" coordorigin="16593,3895" coordsize="139,139" path="m16732,3895l16593,3895,16663,3964,16732,3895e" filled="t" fillcolor="#8063A1" stroked="f">
                <v:path arrowok="t"/>
                <v:fill/>
              </v:shape>
            </v:group>
            <v:group style="position:absolute;left:16593;top:3895;width:139;height:139" coordorigin="16593,3895" coordsize="139,139">
              <v:shape style="position:absolute;left:16593;top:3895;width:139;height:139" coordorigin="16593,3895" coordsize="139,139" path="m16732,4034l16593,3895e" filled="f" stroked="t" strokeweight=".75pt" strokecolor="#7C5F9F">
                <v:path arrowok="t"/>
              </v:shape>
            </v:group>
            <v:group style="position:absolute;left:16593;top:3895;width:139;height:139" coordorigin="16593,3895" coordsize="139,139">
              <v:shape style="position:absolute;left:16593;top:3895;width:139;height:139" coordorigin="16593,3895" coordsize="139,139" path="m16593,4034l16732,3895e" filled="f" stroked="t" strokeweight=".75pt" strokecolor="#7C5F9F">
                <v:path arrowok="t"/>
              </v:shape>
            </v:group>
            <v:group style="position:absolute;left:17018;top:3302;width:139;height:139" coordorigin="17018,3302" coordsize="139,139">
              <v:shape style="position:absolute;left:17018;top:3302;width:139;height:139" coordorigin="17018,3302" coordsize="139,139" path="m17088,3372l17018,3441,17157,3441,17088,3372e" filled="t" fillcolor="#8063A1" stroked="f">
                <v:path arrowok="t"/>
                <v:fill/>
              </v:shape>
              <v:shape style="position:absolute;left:17018;top:3302;width:139;height:139" coordorigin="17018,3302" coordsize="139,139" path="m17157,3302l17018,3302,17088,3372,17157,3302e" filled="t" fillcolor="#8063A1" stroked="f">
                <v:path arrowok="t"/>
                <v:fill/>
              </v:shape>
            </v:group>
            <v:group style="position:absolute;left:17018;top:3302;width:139;height:139" coordorigin="17018,3302" coordsize="139,139">
              <v:shape style="position:absolute;left:17018;top:3302;width:139;height:139" coordorigin="17018,3302" coordsize="139,139" path="m17157,3441l17018,3302e" filled="f" stroked="t" strokeweight=".75pt" strokecolor="#7C5F9F">
                <v:path arrowok="t"/>
              </v:shape>
            </v:group>
            <v:group style="position:absolute;left:17018;top:3302;width:139;height:139" coordorigin="17018,3302" coordsize="139,139">
              <v:shape style="position:absolute;left:17018;top:3302;width:139;height:139" coordorigin="17018,3302" coordsize="139,139" path="m17018,3441l17157,3302e" filled="f" stroked="t" strokeweight=".75pt" strokecolor="#7C5F9F">
                <v:path arrowok="t"/>
              </v:shape>
            </v:group>
            <v:group style="position:absolute;left:17443;top:4288;width:139;height:139" coordorigin="17443,4288" coordsize="139,139">
              <v:shape style="position:absolute;left:17443;top:4288;width:139;height:139" coordorigin="17443,4288" coordsize="139,139" path="m17512,4358l17443,4428,17582,4428,17512,4358e" filled="t" fillcolor="#8063A1" stroked="f">
                <v:path arrowok="t"/>
                <v:fill/>
              </v:shape>
              <v:shape style="position:absolute;left:17443;top:4288;width:139;height:139" coordorigin="17443,4288" coordsize="139,139" path="m17582,4288l17443,4288,17512,4358,17582,4288e" filled="t" fillcolor="#8063A1" stroked="f">
                <v:path arrowok="t"/>
                <v:fill/>
              </v:shape>
            </v:group>
            <v:group style="position:absolute;left:17443;top:4288;width:139;height:139" coordorigin="17443,4288" coordsize="139,139">
              <v:shape style="position:absolute;left:17443;top:4288;width:139;height:139" coordorigin="17443,4288" coordsize="139,139" path="m17582,4428l17443,4288e" filled="f" stroked="t" strokeweight=".75pt" strokecolor="#7C5F9F">
                <v:path arrowok="t"/>
              </v:shape>
            </v:group>
            <v:group style="position:absolute;left:17443;top:4288;width:139;height:139" coordorigin="17443,4288" coordsize="139,139">
              <v:shape style="position:absolute;left:17443;top:4288;width:139;height:139" coordorigin="17443,4288" coordsize="139,139" path="m17443,4428l17582,4288e" filled="f" stroked="t" strokeweight=".75pt" strokecolor="#7C5F9F">
                <v:path arrowok="t"/>
              </v:shape>
            </v:group>
            <v:group style="position:absolute;left:17870;top:3722;width:139;height:139" coordorigin="17870,3722" coordsize="139,139">
              <v:shape style="position:absolute;left:17870;top:3722;width:139;height:139" coordorigin="17870,3722" coordsize="139,139" path="m17940,3792l17870,3861,18009,3861,17940,3792e" filled="t" fillcolor="#8063A1" stroked="f">
                <v:path arrowok="t"/>
                <v:fill/>
              </v:shape>
              <v:shape style="position:absolute;left:17870;top:3722;width:139;height:139" coordorigin="17870,3722" coordsize="139,139" path="m18009,3722l17870,3722,17940,3792,18009,3722e" filled="t" fillcolor="#8063A1" stroked="f">
                <v:path arrowok="t"/>
                <v:fill/>
              </v:shape>
            </v:group>
            <v:group style="position:absolute;left:17870;top:3722;width:139;height:139" coordorigin="17870,3722" coordsize="139,139">
              <v:shape style="position:absolute;left:17870;top:3722;width:139;height:139" coordorigin="17870,3722" coordsize="139,139" path="m18009,3861l17870,3722e" filled="f" stroked="t" strokeweight=".75pt" strokecolor="#7C5F9F">
                <v:path arrowok="t"/>
              </v:shape>
            </v:group>
            <v:group style="position:absolute;left:17870;top:3722;width:139;height:139" coordorigin="17870,3722" coordsize="139,139">
              <v:shape style="position:absolute;left:17870;top:3722;width:139;height:139" coordorigin="17870,3722" coordsize="139,139" path="m17870,3861l18009,3722e" filled="f" stroked="t" strokeweight=".75pt" strokecolor="#7C5F9F">
                <v:path arrowok="t"/>
              </v:shape>
            </v:group>
            <v:group style="position:absolute;left:18295;top:4166;width:139;height:139" coordorigin="18295,4166" coordsize="139,139">
              <v:shape style="position:absolute;left:18295;top:4166;width:139;height:139" coordorigin="18295,4166" coordsize="139,139" path="m18364,4236l18295,4305,18434,4305,18364,4236e" filled="t" fillcolor="#8063A1" stroked="f">
                <v:path arrowok="t"/>
                <v:fill/>
              </v:shape>
              <v:shape style="position:absolute;left:18295;top:4166;width:139;height:139" coordorigin="18295,4166" coordsize="139,139" path="m18434,4166l18295,4166,18364,4236,18434,4166e" filled="t" fillcolor="#8063A1" stroked="f">
                <v:path arrowok="t"/>
                <v:fill/>
              </v:shape>
            </v:group>
            <v:group style="position:absolute;left:18295;top:4166;width:139;height:139" coordorigin="18295,4166" coordsize="139,139">
              <v:shape style="position:absolute;left:18295;top:4166;width:139;height:139" coordorigin="18295,4166" coordsize="139,139" path="m18434,4305l18295,4166e" filled="f" stroked="t" strokeweight=".75pt" strokecolor="#7C5F9F">
                <v:path arrowok="t"/>
              </v:shape>
            </v:group>
            <v:group style="position:absolute;left:18295;top:4166;width:139;height:139" coordorigin="18295,4166" coordsize="139,139">
              <v:shape style="position:absolute;left:18295;top:4166;width:139;height:139" coordorigin="18295,4166" coordsize="139,139" path="m18295,4305l18434,4166e" filled="f" stroked="t" strokeweight=".75pt" strokecolor="#7C5F9F">
                <v:path arrowok="t"/>
              </v:shape>
            </v:group>
            <v:group style="position:absolute;left:18720;top:3820;width:139;height:139" coordorigin="18720,3820" coordsize="139,139">
              <v:shape style="position:absolute;left:18720;top:3820;width:139;height:139" coordorigin="18720,3820" coordsize="139,139" path="m18789,3890l18720,3960,18859,3960,18789,3890e" filled="t" fillcolor="#8063A1" stroked="f">
                <v:path arrowok="t"/>
                <v:fill/>
              </v:shape>
              <v:shape style="position:absolute;left:18720;top:3820;width:139;height:139" coordorigin="18720,3820" coordsize="139,139" path="m18859,3820l18720,3820,18789,3890,18859,3820e" filled="t" fillcolor="#8063A1" stroked="f">
                <v:path arrowok="t"/>
                <v:fill/>
              </v:shape>
            </v:group>
            <v:group style="position:absolute;left:18720;top:3820;width:139;height:139" coordorigin="18720,3820" coordsize="139,139">
              <v:shape style="position:absolute;left:18720;top:3820;width:139;height:139" coordorigin="18720,3820" coordsize="139,139" path="m18859,3960l18720,3820e" filled="f" stroked="t" strokeweight=".75pt" strokecolor="#7C5F9F">
                <v:path arrowok="t"/>
              </v:shape>
            </v:group>
            <v:group style="position:absolute;left:18720;top:3820;width:139;height:139" coordorigin="18720,3820" coordsize="139,139">
              <v:shape style="position:absolute;left:18720;top:3820;width:139;height:139" coordorigin="18720,3820" coordsize="139,139" path="m18720,3960l18859,3820e" filled="f" stroked="t" strokeweight=".75pt" strokecolor="#7C5F9F">
                <v:path arrowok="t"/>
              </v:shape>
            </v:group>
            <v:group style="position:absolute;left:5815;top:2806;width:13188;height:2" coordorigin="5815,2806" coordsize="13188,2">
              <v:shape style="position:absolute;left:5815;top:2806;width:13188;height:2" coordorigin="5815,2806" coordsize="13188,0" path="m5815,2806l19003,2806e" filled="f" stroked="t" strokeweight=".72pt" strokecolor="#D9D9D9">
                <v:path arrowok="t"/>
              </v:shape>
            </v:group>
            <v:group style="position:absolute;left:5815;top:2311;width:13188;height:2" coordorigin="5815,2311" coordsize="13188,2">
              <v:shape style="position:absolute;left:5815;top:2311;width:13188;height:2" coordorigin="5815,2311" coordsize="13188,0" path="m5815,2311l19003,2311e" filled="f" stroked="t" strokeweight=".72pt" strokecolor="#D9D9D9">
                <v:path arrowok="t"/>
              </v:shape>
            </v:group>
            <v:group style="position:absolute;left:5815;top:5767;width:13188;height:2" coordorigin="5815,5767" coordsize="13188,2">
              <v:shape style="position:absolute;left:5815;top:5767;width:13188;height:2" coordorigin="5815,5767" coordsize="13188,0" path="m5815,5767l19003,5767e" filled="f" stroked="t" strokeweight=".72pt" strokecolor="#D9D9D9">
                <v:path arrowok="t"/>
              </v:shape>
            </v:group>
            <v:group style="position:absolute;left:6026;top:5767;width:12766;height:2" coordorigin="6026,5767" coordsize="12766,2">
              <v:shape style="position:absolute;left:6026;top:5767;width:12766;height:2" coordorigin="6026,5767" coordsize="12766,0" path="m6026,5767l6026,5767,18365,5767,18792,5767e" filled="f" stroked="t" strokeweight="2.16pt" strokecolor="#497DBA">
                <v:path arrowok="t"/>
              </v:shape>
            </v:group>
            <v:group style="position:absolute;left:5956;top:5697;width:139;height:139" coordorigin="5956,5697" coordsize="139,139">
              <v:shape style="position:absolute;left:5956;top:5697;width:139;height:139" coordorigin="5956,5697" coordsize="139,139" path="m6026,5697l5956,5767,6026,5836,6096,5767,6026,5697e" filled="t" fillcolor="#4F81BC" stroked="f">
                <v:path arrowok="t"/>
                <v:fill/>
              </v:shape>
            </v:group>
            <v:group style="position:absolute;left:5956;top:5697;width:139;height:139" coordorigin="5956,5697" coordsize="139,139">
              <v:shape style="position:absolute;left:5956;top:5697;width:139;height:139" coordorigin="5956,5697" coordsize="139,139" path="m6026,5697l6096,5767,6026,5836,5956,5767,6026,5697xe" filled="f" stroked="t" strokeweight=".75pt" strokecolor="#497DBA">
                <v:path arrowok="t"/>
              </v:shape>
            </v:group>
            <v:group style="position:absolute;left:6381;top:5697;width:139;height:139" coordorigin="6381,5697" coordsize="139,139">
              <v:shape style="position:absolute;left:6381;top:5697;width:139;height:139" coordorigin="6381,5697" coordsize="139,139" path="m6451,5697l6381,5767,6451,5836,6520,5767,6451,5697e" filled="t" fillcolor="#4F81BC" stroked="f">
                <v:path arrowok="t"/>
                <v:fill/>
              </v:shape>
            </v:group>
            <v:group style="position:absolute;left:6381;top:5697;width:139;height:139" coordorigin="6381,5697" coordsize="139,139">
              <v:shape style="position:absolute;left:6381;top:5697;width:139;height:139" coordorigin="6381,5697" coordsize="139,139" path="m6451,5697l6520,5767,6451,5836,6381,5767,6451,5697xe" filled="f" stroked="t" strokeweight=".75pt" strokecolor="#497DBA">
                <v:path arrowok="t"/>
              </v:shape>
            </v:group>
            <v:group style="position:absolute;left:6806;top:5697;width:139;height:139" coordorigin="6806,5697" coordsize="139,139">
              <v:shape style="position:absolute;left:6806;top:5697;width:139;height:139" coordorigin="6806,5697" coordsize="139,139" path="m6876,5697l6806,5767,6876,5836,6945,5767,6876,5697e" filled="t" fillcolor="#4F81BC" stroked="f">
                <v:path arrowok="t"/>
                <v:fill/>
              </v:shape>
            </v:group>
            <v:group style="position:absolute;left:6806;top:5697;width:139;height:139" coordorigin="6806,5697" coordsize="139,139">
              <v:shape style="position:absolute;left:6806;top:5697;width:139;height:139" coordorigin="6806,5697" coordsize="139,139" path="m6876,5697l6945,5767,6876,5836,6806,5767,6876,5697xe" filled="f" stroked="t" strokeweight=".75pt" strokecolor="#497DBA">
                <v:path arrowok="t"/>
              </v:shape>
            </v:group>
            <v:group style="position:absolute;left:7233;top:5697;width:139;height:139" coordorigin="7233,5697" coordsize="139,139">
              <v:shape style="position:absolute;left:7233;top:5697;width:139;height:139" coordorigin="7233,5697" coordsize="139,139" path="m7303,5697l7233,5767,7303,5836,7372,5767,7303,5697e" filled="t" fillcolor="#4F81BC" stroked="f">
                <v:path arrowok="t"/>
                <v:fill/>
              </v:shape>
            </v:group>
            <v:group style="position:absolute;left:7233;top:5697;width:139;height:139" coordorigin="7233,5697" coordsize="139,139">
              <v:shape style="position:absolute;left:7233;top:5697;width:139;height:139" coordorigin="7233,5697" coordsize="139,139" path="m7303,5697l7372,5767,7303,5836,7233,5767,7303,5697xe" filled="f" stroked="t" strokeweight=".75pt" strokecolor="#497DBA">
                <v:path arrowok="t"/>
              </v:shape>
            </v:group>
            <v:group style="position:absolute;left:7658;top:5697;width:139;height:139" coordorigin="7658,5697" coordsize="139,139">
              <v:shape style="position:absolute;left:7658;top:5697;width:139;height:139" coordorigin="7658,5697" coordsize="139,139" path="m7728,5697l7658,5767,7728,5836,7797,5767,7728,5697e" filled="t" fillcolor="#4F81BC" stroked="f">
                <v:path arrowok="t"/>
                <v:fill/>
              </v:shape>
            </v:group>
            <v:group style="position:absolute;left:7658;top:5697;width:139;height:139" coordorigin="7658,5697" coordsize="139,139">
              <v:shape style="position:absolute;left:7658;top:5697;width:139;height:139" coordorigin="7658,5697" coordsize="139,139" path="m7728,5697l7797,5767,7728,5836,7658,5767,7728,5697xe" filled="f" stroked="t" strokeweight=".75pt" strokecolor="#497DBA">
                <v:path arrowok="t"/>
              </v:shape>
            </v:group>
            <v:group style="position:absolute;left:8083;top:5697;width:139;height:139" coordorigin="8083,5697" coordsize="139,139">
              <v:shape style="position:absolute;left:8083;top:5697;width:139;height:139" coordorigin="8083,5697" coordsize="139,139" path="m8153,5697l8083,5767,8153,5836,8222,5767,8153,5697e" filled="t" fillcolor="#4F81BC" stroked="f">
                <v:path arrowok="t"/>
                <v:fill/>
              </v:shape>
            </v:group>
            <v:group style="position:absolute;left:8083;top:5697;width:139;height:139" coordorigin="8083,5697" coordsize="139,139">
              <v:shape style="position:absolute;left:8083;top:5697;width:139;height:139" coordorigin="8083,5697" coordsize="139,139" path="m8153,5697l8222,5767,8153,5836,8083,5767,8153,5697xe" filled="f" stroked="t" strokeweight=".75pt" strokecolor="#497DBA">
                <v:path arrowok="t"/>
              </v:shape>
            </v:group>
            <v:group style="position:absolute;left:8510;top:5697;width:139;height:139" coordorigin="8510,5697" coordsize="139,139">
              <v:shape style="position:absolute;left:8510;top:5697;width:139;height:139" coordorigin="8510,5697" coordsize="139,139" path="m8580,5697l8510,5767,8580,5836,8649,5767,8580,5697e" filled="t" fillcolor="#4F81BC" stroked="f">
                <v:path arrowok="t"/>
                <v:fill/>
              </v:shape>
            </v:group>
            <v:group style="position:absolute;left:8510;top:5697;width:139;height:139" coordorigin="8510,5697" coordsize="139,139">
              <v:shape style="position:absolute;left:8510;top:5697;width:139;height:139" coordorigin="8510,5697" coordsize="139,139" path="m8580,5697l8649,5767,8580,5836,8510,5767,8580,5697xe" filled="f" stroked="t" strokeweight=".75pt" strokecolor="#497DBA">
                <v:path arrowok="t"/>
              </v:shape>
            </v:group>
            <v:group style="position:absolute;left:8935;top:5697;width:139;height:139" coordorigin="8935,5697" coordsize="139,139">
              <v:shape style="position:absolute;left:8935;top:5697;width:139;height:139" coordorigin="8935,5697" coordsize="139,139" path="m9005,5697l8935,5767,9005,5836,9074,5767,9005,5697e" filled="t" fillcolor="#4F81BC" stroked="f">
                <v:path arrowok="t"/>
                <v:fill/>
              </v:shape>
            </v:group>
            <v:group style="position:absolute;left:8935;top:5697;width:139;height:139" coordorigin="8935,5697" coordsize="139,139">
              <v:shape style="position:absolute;left:8935;top:5697;width:139;height:139" coordorigin="8935,5697" coordsize="139,139" path="m9005,5697l9074,5767,9005,5836,8935,5767,9005,5697xe" filled="f" stroked="t" strokeweight=".75pt" strokecolor="#497DBA">
                <v:path arrowok="t"/>
              </v:shape>
            </v:group>
            <v:group style="position:absolute;left:9360;top:5697;width:139;height:139" coordorigin="9360,5697" coordsize="139,139">
              <v:shape style="position:absolute;left:9360;top:5697;width:139;height:139" coordorigin="9360,5697" coordsize="139,139" path="m9430,5697l9360,5767,9430,5836,9499,5767,9430,5697e" filled="t" fillcolor="#4F81BC" stroked="f">
                <v:path arrowok="t"/>
                <v:fill/>
              </v:shape>
            </v:group>
            <v:group style="position:absolute;left:9360;top:5697;width:139;height:139" coordorigin="9360,5697" coordsize="139,139">
              <v:shape style="position:absolute;left:9360;top:5697;width:139;height:139" coordorigin="9360,5697" coordsize="139,139" path="m9430,5697l9499,5767,9430,5836,9360,5767,9430,5697xe" filled="f" stroked="t" strokeweight=".75pt" strokecolor="#497DBA">
                <v:path arrowok="t"/>
              </v:shape>
            </v:group>
            <v:group style="position:absolute;left:9784;top:5697;width:139;height:139" coordorigin="9784,5697" coordsize="139,139">
              <v:shape style="position:absolute;left:9784;top:5697;width:139;height:139" coordorigin="9784,5697" coordsize="139,139" path="m9854,5697l9784,5767,9854,5836,9924,5767,9854,5697e" filled="t" fillcolor="#4F81BC" stroked="f">
                <v:path arrowok="t"/>
                <v:fill/>
              </v:shape>
            </v:group>
            <v:group style="position:absolute;left:9784;top:5697;width:139;height:139" coordorigin="9784,5697" coordsize="139,139">
              <v:shape style="position:absolute;left:9784;top:5697;width:139;height:139" coordorigin="9784,5697" coordsize="139,139" path="m9854,5697l9924,5767,9854,5836,9784,5767,9854,5697xe" filled="f" stroked="t" strokeweight=".75pt" strokecolor="#497DBA">
                <v:path arrowok="t"/>
              </v:shape>
            </v:group>
            <v:group style="position:absolute;left:10212;top:5697;width:139;height:139" coordorigin="10212,5697" coordsize="139,139">
              <v:shape style="position:absolute;left:10212;top:5697;width:139;height:139" coordorigin="10212,5697" coordsize="139,139" path="m10282,5697l10212,5767,10282,5836,10351,5767,10282,5697e" filled="t" fillcolor="#4F81BC" stroked="f">
                <v:path arrowok="t"/>
                <v:fill/>
              </v:shape>
            </v:group>
            <v:group style="position:absolute;left:10212;top:5697;width:139;height:139" coordorigin="10212,5697" coordsize="139,139">
              <v:shape style="position:absolute;left:10212;top:5697;width:139;height:139" coordorigin="10212,5697" coordsize="139,139" path="m10282,5697l10351,5767,10282,5836,10212,5767,10282,5697xe" filled="f" stroked="t" strokeweight=".75pt" strokecolor="#497DBA">
                <v:path arrowok="t"/>
              </v:shape>
            </v:group>
            <v:group style="position:absolute;left:10636;top:5697;width:139;height:139" coordorigin="10636,5697" coordsize="139,139">
              <v:shape style="position:absolute;left:10636;top:5697;width:139;height:139" coordorigin="10636,5697" coordsize="139,139" path="m10706,5697l10636,5767,10706,5836,10776,5767,10706,5697e" filled="t" fillcolor="#4F81BC" stroked="f">
                <v:path arrowok="t"/>
                <v:fill/>
              </v:shape>
            </v:group>
            <v:group style="position:absolute;left:10636;top:5697;width:139;height:139" coordorigin="10636,5697" coordsize="139,139">
              <v:shape style="position:absolute;left:10636;top:5697;width:139;height:139" coordorigin="10636,5697" coordsize="139,139" path="m10706,5697l10776,5767,10706,5836,10636,5767,10706,5697xe" filled="f" stroked="t" strokeweight=".75pt" strokecolor="#497DBA">
                <v:path arrowok="t"/>
              </v:shape>
            </v:group>
            <v:group style="position:absolute;left:11061;top:5697;width:139;height:139" coordorigin="11061,5697" coordsize="139,139">
              <v:shape style="position:absolute;left:11061;top:5697;width:139;height:139" coordorigin="11061,5697" coordsize="139,139" path="m11131,5697l11061,5767,11131,5836,11200,5767,11131,5697e" filled="t" fillcolor="#4F81BC" stroked="f">
                <v:path arrowok="t"/>
                <v:fill/>
              </v:shape>
            </v:group>
            <v:group style="position:absolute;left:11061;top:5697;width:139;height:139" coordorigin="11061,5697" coordsize="139,139">
              <v:shape style="position:absolute;left:11061;top:5697;width:139;height:139" coordorigin="11061,5697" coordsize="139,139" path="m11131,5697l11200,5767,11131,5836,11061,5767,11131,5697xe" filled="f" stroked="t" strokeweight=".75pt" strokecolor="#497DBA">
                <v:path arrowok="t"/>
              </v:shape>
            </v:group>
            <v:group style="position:absolute;left:11486;top:5697;width:139;height:139" coordorigin="11486,5697" coordsize="139,139">
              <v:shape style="position:absolute;left:11486;top:5697;width:139;height:139" coordorigin="11486,5697" coordsize="139,139" path="m11556,5697l11486,5767,11556,5836,11625,5767,11556,5697e" filled="t" fillcolor="#4F81BC" stroked="f">
                <v:path arrowok="t"/>
                <v:fill/>
              </v:shape>
            </v:group>
            <v:group style="position:absolute;left:11486;top:5697;width:139;height:139" coordorigin="11486,5697" coordsize="139,139">
              <v:shape style="position:absolute;left:11486;top:5697;width:139;height:139" coordorigin="11486,5697" coordsize="139,139" path="m11556,5697l11625,5767,11556,5836,11486,5767,11556,5697xe" filled="f" stroked="t" strokeweight=".75pt" strokecolor="#497DBA">
                <v:path arrowok="t"/>
              </v:shape>
            </v:group>
            <v:group style="position:absolute;left:11913;top:5697;width:139;height:139" coordorigin="11913,5697" coordsize="139,139">
              <v:shape style="position:absolute;left:11913;top:5697;width:139;height:139" coordorigin="11913,5697" coordsize="139,139" path="m11983,5697l11913,5767,11983,5836,12052,5767,11983,5697e" filled="t" fillcolor="#4F81BC" stroked="f">
                <v:path arrowok="t"/>
                <v:fill/>
              </v:shape>
            </v:group>
            <v:group style="position:absolute;left:11913;top:5697;width:139;height:139" coordorigin="11913,5697" coordsize="139,139">
              <v:shape style="position:absolute;left:11913;top:5697;width:139;height:139" coordorigin="11913,5697" coordsize="139,139" path="m11983,5697l12052,5767,11983,5836,11913,5767,11983,5697xe" filled="f" stroked="t" strokeweight=".75pt" strokecolor="#497DBA">
                <v:path arrowok="t"/>
              </v:shape>
            </v:group>
            <v:group style="position:absolute;left:12338;top:5697;width:139;height:139" coordorigin="12338,5697" coordsize="139,139">
              <v:shape style="position:absolute;left:12338;top:5697;width:139;height:139" coordorigin="12338,5697" coordsize="139,139" path="m12408,5697l12338,5767,12408,5836,12477,5767,12408,5697e" filled="t" fillcolor="#4F81BC" stroked="f">
                <v:path arrowok="t"/>
                <v:fill/>
              </v:shape>
            </v:group>
            <v:group style="position:absolute;left:12338;top:5697;width:139;height:139" coordorigin="12338,5697" coordsize="139,139">
              <v:shape style="position:absolute;left:12338;top:5697;width:139;height:139" coordorigin="12338,5697" coordsize="139,139" path="m12408,5697l12477,5767,12408,5836,12338,5767,12408,5697xe" filled="f" stroked="t" strokeweight=".75pt" strokecolor="#497DBA">
                <v:path arrowok="t"/>
              </v:shape>
            </v:group>
            <v:group style="position:absolute;left:12763;top:5697;width:139;height:139" coordorigin="12763,5697" coordsize="139,139">
              <v:shape style="position:absolute;left:12763;top:5697;width:139;height:139" coordorigin="12763,5697" coordsize="139,139" path="m12833,5697l12763,5767,12833,5836,12902,5767,12833,5697e" filled="t" fillcolor="#4F81BC" stroked="f">
                <v:path arrowok="t"/>
                <v:fill/>
              </v:shape>
            </v:group>
            <v:group style="position:absolute;left:12763;top:5697;width:139;height:139" coordorigin="12763,5697" coordsize="139,139">
              <v:shape style="position:absolute;left:12763;top:5697;width:139;height:139" coordorigin="12763,5697" coordsize="139,139" path="m12833,5697l12902,5767,12833,5836,12763,5767,12833,5697xe" filled="f" stroked="t" strokeweight=".75pt" strokecolor="#497DBA">
                <v:path arrowok="t"/>
              </v:shape>
            </v:group>
            <v:group style="position:absolute;left:13190;top:5697;width:139;height:139" coordorigin="13190,5697" coordsize="139,139">
              <v:shape style="position:absolute;left:13190;top:5697;width:139;height:139" coordorigin="13190,5697" coordsize="139,139" path="m13260,5697l13190,5767,13260,5836,13329,5767,13260,5697e" filled="t" fillcolor="#4F81BC" stroked="f">
                <v:path arrowok="t"/>
                <v:fill/>
              </v:shape>
            </v:group>
            <v:group style="position:absolute;left:13190;top:5697;width:139;height:139" coordorigin="13190,5697" coordsize="139,139">
              <v:shape style="position:absolute;left:13190;top:5697;width:139;height:139" coordorigin="13190,5697" coordsize="139,139" path="m13260,5697l13329,5767,13260,5836,13190,5767,13260,5697xe" filled="f" stroked="t" strokeweight=".75pt" strokecolor="#497DBA">
                <v:path arrowok="t"/>
              </v:shape>
            </v:group>
            <v:group style="position:absolute;left:13615;top:5697;width:139;height:139" coordorigin="13615,5697" coordsize="139,139">
              <v:shape style="position:absolute;left:13615;top:5697;width:139;height:139" coordorigin="13615,5697" coordsize="139,139" path="m13685,5697l13615,5767,13685,5836,13754,5767,13685,5697e" filled="t" fillcolor="#4F81BC" stroked="f">
                <v:path arrowok="t"/>
                <v:fill/>
              </v:shape>
            </v:group>
            <v:group style="position:absolute;left:13615;top:5697;width:139;height:139" coordorigin="13615,5697" coordsize="139,139">
              <v:shape style="position:absolute;left:13615;top:5697;width:139;height:139" coordorigin="13615,5697" coordsize="139,139" path="m13685,5697l13754,5767,13685,5836,13615,5767,13685,5697xe" filled="f" stroked="t" strokeweight=".75pt" strokecolor="#497DBA">
                <v:path arrowok="t"/>
              </v:shape>
            </v:group>
            <v:group style="position:absolute;left:14040;top:5697;width:139;height:139" coordorigin="14040,5697" coordsize="139,139">
              <v:shape style="position:absolute;left:14040;top:5697;width:139;height:139" coordorigin="14040,5697" coordsize="139,139" path="m14110,5697l14040,5767,14110,5836,14179,5767,14110,5697e" filled="t" fillcolor="#4F81BC" stroked="f">
                <v:path arrowok="t"/>
                <v:fill/>
              </v:shape>
            </v:group>
            <v:group style="position:absolute;left:14040;top:5697;width:139;height:139" coordorigin="14040,5697" coordsize="139,139">
              <v:shape style="position:absolute;left:14040;top:5697;width:139;height:139" coordorigin="14040,5697" coordsize="139,139" path="m14110,5697l14179,5767,14110,5836,14040,5767,14110,5697xe" filled="f" stroked="t" strokeweight=".75pt" strokecolor="#497DBA">
                <v:path arrowok="t"/>
              </v:shape>
            </v:group>
            <v:group style="position:absolute;left:14464;top:5697;width:139;height:139" coordorigin="14464,5697" coordsize="139,139">
              <v:shape style="position:absolute;left:14464;top:5697;width:139;height:139" coordorigin="14464,5697" coordsize="139,139" path="m14534,5697l14464,5767,14534,5836,14604,5767,14534,5697e" filled="t" fillcolor="#4F81BC" stroked="f">
                <v:path arrowok="t"/>
                <v:fill/>
              </v:shape>
            </v:group>
            <v:group style="position:absolute;left:14464;top:5697;width:139;height:139" coordorigin="14464,5697" coordsize="139,139">
              <v:shape style="position:absolute;left:14464;top:5697;width:139;height:139" coordorigin="14464,5697" coordsize="139,139" path="m14534,5697l14604,5767,14534,5836,14464,5767,14534,5697xe" filled="f" stroked="t" strokeweight=".75pt" strokecolor="#497DBA">
                <v:path arrowok="t"/>
              </v:shape>
            </v:group>
            <v:group style="position:absolute;left:14892;top:5697;width:139;height:139" coordorigin="14892,5697" coordsize="139,139">
              <v:shape style="position:absolute;left:14892;top:5697;width:139;height:139" coordorigin="14892,5697" coordsize="139,139" path="m14962,5697l14892,5767,14962,5836,15031,5767,14962,5697e" filled="t" fillcolor="#4F81BC" stroked="f">
                <v:path arrowok="t"/>
                <v:fill/>
              </v:shape>
            </v:group>
            <v:group style="position:absolute;left:14892;top:5697;width:139;height:139" coordorigin="14892,5697" coordsize="139,139">
              <v:shape style="position:absolute;left:14892;top:5697;width:139;height:139" coordorigin="14892,5697" coordsize="139,139" path="m14962,5697l15031,5767,14962,5836,14892,5767,14962,5697xe" filled="f" stroked="t" strokeweight=".75pt" strokecolor="#497DBA">
                <v:path arrowok="t"/>
              </v:shape>
            </v:group>
            <v:group style="position:absolute;left:15316;top:5697;width:139;height:139" coordorigin="15316,5697" coordsize="139,139">
              <v:shape style="position:absolute;left:15316;top:5697;width:139;height:139" coordorigin="15316,5697" coordsize="139,139" path="m15386,5697l15316,5767,15386,5836,15456,5767,15386,5697e" filled="t" fillcolor="#4F81BC" stroked="f">
                <v:path arrowok="t"/>
                <v:fill/>
              </v:shape>
            </v:group>
            <v:group style="position:absolute;left:15316;top:5697;width:139;height:139" coordorigin="15316,5697" coordsize="139,139">
              <v:shape style="position:absolute;left:15316;top:5697;width:139;height:139" coordorigin="15316,5697" coordsize="139,139" path="m15386,5697l15456,5767,15386,5836,15316,5767,15386,5697xe" filled="f" stroked="t" strokeweight=".75pt" strokecolor="#497DBA">
                <v:path arrowok="t"/>
              </v:shape>
            </v:group>
            <v:group style="position:absolute;left:15741;top:5697;width:139;height:139" coordorigin="15741,5697" coordsize="139,139">
              <v:shape style="position:absolute;left:15741;top:5697;width:139;height:139" coordorigin="15741,5697" coordsize="139,139" path="m15811,5697l15741,5767,15811,5836,15880,5767,15811,5697e" filled="t" fillcolor="#4F81BC" stroked="f">
                <v:path arrowok="t"/>
                <v:fill/>
              </v:shape>
            </v:group>
            <v:group style="position:absolute;left:15741;top:5697;width:139;height:139" coordorigin="15741,5697" coordsize="139,139">
              <v:shape style="position:absolute;left:15741;top:5697;width:139;height:139" coordorigin="15741,5697" coordsize="139,139" path="m15811,5697l15880,5767,15811,5836,15741,5767,15811,5697xe" filled="f" stroked="t" strokeweight=".75pt" strokecolor="#497DBA">
                <v:path arrowok="t"/>
              </v:shape>
            </v:group>
            <v:group style="position:absolute;left:16168;top:5697;width:139;height:139" coordorigin="16168,5697" coordsize="139,139">
              <v:shape style="position:absolute;left:16168;top:5697;width:139;height:139" coordorigin="16168,5697" coordsize="139,139" path="m16238,5697l16168,5767,16238,5836,16308,5767,16238,5697e" filled="t" fillcolor="#4F81BC" stroked="f">
                <v:path arrowok="t"/>
                <v:fill/>
              </v:shape>
            </v:group>
            <v:group style="position:absolute;left:16168;top:5697;width:139;height:139" coordorigin="16168,5697" coordsize="139,139">
              <v:shape style="position:absolute;left:16168;top:5697;width:139;height:139" coordorigin="16168,5697" coordsize="139,139" path="m16238,5697l16308,5767,16238,5836,16168,5767,16238,5697xe" filled="f" stroked="t" strokeweight=".75pt" strokecolor="#497DBA">
                <v:path arrowok="t"/>
              </v:shape>
            </v:group>
            <v:group style="position:absolute;left:16593;top:5697;width:139;height:139" coordorigin="16593,5697" coordsize="139,139">
              <v:shape style="position:absolute;left:16593;top:5697;width:139;height:139" coordorigin="16593,5697" coordsize="139,139" path="m16663,5697l16593,5767,16663,5836,16732,5767,16663,5697e" filled="t" fillcolor="#4F81BC" stroked="f">
                <v:path arrowok="t"/>
                <v:fill/>
              </v:shape>
            </v:group>
            <v:group style="position:absolute;left:16593;top:5697;width:139;height:139" coordorigin="16593,5697" coordsize="139,139">
              <v:shape style="position:absolute;left:16593;top:5697;width:139;height:139" coordorigin="16593,5697" coordsize="139,139" path="m16663,5697l16732,5767,16663,5836,16593,5767,16663,5697xe" filled="f" stroked="t" strokeweight=".75pt" strokecolor="#497DBA">
                <v:path arrowok="t"/>
              </v:shape>
            </v:group>
            <v:group style="position:absolute;left:17018;top:5697;width:139;height:139" coordorigin="17018,5697" coordsize="139,139">
              <v:shape style="position:absolute;left:17018;top:5697;width:139;height:139" coordorigin="17018,5697" coordsize="139,139" path="m17088,5697l17018,5767,17088,5836,17157,5767,17088,5697e" filled="t" fillcolor="#4F81BC" stroked="f">
                <v:path arrowok="t"/>
                <v:fill/>
              </v:shape>
            </v:group>
            <v:group style="position:absolute;left:17018;top:5697;width:139;height:139" coordorigin="17018,5697" coordsize="139,139">
              <v:shape style="position:absolute;left:17018;top:5697;width:139;height:139" coordorigin="17018,5697" coordsize="139,139" path="m17088,5697l17157,5767,17088,5836,17018,5767,17088,5697xe" filled="f" stroked="t" strokeweight=".75pt" strokecolor="#497DBA">
                <v:path arrowok="t"/>
              </v:shape>
            </v:group>
            <v:group style="position:absolute;left:17443;top:5697;width:139;height:139" coordorigin="17443,5697" coordsize="139,139">
              <v:shape style="position:absolute;left:17443;top:5697;width:139;height:139" coordorigin="17443,5697" coordsize="139,139" path="m17513,5697l17443,5767,17513,5836,17582,5767,17513,5697e" filled="t" fillcolor="#4F81BC" stroked="f">
                <v:path arrowok="t"/>
                <v:fill/>
              </v:shape>
            </v:group>
            <v:group style="position:absolute;left:17443;top:5697;width:139;height:139" coordorigin="17443,5697" coordsize="139,139">
              <v:shape style="position:absolute;left:17443;top:5697;width:139;height:139" coordorigin="17443,5697" coordsize="139,139" path="m17513,5697l17582,5767,17513,5836,17443,5767,17513,5697xe" filled="f" stroked="t" strokeweight=".75pt" strokecolor="#497DBA">
                <v:path arrowok="t"/>
              </v:shape>
            </v:group>
            <v:group style="position:absolute;left:17870;top:5697;width:139;height:139" coordorigin="17870,5697" coordsize="139,139">
              <v:shape style="position:absolute;left:17870;top:5697;width:139;height:139" coordorigin="17870,5697" coordsize="139,139" path="m17940,5697l17870,5767,17940,5836,18009,5767,17940,5697e" filled="t" fillcolor="#4F81BC" stroked="f">
                <v:path arrowok="t"/>
                <v:fill/>
              </v:shape>
            </v:group>
            <v:group style="position:absolute;left:17870;top:5697;width:139;height:139" coordorigin="17870,5697" coordsize="139,139">
              <v:shape style="position:absolute;left:17870;top:5697;width:139;height:139" coordorigin="17870,5697" coordsize="139,139" path="m17940,5697l18009,5767,17940,5836,17870,5767,17940,5697xe" filled="f" stroked="t" strokeweight=".75pt" strokecolor="#497DBA">
                <v:path arrowok="t"/>
              </v:shape>
            </v:group>
            <v:group style="position:absolute;left:18295;top:5697;width:139;height:139" coordorigin="18295,5697" coordsize="139,139">
              <v:shape style="position:absolute;left:18295;top:5697;width:139;height:139" coordorigin="18295,5697" coordsize="139,139" path="m18365,5697l18295,5767,18365,5836,18434,5767,18365,5697e" filled="t" fillcolor="#4F81BC" stroked="f">
                <v:path arrowok="t"/>
                <v:fill/>
              </v:shape>
            </v:group>
            <v:group style="position:absolute;left:18295;top:5697;width:139;height:139" coordorigin="18295,5697" coordsize="139,139">
              <v:shape style="position:absolute;left:18295;top:5697;width:139;height:139" coordorigin="18295,5697" coordsize="139,139" path="m18365,5697l18434,5767,18365,5836,18295,5767,18365,5697xe" filled="f" stroked="t" strokeweight=".75pt" strokecolor="#497DBA">
                <v:path arrowok="t"/>
              </v:shape>
            </v:group>
            <v:group style="position:absolute;left:18720;top:5697;width:139;height:139" coordorigin="18720,5697" coordsize="139,139">
              <v:shape style="position:absolute;left:18720;top:5697;width:139;height:139" coordorigin="18720,5697" coordsize="139,139" path="m18790,5697l18720,5767,18790,5836,18859,5767,18790,5697e" filled="t" fillcolor="#4F81BC" stroked="f">
                <v:path arrowok="t"/>
                <v:fill/>
              </v:shape>
            </v:group>
            <v:group style="position:absolute;left:18720;top:5697;width:139;height:139" coordorigin="18720,5697" coordsize="139,139">
              <v:shape style="position:absolute;left:18720;top:5697;width:139;height:139" coordorigin="18720,5697" coordsize="139,139" path="m18790,5697l18859,5767,18790,5836,18720,5767,18790,5697xe" filled="f" stroked="t" strokeweight=".75pt" strokecolor="#497DBA">
                <v:path arrowok="t"/>
              </v:shape>
            </v:group>
            <v:group style="position:absolute;left:10404;top:6401;width:384;height:2" coordorigin="10404,6401" coordsize="384,2">
              <v:shape style="position:absolute;left:10404;top:6401;width:384;height:2" coordorigin="10404,6401" coordsize="384,0" path="m10404,6401l10788,6401e" filled="f" stroked="t" strokeweight="2.16pt" strokecolor="#F9C090">
                <v:path arrowok="t"/>
              </v:shape>
            </v:group>
            <v:group style="position:absolute;left:10546;top:6352;width:101;height:97" coordorigin="10546,6352" coordsize="101,97">
              <v:shape style="position:absolute;left:10546;top:6352;width:101;height:97" coordorigin="10546,6352" coordsize="101,97" path="m10582,6352l10563,6363,10550,6380,10546,6403,10550,6422,10563,6437,10582,6447,10609,6450,10628,6440,10641,6423,10646,6401,10646,6398,10641,6379,10629,6364,10609,6355,10582,6352e" filled="t" fillcolor="#F9C090" stroked="f">
                <v:path arrowok="t"/>
                <v:fill/>
              </v:shape>
            </v:group>
            <v:group style="position:absolute;left:10546;top:6352;width:101;height:97" coordorigin="10546,6352" coordsize="101,97">
              <v:shape style="position:absolute;left:10546;top:6352;width:101;height:97" coordorigin="10546,6352" coordsize="101,97" path="m10646,6401l10641,6423,10628,6440,10609,6450,10582,6447,10563,6437,10550,6422,10546,6403,10550,6380,10563,6363,10582,6352,10609,6355,10629,6364,10641,6379,10646,6398,10646,6401xe" filled="f" stroked="t" strokeweight=".72pt" strokecolor="#F9C090">
                <v:path arrowok="t"/>
              </v:shape>
            </v:group>
            <v:group style="position:absolute;left:11386;top:6401;width:384;height:2" coordorigin="11386,6401" coordsize="384,2">
              <v:shape style="position:absolute;left:11386;top:6401;width:384;height:2" coordorigin="11386,6401" coordsize="384,0" path="m11386,6401l11770,6401e" filled="f" stroked="t" strokeweight="2.16pt" strokecolor="#9BBA58">
                <v:path arrowok="t"/>
              </v:shape>
            </v:group>
            <v:group style="position:absolute;left:11531;top:6351;width:94;height:99" coordorigin="11531,6351" coordsize="94,99">
              <v:shape style="position:absolute;left:11531;top:6351;width:94;height:99" coordorigin="11531,6351" coordsize="94,99" path="m11569,6351l11553,6357,11540,6371,11532,6392,11531,6420,11543,6436,11562,6447,11588,6450,11607,6440,11621,6423,11626,6401,11623,6384,11612,6367,11594,6355,11569,6351e" filled="t" fillcolor="#9BBA58" stroked="f">
                <v:path arrowok="t"/>
                <v:fill/>
              </v:shape>
            </v:group>
            <v:group style="position:absolute;left:11531;top:6351;width:94;height:99" coordorigin="11531,6351" coordsize="94,99">
              <v:shape style="position:absolute;left:11531;top:6351;width:94;height:99" coordorigin="11531,6351" coordsize="94,99" path="m11626,6401l11621,6423,11607,6440,11588,6450,11562,6447,11543,6436,11531,6420,11532,6392,11540,6371,11553,6357,11569,6351,11594,6355,11612,6367,11623,6384,11626,6401xe" filled="f" stroked="t" strokeweight=".72pt" strokecolor="#9BBA58">
                <v:path arrowok="t"/>
              </v:shape>
            </v:group>
            <v:group style="position:absolute;left:12365;top:6401;width:384;height:2" coordorigin="12365,6401" coordsize="384,2">
              <v:shape style="position:absolute;left:12365;top:6401;width:384;height:2" coordorigin="12365,6401" coordsize="384,0" path="m12365,6401l12749,6401e" filled="f" stroked="t" strokeweight="2.16pt" strokecolor="#7C5F9F">
                <v:path arrowok="t"/>
              </v:shape>
            </v:group>
            <v:group style="position:absolute;left:12506;top:6350;width:101;height:101" coordorigin="12506,6350" coordsize="101,101">
              <v:shape style="position:absolute;left:12506;top:6350;width:101;height:101" coordorigin="12506,6350" coordsize="101,101" path="m12557,6401l12506,6451,12607,6451,12557,6401e" filled="t" fillcolor="#8063A1" stroked="f">
                <v:path arrowok="t"/>
                <v:fill/>
              </v:shape>
              <v:shape style="position:absolute;left:12506;top:6350;width:101;height:101" coordorigin="12506,6350" coordsize="101,101" path="m12607,6350l12506,6350,12557,6401,12607,6350e" filled="t" fillcolor="#8063A1" stroked="f">
                <v:path arrowok="t"/>
                <v:fill/>
              </v:shape>
            </v:group>
            <v:group style="position:absolute;left:12506;top:6350;width:101;height:101" coordorigin="12506,6350" coordsize="101,101">
              <v:shape style="position:absolute;left:12506;top:6350;width:101;height:101" coordorigin="12506,6350" coordsize="101,101" path="m12607,6451l12506,6350e" filled="f" stroked="t" strokeweight=".72pt" strokecolor="#7C5F9F">
                <v:path arrowok="t"/>
              </v:shape>
            </v:group>
            <v:group style="position:absolute;left:12506;top:6350;width:101;height:101" coordorigin="12506,6350" coordsize="101,101">
              <v:shape style="position:absolute;left:12506;top:6350;width:101;height:101" coordorigin="12506,6350" coordsize="101,101" path="m12506,6451l12607,6350e" filled="f" stroked="t" strokeweight=".72pt" strokecolor="#7C5F9F">
                <v:path arrowok="t"/>
              </v:shape>
            </v:group>
            <v:group style="position:absolute;left:13344;top:6401;width:384;height:2" coordorigin="13344,6401" coordsize="384,2">
              <v:shape style="position:absolute;left:13344;top:6401;width:384;height:2" coordorigin="13344,6401" coordsize="384,0" path="m13344,6401l13728,6401e" filled="f" stroked="t" strokeweight="2.16pt" strokecolor="#497DBA">
                <v:path arrowok="t"/>
              </v:shape>
            </v:group>
            <v:group style="position:absolute;left:13487;top:6351;width:100;height:100" coordorigin="13487,6351" coordsize="100,100">
              <v:shape style="position:absolute;left:13487;top:6351;width:100;height:100" coordorigin="13487,6351" coordsize="100,100" path="m13537,6351l13487,6401,13537,6451,13587,6401,13537,6351e" filled="t" fillcolor="#4F81BC" stroked="f">
                <v:path arrowok="t"/>
                <v:fill/>
              </v:shape>
            </v:group>
            <v:group style="position:absolute;left:13487;top:6351;width:100;height:100" coordorigin="13487,6351" coordsize="100,100">
              <v:shape style="position:absolute;left:13487;top:6351;width:100;height:100" coordorigin="13487,6351" coordsize="100,100" path="m13537,6351l13587,6401,13537,6451,13487,6401,13537,6351e" filled="f" stroked="t" strokeweight=".72pt" strokecolor="#497DBA">
                <v:path arrowok="t"/>
              </v:shape>
            </v:group>
            <v:group style="position:absolute;left:5244;top:1570;width:13980;height:5120" coordorigin="5244,1570" coordsize="13980,5120">
              <v:shape style="position:absolute;left:5244;top:1570;width:13980;height:5120" coordorigin="5244,1570" coordsize="13980,5120" path="m5244,6690l19224,6690,19224,1570,5244,1570,5244,6690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16.789995pt;mso-position-horizontal-relative:page;mso-position-vertical-relative:page;z-index:-1194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81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GO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7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6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57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624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47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/>
        <w:pict>
          <v:group style="position:absolute;margin-left:223.615005pt;margin-top:79.544998pt;width:739.64pt;height:258.7900pt;mso-position-horizontal-relative:page;mso-position-vertical-relative:page;z-index:-11941" coordorigin="4472,1591" coordsize="14793,5176">
            <v:group style="position:absolute;left:5052;top:5338;width:13987;height:2" coordorigin="5052,5338" coordsize="13987,2">
              <v:shape style="position:absolute;left:5052;top:5338;width:13987;height:2" coordorigin="5052,5338" coordsize="13987,0" path="m5052,5338l19039,5338e" filled="f" stroked="t" strokeweight=".72pt" strokecolor="#D9D9D9">
                <v:path arrowok="t"/>
              </v:shape>
            </v:group>
            <v:group style="position:absolute;left:5052;top:4838;width:13987;height:2" coordorigin="5052,4838" coordsize="13987,2">
              <v:shape style="position:absolute;left:5052;top:4838;width:13987;height:2" coordorigin="5052,4838" coordsize="13987,0" path="m5052,4838l19039,4838e" filled="f" stroked="t" strokeweight=".72pt" strokecolor="#D9D9D9">
                <v:path arrowok="t"/>
              </v:shape>
            </v:group>
            <v:group style="position:absolute;left:5052;top:4339;width:13987;height:2" coordorigin="5052,4339" coordsize="13987,2">
              <v:shape style="position:absolute;left:5052;top:4339;width:13987;height:2" coordorigin="5052,4339" coordsize="13987,0" path="m5052,4339l19039,4339e" filled="f" stroked="t" strokeweight=".72pt" strokecolor="#D9D9D9">
                <v:path arrowok="t"/>
              </v:shape>
            </v:group>
            <v:group style="position:absolute;left:5052;top:3840;width:13987;height:2" coordorigin="5052,3840" coordsize="13987,2">
              <v:shape style="position:absolute;left:5052;top:3840;width:13987;height:2" coordorigin="5052,3840" coordsize="13987,0" path="m5052,3840l19039,3840e" filled="f" stroked="t" strokeweight=".72pt" strokecolor="#D9D9D9">
                <v:path arrowok="t"/>
              </v:shape>
            </v:group>
            <v:group style="position:absolute;left:5285;top:3540;width:13522;height:799" coordorigin="5285,3540" coordsize="13522,799">
              <v:shape style="position:absolute;left:5285;top:3540;width:13522;height:799" coordorigin="5285,3540" coordsize="13522,799" path="m5285,3965l5750,3914,6216,4164,6684,4063,7150,4289,7615,3914,8081,3715,8549,3739,9014,3864,9480,4188,9948,3540,10414,3864,10879,3814,11345,4090,11813,3665,12278,4090,12744,4090,13210,3938,13678,3814,14143,4114,14609,4090,15074,4140,15542,4090,16008,3888,16474,4339,16942,3938,17407,3888,17873,3739,18338,3763,18806,4015e" filled="f" stroked="t" strokeweight="2.16pt" strokecolor="#F9C090">
                <v:path arrowok="t"/>
              </v:shape>
            </v:group>
            <v:group style="position:absolute;left:5231;top:3914;width:101;height:97" coordorigin="5231,3914" coordsize="101,97">
              <v:shape style="position:absolute;left:5231;top:3914;width:101;height:97" coordorigin="5231,3914" coordsize="101,97" path="m5267,3914l5249,3924,5236,3942,5231,3964,5236,3983,5248,3998,5268,4008,5294,4011,5314,4001,5327,3984,5332,3962,5332,3959,5327,3941,5314,3926,5294,3917,5267,3914e" filled="t" fillcolor="#F9C090" stroked="f">
                <v:path arrowok="t"/>
                <v:fill/>
              </v:shape>
            </v:group>
            <v:group style="position:absolute;left:5231;top:3914;width:101;height:97" coordorigin="5231,3914" coordsize="101,97">
              <v:shape style="position:absolute;left:5231;top:3914;width:101;height:97" coordorigin="5231,3914" coordsize="101,97" path="m5332,3962l5327,3984,5314,4001,5294,4011,5268,4008,5248,3998,5236,3983,5231,3964,5236,3942,5249,3924,5267,3914,5294,3917,5314,3926,5327,3941,5332,3959,5332,3962xe" filled="f" stroked="t" strokeweight=".75pt" strokecolor="#F9C090">
                <v:path arrowok="t"/>
              </v:shape>
            </v:group>
            <v:group style="position:absolute;left:5699;top:3864;width:101;height:97" coordorigin="5699,3864" coordsize="101,97">
              <v:shape style="position:absolute;left:5699;top:3864;width:101;height:97" coordorigin="5699,3864" coordsize="101,97" path="m5735,3864l5717,3874,5704,3891,5699,3914,5704,3933,5716,3948,5736,3958,5762,3961,5782,3951,5795,3934,5800,3912,5800,3909,5795,3891,5782,3876,5762,3866,5735,3864e" filled="t" fillcolor="#F9C090" stroked="f">
                <v:path arrowok="t"/>
                <v:fill/>
              </v:shape>
            </v:group>
            <v:group style="position:absolute;left:5699;top:3864;width:101;height:97" coordorigin="5699,3864" coordsize="101,97">
              <v:shape style="position:absolute;left:5699;top:3864;width:101;height:97" coordorigin="5699,3864" coordsize="101,97" path="m5800,3912l5795,3934,5782,3951,5762,3961,5736,3958,5716,3948,5704,3933,5699,3914,5704,3891,5717,3874,5735,3864,5762,3866,5782,3876,5795,3891,5800,3909,5800,3912xe" filled="f" stroked="t" strokeweight=".75pt" strokecolor="#F9C090">
                <v:path arrowok="t"/>
              </v:shape>
            </v:group>
            <v:group style="position:absolute;left:6165;top:4113;width:101;height:97" coordorigin="6165,4113" coordsize="101,97">
              <v:shape style="position:absolute;left:6165;top:4113;width:101;height:97" coordorigin="6165,4113" coordsize="101,97" path="m6201,4113l6182,4123,6169,4141,6165,4163,6169,4182,6182,4198,6201,4208,6228,4210,6247,4200,6260,4183,6265,4162,6265,4159,6260,4140,6248,4125,6228,4116,6201,4113e" filled="t" fillcolor="#F9C090" stroked="f">
                <v:path arrowok="t"/>
                <v:fill/>
              </v:shape>
            </v:group>
            <v:group style="position:absolute;left:6165;top:4113;width:101;height:97" coordorigin="6165,4113" coordsize="101,97">
              <v:shape style="position:absolute;left:6165;top:4113;width:101;height:97" coordorigin="6165,4113" coordsize="101,97" path="m6265,4162l6260,4183,6247,4200,6228,4210,6201,4208,6182,4198,6169,4182,6165,4163,6169,4141,6182,4123,6201,4113,6228,4116,6248,4125,6260,4140,6265,4159,6265,4162xe" filled="f" stroked="t" strokeweight=".75pt" strokecolor="#F9C090">
                <v:path arrowok="t"/>
              </v:shape>
            </v:group>
            <v:group style="position:absolute;left:6630;top:4015;width:101;height:97" coordorigin="6630,4015" coordsize="101,97">
              <v:shape style="position:absolute;left:6630;top:4015;width:101;height:97" coordorigin="6630,4015" coordsize="101,97" path="m6667,4015l6648,4025,6635,4043,6630,4065,6635,4084,6647,4099,6667,4109,6693,4112,6713,4102,6726,4085,6731,4063,6731,4060,6726,4042,6713,4027,6694,4017,6667,4015e" filled="t" fillcolor="#F9C090" stroked="f">
                <v:path arrowok="t"/>
                <v:fill/>
              </v:shape>
            </v:group>
            <v:group style="position:absolute;left:6630;top:4015;width:101;height:97" coordorigin="6630,4015" coordsize="101,97">
              <v:shape style="position:absolute;left:6630;top:4015;width:101;height:97" coordorigin="6630,4015" coordsize="101,97" path="m6731,4063l6726,4085,6713,4102,6693,4112,6667,4109,6647,4099,6635,4084,6630,4065,6635,4043,6648,4025,6667,4015,6694,4017,6713,4027,6726,4042,6731,4060,6731,4063xe" filled="f" stroked="t" strokeweight=".75pt" strokecolor="#F9C090">
                <v:path arrowok="t"/>
              </v:shape>
            </v:group>
            <v:group style="position:absolute;left:7096;top:4240;width:101;height:97" coordorigin="7096,4240" coordsize="101,97">
              <v:shape style="position:absolute;left:7096;top:4240;width:101;height:97" coordorigin="7096,4240" coordsize="101,97" path="m7132,4240l7113,4251,7101,4268,7096,4291,7101,4310,7113,4325,7133,4335,7159,4338,7178,4328,7192,4311,7197,4289,7197,4286,7192,4267,7179,4252,7159,4243,7132,4240e" filled="t" fillcolor="#F9C090" stroked="f">
                <v:path arrowok="t"/>
                <v:fill/>
              </v:shape>
            </v:group>
            <v:group style="position:absolute;left:7096;top:4240;width:101;height:97" coordorigin="7096,4240" coordsize="101,97">
              <v:shape style="position:absolute;left:7096;top:4240;width:101;height:97" coordorigin="7096,4240" coordsize="101,97" path="m7197,4289l7192,4311,7178,4328,7159,4338,7133,4335,7113,4325,7101,4310,7096,4291,7101,4268,7113,4251,7132,4240,7159,4243,7179,4252,7192,4267,7197,4286,7197,4289xe" filled="f" stroked="t" strokeweight=".75pt" strokecolor="#F9C090">
                <v:path arrowok="t"/>
              </v:shape>
            </v:group>
            <v:group style="position:absolute;left:7564;top:3864;width:101;height:97" coordorigin="7564,3864" coordsize="101,97">
              <v:shape style="position:absolute;left:7564;top:3864;width:101;height:97" coordorigin="7564,3864" coordsize="101,97" path="m7600,3864l7581,3874,7569,3891,7564,3914,7569,3933,7581,3948,7601,3958,7627,3961,7646,3951,7660,3934,7665,3912,7665,3909,7660,3891,7647,3876,7627,3866,7600,3864e" filled="t" fillcolor="#F9C090" stroked="f">
                <v:path arrowok="t"/>
                <v:fill/>
              </v:shape>
            </v:group>
            <v:group style="position:absolute;left:7564;top:3864;width:101;height:97" coordorigin="7564,3864" coordsize="101,97">
              <v:shape style="position:absolute;left:7564;top:3864;width:101;height:97" coordorigin="7564,3864" coordsize="101,97" path="m7665,3912l7660,3934,7646,3951,7627,3961,7601,3958,7581,3948,7569,3933,7564,3914,7569,3891,7581,3874,7600,3864,7627,3866,7647,3876,7660,3891,7665,3909,7665,3912xe" filled="f" stroked="t" strokeweight=".75pt" strokecolor="#F9C090">
                <v:path arrowok="t"/>
              </v:shape>
            </v:group>
            <v:group style="position:absolute;left:8029;top:3664;width:101;height:97" coordorigin="8029,3664" coordsize="101,97">
              <v:shape style="position:absolute;left:8029;top:3664;width:101;height:97" coordorigin="8029,3664" coordsize="101,97" path="m8066,3664l8047,3675,8034,3692,8029,3715,8034,3734,8047,3749,8066,3759,8093,3762,8112,3752,8125,3735,8130,3713,8130,3710,8125,3691,8113,3676,8093,3667,8066,3664e" filled="t" fillcolor="#F9C090" stroked="f">
                <v:path arrowok="t"/>
                <v:fill/>
              </v:shape>
            </v:group>
            <v:group style="position:absolute;left:8029;top:3664;width:101;height:97" coordorigin="8029,3664" coordsize="101,97">
              <v:shape style="position:absolute;left:8029;top:3664;width:101;height:97" coordorigin="8029,3664" coordsize="101,97" path="m8130,3713l8125,3735,8112,3752,8093,3762,8066,3759,8047,3749,8034,3734,8029,3715,8034,3692,8047,3675,8066,3664,8093,3667,8113,3676,8125,3691,8130,3710,8130,3713xe" filled="f" stroked="t" strokeweight=".75pt" strokecolor="#F9C090">
                <v:path arrowok="t"/>
              </v:shape>
            </v:group>
            <v:group style="position:absolute;left:8495;top:3688;width:101;height:97" coordorigin="8495,3688" coordsize="101,97">
              <v:shape style="position:absolute;left:8495;top:3688;width:101;height:97" coordorigin="8495,3688" coordsize="101,97" path="m8531,3688l8513,3699,8500,3716,8495,3739,8500,3758,8512,3773,8532,3783,8558,3786,8578,3776,8591,3759,8596,3737,8596,3734,8591,3715,8578,3700,8558,3691,8531,3688e" filled="t" fillcolor="#F9C090" stroked="f">
                <v:path arrowok="t"/>
                <v:fill/>
              </v:shape>
            </v:group>
            <v:group style="position:absolute;left:8495;top:3688;width:101;height:97" coordorigin="8495,3688" coordsize="101,97">
              <v:shape style="position:absolute;left:8495;top:3688;width:101;height:97" coordorigin="8495,3688" coordsize="101,97" path="m8596,3737l8591,3759,8578,3776,8558,3786,8532,3783,8512,3773,8500,3758,8495,3739,8500,3716,8513,3699,8531,3688,8558,3691,8578,3700,8591,3715,8596,3734,8596,3737xe" filled="f" stroked="t" strokeweight=".75pt" strokecolor="#F9C090">
                <v:path arrowok="t"/>
              </v:shape>
            </v:group>
            <v:group style="position:absolute;left:8963;top:3816;width:101;height:97" coordorigin="8963,3816" coordsize="101,97">
              <v:shape style="position:absolute;left:8963;top:3816;width:101;height:97" coordorigin="8963,3816" coordsize="101,97" path="m8999,3816l8981,3826,8968,3843,8963,3866,8968,3885,8980,3900,9000,3910,9026,3913,9046,3903,9059,3886,9064,3864,9064,3861,9059,3843,9046,3828,9026,3818,8999,3816e" filled="t" fillcolor="#F9C090" stroked="f">
                <v:path arrowok="t"/>
                <v:fill/>
              </v:shape>
            </v:group>
            <v:group style="position:absolute;left:8963;top:3816;width:101;height:97" coordorigin="8963,3816" coordsize="101,97">
              <v:shape style="position:absolute;left:8963;top:3816;width:101;height:97" coordorigin="8963,3816" coordsize="101,97" path="m9064,3864l9059,3886,9046,3903,9026,3913,9000,3910,8980,3900,8968,3885,8963,3866,8968,3843,8981,3826,8999,3816,9026,3818,9046,3828,9059,3843,9064,3861,9064,3864xe" filled="f" stroked="t" strokeweight=".75pt" strokecolor="#F9C090">
                <v:path arrowok="t"/>
              </v:shape>
            </v:group>
            <v:group style="position:absolute;left:9429;top:4140;width:101;height:97" coordorigin="9429,4140" coordsize="101,97">
              <v:shape style="position:absolute;left:9429;top:4140;width:101;height:97" coordorigin="9429,4140" coordsize="101,97" path="m9465,4140l9446,4150,9433,4167,9429,4190,9433,4209,9446,4224,9465,4234,9492,4237,9511,4227,9524,4210,9529,4188,9529,4185,9524,4167,9512,4152,9492,4142,9465,4140e" filled="t" fillcolor="#F9C090" stroked="f">
                <v:path arrowok="t"/>
                <v:fill/>
              </v:shape>
            </v:group>
            <v:group style="position:absolute;left:9429;top:4140;width:101;height:97" coordorigin="9429,4140" coordsize="101,97">
              <v:shape style="position:absolute;left:9429;top:4140;width:101;height:97" coordorigin="9429,4140" coordsize="101,97" path="m9529,4188l9524,4210,9511,4227,9492,4237,9465,4234,9446,4224,9433,4209,9429,4190,9433,4167,9446,4150,9465,4140,9492,4142,9512,4152,9524,4167,9529,4185,9529,4188xe" filled="f" stroked="t" strokeweight=".75pt" strokecolor="#F9C090">
                <v:path arrowok="t"/>
              </v:shape>
            </v:group>
            <v:group style="position:absolute;left:9894;top:3489;width:101;height:97" coordorigin="9894,3489" coordsize="101,97">
              <v:shape style="position:absolute;left:9894;top:3489;width:101;height:97" coordorigin="9894,3489" coordsize="101,97" path="m9931,3489l9912,3499,9899,3517,9894,3539,9899,3558,9911,3574,9931,3584,9957,3586,9977,3576,9990,3559,9995,3538,9995,3535,9990,3516,9977,3501,9958,3492,9931,3489e" filled="t" fillcolor="#F9C090" stroked="f">
                <v:path arrowok="t"/>
                <v:fill/>
              </v:shape>
            </v:group>
            <v:group style="position:absolute;left:9894;top:3489;width:101;height:97" coordorigin="9894,3489" coordsize="101,97">
              <v:shape style="position:absolute;left:9894;top:3489;width:101;height:97" coordorigin="9894,3489" coordsize="101,97" path="m9995,3538l9990,3559,9977,3576,9957,3586,9931,3584,9911,3574,9899,3558,9894,3539,9899,3517,9912,3499,9931,3489,9958,3492,9977,3501,9990,3516,9995,3535,9995,3538xe" filled="f" stroked="t" strokeweight=".75pt" strokecolor="#F9C090">
                <v:path arrowok="t"/>
              </v:shape>
            </v:group>
            <v:group style="position:absolute;left:10360;top:3816;width:101;height:97" coordorigin="10360,3816" coordsize="101,97">
              <v:shape style="position:absolute;left:10360;top:3816;width:101;height:97" coordorigin="10360,3816" coordsize="101,97" path="m10396,3816l10377,3826,10365,3843,10360,3866,10365,3885,10377,3900,10397,3910,10423,3913,10442,3903,10456,3886,10461,3864,10461,3861,10456,3843,10443,3828,10423,3818,10396,3816e" filled="t" fillcolor="#F9C090" stroked="f">
                <v:path arrowok="t"/>
                <v:fill/>
              </v:shape>
            </v:group>
            <v:group style="position:absolute;left:10360;top:3816;width:101;height:97" coordorigin="10360,3816" coordsize="101,97">
              <v:shape style="position:absolute;left:10360;top:3816;width:101;height:97" coordorigin="10360,3816" coordsize="101,97" path="m10461,3864l10456,3886,10442,3903,10423,3913,10397,3910,10377,3900,10365,3885,10360,3866,10365,3843,10377,3826,10396,3816,10423,3818,10443,3828,10456,3843,10461,3861,10461,3864xe" filled="f" stroked="t" strokeweight=".75pt" strokecolor="#F9C090">
                <v:path arrowok="t"/>
              </v:shape>
            </v:group>
            <v:group style="position:absolute;left:10828;top:3765;width:101;height:97" coordorigin="10828,3765" coordsize="101,97">
              <v:shape style="position:absolute;left:10828;top:3765;width:101;height:97" coordorigin="10828,3765" coordsize="101,97" path="m10864,3765l10845,3775,10833,3793,10828,3815,10833,3834,10845,3850,10865,3860,10891,3862,10910,3852,10924,3835,10929,3814,10929,3811,10924,3792,10911,3777,10891,3768,10864,3765e" filled="t" fillcolor="#F9C090" stroked="f">
                <v:path arrowok="t"/>
                <v:fill/>
              </v:shape>
            </v:group>
            <v:group style="position:absolute;left:10828;top:3765;width:101;height:97" coordorigin="10828,3765" coordsize="101,97">
              <v:shape style="position:absolute;left:10828;top:3765;width:101;height:97" coordorigin="10828,3765" coordsize="101,97" path="m10929,3814l10924,3835,10910,3852,10891,3862,10865,3860,10845,3850,10833,3834,10828,3815,10833,3793,10845,3775,10864,3765,10891,3768,10911,3777,10924,3792,10929,3811,10929,3814xe" filled="f" stroked="t" strokeweight=".75pt" strokecolor="#F9C090">
                <v:path arrowok="t"/>
              </v:shape>
            </v:group>
            <v:group style="position:absolute;left:11293;top:4039;width:101;height:97" coordorigin="11293,4039" coordsize="101,97">
              <v:shape style="position:absolute;left:11293;top:4039;width:101;height:97" coordorigin="11293,4039" coordsize="101,97" path="m11330,4039l11311,4049,11298,4067,11293,4089,11298,4108,11311,4123,11330,4133,11357,4136,11376,4126,11389,4109,11394,4087,11394,4084,11389,4066,11377,4051,11357,4041,11330,4039e" filled="t" fillcolor="#F9C090" stroked="f">
                <v:path arrowok="t"/>
                <v:fill/>
              </v:shape>
            </v:group>
            <v:group style="position:absolute;left:11293;top:4039;width:101;height:97" coordorigin="11293,4039" coordsize="101,97">
              <v:shape style="position:absolute;left:11293;top:4039;width:101;height:97" coordorigin="11293,4039" coordsize="101,97" path="m11394,4087l11389,4109,11376,4126,11357,4136,11330,4133,11311,4123,11298,4108,11293,4089,11298,4067,11311,4049,11330,4039,11357,4041,11377,4051,11389,4066,11394,4084,11394,4087xe" filled="f" stroked="t" strokeweight=".75pt" strokecolor="#F9C090">
                <v:path arrowok="t"/>
              </v:shape>
            </v:group>
            <v:group style="position:absolute;left:11759;top:3614;width:101;height:97" coordorigin="11759,3614" coordsize="101,97">
              <v:shape style="position:absolute;left:11759;top:3614;width:101;height:97" coordorigin="11759,3614" coordsize="101,97" path="m11795,3614l11777,3624,11764,3642,11759,3664,11764,3683,11776,3698,11796,3708,11822,3711,11842,3701,11855,3684,11860,3662,11860,3659,11855,3641,11842,3626,11822,3617,11795,3614e" filled="t" fillcolor="#F9C090" stroked="f">
                <v:path arrowok="t"/>
                <v:fill/>
              </v:shape>
            </v:group>
            <v:group style="position:absolute;left:11759;top:3614;width:101;height:97" coordorigin="11759,3614" coordsize="101,97">
              <v:shape style="position:absolute;left:11759;top:3614;width:101;height:97" coordorigin="11759,3614" coordsize="101,97" path="m11860,3662l11855,3684,11842,3701,11822,3711,11796,3708,11776,3698,11764,3683,11759,3664,11764,3642,11777,3624,11795,3614,11822,3617,11842,3626,11855,3641,11860,3659,11860,3662xe" filled="f" stroked="t" strokeweight=".75pt" strokecolor="#F9C090">
                <v:path arrowok="t"/>
              </v:shape>
            </v:group>
            <v:group style="position:absolute;left:12225;top:4039;width:101;height:97" coordorigin="12225,4039" coordsize="101,97">
              <v:shape style="position:absolute;left:12225;top:4039;width:101;height:97" coordorigin="12225,4039" coordsize="101,97" path="m12261,4039l12242,4049,12229,4067,12225,4089,12229,4108,12242,4123,12261,4133,12288,4136,12307,4126,12320,4109,12325,4087,12325,4084,12320,4066,12308,4051,12288,4041,12261,4039e" filled="t" fillcolor="#F9C090" stroked="f">
                <v:path arrowok="t"/>
                <v:fill/>
              </v:shape>
            </v:group>
            <v:group style="position:absolute;left:12225;top:4039;width:101;height:97" coordorigin="12225,4039" coordsize="101,97">
              <v:shape style="position:absolute;left:12225;top:4039;width:101;height:97" coordorigin="12225,4039" coordsize="101,97" path="m12325,4087l12320,4109,12307,4126,12288,4136,12261,4133,12242,4123,12229,4108,12225,4089,12229,4067,12242,4049,12261,4039,12288,4041,12308,4051,12320,4066,12325,4084,12325,4087xe" filled="f" stroked="t" strokeweight=".75pt" strokecolor="#F9C090">
                <v:path arrowok="t"/>
              </v:shape>
            </v:group>
            <v:group style="position:absolute;left:12693;top:4039;width:101;height:97" coordorigin="12693,4039" coordsize="101,97">
              <v:shape style="position:absolute;left:12693;top:4039;width:101;height:97" coordorigin="12693,4039" coordsize="101,97" path="m12729,4039l12710,4049,12697,4067,12693,4089,12697,4108,12710,4123,12729,4133,12756,4136,12775,4126,12788,4109,12793,4087,12793,4084,12788,4066,12776,4051,12756,4041,12729,4039e" filled="t" fillcolor="#F9C090" stroked="f">
                <v:path arrowok="t"/>
                <v:fill/>
              </v:shape>
            </v:group>
            <v:group style="position:absolute;left:12693;top:4039;width:101;height:97" coordorigin="12693,4039" coordsize="101,97">
              <v:shape style="position:absolute;left:12693;top:4039;width:101;height:97" coordorigin="12693,4039" coordsize="101,97" path="m12793,4087l12788,4109,12775,4126,12756,4136,12729,4133,12710,4123,12697,4108,12693,4089,12697,4067,12710,4049,12729,4039,12756,4041,12776,4051,12788,4066,12793,4084,12793,4087xe" filled="f" stroked="t" strokeweight=".75pt" strokecolor="#F9C090">
                <v:path arrowok="t"/>
              </v:shape>
            </v:group>
            <v:group style="position:absolute;left:13158;top:3890;width:101;height:97" coordorigin="13158,3890" coordsize="101,97">
              <v:shape style="position:absolute;left:13158;top:3890;width:101;height:97" coordorigin="13158,3890" coordsize="101,97" path="m13195,3890l13176,3900,13163,3918,13158,3940,13163,3959,13175,3974,13195,3984,13221,3987,13241,3977,13254,3960,13259,3938,13259,3935,13254,3917,13241,3902,13222,3893,13195,3890e" filled="t" fillcolor="#F9C090" stroked="f">
                <v:path arrowok="t"/>
                <v:fill/>
              </v:shape>
            </v:group>
            <v:group style="position:absolute;left:13158;top:3890;width:101;height:97" coordorigin="13158,3890" coordsize="101,97">
              <v:shape style="position:absolute;left:13158;top:3890;width:101;height:97" coordorigin="13158,3890" coordsize="101,97" path="m13259,3938l13254,3960,13241,3977,13221,3987,13195,3984,13175,3974,13163,3959,13158,3940,13163,3918,13176,3900,13195,3890,13222,3893,13241,3902,13254,3917,13259,3935,13259,3938xe" filled="f" stroked="t" strokeweight=".75pt" strokecolor="#F9C090">
                <v:path arrowok="t"/>
              </v:shape>
            </v:group>
            <v:group style="position:absolute;left:13624;top:3765;width:101;height:97" coordorigin="13624,3765" coordsize="101,97">
              <v:shape style="position:absolute;left:13624;top:3765;width:101;height:97" coordorigin="13624,3765" coordsize="101,97" path="m13660,3765l13641,3775,13629,3793,13624,3815,13629,3834,13641,3850,13661,3860,13687,3862,13706,3852,13720,3835,13725,3814,13725,3811,13720,3792,13707,3777,13687,3768,13660,3765e" filled="t" fillcolor="#F9C090" stroked="f">
                <v:path arrowok="t"/>
                <v:fill/>
              </v:shape>
            </v:group>
            <v:group style="position:absolute;left:13624;top:3765;width:101;height:97" coordorigin="13624,3765" coordsize="101,97">
              <v:shape style="position:absolute;left:13624;top:3765;width:101;height:97" coordorigin="13624,3765" coordsize="101,97" path="m13725,3814l13720,3835,13706,3852,13687,3862,13661,3860,13641,3850,13629,3834,13624,3815,13629,3793,13641,3775,13660,3765,13687,3768,13707,3777,13720,3792,13725,3811,13725,3814xe" filled="f" stroked="t" strokeweight=".75pt" strokecolor="#F9C090">
                <v:path arrowok="t"/>
              </v:shape>
            </v:group>
            <v:group style="position:absolute;left:14089;top:4065;width:101;height:97" coordorigin="14089,4065" coordsize="101,97">
              <v:shape style="position:absolute;left:14089;top:4065;width:101;height:97" coordorigin="14089,4065" coordsize="101,97" path="m14126,4065l14107,4075,14094,4093,14089,4115,14094,4134,14107,4150,14126,4160,14153,4162,14172,4152,14185,4135,14190,4114,14190,4111,14185,4092,14173,4077,14153,4068,14126,4065e" filled="t" fillcolor="#F9C090" stroked="f">
                <v:path arrowok="t"/>
                <v:fill/>
              </v:shape>
            </v:group>
            <v:group style="position:absolute;left:14089;top:4065;width:101;height:97" coordorigin="14089,4065" coordsize="101,97">
              <v:shape style="position:absolute;left:14089;top:4065;width:101;height:97" coordorigin="14089,4065" coordsize="101,97" path="m14190,4114l14185,4135,14172,4152,14153,4162,14126,4160,14107,4150,14094,4134,14089,4115,14094,4093,14107,4075,14126,4065,14153,4068,14173,4077,14185,4092,14190,4111,14190,4114xe" filled="f" stroked="t" strokeweight=".75pt" strokecolor="#F9C090">
                <v:path arrowok="t"/>
              </v:shape>
            </v:group>
            <v:group style="position:absolute;left:14557;top:4039;width:101;height:97" coordorigin="14557,4039" coordsize="101,97">
              <v:shape style="position:absolute;left:14557;top:4039;width:101;height:97" coordorigin="14557,4039" coordsize="101,97" path="m14594,4039l14575,4049,14562,4067,14557,4089,14562,4108,14575,4123,14594,4133,14621,4136,14640,4126,14653,4109,14658,4087,14658,4084,14653,4066,14641,4051,14621,4041,14594,4039e" filled="t" fillcolor="#F9C090" stroked="f">
                <v:path arrowok="t"/>
                <v:fill/>
              </v:shape>
            </v:group>
            <v:group style="position:absolute;left:14557;top:4039;width:101;height:97" coordorigin="14557,4039" coordsize="101,97">
              <v:shape style="position:absolute;left:14557;top:4039;width:101;height:97" coordorigin="14557,4039" coordsize="101,97" path="m14658,4087l14653,4109,14640,4126,14621,4136,14594,4133,14575,4123,14562,4108,14557,4089,14562,4067,14575,4049,14594,4039,14621,4041,14641,4051,14653,4066,14658,4084,14658,4087xe" filled="f" stroked="t" strokeweight=".75pt" strokecolor="#F9C090">
                <v:path arrowok="t"/>
              </v:shape>
            </v:group>
            <v:group style="position:absolute;left:15023;top:4089;width:101;height:97" coordorigin="15023,4089" coordsize="101,97">
              <v:shape style="position:absolute;left:15023;top:4089;width:101;height:97" coordorigin="15023,4089" coordsize="101,97" path="m15059,4089l15041,4099,15028,4117,15023,4139,15028,4158,15040,4174,15060,4184,15086,4186,15106,4176,15119,4159,15124,4138,15124,4135,15119,4116,15106,4101,15086,4092,15059,4089e" filled="t" fillcolor="#F9C090" stroked="f">
                <v:path arrowok="t"/>
                <v:fill/>
              </v:shape>
            </v:group>
            <v:group style="position:absolute;left:15023;top:4089;width:101;height:97" coordorigin="15023,4089" coordsize="101,97">
              <v:shape style="position:absolute;left:15023;top:4089;width:101;height:97" coordorigin="15023,4089" coordsize="101,97" path="m15124,4138l15119,4159,15106,4176,15086,4186,15060,4184,15040,4174,15028,4158,15023,4139,15028,4117,15041,4099,15059,4089,15086,4092,15106,4101,15119,4116,15124,4135,15124,4138xe" filled="f" stroked="t" strokeweight=".75pt" strokecolor="#F9C090">
                <v:path arrowok="t"/>
              </v:shape>
            </v:group>
            <v:group style="position:absolute;left:15489;top:4039;width:101;height:97" coordorigin="15489,4039" coordsize="101,97">
              <v:shape style="position:absolute;left:15489;top:4039;width:101;height:97" coordorigin="15489,4039" coordsize="101,97" path="m15525,4039l15506,4049,15493,4067,15489,4089,15493,4108,15506,4123,15525,4133,15552,4136,15571,4126,15584,4109,15589,4087,15589,4084,15584,4066,15572,4051,15552,4041,15525,4039e" filled="t" fillcolor="#F9C090" stroked="f">
                <v:path arrowok="t"/>
                <v:fill/>
              </v:shape>
            </v:group>
            <v:group style="position:absolute;left:15489;top:4039;width:101;height:97" coordorigin="15489,4039" coordsize="101,97">
              <v:shape style="position:absolute;left:15489;top:4039;width:101;height:97" coordorigin="15489,4039" coordsize="101,97" path="m15589,4087l15584,4109,15571,4126,15552,4136,15525,4133,15506,4123,15493,4108,15489,4089,15493,4067,15506,4049,15525,4039,15552,4041,15572,4051,15584,4066,15589,4084,15589,4087xe" filled="f" stroked="t" strokeweight=".75pt" strokecolor="#F9C090">
                <v:path arrowok="t"/>
              </v:shape>
            </v:group>
            <v:group style="position:absolute;left:15954;top:3840;width:101;height:97" coordorigin="15954,3840" coordsize="101,97">
              <v:shape style="position:absolute;left:15954;top:3840;width:101;height:97" coordorigin="15954,3840" coordsize="101,97" path="m15991,3840l15972,3850,15959,3867,15954,3890,15959,3909,15971,3924,15991,3934,16017,3937,16037,3927,16050,3910,16055,3888,16055,3885,16050,3867,16037,3852,16018,3842,15991,3840e" filled="t" fillcolor="#F9C090" stroked="f">
                <v:path arrowok="t"/>
                <v:fill/>
              </v:shape>
            </v:group>
            <v:group style="position:absolute;left:15954;top:3840;width:101;height:97" coordorigin="15954,3840" coordsize="101,97">
              <v:shape style="position:absolute;left:15954;top:3840;width:101;height:97" coordorigin="15954,3840" coordsize="101,97" path="m16055,3888l16050,3910,16037,3927,16017,3937,15991,3934,15971,3924,15959,3909,15954,3890,15959,3867,15972,3850,15991,3840,16018,3842,16037,3852,16050,3867,16055,3885,16055,3888xe" filled="f" stroked="t" strokeweight=".75pt" strokecolor="#F9C090">
                <v:path arrowok="t"/>
              </v:shape>
            </v:group>
            <v:group style="position:absolute;left:16422;top:4288;width:101;height:97" coordorigin="16422,4288" coordsize="101,97">
              <v:shape style="position:absolute;left:16422;top:4288;width:101;height:97" coordorigin="16422,4288" coordsize="101,97" path="m16459,4288l16440,4299,16427,4316,16422,4339,16427,4358,16439,4373,16459,4383,16485,4386,16505,4376,16518,4359,16523,4337,16523,4334,16518,4315,16505,4300,16486,4291,16459,4288e" filled="t" fillcolor="#F9C090" stroked="f">
                <v:path arrowok="t"/>
                <v:fill/>
              </v:shape>
            </v:group>
            <v:group style="position:absolute;left:16422;top:4288;width:101;height:97" coordorigin="16422,4288" coordsize="101,97">
              <v:shape style="position:absolute;left:16422;top:4288;width:101;height:97" coordorigin="16422,4288" coordsize="101,97" path="m16523,4337l16518,4359,16505,4376,16485,4386,16459,4383,16439,4373,16427,4358,16422,4339,16427,4316,16440,4299,16459,4288,16486,4291,16505,4300,16518,4315,16523,4334,16523,4337xe" filled="f" stroked="t" strokeweight=".75pt" strokecolor="#F9C090">
                <v:path arrowok="t"/>
              </v:shape>
            </v:group>
            <v:group style="position:absolute;left:16888;top:3890;width:101;height:97" coordorigin="16888,3890" coordsize="101,97">
              <v:shape style="position:absolute;left:16888;top:3890;width:101;height:97" coordorigin="16888,3890" coordsize="101,97" path="m16924,3890l16905,3900,16893,3918,16888,3940,16893,3959,16905,3974,16925,3984,16951,3987,16970,3977,16984,3960,16989,3938,16989,3935,16984,3917,16971,3902,16951,3893,16924,3890e" filled="t" fillcolor="#F9C090" stroked="f">
                <v:path arrowok="t"/>
                <v:fill/>
              </v:shape>
            </v:group>
            <v:group style="position:absolute;left:16888;top:3890;width:101;height:97" coordorigin="16888,3890" coordsize="101,97">
              <v:shape style="position:absolute;left:16888;top:3890;width:101;height:97" coordorigin="16888,3890" coordsize="101,97" path="m16989,3938l16984,3960,16970,3977,16951,3987,16925,3984,16905,3974,16893,3959,16888,3940,16893,3918,16905,3900,16924,3890,16951,3893,16971,3902,16984,3917,16989,3935,16989,3938xe" filled="f" stroked="t" strokeweight=".75pt" strokecolor="#F9C090">
                <v:path arrowok="t"/>
              </v:shape>
            </v:group>
            <v:group style="position:absolute;left:17353;top:3840;width:101;height:97" coordorigin="17353,3840" coordsize="101,97">
              <v:shape style="position:absolute;left:17353;top:3840;width:101;height:97" coordorigin="17353,3840" coordsize="101,97" path="m17390,3840l17371,3850,17358,3867,17353,3890,17358,3909,17371,3924,17390,3934,17417,3937,17436,3927,17449,3910,17454,3888,17454,3885,17449,3867,17437,3852,17417,3842,17390,3840e" filled="t" fillcolor="#F9C090" stroked="f">
                <v:path arrowok="t"/>
                <v:fill/>
              </v:shape>
            </v:group>
            <v:group style="position:absolute;left:17353;top:3840;width:101;height:97" coordorigin="17353,3840" coordsize="101,97">
              <v:shape style="position:absolute;left:17353;top:3840;width:101;height:97" coordorigin="17353,3840" coordsize="101,97" path="m17454,3888l17449,3910,17436,3927,17417,3937,17390,3934,17371,3924,17358,3909,17353,3890,17358,3867,17371,3850,17390,3840,17417,3842,17437,3852,17449,3867,17454,3885,17454,3888xe" filled="f" stroked="t" strokeweight=".75pt" strokecolor="#F9C090">
                <v:path arrowok="t"/>
              </v:shape>
            </v:group>
            <v:group style="position:absolute;left:17821;top:3688;width:101;height:97" coordorigin="17821,3688" coordsize="101,97">
              <v:shape style="position:absolute;left:17821;top:3688;width:101;height:97" coordorigin="17821,3688" coordsize="101,97" path="m17858,3688l17839,3699,17826,3716,17821,3739,17826,3758,17839,3773,17858,3783,17885,3786,17904,3776,17917,3759,17922,3737,17922,3734,17917,3715,17905,3700,17885,3691,17858,3688e" filled="t" fillcolor="#F9C090" stroked="f">
                <v:path arrowok="t"/>
                <v:fill/>
              </v:shape>
            </v:group>
            <v:group style="position:absolute;left:17821;top:3688;width:101;height:97" coordorigin="17821,3688" coordsize="101,97">
              <v:shape style="position:absolute;left:17821;top:3688;width:101;height:97" coordorigin="17821,3688" coordsize="101,97" path="m17922,3737l17917,3759,17904,3776,17885,3786,17858,3783,17839,3773,17826,3758,17821,3739,17826,3716,17839,3699,17858,3688,17885,3691,17905,3700,17917,3715,17922,3734,17922,3737xe" filled="f" stroked="t" strokeweight=".75pt" strokecolor="#F9C090">
                <v:path arrowok="t"/>
              </v:shape>
            </v:group>
            <v:group style="position:absolute;left:18287;top:3715;width:101;height:97" coordorigin="18287,3715" coordsize="101,97">
              <v:shape style="position:absolute;left:18287;top:3715;width:101;height:97" coordorigin="18287,3715" coordsize="101,97" path="m18323,3715l18305,3725,18292,3743,18287,3765,18292,3784,18304,3799,18324,3809,18350,3812,18370,3802,18383,3785,18388,3763,18388,3760,18383,3742,18370,3727,18350,3717,18323,3715e" filled="t" fillcolor="#F9C090" stroked="f">
                <v:path arrowok="t"/>
                <v:fill/>
              </v:shape>
            </v:group>
            <v:group style="position:absolute;left:18287;top:3715;width:101;height:97" coordorigin="18287,3715" coordsize="101,97">
              <v:shape style="position:absolute;left:18287;top:3715;width:101;height:97" coordorigin="18287,3715" coordsize="101,97" path="m18388,3763l18383,3785,18370,3802,18350,3812,18324,3809,18304,3799,18292,3784,18287,3765,18292,3743,18305,3725,18323,3715,18350,3717,18370,3727,18383,3742,18388,3760,18388,3763xe" filled="f" stroked="t" strokeweight=".75pt" strokecolor="#F9C090">
                <v:path arrowok="t"/>
              </v:shape>
            </v:group>
            <v:group style="position:absolute;left:18753;top:3964;width:101;height:97" coordorigin="18753,3964" coordsize="101,97">
              <v:shape style="position:absolute;left:18753;top:3964;width:101;height:97" coordorigin="18753,3964" coordsize="101,97" path="m18789,3964l18770,3975,18757,3992,18753,4015,18757,4034,18770,4049,18789,4059,18816,4062,18835,4052,18848,4035,18853,4013,18853,4010,18848,3991,18836,3976,18816,3967,18789,3964e" filled="t" fillcolor="#F9C090" stroked="f">
                <v:path arrowok="t"/>
                <v:fill/>
              </v:shape>
            </v:group>
            <v:group style="position:absolute;left:18753;top:3964;width:101;height:97" coordorigin="18753,3964" coordsize="101,97">
              <v:shape style="position:absolute;left:18753;top:3964;width:101;height:97" coordorigin="18753,3964" coordsize="101,97" path="m18853,4013l18848,4035,18835,4052,18816,4062,18789,4059,18770,4049,18757,4034,18753,4015,18757,3992,18770,3975,18789,3964,18816,3967,18836,3976,18848,3991,18853,4010,18853,4013xe" filled="f" stroked="t" strokeweight=".75pt" strokecolor="#F9C090">
                <v:path arrowok="t"/>
              </v:shape>
            </v:group>
            <v:group style="position:absolute;left:5052;top:3338;width:13987;height:2" coordorigin="5052,3338" coordsize="13987,2">
              <v:shape style="position:absolute;left:5052;top:3338;width:13987;height:2" coordorigin="5052,3338" coordsize="13987,0" path="m5052,3338l19039,3338e" filled="f" stroked="t" strokeweight=".72pt" strokecolor="#D9D9D9">
                <v:path arrowok="t"/>
              </v:shape>
            </v:group>
            <v:group style="position:absolute;left:5285;top:3365;width:13522;height:823" coordorigin="5285,3365" coordsize="13522,823">
              <v:shape style="position:absolute;left:5285;top:3365;width:13522;height:823" coordorigin="5285,3365" coordsize="13522,823" path="m5285,3965l5750,4164,6216,3888,6684,3365,7150,3614,7615,3989,8081,4164,8549,3914,9014,3590,9480,4015,9948,3888,10414,4188,10879,3638,11345,3814,11813,3564,12278,4063,12744,4140,13210,3864,13678,3790,14143,3864,14609,4164,15074,3415,15542,4063,16008,3864,16474,3965,16942,3790,17407,3790,17873,3814,18338,4090,18806,3564e" filled="f" stroked="t" strokeweight="2.16pt" strokecolor="#9BBA58">
                <v:path arrowok="t"/>
              </v:shape>
            </v:group>
            <v:group style="position:absolute;left:5231;top:3914;width:101;height:97" coordorigin="5231,3914" coordsize="101,97">
              <v:shape style="position:absolute;left:5231;top:3914;width:101;height:97" coordorigin="5231,3914" coordsize="101,97" path="m5267,3914l5249,3924,5236,3942,5231,3964,5236,3983,5248,3998,5268,4008,5294,4011,5314,4001,5327,3984,5332,3962,5332,3959,5327,3941,5314,3926,5294,3917,5267,3914e" filled="t" fillcolor="#9BBA58" stroked="f">
                <v:path arrowok="t"/>
                <v:fill/>
              </v:shape>
            </v:group>
            <v:group style="position:absolute;left:5231;top:3914;width:101;height:97" coordorigin="5231,3914" coordsize="101,97">
              <v:shape style="position:absolute;left:5231;top:3914;width:101;height:97" coordorigin="5231,3914" coordsize="101,97" path="m5332,3962l5327,3984,5314,4001,5294,4011,5268,4008,5248,3998,5236,3983,5231,3964,5236,3942,5249,3924,5267,3914,5294,3917,5314,3926,5327,3941,5332,3959,5332,3962xe" filled="f" stroked="t" strokeweight=".75pt" strokecolor="#9BBA58">
                <v:path arrowok="t"/>
              </v:shape>
            </v:group>
            <v:group style="position:absolute;left:5699;top:4113;width:101;height:97" coordorigin="5699,4113" coordsize="101,97">
              <v:shape style="position:absolute;left:5699;top:4113;width:101;height:97" coordorigin="5699,4113" coordsize="101,97" path="m5735,4113l5717,4123,5704,4141,5699,4163,5704,4182,5716,4198,5736,4208,5762,4210,5782,4200,5795,4183,5800,4162,5800,4159,5795,4140,5782,4125,5762,4116,5735,4113e" filled="t" fillcolor="#9BBA58" stroked="f">
                <v:path arrowok="t"/>
                <v:fill/>
              </v:shape>
            </v:group>
            <v:group style="position:absolute;left:5699;top:4113;width:101;height:97" coordorigin="5699,4113" coordsize="101,97">
              <v:shape style="position:absolute;left:5699;top:4113;width:101;height:97" coordorigin="5699,4113" coordsize="101,97" path="m5800,4162l5795,4183,5782,4200,5762,4210,5736,4208,5716,4198,5704,4182,5699,4163,5704,4141,5717,4123,5735,4113,5762,4116,5782,4125,5795,4140,5800,4159,5800,4162xe" filled="f" stroked="t" strokeweight=".75pt" strokecolor="#9BBA58">
                <v:path arrowok="t"/>
              </v:shape>
            </v:group>
            <v:group style="position:absolute;left:6165;top:3840;width:101;height:97" coordorigin="6165,3840" coordsize="101,97">
              <v:shape style="position:absolute;left:6165;top:3840;width:101;height:97" coordorigin="6165,3840" coordsize="101,97" path="m6201,3840l6182,3850,6169,3867,6165,3890,6169,3909,6182,3924,6201,3934,6228,3937,6247,3927,6260,3910,6265,3888,6265,3885,6260,3867,6248,3852,6228,3842,6201,3840e" filled="t" fillcolor="#9BBA58" stroked="f">
                <v:path arrowok="t"/>
                <v:fill/>
              </v:shape>
            </v:group>
            <v:group style="position:absolute;left:6165;top:3840;width:101;height:97" coordorigin="6165,3840" coordsize="101,97">
              <v:shape style="position:absolute;left:6165;top:3840;width:101;height:97" coordorigin="6165,3840" coordsize="101,97" path="m6265,3888l6260,3910,6247,3927,6228,3937,6201,3934,6182,3924,6169,3909,6165,3890,6169,3867,6182,3850,6201,3840,6228,3842,6248,3852,6260,3867,6265,3885,6265,3888xe" filled="f" stroked="t" strokeweight=".75pt" strokecolor="#9BBA58">
                <v:path arrowok="t"/>
              </v:shape>
            </v:group>
            <v:group style="position:absolute;left:6630;top:3314;width:101;height:97" coordorigin="6630,3314" coordsize="101,97">
              <v:shape style="position:absolute;left:6630;top:3314;width:101;height:97" coordorigin="6630,3314" coordsize="101,97" path="m6667,3314l6648,3324,6635,3342,6630,3364,6635,3383,6647,3398,6667,3408,6693,3411,6713,3401,6726,3384,6731,3362,6731,3359,6726,3341,6713,3326,6694,3317,6667,3314e" filled="t" fillcolor="#9BBA58" stroked="f">
                <v:path arrowok="t"/>
                <v:fill/>
              </v:shape>
            </v:group>
            <v:group style="position:absolute;left:6630;top:3314;width:101;height:97" coordorigin="6630,3314" coordsize="101,97">
              <v:shape style="position:absolute;left:6630;top:3314;width:101;height:97" coordorigin="6630,3314" coordsize="101,97" path="m6731,3362l6726,3384,6713,3401,6693,3411,6667,3408,6647,3398,6635,3383,6630,3364,6635,3342,6648,3324,6667,3314,6694,3317,6713,3326,6726,3341,6731,3359,6731,3362xe" filled="f" stroked="t" strokeweight=".75pt" strokecolor="#9BBA58">
                <v:path arrowok="t"/>
              </v:shape>
            </v:group>
            <v:group style="position:absolute;left:7096;top:3564;width:101;height:97" coordorigin="7096,3564" coordsize="101,97">
              <v:shape style="position:absolute;left:7096;top:3564;width:101;height:97" coordorigin="7096,3564" coordsize="101,97" path="m7132,3564l7113,3574,7101,3591,7096,3614,7101,3633,7113,3648,7133,3658,7159,3661,7178,3651,7192,3634,7197,3612,7197,3609,7192,3591,7179,3576,7159,3566,7132,3564e" filled="t" fillcolor="#9BBA58" stroked="f">
                <v:path arrowok="t"/>
                <v:fill/>
              </v:shape>
            </v:group>
            <v:group style="position:absolute;left:7096;top:3564;width:101;height:97" coordorigin="7096,3564" coordsize="101,97">
              <v:shape style="position:absolute;left:7096;top:3564;width:101;height:97" coordorigin="7096,3564" coordsize="101,97" path="m7197,3612l7192,3634,7178,3651,7159,3661,7133,3658,7113,3648,7101,3633,7096,3614,7101,3591,7113,3574,7132,3564,7159,3566,7179,3576,7192,3591,7197,3609,7197,3612xe" filled="f" stroked="t" strokeweight=".75pt" strokecolor="#9BBA58">
                <v:path arrowok="t"/>
              </v:shape>
            </v:group>
            <v:group style="position:absolute;left:7564;top:3940;width:101;height:97" coordorigin="7564,3940" coordsize="101,97">
              <v:shape style="position:absolute;left:7564;top:3940;width:101;height:97" coordorigin="7564,3940" coordsize="101,97" path="m7600,3940l7581,3951,7569,3968,7564,3991,7569,4010,7581,4025,7601,4035,7627,4038,7646,4028,7660,4011,7665,3989,7665,3986,7660,3967,7647,3952,7627,3943,7600,3940e" filled="t" fillcolor="#9BBA58" stroked="f">
                <v:path arrowok="t"/>
                <v:fill/>
              </v:shape>
            </v:group>
            <v:group style="position:absolute;left:7564;top:3940;width:101;height:97" coordorigin="7564,3940" coordsize="101,97">
              <v:shape style="position:absolute;left:7564;top:3940;width:101;height:97" coordorigin="7564,3940" coordsize="101,97" path="m7665,3989l7660,4011,7646,4028,7627,4038,7601,4035,7581,4025,7569,4010,7564,3991,7569,3968,7581,3951,7600,3940,7627,3943,7647,3952,7660,3967,7665,3986,7665,3989xe" filled="f" stroked="t" strokeweight=".75pt" strokecolor="#9BBA58">
                <v:path arrowok="t"/>
              </v:shape>
            </v:group>
            <v:group style="position:absolute;left:8029;top:4113;width:101;height:97" coordorigin="8029,4113" coordsize="101,97">
              <v:shape style="position:absolute;left:8029;top:4113;width:101;height:97" coordorigin="8029,4113" coordsize="101,97" path="m8066,4113l8047,4123,8034,4141,8029,4163,8034,4182,8047,4198,8066,4208,8093,4210,8112,4200,8125,4183,8130,4162,8130,4159,8125,4140,8113,4125,8093,4116,8066,4113e" filled="t" fillcolor="#9BBA58" stroked="f">
                <v:path arrowok="t"/>
                <v:fill/>
              </v:shape>
            </v:group>
            <v:group style="position:absolute;left:8029;top:4113;width:101;height:97" coordorigin="8029,4113" coordsize="101,97">
              <v:shape style="position:absolute;left:8029;top:4113;width:101;height:97" coordorigin="8029,4113" coordsize="101,97" path="m8130,4162l8125,4183,8112,4200,8093,4210,8066,4208,8047,4198,8034,4182,8029,4163,8034,4141,8047,4123,8066,4113,8093,4116,8113,4125,8125,4140,8130,4159,8130,4162xe" filled="f" stroked="t" strokeweight=".75pt" strokecolor="#9BBA58">
                <v:path arrowok="t"/>
              </v:shape>
            </v:group>
            <v:group style="position:absolute;left:8495;top:3864;width:101;height:97" coordorigin="8495,3864" coordsize="101,97">
              <v:shape style="position:absolute;left:8495;top:3864;width:101;height:97" coordorigin="8495,3864" coordsize="101,97" path="m8531,3864l8513,3874,8500,3891,8495,3914,8500,3933,8512,3948,8532,3958,8558,3961,8578,3951,8591,3934,8596,3912,8596,3909,8591,3891,8578,3876,8558,3866,8531,3864e" filled="t" fillcolor="#9BBA58" stroked="f">
                <v:path arrowok="t"/>
                <v:fill/>
              </v:shape>
            </v:group>
            <v:group style="position:absolute;left:8495;top:3864;width:101;height:97" coordorigin="8495,3864" coordsize="101,97">
              <v:shape style="position:absolute;left:8495;top:3864;width:101;height:97" coordorigin="8495,3864" coordsize="101,97" path="m8596,3912l8591,3934,8578,3951,8558,3961,8532,3958,8512,3948,8500,3933,8495,3914,8500,3891,8513,3874,8531,3864,8558,3866,8578,3876,8591,3891,8596,3909,8596,3912xe" filled="f" stroked="t" strokeweight=".75pt" strokecolor="#9BBA58">
                <v:path arrowok="t"/>
              </v:shape>
            </v:group>
            <v:group style="position:absolute;left:8963;top:3540;width:101;height:97" coordorigin="8963,3540" coordsize="101,97">
              <v:shape style="position:absolute;left:8963;top:3540;width:101;height:97" coordorigin="8963,3540" coordsize="101,97" path="m8999,3540l8981,3550,8968,3567,8963,3590,8968,3609,8980,3624,9000,3634,9026,3637,9046,3627,9059,3610,9064,3588,9064,3585,9059,3567,9046,3552,9026,3542,8999,3540e" filled="t" fillcolor="#9BBA58" stroked="f">
                <v:path arrowok="t"/>
                <v:fill/>
              </v:shape>
            </v:group>
            <v:group style="position:absolute;left:8963;top:3540;width:101;height:97" coordorigin="8963,3540" coordsize="101,97">
              <v:shape style="position:absolute;left:8963;top:3540;width:101;height:97" coordorigin="8963,3540" coordsize="101,97" path="m9064,3588l9059,3610,9046,3627,9026,3637,9000,3634,8980,3624,8968,3609,8963,3590,8968,3567,8981,3550,8999,3540,9026,3542,9046,3552,9059,3567,9064,3585,9064,3588xe" filled="f" stroked="t" strokeweight=".75pt" strokecolor="#9BBA58">
                <v:path arrowok="t"/>
              </v:shape>
            </v:group>
            <v:group style="position:absolute;left:9429;top:3964;width:101;height:97" coordorigin="9429,3964" coordsize="101,97">
              <v:shape style="position:absolute;left:9429;top:3964;width:101;height:97" coordorigin="9429,3964" coordsize="101,97" path="m9465,3964l9446,3975,9433,3992,9429,4015,9433,4034,9446,4049,9465,4059,9492,4062,9511,4052,9524,4035,9529,4013,9529,4010,9524,3991,9512,3976,9492,3967,9465,3964e" filled="t" fillcolor="#9BBA58" stroked="f">
                <v:path arrowok="t"/>
                <v:fill/>
              </v:shape>
            </v:group>
            <v:group style="position:absolute;left:9429;top:3964;width:101;height:97" coordorigin="9429,3964" coordsize="101,97">
              <v:shape style="position:absolute;left:9429;top:3964;width:101;height:97" coordorigin="9429,3964" coordsize="101,97" path="m9529,4013l9524,4035,9511,4052,9492,4062,9465,4059,9446,4049,9433,4034,9429,4015,9433,3992,9446,3975,9465,3964,9492,3967,9512,3976,9524,3991,9529,4010,9529,4013xe" filled="f" stroked="t" strokeweight=".75pt" strokecolor="#9BBA58">
                <v:path arrowok="t"/>
              </v:shape>
            </v:group>
            <v:group style="position:absolute;left:9894;top:3840;width:101;height:97" coordorigin="9894,3840" coordsize="101,97">
              <v:shape style="position:absolute;left:9894;top:3840;width:101;height:97" coordorigin="9894,3840" coordsize="101,97" path="m9931,3840l9912,3850,9899,3867,9894,3890,9899,3909,9911,3924,9931,3934,9957,3937,9977,3927,9990,3910,9995,3888,9995,3885,9990,3867,9977,3852,9958,3842,9931,3840e" filled="t" fillcolor="#9BBA58" stroked="f">
                <v:path arrowok="t"/>
                <v:fill/>
              </v:shape>
            </v:group>
            <v:group style="position:absolute;left:9894;top:3840;width:101;height:97" coordorigin="9894,3840" coordsize="101,97">
              <v:shape style="position:absolute;left:9894;top:3840;width:101;height:97" coordorigin="9894,3840" coordsize="101,97" path="m9995,3888l9990,3910,9977,3927,9957,3937,9931,3934,9911,3924,9899,3909,9894,3890,9899,3867,9912,3850,9931,3840,9958,3842,9977,3852,9990,3867,9995,3885,9995,3888xe" filled="f" stroked="t" strokeweight=".75pt" strokecolor="#9BBA58">
                <v:path arrowok="t"/>
              </v:shape>
            </v:group>
            <v:group style="position:absolute;left:10360;top:4140;width:101;height:97" coordorigin="10360,4140" coordsize="101,97">
              <v:shape style="position:absolute;left:10360;top:4140;width:101;height:97" coordorigin="10360,4140" coordsize="101,97" path="m10396,4140l10377,4150,10365,4167,10360,4190,10365,4209,10377,4224,10397,4234,10423,4237,10442,4227,10456,4210,10461,4188,10461,4185,10456,4167,10443,4152,10423,4142,10396,4140e" filled="t" fillcolor="#9BBA58" stroked="f">
                <v:path arrowok="t"/>
                <v:fill/>
              </v:shape>
            </v:group>
            <v:group style="position:absolute;left:10360;top:4140;width:101;height:97" coordorigin="10360,4140" coordsize="101,97">
              <v:shape style="position:absolute;left:10360;top:4140;width:101;height:97" coordorigin="10360,4140" coordsize="101,97" path="m10461,4188l10456,4210,10442,4227,10423,4237,10397,4234,10377,4224,10365,4209,10360,4190,10365,4167,10377,4150,10396,4140,10423,4142,10443,4152,10456,4167,10461,4185,10461,4188xe" filled="f" stroked="t" strokeweight=".75pt" strokecolor="#9BBA58">
                <v:path arrowok="t"/>
              </v:shape>
            </v:group>
            <v:group style="position:absolute;left:10828;top:3590;width:101;height:97" coordorigin="10828,3590" coordsize="101,97">
              <v:shape style="position:absolute;left:10828;top:3590;width:101;height:97" coordorigin="10828,3590" coordsize="101,97" path="m10864,3590l10845,3600,10833,3618,10828,3640,10833,3659,10845,3674,10865,3684,10891,3687,10910,3677,10924,3660,10929,3638,10929,3635,10924,3617,10911,3602,10891,3593,10864,3590e" filled="t" fillcolor="#9BBA58" stroked="f">
                <v:path arrowok="t"/>
                <v:fill/>
              </v:shape>
            </v:group>
            <v:group style="position:absolute;left:10828;top:3590;width:101;height:97" coordorigin="10828,3590" coordsize="101,97">
              <v:shape style="position:absolute;left:10828;top:3590;width:101;height:97" coordorigin="10828,3590" coordsize="101,97" path="m10929,3638l10924,3660,10910,3677,10891,3687,10865,3684,10845,3674,10833,3659,10828,3640,10833,3618,10845,3600,10864,3590,10891,3593,10911,3602,10924,3617,10929,3635,10929,3638xe" filled="f" stroked="t" strokeweight=".75pt" strokecolor="#9BBA58">
                <v:path arrowok="t"/>
              </v:shape>
            </v:group>
            <v:group style="position:absolute;left:11293;top:3765;width:101;height:97" coordorigin="11293,3765" coordsize="101,97">
              <v:shape style="position:absolute;left:11293;top:3765;width:101;height:97" coordorigin="11293,3765" coordsize="101,97" path="m11330,3765l11311,3775,11298,3793,11293,3815,11298,3834,11311,3850,11330,3860,11357,3862,11376,3852,11389,3835,11394,3814,11394,3811,11389,3792,11377,3777,11357,3768,11330,3765e" filled="t" fillcolor="#9BBA58" stroked="f">
                <v:path arrowok="t"/>
                <v:fill/>
              </v:shape>
            </v:group>
            <v:group style="position:absolute;left:11293;top:3765;width:101;height:97" coordorigin="11293,3765" coordsize="101,97">
              <v:shape style="position:absolute;left:11293;top:3765;width:101;height:97" coordorigin="11293,3765" coordsize="101,97" path="m11394,3814l11389,3835,11376,3852,11357,3862,11330,3860,11311,3850,11298,3834,11293,3815,11298,3793,11311,3775,11330,3765,11357,3768,11377,3777,11389,3792,11394,3811,11394,3814xe" filled="f" stroked="t" strokeweight=".75pt" strokecolor="#9BBA58">
                <v:path arrowok="t"/>
              </v:shape>
            </v:group>
            <v:group style="position:absolute;left:11759;top:3516;width:101;height:97" coordorigin="11759,3516" coordsize="101,97">
              <v:shape style="position:absolute;left:11759;top:3516;width:101;height:97" coordorigin="11759,3516" coordsize="101,97" path="m11795,3516l11777,3526,11764,3543,11759,3566,11764,3585,11776,3600,11796,3610,11822,3613,11842,3603,11855,3586,11860,3564,11860,3561,11855,3543,11842,3528,11822,3518,11795,3516e" filled="t" fillcolor="#9BBA58" stroked="f">
                <v:path arrowok="t"/>
                <v:fill/>
              </v:shape>
            </v:group>
            <v:group style="position:absolute;left:11759;top:3516;width:101;height:97" coordorigin="11759,3516" coordsize="101,97">
              <v:shape style="position:absolute;left:11759;top:3516;width:101;height:97" coordorigin="11759,3516" coordsize="101,97" path="m11860,3564l11855,3586,11842,3603,11822,3613,11796,3610,11776,3600,11764,3585,11759,3566,11764,3543,11777,3526,11795,3516,11822,3518,11842,3528,11855,3543,11860,3561,11860,3564xe" filled="f" stroked="t" strokeweight=".75pt" strokecolor="#9BBA58">
                <v:path arrowok="t"/>
              </v:shape>
            </v:group>
            <v:group style="position:absolute;left:12225;top:4015;width:101;height:97" coordorigin="12225,4015" coordsize="101,97">
              <v:shape style="position:absolute;left:12225;top:4015;width:101;height:97" coordorigin="12225,4015" coordsize="101,97" path="m12261,4015l12242,4025,12229,4043,12225,4065,12229,4084,12242,4099,12261,4109,12288,4112,12307,4102,12320,4085,12325,4063,12325,4060,12320,4042,12308,4027,12288,4017,12261,4015e" filled="t" fillcolor="#9BBA58" stroked="f">
                <v:path arrowok="t"/>
                <v:fill/>
              </v:shape>
            </v:group>
            <v:group style="position:absolute;left:12225;top:4015;width:101;height:97" coordorigin="12225,4015" coordsize="101,97">
              <v:shape style="position:absolute;left:12225;top:4015;width:101;height:97" coordorigin="12225,4015" coordsize="101,97" path="m12325,4063l12320,4085,12307,4102,12288,4112,12261,4109,12242,4099,12229,4084,12225,4065,12229,4043,12242,4025,12261,4015,12288,4017,12308,4027,12320,4042,12325,4060,12325,4063xe" filled="f" stroked="t" strokeweight=".75pt" strokecolor="#9BBA58">
                <v:path arrowok="t"/>
              </v:shape>
            </v:group>
            <v:group style="position:absolute;left:12693;top:4089;width:101;height:97" coordorigin="12693,4089" coordsize="101,97">
              <v:shape style="position:absolute;left:12693;top:4089;width:101;height:97" coordorigin="12693,4089" coordsize="101,97" path="m12729,4089l12710,4099,12697,4117,12693,4139,12697,4158,12710,4174,12729,4184,12756,4186,12775,4176,12788,4159,12793,4138,12793,4135,12788,4116,12776,4101,12756,4092,12729,4089e" filled="t" fillcolor="#9BBA58" stroked="f">
                <v:path arrowok="t"/>
                <v:fill/>
              </v:shape>
            </v:group>
            <v:group style="position:absolute;left:12693;top:4089;width:101;height:97" coordorigin="12693,4089" coordsize="101,97">
              <v:shape style="position:absolute;left:12693;top:4089;width:101;height:97" coordorigin="12693,4089" coordsize="101,97" path="m12793,4138l12788,4159,12775,4176,12756,4186,12729,4184,12710,4174,12697,4158,12693,4139,12697,4117,12710,4099,12729,4089,12756,4092,12776,4101,12788,4116,12793,4135,12793,4138xe" filled="f" stroked="t" strokeweight=".75pt" strokecolor="#9BBA58">
                <v:path arrowok="t"/>
              </v:shape>
            </v:group>
            <v:group style="position:absolute;left:13158;top:3816;width:101;height:97" coordorigin="13158,3816" coordsize="101,97">
              <v:shape style="position:absolute;left:13158;top:3816;width:101;height:97" coordorigin="13158,3816" coordsize="101,97" path="m13195,3816l13176,3826,13163,3843,13158,3866,13163,3885,13175,3900,13195,3910,13221,3913,13241,3903,13254,3886,13259,3864,13259,3861,13254,3843,13241,3828,13222,3818,13195,3816e" filled="t" fillcolor="#9BBA58" stroked="f">
                <v:path arrowok="t"/>
                <v:fill/>
              </v:shape>
            </v:group>
            <v:group style="position:absolute;left:13158;top:3816;width:101;height:97" coordorigin="13158,3816" coordsize="101,97">
              <v:shape style="position:absolute;left:13158;top:3816;width:101;height:97" coordorigin="13158,3816" coordsize="101,97" path="m13259,3864l13254,3886,13241,3903,13221,3913,13195,3910,13175,3900,13163,3885,13158,3866,13163,3843,13176,3826,13195,3816,13222,3818,13241,3828,13254,3843,13259,3861,13259,3864xe" filled="f" stroked="t" strokeweight=".75pt" strokecolor="#9BBA58">
                <v:path arrowok="t"/>
              </v:shape>
            </v:group>
            <v:group style="position:absolute;left:13624;top:3739;width:101;height:97" coordorigin="13624,3739" coordsize="101,97">
              <v:shape style="position:absolute;left:13624;top:3739;width:101;height:97" coordorigin="13624,3739" coordsize="101,97" path="m13660,3739l13641,3749,13629,3767,13624,3789,13629,3808,13641,3823,13661,3833,13687,3836,13706,3826,13720,3809,13725,3787,13725,3784,13720,3766,13707,3751,13687,3741,13660,3739e" filled="t" fillcolor="#9BBA58" stroked="f">
                <v:path arrowok="t"/>
                <v:fill/>
              </v:shape>
            </v:group>
            <v:group style="position:absolute;left:13624;top:3739;width:101;height:97" coordorigin="13624,3739" coordsize="101,97">
              <v:shape style="position:absolute;left:13624;top:3739;width:101;height:97" coordorigin="13624,3739" coordsize="101,97" path="m13725,3787l13720,3809,13706,3826,13687,3836,13661,3833,13641,3823,13629,3808,13624,3789,13629,3767,13641,3749,13660,3739,13687,3741,13707,3751,13720,3766,13725,3784,13725,3787xe" filled="f" stroked="t" strokeweight=".75pt" strokecolor="#9BBA58">
                <v:path arrowok="t"/>
              </v:shape>
            </v:group>
            <v:group style="position:absolute;left:14089;top:3816;width:101;height:97" coordorigin="14089,3816" coordsize="101,97">
              <v:shape style="position:absolute;left:14089;top:3816;width:101;height:97" coordorigin="14089,3816" coordsize="101,97" path="m14126,3816l14107,3826,14094,3843,14089,3866,14094,3885,14107,3900,14126,3910,14153,3913,14172,3903,14185,3886,14190,3864,14190,3861,14185,3843,14173,3828,14153,3818,14126,3816e" filled="t" fillcolor="#9BBA58" stroked="f">
                <v:path arrowok="t"/>
                <v:fill/>
              </v:shape>
            </v:group>
            <v:group style="position:absolute;left:14089;top:3816;width:101;height:97" coordorigin="14089,3816" coordsize="101,97">
              <v:shape style="position:absolute;left:14089;top:3816;width:101;height:97" coordorigin="14089,3816" coordsize="101,97" path="m14190,3864l14185,3886,14172,3903,14153,3913,14126,3910,14107,3900,14094,3885,14089,3866,14094,3843,14107,3826,14126,3816,14153,3818,14173,3828,14185,3843,14190,3861,14190,3864xe" filled="f" stroked="t" strokeweight=".75pt" strokecolor="#9BBA58">
                <v:path arrowok="t"/>
              </v:shape>
            </v:group>
            <v:group style="position:absolute;left:14557;top:4113;width:101;height:97" coordorigin="14557,4113" coordsize="101,97">
              <v:shape style="position:absolute;left:14557;top:4113;width:101;height:97" coordorigin="14557,4113" coordsize="101,97" path="m14594,4113l14575,4123,14562,4141,14557,4163,14562,4182,14575,4198,14594,4208,14621,4210,14640,4200,14653,4183,14658,4162,14658,4159,14653,4140,14641,4125,14621,4116,14594,4113e" filled="t" fillcolor="#9BBA58" stroked="f">
                <v:path arrowok="t"/>
                <v:fill/>
              </v:shape>
            </v:group>
            <v:group style="position:absolute;left:14557;top:4113;width:101;height:97" coordorigin="14557,4113" coordsize="101,97">
              <v:shape style="position:absolute;left:14557;top:4113;width:101;height:97" coordorigin="14557,4113" coordsize="101,97" path="m14658,4162l14653,4183,14640,4200,14621,4210,14594,4208,14575,4198,14562,4182,14557,4163,14562,4141,14575,4123,14594,4113,14621,4116,14641,4125,14653,4140,14658,4159,14658,4162xe" filled="f" stroked="t" strokeweight=".75pt" strokecolor="#9BBA58">
                <v:path arrowok="t"/>
              </v:shape>
            </v:group>
            <v:group style="position:absolute;left:15023;top:3364;width:101;height:97" coordorigin="15023,3364" coordsize="101,97">
              <v:shape style="position:absolute;left:15023;top:3364;width:101;height:97" coordorigin="15023,3364" coordsize="101,97" path="m15059,3364l15041,3375,15028,3392,15023,3415,15028,3434,15040,3449,15060,3459,15086,3462,15106,3452,15119,3435,15124,3413,15124,3410,15119,3391,15106,3376,15086,3367,15059,3364e" filled="t" fillcolor="#9BBA58" stroked="f">
                <v:path arrowok="t"/>
                <v:fill/>
              </v:shape>
            </v:group>
            <v:group style="position:absolute;left:15023;top:3364;width:101;height:97" coordorigin="15023,3364" coordsize="101,97">
              <v:shape style="position:absolute;left:15023;top:3364;width:101;height:97" coordorigin="15023,3364" coordsize="101,97" path="m15124,3413l15119,3435,15106,3452,15086,3462,15060,3459,15040,3449,15028,3434,15023,3415,15028,3392,15041,3375,15059,3364,15086,3367,15106,3376,15119,3391,15124,3410,15124,3413xe" filled="f" stroked="t" strokeweight=".75pt" strokecolor="#9BBA58">
                <v:path arrowok="t"/>
              </v:shape>
            </v:group>
            <v:group style="position:absolute;left:15489;top:4015;width:101;height:97" coordorigin="15489,4015" coordsize="101,97">
              <v:shape style="position:absolute;left:15489;top:4015;width:101;height:97" coordorigin="15489,4015" coordsize="101,97" path="m15525,4015l15506,4025,15493,4043,15489,4065,15493,4084,15506,4099,15525,4109,15552,4112,15571,4102,15584,4085,15589,4063,15589,4060,15584,4042,15572,4027,15552,4017,15525,4015e" filled="t" fillcolor="#9BBA58" stroked="f">
                <v:path arrowok="t"/>
                <v:fill/>
              </v:shape>
            </v:group>
            <v:group style="position:absolute;left:15489;top:4015;width:101;height:97" coordorigin="15489,4015" coordsize="101,97">
              <v:shape style="position:absolute;left:15489;top:4015;width:101;height:97" coordorigin="15489,4015" coordsize="101,97" path="m15589,4063l15584,4085,15571,4102,15552,4112,15525,4109,15506,4099,15493,4084,15489,4065,15493,4043,15506,4025,15525,4015,15552,4017,15572,4027,15584,4042,15589,4060,15589,4063xe" filled="f" stroked="t" strokeweight=".75pt" strokecolor="#9BBA58">
                <v:path arrowok="t"/>
              </v:shape>
            </v:group>
            <v:group style="position:absolute;left:15954;top:3816;width:101;height:97" coordorigin="15954,3816" coordsize="101,97">
              <v:shape style="position:absolute;left:15954;top:3816;width:101;height:97" coordorigin="15954,3816" coordsize="101,97" path="m15991,3816l15972,3826,15959,3843,15954,3866,15959,3885,15971,3900,15991,3910,16017,3913,16037,3903,16050,3886,16055,3864,16055,3861,16050,3843,16037,3828,16018,3818,15991,3816e" filled="t" fillcolor="#9BBA58" stroked="f">
                <v:path arrowok="t"/>
                <v:fill/>
              </v:shape>
            </v:group>
            <v:group style="position:absolute;left:15954;top:3816;width:101;height:97" coordorigin="15954,3816" coordsize="101,97">
              <v:shape style="position:absolute;left:15954;top:3816;width:101;height:97" coordorigin="15954,3816" coordsize="101,97" path="m16055,3864l16050,3886,16037,3903,16017,3913,15991,3910,15971,3900,15959,3885,15954,3866,15959,3843,15972,3826,15991,3816,16018,3818,16037,3828,16050,3843,16055,3861,16055,3864xe" filled="f" stroked="t" strokeweight=".75pt" strokecolor="#9BBA58">
                <v:path arrowok="t"/>
              </v:shape>
            </v:group>
            <v:group style="position:absolute;left:16422;top:3914;width:101;height:97" coordorigin="16422,3914" coordsize="101,97">
              <v:shape style="position:absolute;left:16422;top:3914;width:101;height:97" coordorigin="16422,3914" coordsize="101,97" path="m16459,3914l16440,3924,16427,3942,16422,3964,16427,3983,16439,3998,16459,4008,16485,4011,16505,4001,16518,3984,16523,3962,16523,3959,16518,3941,16505,3926,16486,3917,16459,3914e" filled="t" fillcolor="#9BBA58" stroked="f">
                <v:path arrowok="t"/>
                <v:fill/>
              </v:shape>
            </v:group>
            <v:group style="position:absolute;left:16422;top:3914;width:101;height:97" coordorigin="16422,3914" coordsize="101,97">
              <v:shape style="position:absolute;left:16422;top:3914;width:101;height:97" coordorigin="16422,3914" coordsize="101,97" path="m16523,3962l16518,3984,16505,4001,16485,4011,16459,4008,16439,3998,16427,3983,16422,3964,16427,3942,16440,3924,16459,3914,16486,3917,16505,3926,16518,3941,16523,3959,16523,3962xe" filled="f" stroked="t" strokeweight=".75pt" strokecolor="#9BBA58">
                <v:path arrowok="t"/>
              </v:shape>
            </v:group>
            <v:group style="position:absolute;left:16888;top:3739;width:101;height:97" coordorigin="16888,3739" coordsize="101,97">
              <v:shape style="position:absolute;left:16888;top:3739;width:101;height:97" coordorigin="16888,3739" coordsize="101,97" path="m16924,3739l16905,3749,16893,3767,16888,3789,16893,3808,16905,3823,16925,3833,16951,3836,16970,3826,16984,3809,16989,3787,16989,3784,16984,3766,16971,3751,16951,3741,16924,3739e" filled="t" fillcolor="#9BBA58" stroked="f">
                <v:path arrowok="t"/>
                <v:fill/>
              </v:shape>
            </v:group>
            <v:group style="position:absolute;left:16888;top:3739;width:101;height:97" coordorigin="16888,3739" coordsize="101,97">
              <v:shape style="position:absolute;left:16888;top:3739;width:101;height:97" coordorigin="16888,3739" coordsize="101,97" path="m16989,3787l16984,3809,16970,3826,16951,3836,16925,3833,16905,3823,16893,3808,16888,3789,16893,3767,16905,3749,16924,3739,16951,3741,16971,3751,16984,3766,16989,3784,16989,3787xe" filled="f" stroked="t" strokeweight=".75pt" strokecolor="#9BBA58">
                <v:path arrowok="t"/>
              </v:shape>
            </v:group>
            <v:group style="position:absolute;left:17353;top:3739;width:101;height:97" coordorigin="17353,3739" coordsize="101,97">
              <v:shape style="position:absolute;left:17353;top:3739;width:101;height:97" coordorigin="17353,3739" coordsize="101,97" path="m17390,3739l17371,3749,17358,3767,17353,3789,17358,3808,17371,3823,17390,3833,17417,3836,17436,3826,17449,3809,17454,3787,17454,3784,17449,3766,17437,3751,17417,3741,17390,3739e" filled="t" fillcolor="#9BBA58" stroked="f">
                <v:path arrowok="t"/>
                <v:fill/>
              </v:shape>
            </v:group>
            <v:group style="position:absolute;left:17353;top:3739;width:101;height:97" coordorigin="17353,3739" coordsize="101,97">
              <v:shape style="position:absolute;left:17353;top:3739;width:101;height:97" coordorigin="17353,3739" coordsize="101,97" path="m17454,3787l17449,3809,17436,3826,17417,3836,17390,3833,17371,3823,17358,3808,17353,3789,17358,3767,17371,3749,17390,3739,17417,3741,17437,3751,17449,3766,17454,3784,17454,3787xe" filled="f" stroked="t" strokeweight=".75pt" strokecolor="#9BBA58">
                <v:path arrowok="t"/>
              </v:shape>
            </v:group>
            <v:group style="position:absolute;left:17821;top:3765;width:101;height:97" coordorigin="17821,3765" coordsize="101,97">
              <v:shape style="position:absolute;left:17821;top:3765;width:101;height:97" coordorigin="17821,3765" coordsize="101,97" path="m17858,3765l17839,3775,17826,3793,17821,3815,17826,3834,17839,3850,17858,3860,17885,3862,17904,3852,17917,3835,17922,3814,17922,3811,17917,3792,17905,3777,17885,3768,17858,3765e" filled="t" fillcolor="#9BBA58" stroked="f">
                <v:path arrowok="t"/>
                <v:fill/>
              </v:shape>
            </v:group>
            <v:group style="position:absolute;left:17821;top:3765;width:101;height:97" coordorigin="17821,3765" coordsize="101,97">
              <v:shape style="position:absolute;left:17821;top:3765;width:101;height:97" coordorigin="17821,3765" coordsize="101,97" path="m17922,3814l17917,3835,17904,3852,17885,3862,17858,3860,17839,3850,17826,3834,17821,3815,17826,3793,17839,3775,17858,3765,17885,3768,17905,3777,17917,3792,17922,3811,17922,3814xe" filled="f" stroked="t" strokeweight=".75pt" strokecolor="#9BBA58">
                <v:path arrowok="t"/>
              </v:shape>
            </v:group>
            <v:group style="position:absolute;left:18287;top:4039;width:101;height:97" coordorigin="18287,4039" coordsize="101,97">
              <v:shape style="position:absolute;left:18287;top:4039;width:101;height:97" coordorigin="18287,4039" coordsize="101,97" path="m18323,4039l18305,4049,18292,4067,18287,4089,18292,4108,18304,4123,18324,4133,18350,4136,18370,4126,18383,4109,18388,4087,18388,4084,18383,4066,18370,4051,18350,4041,18323,4039e" filled="t" fillcolor="#9BBA58" stroked="f">
                <v:path arrowok="t"/>
                <v:fill/>
              </v:shape>
            </v:group>
            <v:group style="position:absolute;left:18287;top:4039;width:101;height:97" coordorigin="18287,4039" coordsize="101,97">
              <v:shape style="position:absolute;left:18287;top:4039;width:101;height:97" coordorigin="18287,4039" coordsize="101,97" path="m18388,4087l18383,4109,18370,4126,18350,4136,18324,4133,18304,4123,18292,4108,18287,4089,18292,4067,18305,4049,18323,4039,18350,4041,18370,4051,18383,4066,18388,4084,18388,4087xe" filled="f" stroked="t" strokeweight=".75pt" strokecolor="#9BBA58">
                <v:path arrowok="t"/>
              </v:shape>
            </v:group>
            <v:group style="position:absolute;left:18753;top:3516;width:101;height:97" coordorigin="18753,3516" coordsize="101,97">
              <v:shape style="position:absolute;left:18753;top:3516;width:101;height:97" coordorigin="18753,3516" coordsize="101,97" path="m18789,3516l18770,3526,18757,3543,18753,3566,18757,3585,18770,3600,18789,3610,18816,3613,18835,3603,18848,3586,18853,3564,18853,3561,18848,3543,18836,3528,18816,3518,18789,3516e" filled="t" fillcolor="#9BBA58" stroked="f">
                <v:path arrowok="t"/>
                <v:fill/>
              </v:shape>
            </v:group>
            <v:group style="position:absolute;left:18753;top:3516;width:101;height:97" coordorigin="18753,3516" coordsize="101,97">
              <v:shape style="position:absolute;left:18753;top:3516;width:101;height:97" coordorigin="18753,3516" coordsize="101,97" path="m18853,3564l18848,3586,18835,3603,18816,3613,18789,3610,18770,3600,18757,3585,18753,3566,18757,3543,18770,3526,18789,3516,18816,3518,18836,3528,18848,3543,18853,3561,18853,3564xe" filled="f" stroked="t" strokeweight=".75pt" strokecolor="#9BBA58">
                <v:path arrowok="t"/>
              </v:shape>
            </v:group>
            <v:group style="position:absolute;left:5052;top:2839;width:13987;height:2" coordorigin="5052,2839" coordsize="13987,2">
              <v:shape style="position:absolute;left:5052;top:2839;width:13987;height:2" coordorigin="5052,2839" coordsize="13987,0" path="m5052,2839l19039,2839e" filled="f" stroked="t" strokeweight=".72pt" strokecolor="#D9D9D9">
                <v:path arrowok="t"/>
              </v:shape>
            </v:group>
            <v:group style="position:absolute;left:5285;top:2414;width:13522;height:1699" coordorigin="5285,2414" coordsize="13522,1699">
              <v:shape style="position:absolute;left:5285;top:2414;width:13522;height:1699" coordorigin="5285,2414" coordsize="13522,1699" path="m5285,3490l5750,4114,6216,3840,6684,3739,7150,3989,7615,3763,8081,3665,8549,3490,9014,4039,9480,3389,9948,3540,10414,3840,10879,3338,11345,3864,11813,3739,12278,3840,12744,3638,13210,3888,13678,3965,14143,3190,14609,2741,15074,3089,15542,3115,16008,2789,16474,2414,16942,2539,17407,2789,17873,3041,18338,2566,18806,2539e" filled="f" stroked="t" strokeweight="2.16pt" strokecolor="#7C5F9F">
                <v:path arrowok="t"/>
              </v:shape>
            </v:group>
            <v:group style="position:absolute;left:5211;top:3417;width:139;height:139" coordorigin="5211,3417" coordsize="139,139">
              <v:shape style="position:absolute;left:5211;top:3417;width:139;height:139" coordorigin="5211,3417" coordsize="139,139" path="m5281,3487l5211,3556,5351,3556,5281,3487e" filled="t" fillcolor="#8063A1" stroked="f">
                <v:path arrowok="t"/>
                <v:fill/>
              </v:shape>
              <v:shape style="position:absolute;left:5211;top:3417;width:139;height:139" coordorigin="5211,3417" coordsize="139,139" path="m5351,3417l5211,3417,5281,3487,5351,3417e" filled="t" fillcolor="#8063A1" stroked="f">
                <v:path arrowok="t"/>
                <v:fill/>
              </v:shape>
            </v:group>
            <v:group style="position:absolute;left:5211;top:3417;width:139;height:139" coordorigin="5211,3417" coordsize="139,139">
              <v:shape style="position:absolute;left:5211;top:3417;width:139;height:139" coordorigin="5211,3417" coordsize="139,139" path="m5351,3556l5211,3417e" filled="f" stroked="t" strokeweight=".75pt" strokecolor="#7C5F9F">
                <v:path arrowok="t"/>
              </v:shape>
            </v:group>
            <v:group style="position:absolute;left:5211;top:3417;width:139;height:139" coordorigin="5211,3417" coordsize="139,139">
              <v:shape style="position:absolute;left:5211;top:3417;width:139;height:139" coordorigin="5211,3417" coordsize="139,139" path="m5211,3556l5351,3417e" filled="f" stroked="t" strokeweight=".75pt" strokecolor="#7C5F9F">
                <v:path arrowok="t"/>
              </v:shape>
            </v:group>
            <v:group style="position:absolute;left:5679;top:4044;width:139;height:139" coordorigin="5679,4044" coordsize="139,139">
              <v:shape style="position:absolute;left:5679;top:4044;width:139;height:139" coordorigin="5679,4044" coordsize="139,139" path="m5749,4113l5679,4183,5819,4183,5749,4113e" filled="t" fillcolor="#8063A1" stroked="f">
                <v:path arrowok="t"/>
                <v:fill/>
              </v:shape>
              <v:shape style="position:absolute;left:5679;top:4044;width:139;height:139" coordorigin="5679,4044" coordsize="139,139" path="m5819,4044l5679,4044,5749,4113,5819,4044e" filled="t" fillcolor="#8063A1" stroked="f">
                <v:path arrowok="t"/>
                <v:fill/>
              </v:shape>
            </v:group>
            <v:group style="position:absolute;left:5679;top:4044;width:139;height:139" coordorigin="5679,4044" coordsize="139,139">
              <v:shape style="position:absolute;left:5679;top:4044;width:139;height:139" coordorigin="5679,4044" coordsize="139,139" path="m5819,4183l5679,4044e" filled="f" stroked="t" strokeweight=".75pt" strokecolor="#7C5F9F">
                <v:path arrowok="t"/>
              </v:shape>
            </v:group>
            <v:group style="position:absolute;left:5679;top:4044;width:139;height:139" coordorigin="5679,4044" coordsize="139,139">
              <v:shape style="position:absolute;left:5679;top:4044;width:139;height:139" coordorigin="5679,4044" coordsize="139,139" path="m5679,4183l5819,4044e" filled="f" stroked="t" strokeweight=".75pt" strokecolor="#7C5F9F">
                <v:path arrowok="t"/>
              </v:shape>
            </v:group>
            <v:group style="position:absolute;left:6145;top:3768;width:139;height:139" coordorigin="6145,3768" coordsize="139,139">
              <v:shape style="position:absolute;left:6145;top:3768;width:139;height:139" coordorigin="6145,3768" coordsize="139,139" path="m6215,3837l6145,3907,6284,3907,6215,3837e" filled="t" fillcolor="#8063A1" stroked="f">
                <v:path arrowok="t"/>
                <v:fill/>
              </v:shape>
              <v:shape style="position:absolute;left:6145;top:3768;width:139;height:139" coordorigin="6145,3768" coordsize="139,139" path="m6284,3768l6145,3768,6215,3837,6284,3768e" filled="t" fillcolor="#8063A1" stroked="f">
                <v:path arrowok="t"/>
                <v:fill/>
              </v:shape>
            </v:group>
            <v:group style="position:absolute;left:6145;top:3768;width:139;height:139" coordorigin="6145,3768" coordsize="139,139">
              <v:shape style="position:absolute;left:6145;top:3768;width:139;height:139" coordorigin="6145,3768" coordsize="139,139" path="m6284,3907l6145,3768e" filled="f" stroked="t" strokeweight=".75pt" strokecolor="#7C5F9F">
                <v:path arrowok="t"/>
              </v:shape>
            </v:group>
            <v:group style="position:absolute;left:6145;top:3768;width:139;height:139" coordorigin="6145,3768" coordsize="139,139">
              <v:shape style="position:absolute;left:6145;top:3768;width:139;height:139" coordorigin="6145,3768" coordsize="139,139" path="m6145,3907l6284,3768e" filled="f" stroked="t" strokeweight=".75pt" strokecolor="#7C5F9F">
                <v:path arrowok="t"/>
              </v:shape>
            </v:group>
            <v:group style="position:absolute;left:6611;top:3667;width:139;height:139" coordorigin="6611,3667" coordsize="139,139">
              <v:shape style="position:absolute;left:6611;top:3667;width:139;height:139" coordorigin="6611,3667" coordsize="139,139" path="m6680,3736l6611,3806,6750,3806,6680,3736e" filled="t" fillcolor="#8063A1" stroked="f">
                <v:path arrowok="t"/>
                <v:fill/>
              </v:shape>
              <v:shape style="position:absolute;left:6611;top:3667;width:139;height:139" coordorigin="6611,3667" coordsize="139,139" path="m6750,3667l6611,3667,6680,3736,6750,3667e" filled="t" fillcolor="#8063A1" stroked="f">
                <v:path arrowok="t"/>
                <v:fill/>
              </v:shape>
            </v:group>
            <v:group style="position:absolute;left:6611;top:3667;width:139;height:139" coordorigin="6611,3667" coordsize="139,139">
              <v:shape style="position:absolute;left:6611;top:3667;width:139;height:139" coordorigin="6611,3667" coordsize="139,139" path="m6750,3806l6611,3667e" filled="f" stroked="t" strokeweight=".75pt" strokecolor="#7C5F9F">
                <v:path arrowok="t"/>
              </v:shape>
            </v:group>
            <v:group style="position:absolute;left:6611;top:3667;width:139;height:139" coordorigin="6611,3667" coordsize="139,139">
              <v:shape style="position:absolute;left:6611;top:3667;width:139;height:139" coordorigin="6611,3667" coordsize="139,139" path="m6611,3806l6750,3667e" filled="f" stroked="t" strokeweight=".75pt" strokecolor="#7C5F9F">
                <v:path arrowok="t"/>
              </v:shape>
            </v:group>
            <v:group style="position:absolute;left:7076;top:3919;width:139;height:139" coordorigin="7076,3919" coordsize="139,139">
              <v:shape style="position:absolute;left:7076;top:3919;width:139;height:139" coordorigin="7076,3919" coordsize="139,139" path="m7146,3988l7076,4058,7215,4058,7146,3988e" filled="t" fillcolor="#8063A1" stroked="f">
                <v:path arrowok="t"/>
                <v:fill/>
              </v:shape>
              <v:shape style="position:absolute;left:7076;top:3919;width:139;height:139" coordorigin="7076,3919" coordsize="139,139" path="m7215,3919l7076,3919,7146,3988,7215,3919e" filled="t" fillcolor="#8063A1" stroked="f">
                <v:path arrowok="t"/>
                <v:fill/>
              </v:shape>
            </v:group>
            <v:group style="position:absolute;left:7076;top:3919;width:139;height:139" coordorigin="7076,3919" coordsize="139,139">
              <v:shape style="position:absolute;left:7076;top:3919;width:139;height:139" coordorigin="7076,3919" coordsize="139,139" path="m7215,4058l7076,3919e" filled="f" stroked="t" strokeweight=".75pt" strokecolor="#7C5F9F">
                <v:path arrowok="t"/>
              </v:shape>
            </v:group>
            <v:group style="position:absolute;left:7076;top:3919;width:139;height:139" coordorigin="7076,3919" coordsize="139,139">
              <v:shape style="position:absolute;left:7076;top:3919;width:139;height:139" coordorigin="7076,3919" coordsize="139,139" path="m7076,4058l7215,3919e" filled="f" stroked="t" strokeweight=".75pt" strokecolor="#7C5F9F">
                <v:path arrowok="t"/>
              </v:shape>
            </v:group>
            <v:group style="position:absolute;left:7544;top:3693;width:139;height:139" coordorigin="7544,3693" coordsize="139,139">
              <v:shape style="position:absolute;left:7544;top:3693;width:139;height:139" coordorigin="7544,3693" coordsize="139,139" path="m7614,3763l7544,3832,7683,3832,7614,3763e" filled="t" fillcolor="#8063A1" stroked="f">
                <v:path arrowok="t"/>
                <v:fill/>
              </v:shape>
              <v:shape style="position:absolute;left:7544;top:3693;width:139;height:139" coordorigin="7544,3693" coordsize="139,139" path="m7683,3693l7544,3693,7614,3763,7683,3693e" filled="t" fillcolor="#8063A1" stroked="f">
                <v:path arrowok="t"/>
                <v:fill/>
              </v:shape>
            </v:group>
            <v:group style="position:absolute;left:7544;top:3693;width:139;height:139" coordorigin="7544,3693" coordsize="139,139">
              <v:shape style="position:absolute;left:7544;top:3693;width:139;height:139" coordorigin="7544,3693" coordsize="139,139" path="m7683,3832l7544,3693e" filled="f" stroked="t" strokeweight=".75pt" strokecolor="#7C5F9F">
                <v:path arrowok="t"/>
              </v:shape>
            </v:group>
            <v:group style="position:absolute;left:7544;top:3693;width:139;height:139" coordorigin="7544,3693" coordsize="139,139">
              <v:shape style="position:absolute;left:7544;top:3693;width:139;height:139" coordorigin="7544,3693" coordsize="139,139" path="m7544,3832l7683,3693e" filled="f" stroked="t" strokeweight=".75pt" strokecolor="#7C5F9F">
                <v:path arrowok="t"/>
              </v:shape>
            </v:group>
            <v:group style="position:absolute;left:8010;top:3592;width:139;height:139" coordorigin="8010,3592" coordsize="139,139">
              <v:shape style="position:absolute;left:8010;top:3592;width:139;height:139" coordorigin="8010,3592" coordsize="139,139" path="m8079,3662l8010,3732,8149,3732,8079,3662e" filled="t" fillcolor="#8063A1" stroked="f">
                <v:path arrowok="t"/>
                <v:fill/>
              </v:shape>
              <v:shape style="position:absolute;left:8010;top:3592;width:139;height:139" coordorigin="8010,3592" coordsize="139,139" path="m8149,3592l8010,3592,8079,3662,8149,3592e" filled="t" fillcolor="#8063A1" stroked="f">
                <v:path arrowok="t"/>
                <v:fill/>
              </v:shape>
            </v:group>
            <v:group style="position:absolute;left:8010;top:3592;width:139;height:139" coordorigin="8010,3592" coordsize="139,139">
              <v:shape style="position:absolute;left:8010;top:3592;width:139;height:139" coordorigin="8010,3592" coordsize="139,139" path="m8149,3732l8010,3592e" filled="f" stroked="t" strokeweight=".75pt" strokecolor="#7C5F9F">
                <v:path arrowok="t"/>
              </v:shape>
            </v:group>
            <v:group style="position:absolute;left:8010;top:3592;width:139;height:139" coordorigin="8010,3592" coordsize="139,139">
              <v:shape style="position:absolute;left:8010;top:3592;width:139;height:139" coordorigin="8010,3592" coordsize="139,139" path="m8010,3732l8149,3592e" filled="f" stroked="t" strokeweight=".75pt" strokecolor="#7C5F9F">
                <v:path arrowok="t"/>
              </v:shape>
            </v:group>
            <v:group style="position:absolute;left:8475;top:3417;width:139;height:139" coordorigin="8475,3417" coordsize="139,139">
              <v:shape style="position:absolute;left:8475;top:3417;width:139;height:139" coordorigin="8475,3417" coordsize="139,139" path="m8545,3487l8475,3556,8615,3556,8545,3487e" filled="t" fillcolor="#8063A1" stroked="f">
                <v:path arrowok="t"/>
                <v:fill/>
              </v:shape>
              <v:shape style="position:absolute;left:8475;top:3417;width:139;height:139" coordorigin="8475,3417" coordsize="139,139" path="m8615,3417l8475,3417,8545,3487,8615,3417e" filled="t" fillcolor="#8063A1" stroked="f">
                <v:path arrowok="t"/>
                <v:fill/>
              </v:shape>
            </v:group>
            <v:group style="position:absolute;left:8475;top:3417;width:139;height:139" coordorigin="8475,3417" coordsize="139,139">
              <v:shape style="position:absolute;left:8475;top:3417;width:139;height:139" coordorigin="8475,3417" coordsize="139,139" path="m8615,3556l8475,3417e" filled="f" stroked="t" strokeweight=".75pt" strokecolor="#7C5F9F">
                <v:path arrowok="t"/>
              </v:shape>
            </v:group>
            <v:group style="position:absolute;left:8475;top:3417;width:139;height:139" coordorigin="8475,3417" coordsize="139,139">
              <v:shape style="position:absolute;left:8475;top:3417;width:139;height:139" coordorigin="8475,3417" coordsize="139,139" path="m8475,3556l8615,3417e" filled="f" stroked="t" strokeweight=".75pt" strokecolor="#7C5F9F">
                <v:path arrowok="t"/>
              </v:shape>
            </v:group>
            <v:group style="position:absolute;left:8943;top:3967;width:139;height:139" coordorigin="8943,3967" coordsize="139,139">
              <v:shape style="position:absolute;left:8943;top:3967;width:139;height:139" coordorigin="8943,3967" coordsize="139,139" path="m9013,4036l8943,4106,9083,4106,9013,4036e" filled="t" fillcolor="#8063A1" stroked="f">
                <v:path arrowok="t"/>
                <v:fill/>
              </v:shape>
              <v:shape style="position:absolute;left:8943;top:3967;width:139;height:139" coordorigin="8943,3967" coordsize="139,139" path="m9083,3967l8943,3967,9013,4036,9083,3967e" filled="t" fillcolor="#8063A1" stroked="f">
                <v:path arrowok="t"/>
                <v:fill/>
              </v:shape>
            </v:group>
            <v:group style="position:absolute;left:8943;top:3967;width:139;height:139" coordorigin="8943,3967" coordsize="139,139">
              <v:shape style="position:absolute;left:8943;top:3967;width:139;height:139" coordorigin="8943,3967" coordsize="139,139" path="m9083,4106l8943,3967e" filled="f" stroked="t" strokeweight=".75pt" strokecolor="#7C5F9F">
                <v:path arrowok="t"/>
              </v:shape>
            </v:group>
            <v:group style="position:absolute;left:8943;top:3967;width:139;height:139" coordorigin="8943,3967" coordsize="139,139">
              <v:shape style="position:absolute;left:8943;top:3967;width:139;height:139" coordorigin="8943,3967" coordsize="139,139" path="m8943,4106l9083,3967e" filled="f" stroked="t" strokeweight=".75pt" strokecolor="#7C5F9F">
                <v:path arrowok="t"/>
              </v:shape>
            </v:group>
            <v:group style="position:absolute;left:9409;top:3319;width:139;height:139" coordorigin="9409,3319" coordsize="139,139">
              <v:shape style="position:absolute;left:9409;top:3319;width:139;height:139" coordorigin="9409,3319" coordsize="139,139" path="m9479,3388l9409,3458,9548,3458,9479,3388e" filled="t" fillcolor="#8063A1" stroked="f">
                <v:path arrowok="t"/>
                <v:fill/>
              </v:shape>
              <v:shape style="position:absolute;left:9409;top:3319;width:139;height:139" coordorigin="9409,3319" coordsize="139,139" path="m9548,3319l9409,3319,9479,3388,9548,3319e" filled="t" fillcolor="#8063A1" stroked="f">
                <v:path arrowok="t"/>
                <v:fill/>
              </v:shape>
            </v:group>
            <v:group style="position:absolute;left:9409;top:3319;width:139;height:139" coordorigin="9409,3319" coordsize="139,139">
              <v:shape style="position:absolute;left:9409;top:3319;width:139;height:139" coordorigin="9409,3319" coordsize="139,139" path="m9548,3458l9409,3319e" filled="f" stroked="t" strokeweight=".75pt" strokecolor="#7C5F9F">
                <v:path arrowok="t"/>
              </v:shape>
            </v:group>
            <v:group style="position:absolute;left:9409;top:3319;width:139;height:139" coordorigin="9409,3319" coordsize="139,139">
              <v:shape style="position:absolute;left:9409;top:3319;width:139;height:139" coordorigin="9409,3319" coordsize="139,139" path="m9409,3458l9548,3319e" filled="f" stroked="t" strokeweight=".75pt" strokecolor="#7C5F9F">
                <v:path arrowok="t"/>
              </v:shape>
            </v:group>
            <v:group style="position:absolute;left:9875;top:3468;width:139;height:139" coordorigin="9875,3468" coordsize="139,139">
              <v:shape style="position:absolute;left:9875;top:3468;width:139;height:139" coordorigin="9875,3468" coordsize="139,139" path="m9944,3537l9875,3607,10014,3607,9944,3537e" filled="t" fillcolor="#8063A1" stroked="f">
                <v:path arrowok="t"/>
                <v:fill/>
              </v:shape>
              <v:shape style="position:absolute;left:9875;top:3468;width:139;height:139" coordorigin="9875,3468" coordsize="139,139" path="m10014,3468l9875,3468,9944,3537,10014,3468e" filled="t" fillcolor="#8063A1" stroked="f">
                <v:path arrowok="t"/>
                <v:fill/>
              </v:shape>
            </v:group>
            <v:group style="position:absolute;left:9875;top:3468;width:139;height:139" coordorigin="9875,3468" coordsize="139,139">
              <v:shape style="position:absolute;left:9875;top:3468;width:139;height:139" coordorigin="9875,3468" coordsize="139,139" path="m10014,3607l9875,3468e" filled="f" stroked="t" strokeweight=".75pt" strokecolor="#7C5F9F">
                <v:path arrowok="t"/>
              </v:shape>
            </v:group>
            <v:group style="position:absolute;left:9875;top:3468;width:139;height:139" coordorigin="9875,3468" coordsize="139,139">
              <v:shape style="position:absolute;left:9875;top:3468;width:139;height:139" coordorigin="9875,3468" coordsize="139,139" path="m9875,3607l10014,3468e" filled="f" stroked="t" strokeweight=".75pt" strokecolor="#7C5F9F">
                <v:path arrowok="t"/>
              </v:shape>
            </v:group>
            <v:group style="position:absolute;left:10340;top:3768;width:139;height:139" coordorigin="10340,3768" coordsize="139,139">
              <v:shape style="position:absolute;left:10340;top:3768;width:139;height:139" coordorigin="10340,3768" coordsize="139,139" path="m10410,3837l10340,3907,10479,3907,10410,3837e" filled="t" fillcolor="#8063A1" stroked="f">
                <v:path arrowok="t"/>
                <v:fill/>
              </v:shape>
              <v:shape style="position:absolute;left:10340;top:3768;width:139;height:139" coordorigin="10340,3768" coordsize="139,139" path="m10479,3768l10340,3768,10410,3837,10479,3768e" filled="t" fillcolor="#8063A1" stroked="f">
                <v:path arrowok="t"/>
                <v:fill/>
              </v:shape>
            </v:group>
            <v:group style="position:absolute;left:10340;top:3768;width:139;height:139" coordorigin="10340,3768" coordsize="139,139">
              <v:shape style="position:absolute;left:10340;top:3768;width:139;height:139" coordorigin="10340,3768" coordsize="139,139" path="m10479,3907l10340,3768e" filled="f" stroked="t" strokeweight=".75pt" strokecolor="#7C5F9F">
                <v:path arrowok="t"/>
              </v:shape>
            </v:group>
            <v:group style="position:absolute;left:10340;top:3768;width:139;height:139" coordorigin="10340,3768" coordsize="139,139">
              <v:shape style="position:absolute;left:10340;top:3768;width:139;height:139" coordorigin="10340,3768" coordsize="139,139" path="m10340,3907l10479,3768e" filled="f" stroked="t" strokeweight=".75pt" strokecolor="#7C5F9F">
                <v:path arrowok="t"/>
              </v:shape>
            </v:group>
            <v:group style="position:absolute;left:10808;top:3268;width:139;height:139" coordorigin="10808,3268" coordsize="139,139">
              <v:shape style="position:absolute;left:10808;top:3268;width:139;height:139" coordorigin="10808,3268" coordsize="139,139" path="m10878,3338l10808,3408,10947,3408,10878,3338e" filled="t" fillcolor="#8063A1" stroked="f">
                <v:path arrowok="t"/>
                <v:fill/>
              </v:shape>
              <v:shape style="position:absolute;left:10808;top:3268;width:139;height:139" coordorigin="10808,3268" coordsize="139,139" path="m10947,3268l10808,3268,10878,3338,10947,3268e" filled="t" fillcolor="#8063A1" stroked="f">
                <v:path arrowok="t"/>
                <v:fill/>
              </v:shape>
            </v:group>
            <v:group style="position:absolute;left:10808;top:3268;width:139;height:139" coordorigin="10808,3268" coordsize="139,139">
              <v:shape style="position:absolute;left:10808;top:3268;width:139;height:139" coordorigin="10808,3268" coordsize="139,139" path="m10947,3408l10808,3268e" filled="f" stroked="t" strokeweight=".75pt" strokecolor="#7C5F9F">
                <v:path arrowok="t"/>
              </v:shape>
            </v:group>
            <v:group style="position:absolute;left:10808;top:3268;width:139;height:139" coordorigin="10808,3268" coordsize="139,139">
              <v:shape style="position:absolute;left:10808;top:3268;width:139;height:139" coordorigin="10808,3268" coordsize="139,139" path="m10808,3408l10947,3268e" filled="f" stroked="t" strokeweight=".75pt" strokecolor="#7C5F9F">
                <v:path arrowok="t"/>
              </v:shape>
            </v:group>
            <v:group style="position:absolute;left:11274;top:3794;width:139;height:139" coordorigin="11274,3794" coordsize="139,139">
              <v:shape style="position:absolute;left:11274;top:3794;width:139;height:139" coordorigin="11274,3794" coordsize="139,139" path="m11343,3864l11274,3933,11413,3933,11343,3864e" filled="t" fillcolor="#8063A1" stroked="f">
                <v:path arrowok="t"/>
                <v:fill/>
              </v:shape>
              <v:shape style="position:absolute;left:11274;top:3794;width:139;height:139" coordorigin="11274,3794" coordsize="139,139" path="m11413,3794l11274,3794,11343,3864,11413,3794e" filled="t" fillcolor="#8063A1" stroked="f">
                <v:path arrowok="t"/>
                <v:fill/>
              </v:shape>
            </v:group>
            <v:group style="position:absolute;left:11274;top:3794;width:139;height:139" coordorigin="11274,3794" coordsize="139,139">
              <v:shape style="position:absolute;left:11274;top:3794;width:139;height:139" coordorigin="11274,3794" coordsize="139,139" path="m11413,3933l11274,3794e" filled="f" stroked="t" strokeweight=".75pt" strokecolor="#7C5F9F">
                <v:path arrowok="t"/>
              </v:shape>
            </v:group>
            <v:group style="position:absolute;left:11274;top:3794;width:139;height:139" coordorigin="11274,3794" coordsize="139,139">
              <v:shape style="position:absolute;left:11274;top:3794;width:139;height:139" coordorigin="11274,3794" coordsize="139,139" path="m11274,3933l11413,3794e" filled="f" stroked="t" strokeweight=".75pt" strokecolor="#7C5F9F">
                <v:path arrowok="t"/>
              </v:shape>
            </v:group>
            <v:group style="position:absolute;left:11739;top:3667;width:139;height:139" coordorigin="11739,3667" coordsize="139,139">
              <v:shape style="position:absolute;left:11739;top:3667;width:139;height:139" coordorigin="11739,3667" coordsize="139,139" path="m11809,3736l11739,3806,11879,3806,11809,3736e" filled="t" fillcolor="#8063A1" stroked="f">
                <v:path arrowok="t"/>
                <v:fill/>
              </v:shape>
              <v:shape style="position:absolute;left:11739;top:3667;width:139;height:139" coordorigin="11739,3667" coordsize="139,139" path="m11879,3667l11739,3667,11809,3736,11879,3667e" filled="t" fillcolor="#8063A1" stroked="f">
                <v:path arrowok="t"/>
                <v:fill/>
              </v:shape>
            </v:group>
            <v:group style="position:absolute;left:11739;top:3667;width:139;height:139" coordorigin="11739,3667" coordsize="139,139">
              <v:shape style="position:absolute;left:11739;top:3667;width:139;height:139" coordorigin="11739,3667" coordsize="139,139" path="m11879,3806l11739,3667e" filled="f" stroked="t" strokeweight=".75pt" strokecolor="#7C5F9F">
                <v:path arrowok="t"/>
              </v:shape>
            </v:group>
            <v:group style="position:absolute;left:11739;top:3667;width:139;height:139" coordorigin="11739,3667" coordsize="139,139">
              <v:shape style="position:absolute;left:11739;top:3667;width:139;height:139" coordorigin="11739,3667" coordsize="139,139" path="m11739,3806l11879,3667e" filled="f" stroked="t" strokeweight=".75pt" strokecolor="#7C5F9F">
                <v:path arrowok="t"/>
              </v:shape>
            </v:group>
            <v:group style="position:absolute;left:12205;top:3768;width:139;height:139" coordorigin="12205,3768" coordsize="139,139">
              <v:shape style="position:absolute;left:12205;top:3768;width:139;height:139" coordorigin="12205,3768" coordsize="139,139" path="m12275,3837l12205,3907,12344,3907,12275,3837e" filled="t" fillcolor="#8063A1" stroked="f">
                <v:path arrowok="t"/>
                <v:fill/>
              </v:shape>
              <v:shape style="position:absolute;left:12205;top:3768;width:139;height:139" coordorigin="12205,3768" coordsize="139,139" path="m12344,3768l12205,3768,12275,3837,12344,3768e" filled="t" fillcolor="#8063A1" stroked="f">
                <v:path arrowok="t"/>
                <v:fill/>
              </v:shape>
            </v:group>
            <v:group style="position:absolute;left:12205;top:3768;width:139;height:139" coordorigin="12205,3768" coordsize="139,139">
              <v:shape style="position:absolute;left:12205;top:3768;width:139;height:139" coordorigin="12205,3768" coordsize="139,139" path="m12344,3907l12205,3768e" filled="f" stroked="t" strokeweight=".75pt" strokecolor="#7C5F9F">
                <v:path arrowok="t"/>
              </v:shape>
            </v:group>
            <v:group style="position:absolute;left:12205;top:3768;width:139;height:139" coordorigin="12205,3768" coordsize="139,139">
              <v:shape style="position:absolute;left:12205;top:3768;width:139;height:139" coordorigin="12205,3768" coordsize="139,139" path="m12205,3907l12344,3768e" filled="f" stroked="t" strokeweight=".75pt" strokecolor="#7C5F9F">
                <v:path arrowok="t"/>
              </v:shape>
            </v:group>
            <v:group style="position:absolute;left:12673;top:3568;width:139;height:139" coordorigin="12673,3568" coordsize="139,139">
              <v:shape style="position:absolute;left:12673;top:3568;width:139;height:139" coordorigin="12673,3568" coordsize="139,139" path="m12743,3638l12673,3708,12812,3708,12743,3638e" filled="t" fillcolor="#8063A1" stroked="f">
                <v:path arrowok="t"/>
                <v:fill/>
              </v:shape>
              <v:shape style="position:absolute;left:12673;top:3568;width:139;height:139" coordorigin="12673,3568" coordsize="139,139" path="m12812,3568l12673,3568,12743,3638,12812,3568e" filled="t" fillcolor="#8063A1" stroked="f">
                <v:path arrowok="t"/>
                <v:fill/>
              </v:shape>
            </v:group>
            <v:group style="position:absolute;left:12673;top:3568;width:139;height:139" coordorigin="12673,3568" coordsize="139,139">
              <v:shape style="position:absolute;left:12673;top:3568;width:139;height:139" coordorigin="12673,3568" coordsize="139,139" path="m12812,3708l12673,3568e" filled="f" stroked="t" strokeweight=".75pt" strokecolor="#7C5F9F">
                <v:path arrowok="t"/>
              </v:shape>
            </v:group>
            <v:group style="position:absolute;left:12673;top:3568;width:139;height:139" coordorigin="12673,3568" coordsize="139,139">
              <v:shape style="position:absolute;left:12673;top:3568;width:139;height:139" coordorigin="12673,3568" coordsize="139,139" path="m12673,3708l12812,3568e" filled="f" stroked="t" strokeweight=".75pt" strokecolor="#7C5F9F">
                <v:path arrowok="t"/>
              </v:shape>
            </v:group>
            <v:group style="position:absolute;left:13139;top:3818;width:139;height:139" coordorigin="13139,3818" coordsize="139,139">
              <v:shape style="position:absolute;left:13139;top:3818;width:139;height:139" coordorigin="13139,3818" coordsize="139,139" path="m13208,3888l13139,3957,13278,3957,13208,3888e" filled="t" fillcolor="#8063A1" stroked="f">
                <v:path arrowok="t"/>
                <v:fill/>
              </v:shape>
              <v:shape style="position:absolute;left:13139;top:3818;width:139;height:139" coordorigin="13139,3818" coordsize="139,139" path="m13278,3818l13139,3818,13208,3888,13278,3818e" filled="t" fillcolor="#8063A1" stroked="f">
                <v:path arrowok="t"/>
                <v:fill/>
              </v:shape>
            </v:group>
            <v:group style="position:absolute;left:13139;top:3818;width:139;height:139" coordorigin="13139,3818" coordsize="139,139">
              <v:shape style="position:absolute;left:13139;top:3818;width:139;height:139" coordorigin="13139,3818" coordsize="139,139" path="m13278,3957l13139,3818e" filled="f" stroked="t" strokeweight=".75pt" strokecolor="#7C5F9F">
                <v:path arrowok="t"/>
              </v:shape>
            </v:group>
            <v:group style="position:absolute;left:13139;top:3818;width:139;height:139" coordorigin="13139,3818" coordsize="139,139">
              <v:shape style="position:absolute;left:13139;top:3818;width:139;height:139" coordorigin="13139,3818" coordsize="139,139" path="m13139,3957l13278,3818e" filled="f" stroked="t" strokeweight=".75pt" strokecolor="#7C5F9F">
                <v:path arrowok="t"/>
              </v:shape>
            </v:group>
            <v:group style="position:absolute;left:13604;top:3892;width:139;height:139" coordorigin="13604,3892" coordsize="139,139">
              <v:shape style="position:absolute;left:13604;top:3892;width:139;height:139" coordorigin="13604,3892" coordsize="139,139" path="m13674,3962l13604,4032,13743,4032,13674,3962e" filled="t" fillcolor="#8063A1" stroked="f">
                <v:path arrowok="t"/>
                <v:fill/>
              </v:shape>
              <v:shape style="position:absolute;left:13604;top:3892;width:139;height:139" coordorigin="13604,3892" coordsize="139,139" path="m13743,3892l13604,3892,13674,3962,13743,3892e" filled="t" fillcolor="#8063A1" stroked="f">
                <v:path arrowok="t"/>
                <v:fill/>
              </v:shape>
            </v:group>
            <v:group style="position:absolute;left:13604;top:3892;width:139;height:139" coordorigin="13604,3892" coordsize="139,139">
              <v:shape style="position:absolute;left:13604;top:3892;width:139;height:139" coordorigin="13604,3892" coordsize="139,139" path="m13743,4032l13604,3892e" filled="f" stroked="t" strokeweight=".75pt" strokecolor="#7C5F9F">
                <v:path arrowok="t"/>
              </v:shape>
            </v:group>
            <v:group style="position:absolute;left:13604;top:3892;width:139;height:139" coordorigin="13604,3892" coordsize="139,139">
              <v:shape style="position:absolute;left:13604;top:3892;width:139;height:139" coordorigin="13604,3892" coordsize="139,139" path="m13604,4032l13743,3892e" filled="f" stroked="t" strokeweight=".75pt" strokecolor="#7C5F9F">
                <v:path arrowok="t"/>
              </v:shape>
            </v:group>
            <v:group style="position:absolute;left:14070;top:3117;width:139;height:139" coordorigin="14070,3117" coordsize="139,139">
              <v:shape style="position:absolute;left:14070;top:3117;width:139;height:139" coordorigin="14070,3117" coordsize="139,139" path="m14139,3187l14070,3256,14209,3256,14139,3187e" filled="t" fillcolor="#8063A1" stroked="f">
                <v:path arrowok="t"/>
                <v:fill/>
              </v:shape>
              <v:shape style="position:absolute;left:14070;top:3117;width:139;height:139" coordorigin="14070,3117" coordsize="139,139" path="m14209,3117l14070,3117,14139,3187,14209,3117e" filled="t" fillcolor="#8063A1" stroked="f">
                <v:path arrowok="t"/>
                <v:fill/>
              </v:shape>
            </v:group>
            <v:group style="position:absolute;left:14070;top:3117;width:139;height:139" coordorigin="14070,3117" coordsize="139,139">
              <v:shape style="position:absolute;left:14070;top:3117;width:139;height:139" coordorigin="14070,3117" coordsize="139,139" path="m14209,3256l14070,3117e" filled="f" stroked="t" strokeweight=".75pt" strokecolor="#7C5F9F">
                <v:path arrowok="t"/>
              </v:shape>
            </v:group>
            <v:group style="position:absolute;left:14070;top:3117;width:139;height:139" coordorigin="14070,3117" coordsize="139,139">
              <v:shape style="position:absolute;left:14070;top:3117;width:139;height:139" coordorigin="14070,3117" coordsize="139,139" path="m14070,3256l14209,3117e" filled="f" stroked="t" strokeweight=".75pt" strokecolor="#7C5F9F">
                <v:path arrowok="t"/>
              </v:shape>
            </v:group>
            <v:group style="position:absolute;left:14538;top:2668;width:139;height:139" coordorigin="14538,2668" coordsize="139,139">
              <v:shape style="position:absolute;left:14538;top:2668;width:139;height:139" coordorigin="14538,2668" coordsize="139,139" path="m14607,2738l14538,2808,14677,2808,14607,2738e" filled="t" fillcolor="#8063A1" stroked="f">
                <v:path arrowok="t"/>
                <v:fill/>
              </v:shape>
              <v:shape style="position:absolute;left:14538;top:2668;width:139;height:139" coordorigin="14538,2668" coordsize="139,139" path="m14677,2668l14538,2668,14607,2738,14677,2668e" filled="t" fillcolor="#8063A1" stroked="f">
                <v:path arrowok="t"/>
                <v:fill/>
              </v:shape>
            </v:group>
            <v:group style="position:absolute;left:14538;top:2668;width:139;height:139" coordorigin="14538,2668" coordsize="139,139">
              <v:shape style="position:absolute;left:14538;top:2668;width:139;height:139" coordorigin="14538,2668" coordsize="139,139" path="m14677,2808l14538,2668e" filled="f" stroked="t" strokeweight=".75pt" strokecolor="#7C5F9F">
                <v:path arrowok="t"/>
              </v:shape>
            </v:group>
            <v:group style="position:absolute;left:14538;top:2668;width:139;height:139" coordorigin="14538,2668" coordsize="139,139">
              <v:shape style="position:absolute;left:14538;top:2668;width:139;height:139" coordorigin="14538,2668" coordsize="139,139" path="m14538,2808l14677,2668e" filled="f" stroked="t" strokeweight=".75pt" strokecolor="#7C5F9F">
                <v:path arrowok="t"/>
              </v:shape>
            </v:group>
            <v:group style="position:absolute;left:15003;top:3019;width:139;height:139" coordorigin="15003,3019" coordsize="139,139">
              <v:shape style="position:absolute;left:15003;top:3019;width:139;height:139" coordorigin="15003,3019" coordsize="139,139" path="m15073,3088l15003,3158,15143,3158,15073,3088e" filled="t" fillcolor="#8063A1" stroked="f">
                <v:path arrowok="t"/>
                <v:fill/>
              </v:shape>
              <v:shape style="position:absolute;left:15003;top:3019;width:139;height:139" coordorigin="15003,3019" coordsize="139,139" path="m15143,3019l15003,3019,15073,3088,15143,3019e" filled="t" fillcolor="#8063A1" stroked="f">
                <v:path arrowok="t"/>
                <v:fill/>
              </v:shape>
            </v:group>
            <v:group style="position:absolute;left:15003;top:3019;width:139;height:139" coordorigin="15003,3019" coordsize="139,139">
              <v:shape style="position:absolute;left:15003;top:3019;width:139;height:139" coordorigin="15003,3019" coordsize="139,139" path="m15143,3158l15003,3019e" filled="f" stroked="t" strokeweight=".75pt" strokecolor="#7C5F9F">
                <v:path arrowok="t"/>
              </v:shape>
            </v:group>
            <v:group style="position:absolute;left:15003;top:3019;width:139;height:139" coordorigin="15003,3019" coordsize="139,139">
              <v:shape style="position:absolute;left:15003;top:3019;width:139;height:139" coordorigin="15003,3019" coordsize="139,139" path="m15003,3158l15143,3019e" filled="f" stroked="t" strokeweight=".75pt" strokecolor="#7C5F9F">
                <v:path arrowok="t"/>
              </v:shape>
            </v:group>
            <v:group style="position:absolute;left:15469;top:3043;width:139;height:139" coordorigin="15469,3043" coordsize="139,139">
              <v:shape style="position:absolute;left:15469;top:3043;width:139;height:139" coordorigin="15469,3043" coordsize="139,139" path="m15539,3112l15469,3182,15608,3182,15539,3112e" filled="t" fillcolor="#8063A1" stroked="f">
                <v:path arrowok="t"/>
                <v:fill/>
              </v:shape>
              <v:shape style="position:absolute;left:15469;top:3043;width:139;height:139" coordorigin="15469,3043" coordsize="139,139" path="m15608,3043l15469,3043,15539,3112,15608,3043e" filled="t" fillcolor="#8063A1" stroked="f">
                <v:path arrowok="t"/>
                <v:fill/>
              </v:shape>
            </v:group>
            <v:group style="position:absolute;left:15469;top:3043;width:139;height:139" coordorigin="15469,3043" coordsize="139,139">
              <v:shape style="position:absolute;left:15469;top:3043;width:139;height:139" coordorigin="15469,3043" coordsize="139,139" path="m15608,3182l15469,3043e" filled="f" stroked="t" strokeweight=".75pt" strokecolor="#7C5F9F">
                <v:path arrowok="t"/>
              </v:shape>
            </v:group>
            <v:group style="position:absolute;left:15469;top:3043;width:139;height:139" coordorigin="15469,3043" coordsize="139,139">
              <v:shape style="position:absolute;left:15469;top:3043;width:139;height:139" coordorigin="15469,3043" coordsize="139,139" path="m15469,3182l15608,3043e" filled="f" stroked="t" strokeweight=".75pt" strokecolor="#7C5F9F">
                <v:path arrowok="t"/>
              </v:shape>
            </v:group>
            <v:group style="position:absolute;left:15935;top:2719;width:139;height:139" coordorigin="15935,2719" coordsize="139,139">
              <v:shape style="position:absolute;left:15935;top:2719;width:139;height:139" coordorigin="15935,2719" coordsize="139,139" path="m16004,2788l15935,2858,16074,2858,16004,2788e" filled="t" fillcolor="#8063A1" stroked="f">
                <v:path arrowok="t"/>
                <v:fill/>
              </v:shape>
              <v:shape style="position:absolute;left:15935;top:2719;width:139;height:139" coordorigin="15935,2719" coordsize="139,139" path="m16074,2719l15935,2719,16004,2788,16074,2719e" filled="t" fillcolor="#8063A1" stroked="f">
                <v:path arrowok="t"/>
                <v:fill/>
              </v:shape>
            </v:group>
            <v:group style="position:absolute;left:15935;top:2719;width:139;height:139" coordorigin="15935,2719" coordsize="139,139">
              <v:shape style="position:absolute;left:15935;top:2719;width:139;height:139" coordorigin="15935,2719" coordsize="139,139" path="m16074,2858l15935,2719e" filled="f" stroked="t" strokeweight=".75pt" strokecolor="#7C5F9F">
                <v:path arrowok="t"/>
              </v:shape>
            </v:group>
            <v:group style="position:absolute;left:15935;top:2719;width:139;height:139" coordorigin="15935,2719" coordsize="139,139">
              <v:shape style="position:absolute;left:15935;top:2719;width:139;height:139" coordorigin="15935,2719" coordsize="139,139" path="m15935,2858l16074,2719e" filled="f" stroked="t" strokeweight=".75pt" strokecolor="#7C5F9F">
                <v:path arrowok="t"/>
              </v:shape>
            </v:group>
            <v:group style="position:absolute;left:5052;top:2340;width:13987;height:2" coordorigin="5052,2340" coordsize="13987,2">
              <v:shape style="position:absolute;left:5052;top:2340;width:13987;height:2" coordorigin="5052,2340" coordsize="13987,0" path="m5052,2340l19039,2340e" filled="f" stroked="t" strokeweight=".72pt" strokecolor="#D9D9D9">
                <v:path arrowok="t"/>
              </v:shape>
            </v:group>
            <v:group style="position:absolute;left:16403;top:2344;width:139;height:139" coordorigin="16403,2344" coordsize="139,139">
              <v:shape style="position:absolute;left:16403;top:2344;width:139;height:139" coordorigin="16403,2344" coordsize="139,139" path="m16472,2414l16403,2484,16542,2484,16472,2414e" filled="t" fillcolor="#8063A1" stroked="f">
                <v:path arrowok="t"/>
                <v:fill/>
              </v:shape>
              <v:shape style="position:absolute;left:16403;top:2344;width:139;height:139" coordorigin="16403,2344" coordsize="139,139" path="m16542,2344l16403,2344,16472,2414,16542,2344e" filled="t" fillcolor="#8063A1" stroked="f">
                <v:path arrowok="t"/>
                <v:fill/>
              </v:shape>
            </v:group>
            <v:group style="position:absolute;left:16403;top:2344;width:139;height:139" coordorigin="16403,2344" coordsize="139,139">
              <v:shape style="position:absolute;left:16403;top:2344;width:139;height:139" coordorigin="16403,2344" coordsize="139,139" path="m16542,2484l16403,2344e" filled="f" stroked="t" strokeweight=".75pt" strokecolor="#7C5F9F">
                <v:path arrowok="t"/>
              </v:shape>
            </v:group>
            <v:group style="position:absolute;left:16403;top:2344;width:139;height:139" coordorigin="16403,2344" coordsize="139,139">
              <v:shape style="position:absolute;left:16403;top:2344;width:139;height:139" coordorigin="16403,2344" coordsize="139,139" path="m16403,2484l16542,2344e" filled="f" stroked="t" strokeweight=".75pt" strokecolor="#7C5F9F">
                <v:path arrowok="t"/>
              </v:shape>
            </v:group>
            <v:group style="position:absolute;left:16868;top:2469;width:139;height:139" coordorigin="16868,2469" coordsize="139,139">
              <v:shape style="position:absolute;left:16868;top:2469;width:139;height:139" coordorigin="16868,2469" coordsize="139,139" path="m16938,2539l16868,2608,17007,2608,16938,2539e" filled="t" fillcolor="#8063A1" stroked="f">
                <v:path arrowok="t"/>
                <v:fill/>
              </v:shape>
              <v:shape style="position:absolute;left:16868;top:2469;width:139;height:139" coordorigin="16868,2469" coordsize="139,139" path="m17007,2469l16868,2469,16938,2539,17007,2469e" filled="t" fillcolor="#8063A1" stroked="f">
                <v:path arrowok="t"/>
                <v:fill/>
              </v:shape>
            </v:group>
            <v:group style="position:absolute;left:16868;top:2469;width:139;height:139" coordorigin="16868,2469" coordsize="139,139">
              <v:shape style="position:absolute;left:16868;top:2469;width:139;height:139" coordorigin="16868,2469" coordsize="139,139" path="m17007,2608l16868,2469e" filled="f" stroked="t" strokeweight=".75pt" strokecolor="#7C5F9F">
                <v:path arrowok="t"/>
              </v:shape>
            </v:group>
            <v:group style="position:absolute;left:16868;top:2469;width:139;height:139" coordorigin="16868,2469" coordsize="139,139">
              <v:shape style="position:absolute;left:16868;top:2469;width:139;height:139" coordorigin="16868,2469" coordsize="139,139" path="m16868,2608l17007,2469e" filled="f" stroked="t" strokeweight=".75pt" strokecolor="#7C5F9F">
                <v:path arrowok="t"/>
              </v:shape>
            </v:group>
            <v:group style="position:absolute;left:17334;top:2719;width:139;height:139" coordorigin="17334,2719" coordsize="139,139">
              <v:shape style="position:absolute;left:17334;top:2719;width:139;height:139" coordorigin="17334,2719" coordsize="139,139" path="m17403,2788l17334,2858,17473,2858,17403,2788e" filled="t" fillcolor="#8063A1" stroked="f">
                <v:path arrowok="t"/>
                <v:fill/>
              </v:shape>
              <v:shape style="position:absolute;left:17334;top:2719;width:139;height:139" coordorigin="17334,2719" coordsize="139,139" path="m17473,2719l17334,2719,17403,2788,17473,2719e" filled="t" fillcolor="#8063A1" stroked="f">
                <v:path arrowok="t"/>
                <v:fill/>
              </v:shape>
            </v:group>
            <v:group style="position:absolute;left:17334;top:2719;width:139;height:139" coordorigin="17334,2719" coordsize="139,139">
              <v:shape style="position:absolute;left:17334;top:2719;width:139;height:139" coordorigin="17334,2719" coordsize="139,139" path="m17473,2858l17334,2719e" filled="f" stroked="t" strokeweight=".75pt" strokecolor="#7C5F9F">
                <v:path arrowok="t"/>
              </v:shape>
            </v:group>
            <v:group style="position:absolute;left:17334;top:2719;width:139;height:139" coordorigin="17334,2719" coordsize="139,139">
              <v:shape style="position:absolute;left:17334;top:2719;width:139;height:139" coordorigin="17334,2719" coordsize="139,139" path="m17334,2858l17473,2719e" filled="f" stroked="t" strokeweight=".75pt" strokecolor="#7C5F9F">
                <v:path arrowok="t"/>
              </v:shape>
            </v:group>
            <v:group style="position:absolute;left:17802;top:2968;width:139;height:139" coordorigin="17802,2968" coordsize="139,139">
              <v:shape style="position:absolute;left:17802;top:2968;width:139;height:139" coordorigin="17802,2968" coordsize="139,139" path="m17871,3038l17802,3108,17941,3108,17871,3038e" filled="t" fillcolor="#8063A1" stroked="f">
                <v:path arrowok="t"/>
                <v:fill/>
              </v:shape>
              <v:shape style="position:absolute;left:17802;top:2968;width:139;height:139" coordorigin="17802,2968" coordsize="139,139" path="m17941,2968l17802,2968,17871,3038,17941,2968e" filled="t" fillcolor="#8063A1" stroked="f">
                <v:path arrowok="t"/>
                <v:fill/>
              </v:shape>
            </v:group>
            <v:group style="position:absolute;left:17802;top:2968;width:139;height:139" coordorigin="17802,2968" coordsize="139,139">
              <v:shape style="position:absolute;left:17802;top:2968;width:139;height:139" coordorigin="17802,2968" coordsize="139,139" path="m17941,3108l17802,2968e" filled="f" stroked="t" strokeweight=".75pt" strokecolor="#7C5F9F">
                <v:path arrowok="t"/>
              </v:shape>
            </v:group>
            <v:group style="position:absolute;left:17802;top:2968;width:139;height:139" coordorigin="17802,2968" coordsize="139,139">
              <v:shape style="position:absolute;left:17802;top:2968;width:139;height:139" coordorigin="17802,2968" coordsize="139,139" path="m17802,3108l17941,2968e" filled="f" stroked="t" strokeweight=".75pt" strokecolor="#7C5F9F">
                <v:path arrowok="t"/>
              </v:shape>
            </v:group>
            <v:group style="position:absolute;left:18267;top:2493;width:139;height:139" coordorigin="18267,2493" coordsize="139,139">
              <v:shape style="position:absolute;left:18267;top:2493;width:139;height:139" coordorigin="18267,2493" coordsize="139,139" path="m18337,2563l18267,2632,18407,2632,18337,2563e" filled="t" fillcolor="#8063A1" stroked="f">
                <v:path arrowok="t"/>
                <v:fill/>
              </v:shape>
              <v:shape style="position:absolute;left:18267;top:2493;width:139;height:139" coordorigin="18267,2493" coordsize="139,139" path="m18407,2493l18267,2493,18337,2563,18407,2493e" filled="t" fillcolor="#8063A1" stroked="f">
                <v:path arrowok="t"/>
                <v:fill/>
              </v:shape>
            </v:group>
            <v:group style="position:absolute;left:18267;top:2493;width:139;height:139" coordorigin="18267,2493" coordsize="139,139">
              <v:shape style="position:absolute;left:18267;top:2493;width:139;height:139" coordorigin="18267,2493" coordsize="139,139" path="m18407,2632l18267,2493e" filled="f" stroked="t" strokeweight=".75pt" strokecolor="#7C5F9F">
                <v:path arrowok="t"/>
              </v:shape>
            </v:group>
            <v:group style="position:absolute;left:18267;top:2493;width:139;height:139" coordorigin="18267,2493" coordsize="139,139">
              <v:shape style="position:absolute;left:18267;top:2493;width:139;height:139" coordorigin="18267,2493" coordsize="139,139" path="m18267,2632l18407,2493e" filled="f" stroked="t" strokeweight=".75pt" strokecolor="#7C5F9F">
                <v:path arrowok="t"/>
              </v:shape>
            </v:group>
            <v:group style="position:absolute;left:18733;top:2469;width:139;height:139" coordorigin="18733,2469" coordsize="139,139">
              <v:shape style="position:absolute;left:18733;top:2469;width:139;height:139" coordorigin="18733,2469" coordsize="139,139" path="m18803,2539l18733,2608,18872,2608,18803,2539e" filled="t" fillcolor="#8063A1" stroked="f">
                <v:path arrowok="t"/>
                <v:fill/>
              </v:shape>
              <v:shape style="position:absolute;left:18733;top:2469;width:139;height:139" coordorigin="18733,2469" coordsize="139,139" path="m18872,2469l18733,2469,18803,2539,18872,2469e" filled="t" fillcolor="#8063A1" stroked="f">
                <v:path arrowok="t"/>
                <v:fill/>
              </v:shape>
            </v:group>
            <v:group style="position:absolute;left:18733;top:2469;width:139;height:139" coordorigin="18733,2469" coordsize="139,139">
              <v:shape style="position:absolute;left:18733;top:2469;width:139;height:139" coordorigin="18733,2469" coordsize="139,139" path="m18872,2608l18733,2469e" filled="f" stroked="t" strokeweight=".75pt" strokecolor="#7C5F9F">
                <v:path arrowok="t"/>
              </v:shape>
            </v:group>
            <v:group style="position:absolute;left:18733;top:2469;width:139;height:139" coordorigin="18733,2469" coordsize="139,139">
              <v:shape style="position:absolute;left:18733;top:2469;width:139;height:139" coordorigin="18733,2469" coordsize="139,139" path="m18733,2608l18872,2469e" filled="f" stroked="t" strokeweight=".75pt" strokecolor="#7C5F9F">
                <v:path arrowok="t"/>
              </v:shape>
            </v:group>
            <v:group style="position:absolute;left:5052;top:5837;width:13987;height:2" coordorigin="5052,5837" coordsize="13987,2">
              <v:shape style="position:absolute;left:5052;top:5837;width:13987;height:2" coordorigin="5052,5837" coordsize="13987,0" path="m5052,5837l19039,5837e" filled="f" stroked="t" strokeweight=".72pt" strokecolor="#D9D9D9">
                <v:path arrowok="t"/>
              </v:shape>
            </v:group>
            <v:group style="position:absolute;left:5285;top:5837;width:13522;height:2" coordorigin="5285,5837" coordsize="13522,2">
              <v:shape style="position:absolute;left:5285;top:5837;width:13522;height:2" coordorigin="5285,5837" coordsize="13522,0" path="m5285,5837l5285,5837,18338,5837,18806,5837e" filled="f" stroked="t" strokeweight="2.16pt" strokecolor="#497DBA">
                <v:path arrowok="t"/>
              </v:shape>
            </v:group>
            <v:group style="position:absolute;left:5211;top:5767;width:139;height:139" coordorigin="5211,5767" coordsize="139,139">
              <v:shape style="position:absolute;left:5211;top:5767;width:139;height:139" coordorigin="5211,5767" coordsize="139,139" path="m5281,5767l5211,5837,5281,5906,5351,5837,5281,5767e" filled="t" fillcolor="#4F81BC" stroked="f">
                <v:path arrowok="t"/>
                <v:fill/>
              </v:shape>
            </v:group>
            <v:group style="position:absolute;left:5211;top:5767;width:139;height:139" coordorigin="5211,5767" coordsize="139,139">
              <v:shape style="position:absolute;left:5211;top:5767;width:139;height:139" coordorigin="5211,5767" coordsize="139,139" path="m5281,5767l5351,5837,5281,5906,5211,5837,5281,5767xe" filled="f" stroked="t" strokeweight=".75pt" strokecolor="#497DBA">
                <v:path arrowok="t"/>
              </v:shape>
            </v:group>
            <v:group style="position:absolute;left:5679;top:5767;width:139;height:139" coordorigin="5679,5767" coordsize="139,139">
              <v:shape style="position:absolute;left:5679;top:5767;width:139;height:139" coordorigin="5679,5767" coordsize="139,139" path="m5749,5767l5679,5837,5749,5906,5819,5837,5749,5767e" filled="t" fillcolor="#4F81BC" stroked="f">
                <v:path arrowok="t"/>
                <v:fill/>
              </v:shape>
            </v:group>
            <v:group style="position:absolute;left:5679;top:5767;width:139;height:139" coordorigin="5679,5767" coordsize="139,139">
              <v:shape style="position:absolute;left:5679;top:5767;width:139;height:139" coordorigin="5679,5767" coordsize="139,139" path="m5749,5767l5819,5837,5749,5906,5679,5837,5749,5767xe" filled="f" stroked="t" strokeweight=".75pt" strokecolor="#497DBA">
                <v:path arrowok="t"/>
              </v:shape>
            </v:group>
            <v:group style="position:absolute;left:6145;top:5767;width:139;height:139" coordorigin="6145,5767" coordsize="139,139">
              <v:shape style="position:absolute;left:6145;top:5767;width:139;height:139" coordorigin="6145,5767" coordsize="139,139" path="m6215,5767l6145,5837,6215,5906,6284,5837,6215,5767e" filled="t" fillcolor="#4F81BC" stroked="f">
                <v:path arrowok="t"/>
                <v:fill/>
              </v:shape>
            </v:group>
            <v:group style="position:absolute;left:6145;top:5767;width:139;height:139" coordorigin="6145,5767" coordsize="139,139">
              <v:shape style="position:absolute;left:6145;top:5767;width:139;height:139" coordorigin="6145,5767" coordsize="139,139" path="m6215,5767l6284,5837,6215,5906,6145,5837,6215,5767xe" filled="f" stroked="t" strokeweight=".75pt" strokecolor="#497DBA">
                <v:path arrowok="t"/>
              </v:shape>
            </v:group>
            <v:group style="position:absolute;left:6611;top:5767;width:139;height:139" coordorigin="6611,5767" coordsize="139,139">
              <v:shape style="position:absolute;left:6611;top:5767;width:139;height:139" coordorigin="6611,5767" coordsize="139,139" path="m6681,5767l6611,5837,6681,5906,6750,5837,6681,5767e" filled="t" fillcolor="#4F81BC" stroked="f">
                <v:path arrowok="t"/>
                <v:fill/>
              </v:shape>
            </v:group>
            <v:group style="position:absolute;left:6611;top:5767;width:139;height:139" coordorigin="6611,5767" coordsize="139,139">
              <v:shape style="position:absolute;left:6611;top:5767;width:139;height:139" coordorigin="6611,5767" coordsize="139,139" path="m6681,5767l6750,5837,6681,5906,6611,5837,6681,5767xe" filled="f" stroked="t" strokeweight=".75pt" strokecolor="#497DBA">
                <v:path arrowok="t"/>
              </v:shape>
            </v:group>
            <v:group style="position:absolute;left:7076;top:5767;width:139;height:139" coordorigin="7076,5767" coordsize="139,139">
              <v:shape style="position:absolute;left:7076;top:5767;width:139;height:139" coordorigin="7076,5767" coordsize="139,139" path="m7146,5767l7076,5837,7146,5906,7215,5837,7146,5767e" filled="t" fillcolor="#4F81BC" stroked="f">
                <v:path arrowok="t"/>
                <v:fill/>
              </v:shape>
            </v:group>
            <v:group style="position:absolute;left:7076;top:5767;width:139;height:139" coordorigin="7076,5767" coordsize="139,139">
              <v:shape style="position:absolute;left:7076;top:5767;width:139;height:139" coordorigin="7076,5767" coordsize="139,139" path="m7146,5767l7215,5837,7146,5906,7076,5837,7146,5767xe" filled="f" stroked="t" strokeweight=".75pt" strokecolor="#497DBA">
                <v:path arrowok="t"/>
              </v:shape>
            </v:group>
            <v:group style="position:absolute;left:7544;top:5767;width:139;height:139" coordorigin="7544,5767" coordsize="139,139">
              <v:shape style="position:absolute;left:7544;top:5767;width:139;height:139" coordorigin="7544,5767" coordsize="139,139" path="m7614,5767l7544,5837,7614,5906,7683,5837,7614,5767e" filled="t" fillcolor="#4F81BC" stroked="f">
                <v:path arrowok="t"/>
                <v:fill/>
              </v:shape>
            </v:group>
            <v:group style="position:absolute;left:7544;top:5767;width:139;height:139" coordorigin="7544,5767" coordsize="139,139">
              <v:shape style="position:absolute;left:7544;top:5767;width:139;height:139" coordorigin="7544,5767" coordsize="139,139" path="m7614,5767l7683,5837,7614,5906,7544,5837,7614,5767xe" filled="f" stroked="t" strokeweight=".75pt" strokecolor="#497DBA">
                <v:path arrowok="t"/>
              </v:shape>
            </v:group>
            <v:group style="position:absolute;left:8010;top:5767;width:139;height:139" coordorigin="8010,5767" coordsize="139,139">
              <v:shape style="position:absolute;left:8010;top:5767;width:139;height:139" coordorigin="8010,5767" coordsize="139,139" path="m8080,5767l8010,5837,8080,5906,8149,5837,8080,5767e" filled="t" fillcolor="#4F81BC" stroked="f">
                <v:path arrowok="t"/>
                <v:fill/>
              </v:shape>
            </v:group>
            <v:group style="position:absolute;left:8010;top:5767;width:139;height:139" coordorigin="8010,5767" coordsize="139,139">
              <v:shape style="position:absolute;left:8010;top:5767;width:139;height:139" coordorigin="8010,5767" coordsize="139,139" path="m8080,5767l8149,5837,8080,5906,8010,5837,8080,5767xe" filled="f" stroked="t" strokeweight=".75pt" strokecolor="#497DBA">
                <v:path arrowok="t"/>
              </v:shape>
            </v:group>
            <v:group style="position:absolute;left:8475;top:5767;width:139;height:139" coordorigin="8475,5767" coordsize="139,139">
              <v:shape style="position:absolute;left:8475;top:5767;width:139;height:139" coordorigin="8475,5767" coordsize="139,139" path="m8545,5767l8475,5837,8545,5906,8615,5837,8545,5767e" filled="t" fillcolor="#4F81BC" stroked="f">
                <v:path arrowok="t"/>
                <v:fill/>
              </v:shape>
            </v:group>
            <v:group style="position:absolute;left:8475;top:5767;width:139;height:139" coordorigin="8475,5767" coordsize="139,139">
              <v:shape style="position:absolute;left:8475;top:5767;width:139;height:139" coordorigin="8475,5767" coordsize="139,139" path="m8545,5767l8615,5837,8545,5906,8475,5837,8545,5767xe" filled="f" stroked="t" strokeweight=".75pt" strokecolor="#497DBA">
                <v:path arrowok="t"/>
              </v:shape>
            </v:group>
            <v:group style="position:absolute;left:8943;top:5767;width:139;height:139" coordorigin="8943,5767" coordsize="139,139">
              <v:shape style="position:absolute;left:8943;top:5767;width:139;height:139" coordorigin="8943,5767" coordsize="139,139" path="m9013,5767l8943,5837,9013,5906,9083,5837,9013,5767e" filled="t" fillcolor="#4F81BC" stroked="f">
                <v:path arrowok="t"/>
                <v:fill/>
              </v:shape>
            </v:group>
            <v:group style="position:absolute;left:8943;top:5767;width:139;height:139" coordorigin="8943,5767" coordsize="139,139">
              <v:shape style="position:absolute;left:8943;top:5767;width:139;height:139" coordorigin="8943,5767" coordsize="139,139" path="m9013,5767l9083,5837,9013,5906,8943,5837,9013,5767xe" filled="f" stroked="t" strokeweight=".75pt" strokecolor="#497DBA">
                <v:path arrowok="t"/>
              </v:shape>
            </v:group>
            <v:group style="position:absolute;left:9409;top:5767;width:139;height:139" coordorigin="9409,5767" coordsize="139,139">
              <v:shape style="position:absolute;left:9409;top:5767;width:139;height:139" coordorigin="9409,5767" coordsize="139,139" path="m9479,5767l9409,5837,9479,5906,9548,5837,9479,5767e" filled="t" fillcolor="#4F81BC" stroked="f">
                <v:path arrowok="t"/>
                <v:fill/>
              </v:shape>
            </v:group>
            <v:group style="position:absolute;left:9409;top:5767;width:139;height:139" coordorigin="9409,5767" coordsize="139,139">
              <v:shape style="position:absolute;left:9409;top:5767;width:139;height:139" coordorigin="9409,5767" coordsize="139,139" path="m9479,5767l9548,5837,9479,5906,9409,5837,9479,5767xe" filled="f" stroked="t" strokeweight=".75pt" strokecolor="#497DBA">
                <v:path arrowok="t"/>
              </v:shape>
            </v:group>
            <v:group style="position:absolute;left:9875;top:5767;width:139;height:139" coordorigin="9875,5767" coordsize="139,139">
              <v:shape style="position:absolute;left:9875;top:5767;width:139;height:139" coordorigin="9875,5767" coordsize="139,139" path="m9945,5767l9875,5837,9945,5906,10014,5837,9945,5767e" filled="t" fillcolor="#4F81BC" stroked="f">
                <v:path arrowok="t"/>
                <v:fill/>
              </v:shape>
            </v:group>
            <v:group style="position:absolute;left:9875;top:5767;width:139;height:139" coordorigin="9875,5767" coordsize="139,139">
              <v:shape style="position:absolute;left:9875;top:5767;width:139;height:139" coordorigin="9875,5767" coordsize="139,139" path="m9945,5767l10014,5837,9945,5906,9875,5837,9945,5767xe" filled="f" stroked="t" strokeweight=".75pt" strokecolor="#497DBA">
                <v:path arrowok="t"/>
              </v:shape>
            </v:group>
            <v:group style="position:absolute;left:10340;top:5767;width:139;height:139" coordorigin="10340,5767" coordsize="139,139">
              <v:shape style="position:absolute;left:10340;top:5767;width:139;height:139" coordorigin="10340,5767" coordsize="139,139" path="m10410,5767l10340,5837,10410,5906,10479,5837,10410,5767e" filled="t" fillcolor="#4F81BC" stroked="f">
                <v:path arrowok="t"/>
                <v:fill/>
              </v:shape>
            </v:group>
            <v:group style="position:absolute;left:10340;top:5767;width:139;height:139" coordorigin="10340,5767" coordsize="139,139">
              <v:shape style="position:absolute;left:10340;top:5767;width:139;height:139" coordorigin="10340,5767" coordsize="139,139" path="m10410,5767l10479,5837,10410,5906,10340,5837,10410,5767xe" filled="f" stroked="t" strokeweight=".75pt" strokecolor="#497DBA">
                <v:path arrowok="t"/>
              </v:shape>
            </v:group>
            <v:group style="position:absolute;left:10808;top:5767;width:139;height:139" coordorigin="10808,5767" coordsize="139,139">
              <v:shape style="position:absolute;left:10808;top:5767;width:139;height:139" coordorigin="10808,5767" coordsize="139,139" path="m10878,5767l10808,5837,10878,5906,10947,5837,10878,5767e" filled="t" fillcolor="#4F81BC" stroked="f">
                <v:path arrowok="t"/>
                <v:fill/>
              </v:shape>
            </v:group>
            <v:group style="position:absolute;left:10808;top:5767;width:139;height:139" coordorigin="10808,5767" coordsize="139,139">
              <v:shape style="position:absolute;left:10808;top:5767;width:139;height:139" coordorigin="10808,5767" coordsize="139,139" path="m10878,5767l10947,5837,10878,5906,10808,5837,10878,5767xe" filled="f" stroked="t" strokeweight=".75pt" strokecolor="#497DBA">
                <v:path arrowok="t"/>
              </v:shape>
            </v:group>
            <v:group style="position:absolute;left:11274;top:5767;width:139;height:139" coordorigin="11274,5767" coordsize="139,139">
              <v:shape style="position:absolute;left:11274;top:5767;width:139;height:139" coordorigin="11274,5767" coordsize="139,139" path="m11344,5767l11274,5837,11344,5906,11413,5837,11344,5767e" filled="t" fillcolor="#4F81BC" stroked="f">
                <v:path arrowok="t"/>
                <v:fill/>
              </v:shape>
            </v:group>
            <v:group style="position:absolute;left:11274;top:5767;width:139;height:139" coordorigin="11274,5767" coordsize="139,139">
              <v:shape style="position:absolute;left:11274;top:5767;width:139;height:139" coordorigin="11274,5767" coordsize="139,139" path="m11344,5767l11413,5837,11344,5906,11274,5837,11344,5767xe" filled="f" stroked="t" strokeweight=".75pt" strokecolor="#497DBA">
                <v:path arrowok="t"/>
              </v:shape>
            </v:group>
            <v:group style="position:absolute;left:11739;top:5767;width:139;height:139" coordorigin="11739,5767" coordsize="139,139">
              <v:shape style="position:absolute;left:11739;top:5767;width:139;height:139" coordorigin="11739,5767" coordsize="139,139" path="m11809,5767l11739,5837,11809,5906,11879,5837,11809,5767e" filled="t" fillcolor="#4F81BC" stroked="f">
                <v:path arrowok="t"/>
                <v:fill/>
              </v:shape>
            </v:group>
            <v:group style="position:absolute;left:11739;top:5767;width:139;height:139" coordorigin="11739,5767" coordsize="139,139">
              <v:shape style="position:absolute;left:11739;top:5767;width:139;height:139" coordorigin="11739,5767" coordsize="139,139" path="m11809,5767l11879,5837,11809,5906,11739,5837,11809,5767xe" filled="f" stroked="t" strokeweight=".75pt" strokecolor="#497DBA">
                <v:path arrowok="t"/>
              </v:shape>
            </v:group>
            <v:group style="position:absolute;left:12205;top:5767;width:139;height:139" coordorigin="12205,5767" coordsize="139,139">
              <v:shape style="position:absolute;left:12205;top:5767;width:139;height:139" coordorigin="12205,5767" coordsize="139,139" path="m12275,5767l12205,5837,12275,5906,12344,5837,12275,5767e" filled="t" fillcolor="#4F81BC" stroked="f">
                <v:path arrowok="t"/>
                <v:fill/>
              </v:shape>
            </v:group>
            <v:group style="position:absolute;left:12205;top:5767;width:139;height:139" coordorigin="12205,5767" coordsize="139,139">
              <v:shape style="position:absolute;left:12205;top:5767;width:139;height:139" coordorigin="12205,5767" coordsize="139,139" path="m12275,5767l12344,5837,12275,5906,12205,5837,12275,5767xe" filled="f" stroked="t" strokeweight=".75pt" strokecolor="#497DBA">
                <v:path arrowok="t"/>
              </v:shape>
            </v:group>
            <v:group style="position:absolute;left:12673;top:5767;width:139;height:139" coordorigin="12673,5767" coordsize="139,139">
              <v:shape style="position:absolute;left:12673;top:5767;width:139;height:139" coordorigin="12673,5767" coordsize="139,139" path="m12743,5767l12673,5837,12743,5906,12812,5837,12743,5767e" filled="t" fillcolor="#4F81BC" stroked="f">
                <v:path arrowok="t"/>
                <v:fill/>
              </v:shape>
            </v:group>
            <v:group style="position:absolute;left:12673;top:5767;width:139;height:139" coordorigin="12673,5767" coordsize="139,139">
              <v:shape style="position:absolute;left:12673;top:5767;width:139;height:139" coordorigin="12673,5767" coordsize="139,139" path="m12743,5767l12812,5837,12743,5906,12673,5837,12743,5767xe" filled="f" stroked="t" strokeweight=".75pt" strokecolor="#497DBA">
                <v:path arrowok="t"/>
              </v:shape>
            </v:group>
            <v:group style="position:absolute;left:13139;top:5767;width:139;height:139" coordorigin="13139,5767" coordsize="139,139">
              <v:shape style="position:absolute;left:13139;top:5767;width:139;height:139" coordorigin="13139,5767" coordsize="139,139" path="m13209,5767l13139,5837,13209,5906,13278,5837,13209,5767e" filled="t" fillcolor="#4F81BC" stroked="f">
                <v:path arrowok="t"/>
                <v:fill/>
              </v:shape>
            </v:group>
            <v:group style="position:absolute;left:13139;top:5767;width:139;height:139" coordorigin="13139,5767" coordsize="139,139">
              <v:shape style="position:absolute;left:13139;top:5767;width:139;height:139" coordorigin="13139,5767" coordsize="139,139" path="m13209,5767l13278,5837,13209,5906,13139,5837,13209,5767xe" filled="f" stroked="t" strokeweight=".75pt" strokecolor="#497DBA">
                <v:path arrowok="t"/>
              </v:shape>
            </v:group>
            <v:group style="position:absolute;left:13604;top:5767;width:139;height:139" coordorigin="13604,5767" coordsize="139,139">
              <v:shape style="position:absolute;left:13604;top:5767;width:139;height:139" coordorigin="13604,5767" coordsize="139,139" path="m13674,5767l13604,5837,13674,5906,13743,5837,13674,5767e" filled="t" fillcolor="#4F81BC" stroked="f">
                <v:path arrowok="t"/>
                <v:fill/>
              </v:shape>
            </v:group>
            <v:group style="position:absolute;left:13604;top:5767;width:139;height:139" coordorigin="13604,5767" coordsize="139,139">
              <v:shape style="position:absolute;left:13604;top:5767;width:139;height:139" coordorigin="13604,5767" coordsize="139,139" path="m13674,5767l13743,5837,13674,5906,13604,5837,13674,5767xe" filled="f" stroked="t" strokeweight=".75pt" strokecolor="#497DBA">
                <v:path arrowok="t"/>
              </v:shape>
            </v:group>
            <v:group style="position:absolute;left:14070;top:5767;width:139;height:139" coordorigin="14070,5767" coordsize="139,139">
              <v:shape style="position:absolute;left:14070;top:5767;width:139;height:139" coordorigin="14070,5767" coordsize="139,139" path="m14140,5767l14070,5837,14140,5906,14209,5837,14140,5767e" filled="t" fillcolor="#4F81BC" stroked="f">
                <v:path arrowok="t"/>
                <v:fill/>
              </v:shape>
            </v:group>
            <v:group style="position:absolute;left:14070;top:5767;width:139;height:139" coordorigin="14070,5767" coordsize="139,139">
              <v:shape style="position:absolute;left:14070;top:5767;width:139;height:139" coordorigin="14070,5767" coordsize="139,139" path="m14140,5767l14209,5837,14140,5906,14070,5837,14140,5767xe" filled="f" stroked="t" strokeweight=".75pt" strokecolor="#497DBA">
                <v:path arrowok="t"/>
              </v:shape>
            </v:group>
            <v:group style="position:absolute;left:14538;top:5767;width:139;height:139" coordorigin="14538,5767" coordsize="139,139">
              <v:shape style="position:absolute;left:14538;top:5767;width:139;height:139" coordorigin="14538,5767" coordsize="139,139" path="m14608,5767l14538,5837,14608,5906,14677,5837,14608,5767e" filled="t" fillcolor="#4F81BC" stroked="f">
                <v:path arrowok="t"/>
                <v:fill/>
              </v:shape>
            </v:group>
            <v:group style="position:absolute;left:14538;top:5767;width:139;height:139" coordorigin="14538,5767" coordsize="139,139">
              <v:shape style="position:absolute;left:14538;top:5767;width:139;height:139" coordorigin="14538,5767" coordsize="139,139" path="m14608,5767l14677,5837,14608,5906,14538,5837,14608,5767xe" filled="f" stroked="t" strokeweight=".75pt" strokecolor="#497DBA">
                <v:path arrowok="t"/>
              </v:shape>
            </v:group>
            <v:group style="position:absolute;left:15003;top:5767;width:139;height:139" coordorigin="15003,5767" coordsize="139,139">
              <v:shape style="position:absolute;left:15003;top:5767;width:139;height:139" coordorigin="15003,5767" coordsize="139,139" path="m15073,5767l15003,5837,15073,5906,15143,5837,15073,5767e" filled="t" fillcolor="#4F81BC" stroked="f">
                <v:path arrowok="t"/>
                <v:fill/>
              </v:shape>
            </v:group>
            <v:group style="position:absolute;left:15003;top:5767;width:139;height:139" coordorigin="15003,5767" coordsize="139,139">
              <v:shape style="position:absolute;left:15003;top:5767;width:139;height:139" coordorigin="15003,5767" coordsize="139,139" path="m15073,5767l15143,5837,15073,5906,15003,5837,15073,5767xe" filled="f" stroked="t" strokeweight=".75pt" strokecolor="#497DBA">
                <v:path arrowok="t"/>
              </v:shape>
            </v:group>
            <v:group style="position:absolute;left:15469;top:5767;width:139;height:139" coordorigin="15469,5767" coordsize="139,139">
              <v:shape style="position:absolute;left:15469;top:5767;width:139;height:139" coordorigin="15469,5767" coordsize="139,139" path="m15539,5767l15469,5837,15539,5906,15608,5837,15539,5767e" filled="t" fillcolor="#4F81BC" stroked="f">
                <v:path arrowok="t"/>
                <v:fill/>
              </v:shape>
            </v:group>
            <v:group style="position:absolute;left:15469;top:5767;width:139;height:139" coordorigin="15469,5767" coordsize="139,139">
              <v:shape style="position:absolute;left:15469;top:5767;width:139;height:139" coordorigin="15469,5767" coordsize="139,139" path="m15539,5767l15608,5837,15539,5906,15469,5837,15539,5767xe" filled="f" stroked="t" strokeweight=".75pt" strokecolor="#497DBA">
                <v:path arrowok="t"/>
              </v:shape>
            </v:group>
            <v:group style="position:absolute;left:15935;top:5767;width:139;height:139" coordorigin="15935,5767" coordsize="139,139">
              <v:shape style="position:absolute;left:15935;top:5767;width:139;height:139" coordorigin="15935,5767" coordsize="139,139" path="m16005,5767l15935,5837,16005,5906,16074,5837,16005,5767e" filled="t" fillcolor="#4F81BC" stroked="f">
                <v:path arrowok="t"/>
                <v:fill/>
              </v:shape>
            </v:group>
            <v:group style="position:absolute;left:15935;top:5767;width:139;height:139" coordorigin="15935,5767" coordsize="139,139">
              <v:shape style="position:absolute;left:15935;top:5767;width:139;height:139" coordorigin="15935,5767" coordsize="139,139" path="m16005,5767l16074,5837,16005,5906,15935,5837,16005,5767xe" filled="f" stroked="t" strokeweight=".75pt" strokecolor="#497DBA">
                <v:path arrowok="t"/>
              </v:shape>
            </v:group>
            <v:group style="position:absolute;left:16403;top:5767;width:139;height:139" coordorigin="16403,5767" coordsize="139,139">
              <v:shape style="position:absolute;left:16403;top:5767;width:139;height:139" coordorigin="16403,5767" coordsize="139,139" path="m16473,5767l16403,5837,16473,5906,16542,5837,16473,5767e" filled="t" fillcolor="#4F81BC" stroked="f">
                <v:path arrowok="t"/>
                <v:fill/>
              </v:shape>
            </v:group>
            <v:group style="position:absolute;left:16403;top:5767;width:139;height:139" coordorigin="16403,5767" coordsize="139,139">
              <v:shape style="position:absolute;left:16403;top:5767;width:139;height:139" coordorigin="16403,5767" coordsize="139,139" path="m16473,5767l16542,5837,16473,5906,16403,5837,16473,5767xe" filled="f" stroked="t" strokeweight=".75pt" strokecolor="#497DBA">
                <v:path arrowok="t"/>
              </v:shape>
            </v:group>
            <v:group style="position:absolute;left:16868;top:5767;width:139;height:139" coordorigin="16868,5767" coordsize="139,139">
              <v:shape style="position:absolute;left:16868;top:5767;width:139;height:139" coordorigin="16868,5767" coordsize="139,139" path="m16938,5767l16868,5837,16938,5906,17007,5837,16938,5767e" filled="t" fillcolor="#4F81BC" stroked="f">
                <v:path arrowok="t"/>
                <v:fill/>
              </v:shape>
            </v:group>
            <v:group style="position:absolute;left:16868;top:5767;width:139;height:139" coordorigin="16868,5767" coordsize="139,139">
              <v:shape style="position:absolute;left:16868;top:5767;width:139;height:139" coordorigin="16868,5767" coordsize="139,139" path="m16938,5767l17007,5837,16938,5906,16868,5837,16938,5767xe" filled="f" stroked="t" strokeweight=".75pt" strokecolor="#497DBA">
                <v:path arrowok="t"/>
              </v:shape>
            </v:group>
            <v:group style="position:absolute;left:17334;top:5767;width:139;height:139" coordorigin="17334,5767" coordsize="139,139">
              <v:shape style="position:absolute;left:17334;top:5767;width:139;height:139" coordorigin="17334,5767" coordsize="139,139" path="m17404,5767l17334,5837,17404,5906,17473,5837,17404,5767e" filled="t" fillcolor="#4F81BC" stroked="f">
                <v:path arrowok="t"/>
                <v:fill/>
              </v:shape>
            </v:group>
            <v:group style="position:absolute;left:17334;top:5767;width:139;height:139" coordorigin="17334,5767" coordsize="139,139">
              <v:shape style="position:absolute;left:17334;top:5767;width:139;height:139" coordorigin="17334,5767" coordsize="139,139" path="m17404,5767l17473,5837,17404,5906,17334,5837,17404,5767xe" filled="f" stroked="t" strokeweight=".75pt" strokecolor="#497DBA">
                <v:path arrowok="t"/>
              </v:shape>
            </v:group>
            <v:group style="position:absolute;left:17802;top:5767;width:139;height:139" coordorigin="17802,5767" coordsize="139,139">
              <v:shape style="position:absolute;left:17802;top:5767;width:139;height:139" coordorigin="17802,5767" coordsize="139,139" path="m17872,5767l17802,5837,17872,5906,17941,5837,17872,5767e" filled="t" fillcolor="#4F81BC" stroked="f">
                <v:path arrowok="t"/>
                <v:fill/>
              </v:shape>
            </v:group>
            <v:group style="position:absolute;left:17802;top:5767;width:139;height:139" coordorigin="17802,5767" coordsize="139,139">
              <v:shape style="position:absolute;left:17802;top:5767;width:139;height:139" coordorigin="17802,5767" coordsize="139,139" path="m17872,5767l17941,5837,17872,5906,17802,5837,17872,5767xe" filled="f" stroked="t" strokeweight=".75pt" strokecolor="#497DBA">
                <v:path arrowok="t"/>
              </v:shape>
            </v:group>
            <v:group style="position:absolute;left:18267;top:5767;width:139;height:139" coordorigin="18267,5767" coordsize="139,139">
              <v:shape style="position:absolute;left:18267;top:5767;width:139;height:139" coordorigin="18267,5767" coordsize="139,139" path="m18337,5767l18267,5837,18337,5906,18407,5837,18337,5767e" filled="t" fillcolor="#4F81BC" stroked="f">
                <v:path arrowok="t"/>
                <v:fill/>
              </v:shape>
            </v:group>
            <v:group style="position:absolute;left:18267;top:5767;width:139;height:139" coordorigin="18267,5767" coordsize="139,139">
              <v:shape style="position:absolute;left:18267;top:5767;width:139;height:139" coordorigin="18267,5767" coordsize="139,139" path="m18337,5767l18407,5837,18337,5906,18267,5837,18337,5767xe" filled="f" stroked="t" strokeweight=".75pt" strokecolor="#497DBA">
                <v:path arrowok="t"/>
              </v:shape>
            </v:group>
            <v:group style="position:absolute;left:18733;top:5767;width:139;height:139" coordorigin="18733,5767" coordsize="139,139">
              <v:shape style="position:absolute;left:18733;top:5767;width:139;height:139" coordorigin="18733,5767" coordsize="139,139" path="m18803,5767l18733,5837,18803,5906,18872,5837,18803,5767e" filled="t" fillcolor="#4F81BC" stroked="f">
                <v:path arrowok="t"/>
                <v:fill/>
              </v:shape>
            </v:group>
            <v:group style="position:absolute;left:18733;top:5767;width:139;height:139" coordorigin="18733,5767" coordsize="139,139">
              <v:shape style="position:absolute;left:18733;top:5767;width:139;height:139" coordorigin="18733,5767" coordsize="139,139" path="m18803,5767l18872,5837,18803,5906,18733,5837,18803,5767xe" filled="f" stroked="t" strokeweight=".75pt" strokecolor="#497DBA">
                <v:path arrowok="t"/>
              </v:shape>
            </v:group>
            <v:group style="position:absolute;left:10039;top:6470;width:384;height:2" coordorigin="10039,6470" coordsize="384,2">
              <v:shape style="position:absolute;left:10039;top:6470;width:384;height:2" coordorigin="10039,6470" coordsize="384,0" path="m10039,6470l10423,6470e" filled="f" stroked="t" strokeweight="2.16pt" strokecolor="#F9C090">
                <v:path arrowok="t"/>
              </v:shape>
            </v:group>
            <v:group style="position:absolute;left:10187;top:6421;width:94;height:99" coordorigin="10187,6421" coordsize="94,99">
              <v:shape style="position:absolute;left:10187;top:6421;width:94;height:99" coordorigin="10187,6421" coordsize="94,99" path="m10225,6421l10209,6427,10196,6440,10188,6461,10187,6490,10199,6506,10218,6516,10244,6519,10263,6510,10277,6492,10282,6470,10279,6454,10268,6436,10250,6425,10225,6421e" filled="t" fillcolor="#F9C090" stroked="f">
                <v:path arrowok="t"/>
                <v:fill/>
              </v:shape>
            </v:group>
            <v:group style="position:absolute;left:10187;top:6421;width:94;height:99" coordorigin="10187,6421" coordsize="94,99">
              <v:shape style="position:absolute;left:10187;top:6421;width:94;height:99" coordorigin="10187,6421" coordsize="94,99" path="m10282,6470l10277,6492,10263,6510,10244,6519,10218,6516,10199,6506,10187,6490,10188,6461,10196,6440,10209,6427,10225,6421,10250,6425,10268,6436,10279,6454,10282,6470xe" filled="f" stroked="t" strokeweight=".72pt" strokecolor="#F9C090">
                <v:path arrowok="t"/>
              </v:shape>
            </v:group>
            <v:group style="position:absolute;left:11021;top:6470;width:384;height:2" coordorigin="11021,6470" coordsize="384,2">
              <v:shape style="position:absolute;left:11021;top:6470;width:384;height:2" coordorigin="11021,6470" coordsize="384,0" path="m11021,6470l11405,6470e" filled="f" stroked="t" strokeweight="2.16pt" strokecolor="#9BBA58">
                <v:path arrowok="t"/>
              </v:shape>
            </v:group>
            <v:group style="position:absolute;left:11162;top:6422;width:101;height:97" coordorigin="11162,6422" coordsize="101,97">
              <v:shape style="position:absolute;left:11162;top:6422;width:101;height:97" coordorigin="11162,6422" coordsize="101,97" path="m11199,6422l11180,6432,11167,6450,11162,6472,11167,6491,11179,6506,11199,6516,11226,6519,11245,6509,11258,6492,11263,6470,11263,6467,11258,6449,11246,6434,11226,6425,11199,6422e" filled="t" fillcolor="#9BBA58" stroked="f">
                <v:path arrowok="t"/>
                <v:fill/>
              </v:shape>
            </v:group>
            <v:group style="position:absolute;left:11162;top:6422;width:101;height:97" coordorigin="11162,6422" coordsize="101,97">
              <v:shape style="position:absolute;left:11162;top:6422;width:101;height:97" coordorigin="11162,6422" coordsize="101,97" path="m11263,6470l11258,6492,11245,6509,11226,6519,11199,6516,11179,6506,11167,6491,11162,6472,11167,6450,11180,6432,11199,6422,11226,6425,11246,6434,11258,6449,11263,6467,11263,6470xe" filled="f" stroked="t" strokeweight=".72pt" strokecolor="#9BBA58">
                <v:path arrowok="t"/>
              </v:shape>
            </v:group>
            <v:group style="position:absolute;left:12000;top:6470;width:384;height:2" coordorigin="12000,6470" coordsize="384,2">
              <v:shape style="position:absolute;left:12000;top:6470;width:384;height:2" coordorigin="12000,6470" coordsize="384,0" path="m12000,6470l12384,6470e" filled="f" stroked="t" strokeweight="2.16pt" strokecolor="#7C5F9F">
                <v:path arrowok="t"/>
              </v:shape>
            </v:group>
            <v:group style="position:absolute;left:12142;top:6420;width:101;height:101" coordorigin="12142,6420" coordsize="101,101">
              <v:shape style="position:absolute;left:12142;top:6420;width:101;height:101" coordorigin="12142,6420" coordsize="101,101" path="m12192,6470l12142,6521,12242,6521,12192,6470e" filled="t" fillcolor="#8063A1" stroked="f">
                <v:path arrowok="t"/>
                <v:fill/>
              </v:shape>
              <v:shape style="position:absolute;left:12142;top:6420;width:101;height:101" coordorigin="12142,6420" coordsize="101,101" path="m12242,6420l12142,6420,12192,6470,12242,6420e" filled="t" fillcolor="#8063A1" stroked="f">
                <v:path arrowok="t"/>
                <v:fill/>
              </v:shape>
            </v:group>
            <v:group style="position:absolute;left:12142;top:6420;width:101;height:101" coordorigin="12142,6420" coordsize="101,101">
              <v:shape style="position:absolute;left:12142;top:6420;width:101;height:101" coordorigin="12142,6420" coordsize="101,101" path="m12242,6521l12142,6420e" filled="f" stroked="t" strokeweight=".72pt" strokecolor="#7C5F9F">
                <v:path arrowok="t"/>
              </v:shape>
            </v:group>
            <v:group style="position:absolute;left:12142;top:6420;width:101;height:101" coordorigin="12142,6420" coordsize="101,101">
              <v:shape style="position:absolute;left:12142;top:6420;width:101;height:101" coordorigin="12142,6420" coordsize="101,101" path="m12142,6521l12242,6420e" filled="f" stroked="t" strokeweight=".72pt" strokecolor="#7C5F9F">
                <v:path arrowok="t"/>
              </v:shape>
            </v:group>
            <v:group style="position:absolute;left:12979;top:6470;width:384;height:2" coordorigin="12979,6470" coordsize="384,2">
              <v:shape style="position:absolute;left:12979;top:6470;width:384;height:2" coordorigin="12979,6470" coordsize="384,0" path="m12979,6470l13363,6470e" filled="f" stroked="t" strokeweight="2.16pt" strokecolor="#497DBA">
                <v:path arrowok="t"/>
              </v:shape>
            </v:group>
            <v:group style="position:absolute;left:13122;top:6420;width:100;height:100" coordorigin="13122,6420" coordsize="100,100">
              <v:shape style="position:absolute;left:13122;top:6420;width:100;height:100" coordorigin="13122,6420" coordsize="100,100" path="m13172,6420l13122,6470,13172,6520,13222,6470,13172,6420e" filled="t" fillcolor="#4F81BC" stroked="f">
                <v:path arrowok="t"/>
                <v:fill/>
              </v:shape>
            </v:group>
            <v:group style="position:absolute;left:13122;top:6420;width:100;height:100" coordorigin="13122,6420" coordsize="100,100">
              <v:shape style="position:absolute;left:13122;top:6420;width:100;height:100" coordorigin="13122,6420" coordsize="100,100" path="m13172,6420l13222,6470,13172,6520,13122,6470,13172,6420e" filled="f" stroked="t" strokeweight=".72pt" strokecolor="#497DBA">
                <v:path arrowok="t"/>
              </v:shape>
            </v:group>
            <v:group style="position:absolute;left:4480;top:1598;width:14778;height:5161" coordorigin="4480,1598" coordsize="14778,5161">
              <v:shape style="position:absolute;left:4480;top:1598;width:14778;height:5161" coordorigin="4480,1598" coordsize="14778,5161" path="m4480,6759l19258,6759,19258,1598,4480,1598,4480,6759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.280001pt;margin-top:455.390015pt;width:944.6pt;height:56.68pt;mso-position-horizontal-relative:page;mso-position-vertical-relative:page;z-index:-11940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22" w:hRule="exact"/>
                    </w:trPr>
                    <w:tc>
                      <w:tcPr>
                        <w:tcW w:w="7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9" w:after="0" w:line="240" w:lineRule="auto"/>
                          <w:ind w:left="40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Avg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9" w:after="0" w:line="240" w:lineRule="auto"/>
                          <w:ind w:left="316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9" w:after="0" w:line="240" w:lineRule="auto"/>
                          <w:ind w:left="346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9" w:after="0" w:line="240" w:lineRule="auto"/>
                          <w:ind w:left="294" w:right="274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9" w:after="0" w:line="240" w:lineRule="auto"/>
                          <w:ind w:left="294" w:right="222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0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7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40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b/>
                            <w:bCs/>
                            <w:position w:val="1"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  <w:position w:val="1"/>
                          </w:rPr>
                          <w:t>ax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316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346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28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137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94" w:right="222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position w:val="1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50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b/>
                            <w:bCs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  <w:position w:val="1"/>
                          </w:rPr>
                          <w:t>OT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  <w:position w:val="1"/>
                          </w:rPr>
                          <w:t>: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7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40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b/>
                            <w:bCs/>
                            <w:position w:val="1"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  <w:position w:val="1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316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60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346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94" w:right="274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position w:val="1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94" w:right="222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position w:val="1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50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*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2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ñ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4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-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Da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t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os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6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p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li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;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arc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h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v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6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final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p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c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6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p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racio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9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v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ión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5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c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lid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5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y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v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ali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aci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ó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.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7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40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b/>
                            <w:bCs/>
                            <w:position w:val="1"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  <w:position w:val="1"/>
                          </w:rPr>
                          <w:t>ed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316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194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78.5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94" w:right="274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position w:val="1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94" w:right="222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position w:val="1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50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6" w:lineRule="exact"/>
                          <w:ind w:left="2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*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*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ñ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4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-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45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t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6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p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li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;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C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rtifica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os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De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f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u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ción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7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gi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tr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os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0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en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2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te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m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5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position w:val="1"/>
                          </w:rPr>
                          <w:t>h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asta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5/3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/20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position w:val="1"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8.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238" w:hRule="exact"/>
        </w:trPr>
        <w:tc>
          <w:tcPr>
            <w:tcW w:w="19174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DD9C4"/>
          </w:tcPr>
          <w:p>
            <w:pPr/>
            <w:rPr/>
          </w:p>
        </w:tc>
      </w:tr>
      <w:tr>
        <w:trPr>
          <w:trHeight w:val="242" w:hRule="exact"/>
        </w:trPr>
        <w:tc>
          <w:tcPr>
            <w:tcW w:w="547" w:type="dxa"/>
            <w:tcBorders>
              <w:top w:val="single" w:sz="8.48" w:space="0" w:color="938953"/>
              <w:bottom w:val="single" w:sz="8.48" w:space="0" w:color="938953"/>
              <w:left w:val="single" w:sz="8.48" w:space="0" w:color="938953"/>
              <w:right w:val="single" w:sz="8.48" w:space="0" w:color="EDEBE0"/>
            </w:tcBorders>
            <w:shd w:val="clear" w:color="auto" w:fill="F3F1E9"/>
          </w:tcPr>
          <w:p>
            <w:pPr>
              <w:spacing w:before="0" w:after="0" w:line="221" w:lineRule="exact"/>
              <w:ind w:left="25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938953"/>
              <w:bottom w:val="single" w:sz="8.48" w:space="0" w:color="938953"/>
              <w:left w:val="single" w:sz="8.48" w:space="0" w:color="EDEBE0"/>
              <w:right w:val="single" w:sz="8.48" w:space="0" w:color="EDEBE0"/>
            </w:tcBorders>
            <w:shd w:val="clear" w:color="auto" w:fill="FCE9D9"/>
          </w:tcPr>
          <w:p>
            <w:pPr>
              <w:spacing w:before="0" w:after="0" w:line="221" w:lineRule="exact"/>
              <w:ind w:left="1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2015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938953"/>
              <w:bottom w:val="single" w:sz="8.48" w:space="0" w:color="938953"/>
              <w:left w:val="single" w:sz="8.48" w:space="0" w:color="EDEBE0"/>
              <w:right w:val="single" w:sz="8.48" w:space="0" w:color="EDEBE0"/>
            </w:tcBorders>
            <w:shd w:val="clear" w:color="auto" w:fill="C4D69B"/>
          </w:tcPr>
          <w:p>
            <w:pPr>
              <w:spacing w:before="0" w:after="0" w:line="221" w:lineRule="exact"/>
              <w:ind w:left="1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2016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" w:space="0" w:color="938953"/>
              <w:bottom w:val="single" w:sz="8.48" w:space="0" w:color="938953"/>
              <w:left w:val="single" w:sz="8.48" w:space="0" w:color="EDEBE0"/>
              <w:right w:val="single" w:sz="8.47992" w:space="0" w:color="DDD9C4"/>
            </w:tcBorders>
            <w:shd w:val="clear" w:color="auto" w:fill="CCC0DA"/>
          </w:tcPr>
          <w:p>
            <w:pPr>
              <w:spacing w:before="0" w:after="0" w:line="221" w:lineRule="exact"/>
              <w:ind w:left="1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" w:space="0" w:color="938953"/>
              <w:bottom w:val="single" w:sz="8.48" w:space="0" w:color="938953"/>
              <w:left w:val="single" w:sz="8.47992" w:space="0" w:color="DDD9C4"/>
              <w:right w:val="single" w:sz="8.47992" w:space="0" w:color="938953"/>
            </w:tcBorders>
            <w:shd w:val="clear" w:color="auto" w:fill="C5D9F0"/>
          </w:tcPr>
          <w:p>
            <w:pPr>
              <w:spacing w:before="0" w:after="0" w:line="221" w:lineRule="exact"/>
              <w:ind w:left="169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 w:val="restart"/>
            <w:tcBorders>
              <w:top w:val="nil" w:sz="6" w:space="0" w:color="auto"/>
              <w:left w:val="single" w:sz="8.47992" w:space="0" w:color="938953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988" w:right="-2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Pr/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fu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2"/>
                <w:w w:val="100"/>
              </w:rPr>
              <w:t>n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1"/>
                <w:w w:val="100"/>
              </w:rPr>
              <w:t>i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as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Se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ti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4"/>
                <w:w w:val="100"/>
              </w:rPr>
              <w:t>r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or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Día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color w:val="585858"/>
                <w:spacing w:val="0"/>
                <w:w w:val="100"/>
              </w:rPr>
              <w:t>Año</w:t>
            </w:r>
            <w:r>
              <w:rPr>
                <w:rFonts w:ascii="Calibri" w:hAnsi="Calibri" w:cs="Calibri" w:eastAsia="Calibri"/>
                <w:sz w:val="28"/>
                <w:szCs w:val="28"/>
                <w:color w:val="000000"/>
                <w:spacing w:val="0"/>
                <w:w w:val="100"/>
              </w:rPr>
            </w:r>
          </w:p>
          <w:p>
            <w:pPr>
              <w:spacing w:before="9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8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140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0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68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120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0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68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100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2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7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80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2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7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60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0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77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40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2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7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0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832" w:right="1460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14" w:after="0" w:line="240" w:lineRule="auto"/>
              <w:ind w:left="1311" w:right="-20"/>
              <w:jc w:val="left"/>
              <w:tabs>
                <w:tab w:pos="1760" w:val="left"/>
                <w:tab w:pos="2240" w:val="left"/>
                <w:tab w:pos="2700" w:val="left"/>
                <w:tab w:pos="3160" w:val="left"/>
                <w:tab w:pos="3640" w:val="left"/>
                <w:tab w:pos="4100" w:val="left"/>
                <w:tab w:pos="4560" w:val="left"/>
                <w:tab w:pos="5040" w:val="left"/>
                <w:tab w:pos="5460" w:val="left"/>
                <w:tab w:pos="5920" w:val="left"/>
                <w:tab w:pos="6380" w:val="left"/>
                <w:tab w:pos="6860" w:val="left"/>
                <w:tab w:pos="7320" w:val="left"/>
                <w:tab w:pos="7780" w:val="left"/>
                <w:tab w:pos="8240" w:val="left"/>
                <w:tab w:pos="8720" w:val="left"/>
                <w:tab w:pos="9180" w:val="left"/>
                <w:tab w:pos="9640" w:val="left"/>
                <w:tab w:pos="10120" w:val="left"/>
                <w:tab w:pos="10580" w:val="left"/>
                <w:tab w:pos="11040" w:val="left"/>
                <w:tab w:pos="11520" w:val="left"/>
                <w:tab w:pos="11980" w:val="left"/>
                <w:tab w:pos="12440" w:val="left"/>
                <w:tab w:pos="12920" w:val="left"/>
                <w:tab w:pos="13380" w:val="left"/>
                <w:tab w:pos="13840" w:val="left"/>
                <w:tab w:pos="14320" w:val="left"/>
                <w:tab w:pos="14780" w:val="left"/>
              </w:tabs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6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7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8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9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10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11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12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13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14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15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16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17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18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19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20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21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22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23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24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25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26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27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28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29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</w:rPr>
              <w:t>30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4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660" w:right="-20"/>
              <w:jc w:val="left"/>
              <w:tabs>
                <w:tab w:pos="6520" w:val="left"/>
                <w:tab w:pos="7500" w:val="left"/>
                <w:tab w:pos="8480" w:val="left"/>
                <w:tab w:pos="9460" w:val="left"/>
              </w:tabs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Fu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: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1"/>
                <w:w w:val="100"/>
              </w:rPr>
              <w:t>g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1"/>
                <w:w w:val="100"/>
              </w:rPr>
              <w:t>g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á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ó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í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as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  <w:t>s</w:t>
              <w:tab/>
            </w:r>
            <w:r>
              <w:rPr>
                <w:rFonts w:ascii="Calibri" w:hAnsi="Calibri" w:cs="Calibri" w:eastAsia="Calibri"/>
                <w:sz w:val="16"/>
                <w:szCs w:val="16"/>
                <w:color w:val="585858"/>
                <w:spacing w:val="0"/>
                <w:w w:val="100"/>
              </w:rPr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  <w:position w:val="-4"/>
              </w:rPr>
              <w:t>2015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  <w:position w:val="-4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  <w:position w:val="-4"/>
              </w:rPr>
              <w:t>2016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  <w:position w:val="-4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  <w:position w:val="-4"/>
              </w:rPr>
              <w:t>2017</w:t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  <w:position w:val="-4"/>
              </w:rPr>
              <w:tab/>
            </w:r>
            <w:r>
              <w:rPr>
                <w:rFonts w:ascii="Calibri" w:hAnsi="Calibri" w:cs="Calibri" w:eastAsia="Calibri"/>
                <w:sz w:val="18"/>
                <w:szCs w:val="18"/>
                <w:color w:val="585858"/>
                <w:spacing w:val="0"/>
                <w:w w:val="100"/>
                <w:position w:val="-4"/>
              </w:rPr>
              <w:t>2018</w:t>
            </w:r>
            <w:r>
              <w:rPr>
                <w:rFonts w:ascii="Calibri" w:hAnsi="Calibri" w:cs="Calibri" w:eastAsia="Calibri"/>
                <w:sz w:val="18"/>
                <w:szCs w:val="18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" w:space="0" w:color="938953"/>
              <w:bottom w:val="single" w:sz="8.48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938953"/>
              <w:bottom w:val="single" w:sz="8.48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938953"/>
              <w:bottom w:val="single" w:sz="8.48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" w:space="0" w:color="938953"/>
              <w:bottom w:val="single" w:sz="8.48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" w:space="0" w:color="938953"/>
              <w:bottom w:val="single" w:sz="8.48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" w:space="0" w:color="EDEBE0"/>
              <w:bottom w:val="single" w:sz="8.48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EDEBE0"/>
              <w:bottom w:val="single" w:sz="8.48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EDEBE0"/>
              <w:bottom w:val="single" w:sz="8.48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" w:space="0" w:color="EDEBE0"/>
              <w:bottom w:val="single" w:sz="8.48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" w:space="0" w:color="EDEBE0"/>
              <w:bottom w:val="single" w:sz="8.48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" w:space="0" w:color="EDEBE0"/>
              <w:bottom w:val="single" w:sz="8.48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EDEBE0"/>
              <w:bottom w:val="single" w:sz="8.48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EDEBE0"/>
              <w:bottom w:val="single" w:sz="8.48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" w:space="0" w:color="EDEBE0"/>
              <w:bottom w:val="single" w:sz="8.48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" w:space="0" w:color="EDEBE0"/>
              <w:bottom w:val="single" w:sz="8.48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080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080" w:space="0" w:color="EDEBE0"/>
              <w:bottom w:val="single" w:sz="8.480080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080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080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080" w:space="0" w:color="EDEBE0"/>
              <w:bottom w:val="single" w:sz="8.480080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080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080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080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080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080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100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080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080" w:space="0" w:color="EDEBE0"/>
              <w:bottom w:val="single" w:sz="8.480080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080" w:space="0" w:color="EDEBE0"/>
              <w:bottom w:val="single" w:sz="8.480080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080" w:space="0" w:color="EDEBE0"/>
              <w:bottom w:val="single" w:sz="8.48016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080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080" w:space="0" w:color="EDEBE0"/>
              <w:bottom w:val="single" w:sz="8.48016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080" w:space="0" w:color="EDEBE0"/>
              <w:bottom w:val="single" w:sz="8.48016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16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16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19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16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106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16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124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16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110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109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16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122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16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60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137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8016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132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8016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8016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122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8016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112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7992" w:space="0" w:color="EDEBE0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131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EDEBE0"/>
              <w:bottom w:val="single" w:sz="8.47992" w:space="0" w:color="EDEBE0"/>
              <w:left w:val="single" w:sz="8.47992" w:space="0" w:color="DDD9C4"/>
              <w:right w:val="single" w:sz="8.47992" w:space="0" w:color="938953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vMerge/>
            <w:tcBorders>
              <w:bottom w:val="nil" w:sz="6" w:space="0" w:color="auto"/>
              <w:left w:val="single" w:sz="8.47992" w:space="0" w:color="938953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EDEBE0"/>
              <w:bottom w:val="single" w:sz="8.47992" w:space="0" w:color="938953"/>
              <w:left w:val="single" w:sz="8.48" w:space="0" w:color="938953"/>
              <w:right w:val="single" w:sz="8.48" w:space="0" w:color="EDEBE0"/>
            </w:tcBorders>
          </w:tcPr>
          <w:p>
            <w:pPr>
              <w:spacing w:before="0" w:after="0" w:line="224" w:lineRule="exact"/>
              <w:ind w:left="29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30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938953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73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EDEBE0"/>
              <w:bottom w:val="single" w:sz="8.47992" w:space="0" w:color="938953"/>
              <w:left w:val="single" w:sz="8.48" w:space="0" w:color="EDEBE0"/>
              <w:right w:val="single" w:sz="8.48" w:space="0" w:color="EDEBE0"/>
            </w:tcBorders>
          </w:tcPr>
          <w:p>
            <w:pPr>
              <w:spacing w:before="0" w:after="0" w:line="224" w:lineRule="exact"/>
              <w:ind w:right="5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EDEBE0"/>
              <w:bottom w:val="single" w:sz="8.47992" w:space="0" w:color="938953"/>
              <w:left w:val="single" w:sz="8.48" w:space="0" w:color="EDEBE0"/>
              <w:right w:val="single" w:sz="8.47992" w:space="0" w:color="DDD9C4"/>
            </w:tcBorders>
          </w:tcPr>
          <w:p>
            <w:pPr>
              <w:spacing w:before="0" w:after="0" w:line="224" w:lineRule="exact"/>
              <w:ind w:left="410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132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384" w:type="dxa"/>
            <w:gridSpan w:val="2"/>
            <w:tcBorders>
              <w:top w:val="nil" w:sz="6" w:space="0" w:color="auto"/>
              <w:bottom w:val="nil" w:sz="6" w:space="0" w:color="auto"/>
              <w:left w:val="single" w:sz="8.47992" w:space="0" w:color="DDD9C4"/>
              <w:right w:val="nil" w:sz="6" w:space="0" w:color="auto"/>
            </w:tcBorders>
          </w:tcPr>
          <w:p>
            <w:pPr>
              <w:spacing w:before="0" w:after="0" w:line="241" w:lineRule="exact"/>
              <w:ind w:left="611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547" w:type="dxa"/>
            <w:tcBorders>
              <w:top w:val="single" w:sz="8.47992" w:space="0" w:color="938953"/>
              <w:bottom w:val="single" w:sz="8.48016" w:space="0" w:color="938953"/>
              <w:left w:val="single" w:sz="8.48" w:space="0" w:color="938953"/>
              <w:right w:val="single" w:sz="8.48" w:space="0" w:color="EDEBE0"/>
            </w:tcBorders>
            <w:shd w:val="clear" w:color="auto" w:fill="EDEBE0"/>
          </w:tcPr>
          <w:p>
            <w:pPr>
              <w:spacing w:before="0" w:after="0" w:line="224" w:lineRule="exact"/>
              <w:ind w:left="25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Total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938953"/>
              <w:bottom w:val="single" w:sz="8.48016" w:space="0" w:color="938953"/>
              <w:left w:val="single" w:sz="8.48" w:space="0" w:color="EDEBE0"/>
              <w:right w:val="single" w:sz="8.48" w:space="0" w:color="EDEBE0"/>
            </w:tcBorders>
            <w:shd w:val="clear" w:color="auto" w:fill="FCE9D9"/>
          </w:tcPr>
          <w:p>
            <w:pPr>
              <w:spacing w:before="0" w:after="0" w:line="224" w:lineRule="exact"/>
              <w:ind w:left="292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2258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2" w:type="dxa"/>
            <w:tcBorders>
              <w:top w:val="single" w:sz="8.47992" w:space="0" w:color="938953"/>
              <w:bottom w:val="single" w:sz="8.48016" w:space="0" w:color="938953"/>
              <w:left w:val="single" w:sz="8.48" w:space="0" w:color="EDEBE0"/>
              <w:right w:val="single" w:sz="8.48" w:space="0" w:color="EDEBE0"/>
            </w:tcBorders>
            <w:shd w:val="clear" w:color="auto" w:fill="C4D69B"/>
          </w:tcPr>
          <w:p>
            <w:pPr>
              <w:spacing w:before="0" w:after="0" w:line="224" w:lineRule="exact"/>
              <w:ind w:left="292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2367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9" w:type="dxa"/>
            <w:tcBorders>
              <w:top w:val="single" w:sz="8.47992" w:space="0" w:color="938953"/>
              <w:bottom w:val="single" w:sz="8.48016" w:space="0" w:color="938953"/>
              <w:left w:val="single" w:sz="8.48" w:space="0" w:color="EDEBE0"/>
              <w:right w:val="single" w:sz="8.47992" w:space="0" w:color="DDD9C4"/>
            </w:tcBorders>
            <w:shd w:val="clear" w:color="auto" w:fill="CCC0DA"/>
          </w:tcPr>
          <w:p>
            <w:pPr>
              <w:spacing w:before="0" w:after="0" w:line="224" w:lineRule="exact"/>
              <w:ind w:left="309" w:right="-4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2928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8" w:type="dxa"/>
            <w:tcBorders>
              <w:top w:val="single" w:sz="8.47992" w:space="0" w:color="938953"/>
              <w:bottom w:val="single" w:sz="8.48016" w:space="0" w:color="938953"/>
              <w:left w:val="single" w:sz="8.47992" w:space="0" w:color="DDD9C4"/>
              <w:right w:val="nil" w:sz="6" w:space="0" w:color="auto"/>
            </w:tcBorders>
            <w:shd w:val="clear" w:color="auto" w:fill="C5D9F0"/>
          </w:tcPr>
          <w:p>
            <w:pPr>
              <w:spacing w:before="0" w:after="0" w:line="224" w:lineRule="exact"/>
              <w:ind w:right="11"/>
              <w:jc w:val="righ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b/>
                <w:bCs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after="0"/>
        <w:sectPr>
          <w:pgMar w:header="488" w:footer="0" w:top="760" w:bottom="280" w:left="260" w:right="500"/>
          <w:headerReference w:type="default" r:id="rId18"/>
          <w:footerReference w:type="default" r:id="rId19"/>
          <w:pgSz w:w="20160" w:h="12240" w:orient="landscape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0" w:top="760" w:bottom="280" w:left="260" w:right="500"/>
          <w:headerReference w:type="default" r:id="rId20"/>
          <w:footerReference w:type="default" r:id="rId21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left="3845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ion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rrid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t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b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3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ñ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6" w:lineRule="exact"/>
        <w:ind w:right="-20"/>
        <w:jc w:val="left"/>
        <w:tabs>
          <w:tab w:pos="440" w:val="left"/>
          <w:tab w:pos="880" w:val="left"/>
          <w:tab w:pos="1340" w:val="left"/>
          <w:tab w:pos="1780" w:val="left"/>
          <w:tab w:pos="2240" w:val="left"/>
          <w:tab w:pos="2680" w:val="left"/>
          <w:tab w:pos="3140" w:val="left"/>
          <w:tab w:pos="3580" w:val="left"/>
          <w:tab w:pos="3980" w:val="left"/>
          <w:tab w:pos="4440" w:val="left"/>
          <w:tab w:pos="4880" w:val="left"/>
          <w:tab w:pos="5340" w:val="left"/>
          <w:tab w:pos="5780" w:val="left"/>
          <w:tab w:pos="6240" w:val="left"/>
          <w:tab w:pos="6680" w:val="left"/>
          <w:tab w:pos="7140" w:val="left"/>
          <w:tab w:pos="7580" w:val="left"/>
          <w:tab w:pos="8020" w:val="left"/>
          <w:tab w:pos="8480" w:val="left"/>
          <w:tab w:pos="8920" w:val="left"/>
          <w:tab w:pos="9380" w:val="left"/>
          <w:tab w:pos="9820" w:val="left"/>
          <w:tab w:pos="10280" w:val="left"/>
          <w:tab w:pos="10720" w:val="left"/>
          <w:tab w:pos="11180" w:val="left"/>
          <w:tab w:pos="11620" w:val="left"/>
          <w:tab w:pos="12060" w:val="left"/>
          <w:tab w:pos="12520" w:val="left"/>
          <w:tab w:pos="12960" w:val="left"/>
          <w:tab w:pos="1342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31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4734" w:space="346"/>
            <w:col w:w="14320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30" w:after="0" w:line="240" w:lineRule="auto"/>
        <w:ind w:left="4364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021" w:space="1260"/>
            <w:col w:w="91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29.095001pt;margin-top:78.095001pt;width:736.29pt;height:254.59pt;mso-position-horizontal-relative:page;mso-position-vertical-relative:page;z-index:-11939" coordorigin="4582,1562" coordsize="14726,5092">
            <v:group style="position:absolute;left:5160;top:5237;width:13920;height:2" coordorigin="5160,5237" coordsize="13920,2">
              <v:shape style="position:absolute;left:5160;top:5237;width:13920;height:2" coordorigin="5160,5237" coordsize="13920,0" path="m5160,5237l19080,5237e" filled="f" stroked="t" strokeweight=".72pt" strokecolor="#D9D9D9">
                <v:path arrowok="t"/>
              </v:shape>
            </v:group>
            <v:group style="position:absolute;left:5160;top:4750;width:13920;height:2" coordorigin="5160,4750" coordsize="13920,2">
              <v:shape style="position:absolute;left:5160;top:4750;width:13920;height:2" coordorigin="5160,4750" coordsize="13920,0" path="m5160,4750l19080,4750e" filled="f" stroked="t" strokeweight=".72pt" strokecolor="#D9D9D9">
                <v:path arrowok="t"/>
              </v:shape>
            </v:group>
            <v:group style="position:absolute;left:5160;top:4262;width:13920;height:2" coordorigin="5160,4262" coordsize="13920,2">
              <v:shape style="position:absolute;left:5160;top:4262;width:13920;height:2" coordorigin="5160,4262" coordsize="13920,0" path="m5160,4262l19080,4262e" filled="f" stroked="t" strokeweight=".72pt" strokecolor="#D9D9D9">
                <v:path arrowok="t"/>
              </v:shape>
            </v:group>
            <v:group style="position:absolute;left:5160;top:3775;width:13920;height:2" coordorigin="5160,3775" coordsize="13920,2">
              <v:shape style="position:absolute;left:5160;top:3775;width:13920;height:2" coordorigin="5160,3775" coordsize="13920,0" path="m5160,3775l19080,3775e" filled="f" stroked="t" strokeweight=".72pt" strokecolor="#D9D9D9">
                <v:path arrowok="t"/>
              </v:shape>
            </v:group>
            <v:group style="position:absolute;left:5160;top:3286;width:13920;height:2" coordorigin="5160,3286" coordsize="13920,2">
              <v:shape style="position:absolute;left:5160;top:3286;width:13920;height:2" coordorigin="5160,3286" coordsize="13920,0" path="m5160,3286l19080,3286e" filled="f" stroked="t" strokeweight=".72pt" strokecolor="#D9D9D9">
                <v:path arrowok="t"/>
              </v:shape>
            </v:group>
            <v:group style="position:absolute;left:5383;top:3312;width:13471;height:950" coordorigin="5383,3312" coordsize="13471,950">
              <v:shape style="position:absolute;left:5383;top:3312;width:13471;height:950" coordorigin="5383,3312" coordsize="13471,950" path="m5383,3922l5832,3677,6281,3847,6732,3312,7181,3384,7630,4068,8078,4116,8527,3799,8976,3946,9425,3922,9874,3530,10322,3725,10771,3994,11222,3895,11671,3847,12120,3775,12569,4042,13018,3677,13466,3946,13915,3847,14364,3799,14813,3847,15262,3922,15713,3823,16162,3970,16610,4262,17059,3994,17508,3895,17957,3871,18406,3578,18854,3895e" filled="f" stroked="t" strokeweight="2.16pt" strokecolor="#F9C090">
                <v:path arrowok="t"/>
              </v:shape>
            </v:group>
            <v:group style="position:absolute;left:5333;top:3871;width:101;height:97" coordorigin="5333,3871" coordsize="101,97">
              <v:shape style="position:absolute;left:5333;top:3871;width:101;height:97" coordorigin="5333,3871" coordsize="101,97" path="m5370,3871l5351,3881,5338,3898,5333,3921,5338,3940,5350,3955,5370,3965,5397,3968,5416,3958,5429,3941,5434,3919,5434,3916,5429,3898,5417,3883,5397,3873,5370,3871e" filled="t" fillcolor="#F9C090" stroked="f">
                <v:path arrowok="t"/>
                <v:fill/>
              </v:shape>
            </v:group>
            <v:group style="position:absolute;left:5333;top:3871;width:101;height:97" coordorigin="5333,3871" coordsize="101,97">
              <v:shape style="position:absolute;left:5333;top:3871;width:101;height:97" coordorigin="5333,3871" coordsize="101,97" path="m5434,3919l5429,3941,5416,3958,5397,3968,5370,3965,5350,3955,5338,3940,5333,3921,5338,3898,5351,3881,5370,3871,5397,3873,5417,3883,5429,3898,5434,3916,5434,3919xe" filled="f" stroked="t" strokeweight=".75pt" strokecolor="#F9C090">
                <v:path arrowok="t"/>
              </v:shape>
            </v:group>
            <v:group style="position:absolute;left:5782;top:3626;width:101;height:97" coordorigin="5782,3626" coordsize="101,97">
              <v:shape style="position:absolute;left:5782;top:3626;width:101;height:97" coordorigin="5782,3626" coordsize="101,97" path="m5819,3626l5800,3636,5787,3653,5782,3676,5787,3695,5799,3710,5819,3720,5845,3723,5865,3713,5878,3696,5883,3674,5883,3671,5878,3653,5865,3638,5845,3628,5819,3626e" filled="t" fillcolor="#F9C090" stroked="f">
                <v:path arrowok="t"/>
                <v:fill/>
              </v:shape>
            </v:group>
            <v:group style="position:absolute;left:5782;top:3626;width:101;height:97" coordorigin="5782,3626" coordsize="101,97">
              <v:shape style="position:absolute;left:5782;top:3626;width:101;height:97" coordorigin="5782,3626" coordsize="101,97" path="m5883,3674l5878,3696,5865,3713,5845,3723,5819,3720,5799,3710,5787,3695,5782,3676,5787,3653,5800,3636,5819,3626,5845,3628,5865,3638,5878,3653,5883,3671,5883,3674xe" filled="f" stroked="t" strokeweight=".75pt" strokecolor="#F9C090">
                <v:path arrowok="t"/>
              </v:shape>
            </v:group>
            <v:group style="position:absolute;left:6231;top:3799;width:101;height:97" coordorigin="6231,3799" coordsize="101,97">
              <v:shape style="position:absolute;left:6231;top:3799;width:101;height:97" coordorigin="6231,3799" coordsize="101,97" path="m6267,3799l6249,3809,6236,3826,6231,3849,6236,3868,6248,3883,6268,3893,6294,3896,6314,3886,6327,3869,6332,3847,6332,3844,6327,3826,6314,3811,6294,3801,6267,3799e" filled="t" fillcolor="#F9C090" stroked="f">
                <v:path arrowok="t"/>
                <v:fill/>
              </v:shape>
            </v:group>
            <v:group style="position:absolute;left:6231;top:3799;width:101;height:97" coordorigin="6231,3799" coordsize="101,97">
              <v:shape style="position:absolute;left:6231;top:3799;width:101;height:97" coordorigin="6231,3799" coordsize="101,97" path="m6332,3847l6327,3869,6314,3886,6294,3896,6268,3893,6248,3883,6236,3868,6231,3849,6236,3826,6249,3809,6267,3799,6294,3801,6314,3811,6327,3826,6332,3844,6332,3847xe" filled="f" stroked="t" strokeweight=".75pt" strokecolor="#F9C090">
                <v:path arrowok="t"/>
              </v:shape>
            </v:group>
            <v:group style="position:absolute;left:6680;top:3261;width:101;height:97" coordorigin="6680,3261" coordsize="101,97">
              <v:shape style="position:absolute;left:6680;top:3261;width:101;height:97" coordorigin="6680,3261" coordsize="101,97" path="m6716,3261l6697,3271,6685,3289,6680,3311,6685,3330,6697,3345,6716,3355,6743,3358,6762,3348,6776,3331,6781,3309,6781,3306,6775,3288,6763,3273,6743,3264,6716,3261e" filled="t" fillcolor="#F9C090" stroked="f">
                <v:path arrowok="t"/>
                <v:fill/>
              </v:shape>
            </v:group>
            <v:group style="position:absolute;left:6680;top:3261;width:101;height:97" coordorigin="6680,3261" coordsize="101,97">
              <v:shape style="position:absolute;left:6680;top:3261;width:101;height:97" coordorigin="6680,3261" coordsize="101,97" path="m6781,3309l6776,3331,6762,3348,6743,3358,6716,3355,6697,3345,6685,3330,6680,3311,6685,3289,6697,3271,6716,3261,6743,3264,6763,3273,6775,3288,6781,3306,6781,3309xe" filled="f" stroked="t" strokeweight=".75pt" strokecolor="#F9C090">
                <v:path arrowok="t"/>
              </v:shape>
            </v:group>
            <v:group style="position:absolute;left:7129;top:3335;width:101;height:97" coordorigin="7129,3335" coordsize="101,97">
              <v:shape style="position:absolute;left:7129;top:3335;width:101;height:97" coordorigin="7129,3335" coordsize="101,97" path="m7165,3335l7146,3346,7133,3363,7129,3386,7133,3405,7146,3420,7165,3430,7192,3433,7211,3423,7224,3406,7229,3384,7229,3381,7224,3362,7212,3347,7192,3338,7165,3335e" filled="t" fillcolor="#F9C090" stroked="f">
                <v:path arrowok="t"/>
                <v:fill/>
              </v:shape>
            </v:group>
            <v:group style="position:absolute;left:7129;top:3335;width:101;height:97" coordorigin="7129,3335" coordsize="101,97">
              <v:shape style="position:absolute;left:7129;top:3335;width:101;height:97" coordorigin="7129,3335" coordsize="101,97" path="m7229,3384l7224,3406,7211,3423,7192,3433,7165,3430,7146,3420,7133,3405,7129,3386,7133,3363,7146,3346,7165,3335,7192,3338,7212,3347,7224,3362,7229,3381,7229,3384xe" filled="f" stroked="t" strokeweight=".75pt" strokecolor="#F9C090">
                <v:path arrowok="t"/>
              </v:shape>
            </v:group>
            <v:group style="position:absolute;left:7577;top:4017;width:101;height:97" coordorigin="7577,4017" coordsize="101,97">
              <v:shape style="position:absolute;left:7577;top:4017;width:101;height:97" coordorigin="7577,4017" coordsize="101,97" path="m7614,4017l7595,4027,7582,4045,7577,4067,7582,4086,7594,4101,7614,4111,7641,4114,7660,4104,7673,4087,7678,4065,7678,4062,7673,4044,7661,4029,7641,4020,7614,4017e" filled="t" fillcolor="#F9C090" stroked="f">
                <v:path arrowok="t"/>
                <v:fill/>
              </v:shape>
            </v:group>
            <v:group style="position:absolute;left:7577;top:4017;width:101;height:97" coordorigin="7577,4017" coordsize="101,97">
              <v:shape style="position:absolute;left:7577;top:4017;width:101;height:97" coordorigin="7577,4017" coordsize="101,97" path="m7678,4065l7673,4087,7660,4104,7641,4114,7614,4111,7594,4101,7582,4086,7577,4067,7582,4045,7595,4027,7614,4017,7641,4020,7661,4029,7673,4044,7678,4062,7678,4065xe" filled="f" stroked="t" strokeweight=".75pt" strokecolor="#F9C090">
                <v:path arrowok="t"/>
              </v:shape>
            </v:group>
            <v:group style="position:absolute;left:8026;top:4065;width:101;height:97" coordorigin="8026,4065" coordsize="101,97">
              <v:shape style="position:absolute;left:8026;top:4065;width:101;height:97" coordorigin="8026,4065" coordsize="101,97" path="m8063,4065l8044,4075,8031,4093,8026,4115,8031,4134,8043,4149,8063,4159,8089,4162,8109,4152,8122,4135,8127,4113,8127,4110,8122,4092,8109,4077,8089,4068,8063,4065e" filled="t" fillcolor="#F9C090" stroked="f">
                <v:path arrowok="t"/>
                <v:fill/>
              </v:shape>
            </v:group>
            <v:group style="position:absolute;left:8026;top:4065;width:101;height:97" coordorigin="8026,4065" coordsize="101,97">
              <v:shape style="position:absolute;left:8026;top:4065;width:101;height:97" coordorigin="8026,4065" coordsize="101,97" path="m8127,4113l8122,4135,8109,4152,8089,4162,8063,4159,8043,4149,8031,4134,8026,4115,8031,4093,8044,4075,8063,4065,8089,4068,8109,4077,8122,4092,8127,4110,8127,4113xe" filled="f" stroked="t" strokeweight=".75pt" strokecolor="#F9C090">
                <v:path arrowok="t"/>
              </v:shape>
            </v:group>
            <v:group style="position:absolute;left:8475;top:3748;width:101;height:97" coordorigin="8475,3748" coordsize="101,97">
              <v:shape style="position:absolute;left:8475;top:3748;width:101;height:97" coordorigin="8475,3748" coordsize="101,97" path="m8511,3748l8493,3758,8480,3776,8475,3798,8480,3817,8492,3833,8512,3842,8538,3845,8558,3835,8571,3818,8576,3797,8576,3794,8571,3775,8558,3760,8538,3751,8511,3748e" filled="t" fillcolor="#F9C090" stroked="f">
                <v:path arrowok="t"/>
                <v:fill/>
              </v:shape>
            </v:group>
            <v:group style="position:absolute;left:8475;top:3748;width:101;height:97" coordorigin="8475,3748" coordsize="101,97">
              <v:shape style="position:absolute;left:8475;top:3748;width:101;height:97" coordorigin="8475,3748" coordsize="101,97" path="m8576,3797l8571,3818,8558,3835,8538,3845,8512,3842,8492,3833,8480,3817,8475,3798,8480,3776,8493,3758,8511,3748,8538,3751,8558,3760,8571,3775,8576,3794,8576,3797xe" filled="f" stroked="t" strokeweight=".75pt" strokecolor="#F9C090">
                <v:path arrowok="t"/>
              </v:shape>
            </v:group>
            <v:group style="position:absolute;left:8926;top:3895;width:101;height:97" coordorigin="8926,3895" coordsize="101,97">
              <v:shape style="position:absolute;left:8926;top:3895;width:101;height:97" coordorigin="8926,3895" coordsize="101,97" path="m8963,3895l8944,3905,8931,3922,8926,3945,8931,3964,8943,3979,8963,3989,8989,3992,9009,3982,9022,3965,9027,3943,9027,3940,9022,3922,9009,3907,8989,3897,8963,3895e" filled="t" fillcolor="#F9C090" stroked="f">
                <v:path arrowok="t"/>
                <v:fill/>
              </v:shape>
            </v:group>
            <v:group style="position:absolute;left:8926;top:3895;width:101;height:97" coordorigin="8926,3895" coordsize="101,97">
              <v:shape style="position:absolute;left:8926;top:3895;width:101;height:97" coordorigin="8926,3895" coordsize="101,97" path="m9027,3943l9022,3965,9009,3982,8989,3992,8963,3989,8943,3979,8931,3964,8926,3945,8931,3922,8944,3905,8963,3895,8989,3897,9009,3907,9022,3922,9027,3940,9027,3943xe" filled="f" stroked="t" strokeweight=".75pt" strokecolor="#F9C090">
                <v:path arrowok="t"/>
              </v:shape>
            </v:group>
            <v:group style="position:absolute;left:9375;top:3871;width:101;height:97" coordorigin="9375,3871" coordsize="101,97">
              <v:shape style="position:absolute;left:9375;top:3871;width:101;height:97" coordorigin="9375,3871" coordsize="101,97" path="m9411,3871l9393,3881,9380,3898,9375,3921,9380,3940,9392,3955,9412,3965,9438,3968,9458,3958,9471,3941,9476,3919,9476,3916,9471,3898,9458,3883,9438,3873,9411,3871e" filled="t" fillcolor="#F9C090" stroked="f">
                <v:path arrowok="t"/>
                <v:fill/>
              </v:shape>
            </v:group>
            <v:group style="position:absolute;left:9375;top:3871;width:101;height:97" coordorigin="9375,3871" coordsize="101,97">
              <v:shape style="position:absolute;left:9375;top:3871;width:101;height:97" coordorigin="9375,3871" coordsize="101,97" path="m9476,3919l9471,3941,9458,3958,9438,3968,9412,3965,9392,3955,9380,3940,9375,3921,9380,3898,9393,3881,9411,3871,9438,3873,9458,3883,9471,3898,9476,3916,9476,3919xe" filled="f" stroked="t" strokeweight=".75pt" strokecolor="#F9C090">
                <v:path arrowok="t"/>
              </v:shape>
            </v:group>
            <v:group style="position:absolute;left:9824;top:3482;width:101;height:97" coordorigin="9824,3482" coordsize="101,97">
              <v:shape style="position:absolute;left:9824;top:3482;width:101;height:97" coordorigin="9824,3482" coordsize="101,97" path="m9860,3482l9841,3492,9829,3509,9824,3532,9829,3551,9841,3566,9860,3576,9887,3579,9906,3569,9920,3552,9925,3530,9925,3527,9919,3509,9907,3494,9887,3484,9860,3482e" filled="t" fillcolor="#F9C090" stroked="f">
                <v:path arrowok="t"/>
                <v:fill/>
              </v:shape>
            </v:group>
            <v:group style="position:absolute;left:9824;top:3482;width:101;height:97" coordorigin="9824,3482" coordsize="101,97">
              <v:shape style="position:absolute;left:9824;top:3482;width:101;height:97" coordorigin="9824,3482" coordsize="101,97" path="m9925,3530l9920,3552,9906,3569,9887,3579,9860,3576,9841,3566,9829,3551,9824,3532,9829,3509,9841,3492,9860,3482,9887,3484,9907,3494,9919,3509,9925,3527,9925,3530xe" filled="f" stroked="t" strokeweight=".75pt" strokecolor="#F9C090">
                <v:path arrowok="t"/>
              </v:shape>
            </v:group>
            <v:group style="position:absolute;left:10273;top:3676;width:101;height:97" coordorigin="10273,3676" coordsize="101,97">
              <v:shape style="position:absolute;left:10273;top:3676;width:101;height:97" coordorigin="10273,3676" coordsize="101,97" path="m10309,3676l10290,3686,10277,3704,10273,3726,10277,3745,10290,3761,10309,3771,10336,3773,10355,3763,10368,3746,10373,3725,10373,3722,10368,3703,10356,3688,10336,3679,10309,3676e" filled="t" fillcolor="#F9C090" stroked="f">
                <v:path arrowok="t"/>
                <v:fill/>
              </v:shape>
            </v:group>
            <v:group style="position:absolute;left:10273;top:3676;width:101;height:97" coordorigin="10273,3676" coordsize="101,97">
              <v:shape style="position:absolute;left:10273;top:3676;width:101;height:97" coordorigin="10273,3676" coordsize="101,97" path="m10373,3725l10368,3746,10355,3763,10336,3773,10309,3771,10290,3761,10277,3745,10273,3726,10277,3704,10290,3686,10309,3676,10336,3679,10356,3688,10368,3703,10373,3722,10373,3725xe" filled="f" stroked="t" strokeweight=".75pt" strokecolor="#F9C090">
                <v:path arrowok="t"/>
              </v:shape>
            </v:group>
            <v:group style="position:absolute;left:10721;top:3945;width:101;height:97" coordorigin="10721,3945" coordsize="101,97">
              <v:shape style="position:absolute;left:10721;top:3945;width:101;height:97" coordorigin="10721,3945" coordsize="101,97" path="m10758,3945l10739,3955,10726,3973,10721,3995,10726,4014,10738,4029,10758,4039,10785,4042,10804,4032,10817,4015,10822,3993,10822,3990,10817,3972,10805,3957,10785,3948,10758,3945e" filled="t" fillcolor="#F9C090" stroked="f">
                <v:path arrowok="t"/>
                <v:fill/>
              </v:shape>
            </v:group>
            <v:group style="position:absolute;left:10721;top:3945;width:101;height:97" coordorigin="10721,3945" coordsize="101,97">
              <v:shape style="position:absolute;left:10721;top:3945;width:101;height:97" coordorigin="10721,3945" coordsize="101,97" path="m10822,3993l10817,4015,10804,4032,10785,4042,10758,4039,10738,4029,10726,4014,10721,3995,10726,3973,10739,3955,10758,3945,10785,3948,10805,3957,10817,3972,10822,3990,10822,3993xe" filled="f" stroked="t" strokeweight=".75pt" strokecolor="#F9C090">
                <v:path arrowok="t"/>
              </v:shape>
            </v:group>
            <v:group style="position:absolute;left:11170;top:3847;width:101;height:97" coordorigin="11170,3847" coordsize="101,97">
              <v:shape style="position:absolute;left:11170;top:3847;width:101;height:97" coordorigin="11170,3847" coordsize="101,97" path="m11207,3847l11188,3857,11175,3874,11170,3897,11175,3916,11187,3931,11207,3941,11233,3944,11253,3934,11266,3917,11271,3895,11271,3892,11266,3874,11253,3859,11233,3849,11207,3847e" filled="t" fillcolor="#F9C090" stroked="f">
                <v:path arrowok="t"/>
                <v:fill/>
              </v:shape>
            </v:group>
            <v:group style="position:absolute;left:11170;top:3847;width:101;height:97" coordorigin="11170,3847" coordsize="101,97">
              <v:shape style="position:absolute;left:11170;top:3847;width:101;height:97" coordorigin="11170,3847" coordsize="101,97" path="m11271,3895l11266,3917,11253,3934,11233,3944,11207,3941,11187,3931,11175,3916,11170,3897,11175,3874,11188,3857,11207,3847,11233,3849,11253,3859,11266,3874,11271,3892,11271,3895xe" filled="f" stroked="t" strokeweight=".75pt" strokecolor="#F9C090">
                <v:path arrowok="t"/>
              </v:shape>
            </v:group>
            <v:group style="position:absolute;left:11619;top:3799;width:101;height:97" coordorigin="11619,3799" coordsize="101,97">
              <v:shape style="position:absolute;left:11619;top:3799;width:101;height:97" coordorigin="11619,3799" coordsize="101,97" path="m11655,3799l11637,3809,11624,3826,11619,3849,11624,3868,11636,3883,11656,3893,11682,3896,11702,3886,11715,3869,11720,3847,11720,3844,11715,3826,11702,3811,11682,3801,11655,3799e" filled="t" fillcolor="#F9C090" stroked="f">
                <v:path arrowok="t"/>
                <v:fill/>
              </v:shape>
            </v:group>
            <v:group style="position:absolute;left:11619;top:3799;width:101;height:97" coordorigin="11619,3799" coordsize="101,97">
              <v:shape style="position:absolute;left:11619;top:3799;width:101;height:97" coordorigin="11619,3799" coordsize="101,97" path="m11720,3847l11715,3869,11702,3886,11682,3896,11656,3893,11636,3883,11624,3868,11619,3849,11624,3826,11637,3809,11655,3799,11682,3801,11702,3811,11715,3826,11720,3844,11720,3847xe" filled="f" stroked="t" strokeweight=".75pt" strokecolor="#F9C090">
                <v:path arrowok="t"/>
              </v:shape>
            </v:group>
            <v:group style="position:absolute;left:12068;top:3724;width:101;height:97" coordorigin="12068,3724" coordsize="101,97">
              <v:shape style="position:absolute;left:12068;top:3724;width:101;height:97" coordorigin="12068,3724" coordsize="101,97" path="m12104,3724l12085,3734,12073,3752,12068,3774,12073,3793,12085,3809,12104,3819,12131,3821,12150,3811,12164,3794,12169,3773,12169,3770,12163,3751,12151,3736,12131,3727,12104,3724e" filled="t" fillcolor="#F9C090" stroked="f">
                <v:path arrowok="t"/>
                <v:fill/>
              </v:shape>
            </v:group>
            <v:group style="position:absolute;left:12068;top:3724;width:101;height:97" coordorigin="12068,3724" coordsize="101,97">
              <v:shape style="position:absolute;left:12068;top:3724;width:101;height:97" coordorigin="12068,3724" coordsize="101,97" path="m12169,3773l12164,3794,12150,3811,12131,3821,12104,3819,12085,3809,12073,3793,12068,3774,12073,3752,12085,3734,12104,3724,12131,3727,12151,3736,12163,3751,12169,3770,12169,3773xe" filled="f" stroked="t" strokeweight=".75pt" strokecolor="#F9C090">
                <v:path arrowok="t"/>
              </v:shape>
            </v:group>
            <v:group style="position:absolute;left:12517;top:3993;width:101;height:97" coordorigin="12517,3993" coordsize="101,97">
              <v:shape style="position:absolute;left:12517;top:3993;width:101;height:97" coordorigin="12517,3993" coordsize="101,97" path="m12553,3993l12534,4003,12521,4021,12517,4043,12521,4062,12534,4077,12553,4087,12580,4090,12599,4080,12612,4063,12617,4041,12617,4038,12612,4020,12600,4005,12580,3996,12553,3993e" filled="t" fillcolor="#F9C090" stroked="f">
                <v:path arrowok="t"/>
                <v:fill/>
              </v:shape>
            </v:group>
            <v:group style="position:absolute;left:12517;top:3993;width:101;height:97" coordorigin="12517,3993" coordsize="101,97">
              <v:shape style="position:absolute;left:12517;top:3993;width:101;height:97" coordorigin="12517,3993" coordsize="101,97" path="m12617,4041l12612,4063,12599,4080,12580,4090,12553,4087,12534,4077,12521,4062,12517,4043,12521,4021,12534,4003,12553,3993,12580,3996,12600,4005,12612,4020,12617,4038,12617,4041xe" filled="f" stroked="t" strokeweight=".75pt" strokecolor="#F9C090">
                <v:path arrowok="t"/>
              </v:shape>
            </v:group>
            <v:group style="position:absolute;left:12965;top:3626;width:101;height:97" coordorigin="12965,3626" coordsize="101,97">
              <v:shape style="position:absolute;left:12965;top:3626;width:101;height:97" coordorigin="12965,3626" coordsize="101,97" path="m13002,3626l12983,3636,12970,3653,12965,3676,12970,3695,12982,3710,13002,3720,13029,3723,13048,3713,13061,3696,13066,3674,13066,3671,13061,3653,13049,3638,13029,3628,13002,3626e" filled="t" fillcolor="#F9C090" stroked="f">
                <v:path arrowok="t"/>
                <v:fill/>
              </v:shape>
            </v:group>
            <v:group style="position:absolute;left:12965;top:3626;width:101;height:97" coordorigin="12965,3626" coordsize="101,97">
              <v:shape style="position:absolute;left:12965;top:3626;width:101;height:97" coordorigin="12965,3626" coordsize="101,97" path="m13066,3674l13061,3696,13048,3713,13029,3723,13002,3720,12982,3710,12970,3695,12965,3676,12970,3653,12983,3636,13002,3626,13029,3628,13049,3638,13061,3653,13066,3671,13066,3674xe" filled="f" stroked="t" strokeweight=".75pt" strokecolor="#F9C090">
                <v:path arrowok="t"/>
              </v:shape>
            </v:group>
            <v:group style="position:absolute;left:13417;top:3895;width:101;height:97" coordorigin="13417,3895" coordsize="101,97">
              <v:shape style="position:absolute;left:13417;top:3895;width:101;height:97" coordorigin="13417,3895" coordsize="101,97" path="m13453,3895l13434,3905,13421,3922,13417,3945,13421,3964,13434,3979,13453,3989,13480,3992,13499,3982,13512,3965,13517,3943,13517,3940,13512,3922,13500,3907,13480,3897,13453,3895e" filled="t" fillcolor="#F9C090" stroked="f">
                <v:path arrowok="t"/>
                <v:fill/>
              </v:shape>
            </v:group>
            <v:group style="position:absolute;left:13417;top:3895;width:101;height:97" coordorigin="13417,3895" coordsize="101,97">
              <v:shape style="position:absolute;left:13417;top:3895;width:101;height:97" coordorigin="13417,3895" coordsize="101,97" path="m13517,3943l13512,3965,13499,3982,13480,3992,13453,3989,13434,3979,13421,3964,13417,3945,13421,3922,13434,3905,13453,3895,13480,3897,13500,3907,13512,3922,13517,3940,13517,3943xe" filled="f" stroked="t" strokeweight=".75pt" strokecolor="#F9C090">
                <v:path arrowok="t"/>
              </v:shape>
            </v:group>
            <v:group style="position:absolute;left:13865;top:3799;width:101;height:97" coordorigin="13865,3799" coordsize="101,97">
              <v:shape style="position:absolute;left:13865;top:3799;width:101;height:97" coordorigin="13865,3799" coordsize="101,97" path="m13902,3799l13883,3809,13870,3826,13865,3849,13870,3868,13882,3883,13902,3893,13929,3896,13948,3886,13961,3869,13966,3847,13966,3844,13961,3826,13949,3811,13929,3801,13902,3799e" filled="t" fillcolor="#F9C090" stroked="f">
                <v:path arrowok="t"/>
                <v:fill/>
              </v:shape>
            </v:group>
            <v:group style="position:absolute;left:13865;top:3799;width:101;height:97" coordorigin="13865,3799" coordsize="101,97">
              <v:shape style="position:absolute;left:13865;top:3799;width:101;height:97" coordorigin="13865,3799" coordsize="101,97" path="m13966,3847l13961,3869,13948,3886,13929,3896,13902,3893,13882,3883,13870,3868,13865,3849,13870,3826,13883,3809,13902,3799,13929,3801,13949,3811,13961,3826,13966,3844,13966,3847xe" filled="f" stroked="t" strokeweight=".75pt" strokecolor="#F9C090">
                <v:path arrowok="t"/>
              </v:shape>
            </v:group>
            <v:group style="position:absolute;left:14314;top:3748;width:101;height:97" coordorigin="14314,3748" coordsize="101,97">
              <v:shape style="position:absolute;left:14314;top:3748;width:101;height:97" coordorigin="14314,3748" coordsize="101,97" path="m14351,3748l14332,3758,14319,3776,14314,3798,14319,3817,14331,3833,14351,3842,14377,3845,14397,3835,14410,3818,14415,3797,14415,3794,14410,3775,14397,3760,14377,3751,14351,3748e" filled="t" fillcolor="#F9C090" stroked="f">
                <v:path arrowok="t"/>
                <v:fill/>
              </v:shape>
            </v:group>
            <v:group style="position:absolute;left:14314;top:3748;width:101;height:97" coordorigin="14314,3748" coordsize="101,97">
              <v:shape style="position:absolute;left:14314;top:3748;width:101;height:97" coordorigin="14314,3748" coordsize="101,97" path="m14415,3797l14410,3818,14397,3835,14377,3845,14351,3842,14331,3833,14319,3817,14314,3798,14319,3776,14332,3758,14351,3748,14377,3751,14397,3760,14410,3775,14415,3794,14415,3797xe" filled="f" stroked="t" strokeweight=".75pt" strokecolor="#F9C090">
                <v:path arrowok="t"/>
              </v:shape>
            </v:group>
            <v:group style="position:absolute;left:14763;top:3799;width:101;height:97" coordorigin="14763,3799" coordsize="101,97">
              <v:shape style="position:absolute;left:14763;top:3799;width:101;height:97" coordorigin="14763,3799" coordsize="101,97" path="m14799,3799l14781,3809,14768,3826,14763,3849,14768,3868,14780,3883,14800,3893,14826,3896,14846,3886,14859,3869,14864,3847,14864,3844,14859,3826,14846,3811,14826,3801,14799,3799e" filled="t" fillcolor="#F9C090" stroked="f">
                <v:path arrowok="t"/>
                <v:fill/>
              </v:shape>
            </v:group>
            <v:group style="position:absolute;left:14763;top:3799;width:101;height:97" coordorigin="14763,3799" coordsize="101,97">
              <v:shape style="position:absolute;left:14763;top:3799;width:101;height:97" coordorigin="14763,3799" coordsize="101,97" path="m14864,3847l14859,3869,14846,3886,14826,3896,14800,3893,14780,3883,14768,3868,14763,3849,14768,3826,14781,3809,14799,3799,14826,3801,14846,3811,14859,3826,14864,3844,14864,3847xe" filled="f" stroked="t" strokeweight=".75pt" strokecolor="#F9C090">
                <v:path arrowok="t"/>
              </v:shape>
            </v:group>
            <v:group style="position:absolute;left:15212;top:3871;width:101;height:97" coordorigin="15212,3871" coordsize="101,97">
              <v:shape style="position:absolute;left:15212;top:3871;width:101;height:97" coordorigin="15212,3871" coordsize="101,97" path="m15248,3871l15229,3881,15217,3898,15212,3921,15217,3940,15229,3955,15248,3965,15275,3968,15294,3958,15308,3941,15313,3919,15313,3916,15307,3898,15295,3883,15275,3873,15248,3871e" filled="t" fillcolor="#F9C090" stroked="f">
                <v:path arrowok="t"/>
                <v:fill/>
              </v:shape>
            </v:group>
            <v:group style="position:absolute;left:15212;top:3871;width:101;height:97" coordorigin="15212,3871" coordsize="101,97">
              <v:shape style="position:absolute;left:15212;top:3871;width:101;height:97" coordorigin="15212,3871" coordsize="101,97" path="m15313,3919l15308,3941,15294,3958,15275,3968,15248,3965,15229,3955,15217,3940,15212,3921,15217,3898,15229,3881,15248,3871,15275,3873,15295,3883,15307,3898,15313,3916,15313,3919xe" filled="f" stroked="t" strokeweight=".75pt" strokecolor="#F9C090">
                <v:path arrowok="t"/>
              </v:shape>
            </v:group>
            <v:group style="position:absolute;left:15661;top:3772;width:101;height:97" coordorigin="15661,3772" coordsize="101,97">
              <v:shape style="position:absolute;left:15661;top:3772;width:101;height:97" coordorigin="15661,3772" coordsize="101,97" path="m15697,3772l15678,3782,15665,3800,15661,3822,15665,3841,15678,3857,15697,3867,15724,3869,15743,3859,15756,3842,15761,3821,15761,3818,15756,3799,15744,3784,15724,3775,15697,3772e" filled="t" fillcolor="#F9C090" stroked="f">
                <v:path arrowok="t"/>
                <v:fill/>
              </v:shape>
            </v:group>
            <v:group style="position:absolute;left:15661;top:3772;width:101;height:97" coordorigin="15661,3772" coordsize="101,97">
              <v:shape style="position:absolute;left:15661;top:3772;width:101;height:97" coordorigin="15661,3772" coordsize="101,97" path="m15761,3821l15756,3842,15743,3859,15724,3869,15697,3867,15678,3857,15665,3841,15661,3822,15665,3800,15678,3782,15697,3772,15724,3775,15744,3784,15756,3799,15761,3818,15761,3821xe" filled="f" stroked="t" strokeweight=".75pt" strokecolor="#F9C090">
                <v:path arrowok="t"/>
              </v:shape>
            </v:group>
            <v:group style="position:absolute;left:16109;top:3919;width:101;height:97" coordorigin="16109,3919" coordsize="101,97">
              <v:shape style="position:absolute;left:16109;top:3919;width:101;height:97" coordorigin="16109,3919" coordsize="101,97" path="m16146,3919l16127,3929,16114,3946,16109,3969,16114,3988,16126,4003,16146,4013,16173,4016,16192,4006,16205,3989,16210,3967,16210,3964,16205,3946,16193,3931,16173,3921,16146,3919e" filled="t" fillcolor="#F9C090" stroked="f">
                <v:path arrowok="t"/>
                <v:fill/>
              </v:shape>
            </v:group>
            <v:group style="position:absolute;left:16109;top:3919;width:101;height:97" coordorigin="16109,3919" coordsize="101,97">
              <v:shape style="position:absolute;left:16109;top:3919;width:101;height:97" coordorigin="16109,3919" coordsize="101,97" path="m16210,3967l16205,3989,16192,4006,16173,4016,16146,4013,16126,4003,16114,3988,16109,3969,16114,3946,16127,3929,16146,3919,16173,3921,16193,3931,16205,3946,16210,3964,16210,3967xe" filled="f" stroked="t" strokeweight=".75pt" strokecolor="#F9C090">
                <v:path arrowok="t"/>
              </v:shape>
            </v:group>
            <v:group style="position:absolute;left:16558;top:4211;width:101;height:97" coordorigin="16558,4211" coordsize="101,97">
              <v:shape style="position:absolute;left:16558;top:4211;width:101;height:97" coordorigin="16558,4211" coordsize="101,97" path="m16595,4211l16576,4222,16563,4239,16558,4262,16563,4281,16575,4296,16595,4306,16621,4309,16641,4299,16654,4282,16659,4260,16659,4257,16654,4238,16641,4223,16621,4214,16595,4211e" filled="t" fillcolor="#F9C090" stroked="f">
                <v:path arrowok="t"/>
                <v:fill/>
              </v:shape>
            </v:group>
            <v:group style="position:absolute;left:16558;top:4211;width:101;height:97" coordorigin="16558,4211" coordsize="101,97">
              <v:shape style="position:absolute;left:16558;top:4211;width:101;height:97" coordorigin="16558,4211" coordsize="101,97" path="m16659,4260l16654,4282,16641,4299,16621,4309,16595,4306,16575,4296,16563,4281,16558,4262,16563,4239,16576,4222,16595,4211,16621,4214,16641,4223,16654,4238,16659,4257,16659,4260xe" filled="f" stroked="t" strokeweight=".75pt" strokecolor="#F9C090">
                <v:path arrowok="t"/>
              </v:shape>
            </v:group>
            <v:group style="position:absolute;left:17007;top:3945;width:101;height:97" coordorigin="17007,3945" coordsize="101,97">
              <v:shape style="position:absolute;left:17007;top:3945;width:101;height:97" coordorigin="17007,3945" coordsize="101,97" path="m17043,3945l17025,3955,17012,3973,17007,3995,17012,4014,17024,4029,17044,4039,17070,4042,17090,4032,17103,4015,17108,3993,17108,3990,17103,3972,17090,3957,17070,3948,17043,3945e" filled="t" fillcolor="#F9C090" stroked="f">
                <v:path arrowok="t"/>
                <v:fill/>
              </v:shape>
            </v:group>
            <v:group style="position:absolute;left:17007;top:3945;width:101;height:97" coordorigin="17007,3945" coordsize="101,97">
              <v:shape style="position:absolute;left:17007;top:3945;width:101;height:97" coordorigin="17007,3945" coordsize="101,97" path="m17108,3993l17103,4015,17090,4032,17070,4042,17044,4039,17024,4029,17012,4014,17007,3995,17012,3973,17025,3955,17043,3945,17070,3948,17090,3957,17103,3972,17108,3990,17108,3993xe" filled="f" stroked="t" strokeweight=".75pt" strokecolor="#F9C090">
                <v:path arrowok="t"/>
              </v:shape>
            </v:group>
            <v:group style="position:absolute;left:17456;top:3847;width:101;height:97" coordorigin="17456,3847" coordsize="101,97">
              <v:shape style="position:absolute;left:17456;top:3847;width:101;height:97" coordorigin="17456,3847" coordsize="101,97" path="m17492,3847l17473,3857,17461,3874,17456,3897,17461,3916,17473,3931,17492,3941,17519,3944,17538,3934,17552,3917,17557,3895,17557,3892,17551,3874,17539,3859,17519,3849,17492,3847e" filled="t" fillcolor="#F9C090" stroked="f">
                <v:path arrowok="t"/>
                <v:fill/>
              </v:shape>
            </v:group>
            <v:group style="position:absolute;left:17456;top:3847;width:101;height:97" coordorigin="17456,3847" coordsize="101,97">
              <v:shape style="position:absolute;left:17456;top:3847;width:101;height:97" coordorigin="17456,3847" coordsize="101,97" path="m17557,3895l17552,3917,17538,3934,17519,3944,17492,3941,17473,3931,17461,3916,17456,3897,17461,3874,17473,3857,17492,3847,17519,3849,17539,3859,17551,3874,17557,3892,17557,3895xe" filled="f" stroked="t" strokeweight=".75pt" strokecolor="#F9C090">
                <v:path arrowok="t"/>
              </v:shape>
            </v:group>
            <v:group style="position:absolute;left:17907;top:3823;width:101;height:97" coordorigin="17907,3823" coordsize="101,97">
              <v:shape style="position:absolute;left:17907;top:3823;width:101;height:97" coordorigin="17907,3823" coordsize="101,97" path="m17943,3823l17925,3833,17912,3850,17907,3873,17912,3892,17924,3907,17944,3917,17970,3920,17990,3910,18003,3893,18008,3871,18008,3868,18003,3850,17990,3835,17970,3825,17943,3823e" filled="t" fillcolor="#F9C090" stroked="f">
                <v:path arrowok="t"/>
                <v:fill/>
              </v:shape>
            </v:group>
            <v:group style="position:absolute;left:17907;top:3823;width:101;height:97" coordorigin="17907,3823" coordsize="101,97">
              <v:shape style="position:absolute;left:17907;top:3823;width:101;height:97" coordorigin="17907,3823" coordsize="101,97" path="m18008,3871l18003,3893,17990,3910,17970,3920,17944,3917,17924,3907,17912,3892,17907,3873,17912,3850,17925,3833,17943,3823,17970,3825,17990,3835,18003,3850,18008,3868,18008,3871xe" filled="f" stroked="t" strokeweight=".75pt" strokecolor="#F9C090">
                <v:path arrowok="t"/>
              </v:shape>
            </v:group>
            <v:group style="position:absolute;left:18356;top:3530;width:101;height:97" coordorigin="18356,3530" coordsize="101,97">
              <v:shape style="position:absolute;left:18356;top:3530;width:101;height:97" coordorigin="18356,3530" coordsize="101,97" path="m18392,3530l18373,3540,18361,3557,18356,3580,18361,3599,18373,3614,18392,3624,18419,3627,18438,3617,18452,3600,18457,3578,18457,3575,18451,3557,18439,3542,18419,3532,18392,3530e" filled="t" fillcolor="#F9C090" stroked="f">
                <v:path arrowok="t"/>
                <v:fill/>
              </v:shape>
            </v:group>
            <v:group style="position:absolute;left:18356;top:3530;width:101;height:97" coordorigin="18356,3530" coordsize="101,97">
              <v:shape style="position:absolute;left:18356;top:3530;width:101;height:97" coordorigin="18356,3530" coordsize="101,97" path="m18457,3578l18452,3600,18438,3617,18419,3627,18392,3624,18373,3614,18361,3599,18356,3580,18361,3557,18373,3540,18392,3530,18419,3532,18439,3542,18451,3557,18457,3575,18457,3578xe" filled="f" stroked="t" strokeweight=".75pt" strokecolor="#F9C090">
                <v:path arrowok="t"/>
              </v:shape>
            </v:group>
            <v:group style="position:absolute;left:18805;top:3847;width:101;height:97" coordorigin="18805,3847" coordsize="101,97">
              <v:shape style="position:absolute;left:18805;top:3847;width:101;height:97" coordorigin="18805,3847" coordsize="101,97" path="m18841,3847l18822,3857,18809,3874,18805,3897,18809,3916,18822,3931,18841,3941,18868,3944,18887,3934,18900,3917,18905,3895,18905,3892,18900,3874,18888,3859,18868,3849,18841,3847e" filled="t" fillcolor="#F9C090" stroked="f">
                <v:path arrowok="t"/>
                <v:fill/>
              </v:shape>
            </v:group>
            <v:group style="position:absolute;left:18805;top:3847;width:101;height:97" coordorigin="18805,3847" coordsize="101,97">
              <v:shape style="position:absolute;left:18805;top:3847;width:101;height:97" coordorigin="18805,3847" coordsize="101,97" path="m18905,3895l18900,3917,18887,3934,18868,3944,18841,3941,18822,3931,18809,3916,18805,3897,18809,3874,18822,3857,18841,3847,18868,3849,18888,3859,18900,3874,18905,3892,18905,3895xe" filled="f" stroked="t" strokeweight=".75pt" strokecolor="#F9C090">
                <v:path arrowok="t"/>
              </v:shape>
            </v:group>
            <v:group style="position:absolute;left:5383;top:3262;width:13471;height:926" coordorigin="5383,3262" coordsize="13471,926">
              <v:shape style="position:absolute;left:5383;top:3262;width:13471;height:926" coordorigin="5383,3262" coordsize="13471,926" path="m5383,3530l5832,4092,6281,3725,6732,3823,7181,3725,7630,3823,8078,3653,8527,3847,8976,3871,9425,3629,9874,3847,10322,3799,10771,4018,11222,3946,11671,3823,12120,3847,12569,3895,13018,4068,13466,3970,13915,3799,14364,3922,14813,3262,15262,4068,15713,4042,16162,4188,16610,3994,17059,4092,17508,3946,17957,3823,18406,3799,18854,4140e" filled="f" stroked="t" strokeweight="2.16pt" strokecolor="#9BBA58">
                <v:path arrowok="t"/>
              </v:shape>
            </v:group>
            <v:group style="position:absolute;left:5333;top:3482;width:101;height:97" coordorigin="5333,3482" coordsize="101,97">
              <v:shape style="position:absolute;left:5333;top:3482;width:101;height:97" coordorigin="5333,3482" coordsize="101,97" path="m5370,3482l5351,3492,5338,3509,5333,3532,5338,3551,5350,3566,5370,3576,5397,3579,5416,3569,5429,3552,5434,3530,5434,3527,5429,3509,5417,3494,5397,3484,5370,3482e" filled="t" fillcolor="#9BBA58" stroked="f">
                <v:path arrowok="t"/>
                <v:fill/>
              </v:shape>
            </v:group>
            <v:group style="position:absolute;left:5333;top:3482;width:101;height:97" coordorigin="5333,3482" coordsize="101,97">
              <v:shape style="position:absolute;left:5333;top:3482;width:101;height:97" coordorigin="5333,3482" coordsize="101,97" path="m5434,3530l5429,3552,5416,3569,5397,3579,5370,3576,5350,3566,5338,3551,5333,3532,5338,3509,5351,3492,5370,3482,5397,3484,5417,3494,5429,3509,5434,3527,5434,3530xe" filled="f" stroked="t" strokeweight=".75pt" strokecolor="#9BBA58">
                <v:path arrowok="t"/>
              </v:shape>
            </v:group>
            <v:group style="position:absolute;left:5782;top:4041;width:101;height:97" coordorigin="5782,4041" coordsize="101,97">
              <v:shape style="position:absolute;left:5782;top:4041;width:101;height:97" coordorigin="5782,4041" coordsize="101,97" path="m5819,4041l5800,4051,5787,4069,5782,4091,5787,4110,5799,4125,5819,4135,5845,4138,5865,4128,5878,4111,5883,4089,5883,4086,5878,4068,5865,4053,5845,4044,5819,4041e" filled="t" fillcolor="#9BBA58" stroked="f">
                <v:path arrowok="t"/>
                <v:fill/>
              </v:shape>
            </v:group>
            <v:group style="position:absolute;left:5782;top:4041;width:101;height:97" coordorigin="5782,4041" coordsize="101,97">
              <v:shape style="position:absolute;left:5782;top:4041;width:101;height:97" coordorigin="5782,4041" coordsize="101,97" path="m5883,4089l5878,4111,5865,4128,5845,4138,5819,4135,5799,4125,5787,4110,5782,4091,5787,4069,5800,4051,5819,4041,5845,4044,5865,4053,5878,4068,5883,4086,5883,4089xe" filled="f" stroked="t" strokeweight=".75pt" strokecolor="#9BBA58">
                <v:path arrowok="t"/>
              </v:shape>
            </v:group>
            <v:group style="position:absolute;left:6231;top:3676;width:101;height:97" coordorigin="6231,3676" coordsize="101,97">
              <v:shape style="position:absolute;left:6231;top:3676;width:101;height:97" coordorigin="6231,3676" coordsize="101,97" path="m6267,3676l6249,3686,6236,3704,6231,3726,6236,3745,6248,3761,6268,3771,6294,3773,6314,3763,6327,3746,6332,3725,6332,3722,6327,3703,6314,3688,6294,3679,6267,3676e" filled="t" fillcolor="#9BBA58" stroked="f">
                <v:path arrowok="t"/>
                <v:fill/>
              </v:shape>
            </v:group>
            <v:group style="position:absolute;left:6231;top:3676;width:101;height:97" coordorigin="6231,3676" coordsize="101,97">
              <v:shape style="position:absolute;left:6231;top:3676;width:101;height:97" coordorigin="6231,3676" coordsize="101,97" path="m6332,3725l6327,3746,6314,3763,6294,3773,6268,3771,6248,3761,6236,3745,6231,3726,6236,3704,6249,3686,6267,3676,6294,3679,6314,3688,6327,3703,6332,3722,6332,3725xe" filled="f" stroked="t" strokeweight=".75pt" strokecolor="#9BBA58">
                <v:path arrowok="t"/>
              </v:shape>
            </v:group>
            <v:group style="position:absolute;left:6680;top:3772;width:101;height:97" coordorigin="6680,3772" coordsize="101,97">
              <v:shape style="position:absolute;left:6680;top:3772;width:101;height:97" coordorigin="6680,3772" coordsize="101,97" path="m6716,3772l6697,3782,6685,3800,6680,3822,6685,3841,6697,3857,6716,3867,6743,3869,6762,3859,6776,3842,6781,3821,6781,3818,6775,3799,6763,3784,6743,3775,6716,3772e" filled="t" fillcolor="#9BBA58" stroked="f">
                <v:path arrowok="t"/>
                <v:fill/>
              </v:shape>
            </v:group>
            <v:group style="position:absolute;left:6680;top:3772;width:101;height:97" coordorigin="6680,3772" coordsize="101,97">
              <v:shape style="position:absolute;left:6680;top:3772;width:101;height:97" coordorigin="6680,3772" coordsize="101,97" path="m6781,3821l6776,3842,6762,3859,6743,3869,6716,3867,6697,3857,6685,3841,6680,3822,6685,3800,6697,3782,6716,3772,6743,3775,6763,3784,6775,3799,6781,3818,6781,3821xe" filled="f" stroked="t" strokeweight=".75pt" strokecolor="#9BBA58">
                <v:path arrowok="t"/>
              </v:shape>
            </v:group>
            <v:group style="position:absolute;left:7129;top:3676;width:101;height:97" coordorigin="7129,3676" coordsize="101,97">
              <v:shape style="position:absolute;left:7129;top:3676;width:101;height:97" coordorigin="7129,3676" coordsize="101,97" path="m7165,3676l7146,3686,7133,3704,7129,3726,7133,3745,7146,3761,7165,3771,7192,3773,7211,3763,7224,3746,7229,3725,7229,3722,7224,3703,7212,3688,7192,3679,7165,3676e" filled="t" fillcolor="#9BBA58" stroked="f">
                <v:path arrowok="t"/>
                <v:fill/>
              </v:shape>
            </v:group>
            <v:group style="position:absolute;left:7129;top:3676;width:101;height:97" coordorigin="7129,3676" coordsize="101,97">
              <v:shape style="position:absolute;left:7129;top:3676;width:101;height:97" coordorigin="7129,3676" coordsize="101,97" path="m7229,3725l7224,3746,7211,3763,7192,3773,7165,3771,7146,3761,7133,3745,7129,3726,7133,3704,7146,3686,7165,3676,7192,3679,7212,3688,7224,3703,7229,3722,7229,3725xe" filled="f" stroked="t" strokeweight=".75pt" strokecolor="#9BBA58">
                <v:path arrowok="t"/>
              </v:shape>
            </v:group>
            <v:group style="position:absolute;left:7577;top:3772;width:101;height:97" coordorigin="7577,3772" coordsize="101,97">
              <v:shape style="position:absolute;left:7577;top:3772;width:101;height:97" coordorigin="7577,3772" coordsize="101,97" path="m7614,3772l7595,3782,7582,3800,7577,3822,7582,3841,7594,3857,7614,3867,7641,3869,7660,3859,7673,3842,7678,3821,7678,3818,7673,3799,7661,3784,7641,3775,7614,3772e" filled="t" fillcolor="#9BBA58" stroked="f">
                <v:path arrowok="t"/>
                <v:fill/>
              </v:shape>
            </v:group>
            <v:group style="position:absolute;left:7577;top:3772;width:101;height:97" coordorigin="7577,3772" coordsize="101,97">
              <v:shape style="position:absolute;left:7577;top:3772;width:101;height:97" coordorigin="7577,3772" coordsize="101,97" path="m7678,3821l7673,3842,7660,3859,7641,3869,7614,3867,7594,3857,7582,3841,7577,3822,7582,3800,7595,3782,7614,3772,7641,3775,7661,3784,7673,3799,7678,3818,7678,3821xe" filled="f" stroked="t" strokeweight=".75pt" strokecolor="#9BBA58">
                <v:path arrowok="t"/>
              </v:shape>
            </v:group>
            <v:group style="position:absolute;left:8026;top:3602;width:101;height:97" coordorigin="8026,3602" coordsize="101,97">
              <v:shape style="position:absolute;left:8026;top:3602;width:101;height:97" coordorigin="8026,3602" coordsize="101,97" path="m8063,3602l8044,3612,8031,3629,8026,3652,8031,3671,8043,3686,8063,3696,8089,3699,8109,3689,8122,3672,8127,3650,8127,3647,8122,3629,8109,3614,8089,3604,8063,3602e" filled="t" fillcolor="#9BBA58" stroked="f">
                <v:path arrowok="t"/>
                <v:fill/>
              </v:shape>
            </v:group>
            <v:group style="position:absolute;left:8026;top:3602;width:101;height:97" coordorigin="8026,3602" coordsize="101,97">
              <v:shape style="position:absolute;left:8026;top:3602;width:101;height:97" coordorigin="8026,3602" coordsize="101,97" path="m8127,3650l8122,3672,8109,3689,8089,3699,8063,3696,8043,3686,8031,3671,8026,3652,8031,3629,8044,3612,8063,3602,8089,3604,8109,3614,8122,3629,8127,3647,8127,3650xe" filled="f" stroked="t" strokeweight=".75pt" strokecolor="#9BBA58">
                <v:path arrowok="t"/>
              </v:shape>
            </v:group>
            <v:group style="position:absolute;left:8475;top:3799;width:101;height:97" coordorigin="8475,3799" coordsize="101,97">
              <v:shape style="position:absolute;left:8475;top:3799;width:101;height:97" coordorigin="8475,3799" coordsize="101,97" path="m8511,3799l8493,3809,8480,3826,8475,3849,8480,3868,8492,3883,8512,3893,8538,3896,8558,3886,8571,3869,8576,3847,8576,3844,8571,3826,8558,3811,8538,3801,8511,3799e" filled="t" fillcolor="#9BBA58" stroked="f">
                <v:path arrowok="t"/>
                <v:fill/>
              </v:shape>
            </v:group>
            <v:group style="position:absolute;left:8475;top:3799;width:101;height:97" coordorigin="8475,3799" coordsize="101,97">
              <v:shape style="position:absolute;left:8475;top:3799;width:101;height:97" coordorigin="8475,3799" coordsize="101,97" path="m8576,3847l8571,3869,8558,3886,8538,3896,8512,3893,8492,3883,8480,3868,8475,3849,8480,3826,8493,3809,8511,3799,8538,3801,8558,3811,8571,3826,8576,3844,8576,3847xe" filled="f" stroked="t" strokeweight=".75pt" strokecolor="#9BBA58">
                <v:path arrowok="t"/>
              </v:shape>
            </v:group>
            <v:group style="position:absolute;left:8926;top:3823;width:101;height:97" coordorigin="8926,3823" coordsize="101,97">
              <v:shape style="position:absolute;left:8926;top:3823;width:101;height:97" coordorigin="8926,3823" coordsize="101,97" path="m8963,3823l8944,3833,8931,3850,8926,3873,8931,3892,8943,3907,8963,3917,8989,3920,9009,3910,9022,3893,9027,3871,9027,3868,9022,3850,9009,3835,8989,3825,8963,3823e" filled="t" fillcolor="#9BBA58" stroked="f">
                <v:path arrowok="t"/>
                <v:fill/>
              </v:shape>
            </v:group>
            <v:group style="position:absolute;left:8926;top:3823;width:101;height:97" coordorigin="8926,3823" coordsize="101,97">
              <v:shape style="position:absolute;left:8926;top:3823;width:101;height:97" coordorigin="8926,3823" coordsize="101,97" path="m9027,3871l9022,3893,9009,3910,8989,3920,8963,3917,8943,3907,8931,3892,8926,3873,8931,3850,8944,3833,8963,3823,8989,3825,9009,3835,9022,3850,9027,3868,9027,3871xe" filled="f" stroked="t" strokeweight=".75pt" strokecolor="#9BBA58">
                <v:path arrowok="t"/>
              </v:shape>
            </v:group>
            <v:group style="position:absolute;left:9375;top:3578;width:101;height:97" coordorigin="9375,3578" coordsize="101,97">
              <v:shape style="position:absolute;left:9375;top:3578;width:101;height:97" coordorigin="9375,3578" coordsize="101,97" path="m9411,3578l9393,3588,9380,3605,9375,3628,9380,3647,9392,3662,9412,3672,9438,3675,9458,3665,9471,3648,9476,3626,9476,3623,9471,3605,9458,3590,9438,3580,9411,3578e" filled="t" fillcolor="#9BBA58" stroked="f">
                <v:path arrowok="t"/>
                <v:fill/>
              </v:shape>
            </v:group>
            <v:group style="position:absolute;left:9375;top:3578;width:101;height:97" coordorigin="9375,3578" coordsize="101,97">
              <v:shape style="position:absolute;left:9375;top:3578;width:101;height:97" coordorigin="9375,3578" coordsize="101,97" path="m9476,3626l9471,3648,9458,3665,9438,3675,9412,3672,9392,3662,9380,3647,9375,3628,9380,3605,9393,3588,9411,3578,9438,3580,9458,3590,9471,3605,9476,3623,9476,3626xe" filled="f" stroked="t" strokeweight=".75pt" strokecolor="#9BBA58">
                <v:path arrowok="t"/>
              </v:shape>
            </v:group>
            <v:group style="position:absolute;left:9824;top:3799;width:101;height:97" coordorigin="9824,3799" coordsize="101,97">
              <v:shape style="position:absolute;left:9824;top:3799;width:101;height:97" coordorigin="9824,3799" coordsize="101,97" path="m9860,3799l9841,3809,9829,3826,9824,3849,9829,3868,9841,3883,9860,3893,9887,3896,9906,3886,9920,3869,9925,3847,9925,3844,9919,3826,9907,3811,9887,3801,9860,3799e" filled="t" fillcolor="#9BBA58" stroked="f">
                <v:path arrowok="t"/>
                <v:fill/>
              </v:shape>
            </v:group>
            <v:group style="position:absolute;left:9824;top:3799;width:101;height:97" coordorigin="9824,3799" coordsize="101,97">
              <v:shape style="position:absolute;left:9824;top:3799;width:101;height:97" coordorigin="9824,3799" coordsize="101,97" path="m9925,3847l9920,3869,9906,3886,9887,3896,9860,3893,9841,3883,9829,3868,9824,3849,9829,3826,9841,3809,9860,3799,9887,3801,9907,3811,9919,3826,9925,3844,9925,3847xe" filled="f" stroked="t" strokeweight=".75pt" strokecolor="#9BBA58">
                <v:path arrowok="t"/>
              </v:shape>
            </v:group>
            <v:group style="position:absolute;left:10273;top:3748;width:101;height:97" coordorigin="10273,3748" coordsize="101,97">
              <v:shape style="position:absolute;left:10273;top:3748;width:101;height:97" coordorigin="10273,3748" coordsize="101,97" path="m10309,3748l10290,3758,10277,3776,10273,3798,10277,3817,10290,3833,10309,3842,10336,3845,10355,3835,10368,3818,10373,3797,10373,3794,10368,3775,10356,3760,10336,3751,10309,3748e" filled="t" fillcolor="#9BBA58" stroked="f">
                <v:path arrowok="t"/>
                <v:fill/>
              </v:shape>
            </v:group>
            <v:group style="position:absolute;left:10273;top:3748;width:101;height:97" coordorigin="10273,3748" coordsize="101,97">
              <v:shape style="position:absolute;left:10273;top:3748;width:101;height:97" coordorigin="10273,3748" coordsize="101,97" path="m10373,3797l10368,3818,10355,3835,10336,3845,10309,3842,10290,3833,10277,3817,10273,3798,10277,3776,10290,3758,10309,3748,10336,3751,10356,3760,10368,3775,10373,3794,10373,3797xe" filled="f" stroked="t" strokeweight=".75pt" strokecolor="#9BBA58">
                <v:path arrowok="t"/>
              </v:shape>
            </v:group>
            <v:group style="position:absolute;left:10721;top:3969;width:101;height:97" coordorigin="10721,3969" coordsize="101,97">
              <v:shape style="position:absolute;left:10721;top:3969;width:101;height:97" coordorigin="10721,3969" coordsize="101,97" path="m10758,3969l10739,3979,10726,3997,10721,4019,10726,4038,10738,4053,10758,4063,10785,4066,10804,4056,10817,4039,10822,4017,10822,4014,10817,3996,10805,3981,10785,3972,10758,3969e" filled="t" fillcolor="#9BBA58" stroked="f">
                <v:path arrowok="t"/>
                <v:fill/>
              </v:shape>
            </v:group>
            <v:group style="position:absolute;left:10721;top:3969;width:101;height:97" coordorigin="10721,3969" coordsize="101,97">
              <v:shape style="position:absolute;left:10721;top:3969;width:101;height:97" coordorigin="10721,3969" coordsize="101,97" path="m10822,4017l10817,4039,10804,4056,10785,4066,10758,4063,10738,4053,10726,4038,10721,4019,10726,3997,10739,3979,10758,3969,10785,3972,10805,3981,10817,3996,10822,4014,10822,4017xe" filled="f" stroked="t" strokeweight=".75pt" strokecolor="#9BBA58">
                <v:path arrowok="t"/>
              </v:shape>
            </v:group>
            <v:group style="position:absolute;left:11170;top:3895;width:101;height:97" coordorigin="11170,3895" coordsize="101,97">
              <v:shape style="position:absolute;left:11170;top:3895;width:101;height:97" coordorigin="11170,3895" coordsize="101,97" path="m11207,3895l11188,3905,11175,3922,11170,3945,11175,3964,11187,3979,11207,3989,11233,3992,11253,3982,11266,3965,11271,3943,11271,3940,11266,3922,11253,3907,11233,3897,11207,3895e" filled="t" fillcolor="#9BBA58" stroked="f">
                <v:path arrowok="t"/>
                <v:fill/>
              </v:shape>
            </v:group>
            <v:group style="position:absolute;left:11170;top:3895;width:101;height:97" coordorigin="11170,3895" coordsize="101,97">
              <v:shape style="position:absolute;left:11170;top:3895;width:101;height:97" coordorigin="11170,3895" coordsize="101,97" path="m11271,3943l11266,3965,11253,3982,11233,3992,11207,3989,11187,3979,11175,3964,11170,3945,11175,3922,11188,3905,11207,3895,11233,3897,11253,3907,11266,3922,11271,3940,11271,3943xe" filled="f" stroked="t" strokeweight=".75pt" strokecolor="#9BBA58">
                <v:path arrowok="t"/>
              </v:shape>
            </v:group>
            <v:group style="position:absolute;left:11619;top:3772;width:101;height:97" coordorigin="11619,3772" coordsize="101,97">
              <v:shape style="position:absolute;left:11619;top:3772;width:101;height:97" coordorigin="11619,3772" coordsize="101,97" path="m11655,3772l11637,3782,11624,3800,11619,3822,11624,3841,11636,3857,11656,3867,11682,3869,11702,3859,11715,3842,11720,3821,11720,3818,11715,3799,11702,3784,11682,3775,11655,3772e" filled="t" fillcolor="#9BBA58" stroked="f">
                <v:path arrowok="t"/>
                <v:fill/>
              </v:shape>
            </v:group>
            <v:group style="position:absolute;left:11619;top:3772;width:101;height:97" coordorigin="11619,3772" coordsize="101,97">
              <v:shape style="position:absolute;left:11619;top:3772;width:101;height:97" coordorigin="11619,3772" coordsize="101,97" path="m11720,3821l11715,3842,11702,3859,11682,3869,11656,3867,11636,3857,11624,3841,11619,3822,11624,3800,11637,3782,11655,3772,11682,3775,11702,3784,11715,3799,11720,3818,11720,3821xe" filled="f" stroked="t" strokeweight=".75pt" strokecolor="#9BBA58">
                <v:path arrowok="t"/>
              </v:shape>
            </v:group>
            <v:group style="position:absolute;left:12068;top:3799;width:101;height:97" coordorigin="12068,3799" coordsize="101,97">
              <v:shape style="position:absolute;left:12068;top:3799;width:101;height:97" coordorigin="12068,3799" coordsize="101,97" path="m12104,3799l12085,3809,12073,3826,12068,3849,12073,3868,12085,3883,12104,3893,12131,3896,12150,3886,12164,3869,12169,3847,12169,3844,12163,3826,12151,3811,12131,3801,12104,3799e" filled="t" fillcolor="#9BBA58" stroked="f">
                <v:path arrowok="t"/>
                <v:fill/>
              </v:shape>
            </v:group>
            <v:group style="position:absolute;left:12068;top:3799;width:101;height:97" coordorigin="12068,3799" coordsize="101,97">
              <v:shape style="position:absolute;left:12068;top:3799;width:101;height:97" coordorigin="12068,3799" coordsize="101,97" path="m12169,3847l12164,3869,12150,3886,12131,3896,12104,3893,12085,3883,12073,3868,12068,3849,12073,3826,12085,3809,12104,3799,12131,3801,12151,3811,12163,3826,12169,3844,12169,3847xe" filled="f" stroked="t" strokeweight=".75pt" strokecolor="#9BBA58">
                <v:path arrowok="t"/>
              </v:shape>
            </v:group>
            <v:group style="position:absolute;left:12517;top:3847;width:101;height:97" coordorigin="12517,3847" coordsize="101,97">
              <v:shape style="position:absolute;left:12517;top:3847;width:101;height:97" coordorigin="12517,3847" coordsize="101,97" path="m12553,3847l12534,3857,12521,3874,12517,3897,12521,3916,12534,3931,12553,3941,12580,3944,12599,3934,12612,3917,12617,3895,12617,3892,12612,3874,12600,3859,12580,3849,12553,3847e" filled="t" fillcolor="#9BBA58" stroked="f">
                <v:path arrowok="t"/>
                <v:fill/>
              </v:shape>
            </v:group>
            <v:group style="position:absolute;left:12517;top:3847;width:101;height:97" coordorigin="12517,3847" coordsize="101,97">
              <v:shape style="position:absolute;left:12517;top:3847;width:101;height:97" coordorigin="12517,3847" coordsize="101,97" path="m12617,3895l12612,3917,12599,3934,12580,3944,12553,3941,12534,3931,12521,3916,12517,3897,12521,3874,12534,3857,12553,3847,12580,3849,12600,3859,12612,3874,12617,3892,12617,3895xe" filled="f" stroked="t" strokeweight=".75pt" strokecolor="#9BBA58">
                <v:path arrowok="t"/>
              </v:shape>
            </v:group>
            <v:group style="position:absolute;left:12965;top:4017;width:101;height:97" coordorigin="12965,4017" coordsize="101,97">
              <v:shape style="position:absolute;left:12965;top:4017;width:101;height:97" coordorigin="12965,4017" coordsize="101,97" path="m13002,4017l12983,4027,12970,4045,12965,4067,12970,4086,12982,4101,13002,4111,13029,4114,13048,4104,13061,4087,13066,4065,13066,4062,13061,4044,13049,4029,13029,4020,13002,4017e" filled="t" fillcolor="#9BBA58" stroked="f">
                <v:path arrowok="t"/>
                <v:fill/>
              </v:shape>
            </v:group>
            <v:group style="position:absolute;left:12965;top:4017;width:101;height:97" coordorigin="12965,4017" coordsize="101,97">
              <v:shape style="position:absolute;left:12965;top:4017;width:101;height:97" coordorigin="12965,4017" coordsize="101,97" path="m13066,4065l13061,4087,13048,4104,13029,4114,13002,4111,12982,4101,12970,4086,12965,4067,12970,4045,12983,4027,13002,4017,13029,4020,13049,4029,13061,4044,13066,4062,13066,4065xe" filled="f" stroked="t" strokeweight=".75pt" strokecolor="#9BBA58">
                <v:path arrowok="t"/>
              </v:shape>
            </v:group>
            <v:group style="position:absolute;left:13417;top:3919;width:101;height:97" coordorigin="13417,3919" coordsize="101,97">
              <v:shape style="position:absolute;left:13417;top:3919;width:101;height:97" coordorigin="13417,3919" coordsize="101,97" path="m13453,3919l13434,3929,13421,3946,13417,3969,13421,3988,13434,4003,13453,4013,13480,4016,13499,4006,13512,3989,13517,3967,13517,3964,13512,3946,13500,3931,13480,3921,13453,3919e" filled="t" fillcolor="#9BBA58" stroked="f">
                <v:path arrowok="t"/>
                <v:fill/>
              </v:shape>
            </v:group>
            <v:group style="position:absolute;left:13417;top:3919;width:101;height:97" coordorigin="13417,3919" coordsize="101,97">
              <v:shape style="position:absolute;left:13417;top:3919;width:101;height:97" coordorigin="13417,3919" coordsize="101,97" path="m13517,3967l13512,3989,13499,4006,13480,4016,13453,4013,13434,4003,13421,3988,13417,3969,13421,3946,13434,3929,13453,3919,13480,3921,13500,3931,13512,3946,13517,3964,13517,3967xe" filled="f" stroked="t" strokeweight=".75pt" strokecolor="#9BBA58">
                <v:path arrowok="t"/>
              </v:shape>
            </v:group>
            <v:group style="position:absolute;left:13865;top:3748;width:101;height:97" coordorigin="13865,3748" coordsize="101,97">
              <v:shape style="position:absolute;left:13865;top:3748;width:101;height:97" coordorigin="13865,3748" coordsize="101,97" path="m13902,3748l13883,3758,13870,3776,13865,3798,13870,3817,13882,3833,13902,3842,13929,3845,13948,3835,13961,3818,13966,3797,13966,3794,13961,3775,13949,3760,13929,3751,13902,3748e" filled="t" fillcolor="#9BBA58" stroked="f">
                <v:path arrowok="t"/>
                <v:fill/>
              </v:shape>
            </v:group>
            <v:group style="position:absolute;left:13865;top:3748;width:101;height:97" coordorigin="13865,3748" coordsize="101,97">
              <v:shape style="position:absolute;left:13865;top:3748;width:101;height:97" coordorigin="13865,3748" coordsize="101,97" path="m13966,3797l13961,3818,13948,3835,13929,3845,13902,3842,13882,3833,13870,3817,13865,3798,13870,3776,13883,3758,13902,3748,13929,3751,13949,3760,13961,3775,13966,3794,13966,3797xe" filled="f" stroked="t" strokeweight=".75pt" strokecolor="#9BBA58">
                <v:path arrowok="t"/>
              </v:shape>
            </v:group>
            <v:group style="position:absolute;left:14314;top:3871;width:101;height:97" coordorigin="14314,3871" coordsize="101,97">
              <v:shape style="position:absolute;left:14314;top:3871;width:101;height:97" coordorigin="14314,3871" coordsize="101,97" path="m14351,3871l14332,3881,14319,3898,14314,3921,14319,3940,14331,3955,14351,3965,14377,3968,14397,3958,14410,3941,14415,3919,14415,3916,14410,3898,14397,3883,14377,3873,14351,3871e" filled="t" fillcolor="#9BBA58" stroked="f">
                <v:path arrowok="t"/>
                <v:fill/>
              </v:shape>
            </v:group>
            <v:group style="position:absolute;left:14314;top:3871;width:101;height:97" coordorigin="14314,3871" coordsize="101,97">
              <v:shape style="position:absolute;left:14314;top:3871;width:101;height:97" coordorigin="14314,3871" coordsize="101,97" path="m14415,3919l14410,3941,14397,3958,14377,3968,14351,3965,14331,3955,14319,3940,14314,3921,14319,3898,14332,3881,14351,3871,14377,3873,14397,3883,14410,3898,14415,3916,14415,3919xe" filled="f" stroked="t" strokeweight=".75pt" strokecolor="#9BBA58">
                <v:path arrowok="t"/>
              </v:shape>
            </v:group>
            <v:group style="position:absolute;left:14763;top:3213;width:101;height:97" coordorigin="14763,3213" coordsize="101,97">
              <v:shape style="position:absolute;left:14763;top:3213;width:101;height:97" coordorigin="14763,3213" coordsize="101,97" path="m14799,3213l14781,3223,14768,3241,14763,3263,14768,3282,14780,3297,14800,3307,14826,3310,14846,3300,14859,3283,14864,3261,14864,3258,14859,3240,14846,3225,14826,3216,14799,3213e" filled="t" fillcolor="#9BBA58" stroked="f">
                <v:path arrowok="t"/>
                <v:fill/>
              </v:shape>
            </v:group>
            <v:group style="position:absolute;left:14763;top:3213;width:101;height:97" coordorigin="14763,3213" coordsize="101,97">
              <v:shape style="position:absolute;left:14763;top:3213;width:101;height:97" coordorigin="14763,3213" coordsize="101,97" path="m14864,3261l14859,3283,14846,3300,14826,3310,14800,3307,14780,3297,14768,3282,14763,3263,14768,3241,14781,3223,14799,3213,14826,3216,14846,3225,14859,3240,14864,3258,14864,3261xe" filled="f" stroked="t" strokeweight=".75pt" strokecolor="#9BBA58">
                <v:path arrowok="t"/>
              </v:shape>
            </v:group>
            <v:group style="position:absolute;left:15212;top:4017;width:101;height:97" coordorigin="15212,4017" coordsize="101,97">
              <v:shape style="position:absolute;left:15212;top:4017;width:101;height:97" coordorigin="15212,4017" coordsize="101,97" path="m15248,4017l15229,4027,15217,4045,15212,4067,15217,4086,15229,4101,15248,4111,15275,4114,15294,4104,15308,4087,15313,4065,15313,4062,15307,4044,15295,4029,15275,4020,15248,4017e" filled="t" fillcolor="#9BBA58" stroked="f">
                <v:path arrowok="t"/>
                <v:fill/>
              </v:shape>
            </v:group>
            <v:group style="position:absolute;left:15212;top:4017;width:101;height:97" coordorigin="15212,4017" coordsize="101,97">
              <v:shape style="position:absolute;left:15212;top:4017;width:101;height:97" coordorigin="15212,4017" coordsize="101,97" path="m15313,4065l15308,4087,15294,4104,15275,4114,15248,4111,15229,4101,15217,4086,15212,4067,15217,4045,15229,4027,15248,4017,15275,4020,15295,4029,15307,4044,15313,4062,15313,4065xe" filled="f" stroked="t" strokeweight=".75pt" strokecolor="#9BBA58">
                <v:path arrowok="t"/>
              </v:shape>
            </v:group>
            <v:group style="position:absolute;left:15661;top:3993;width:101;height:97" coordorigin="15661,3993" coordsize="101,97">
              <v:shape style="position:absolute;left:15661;top:3993;width:101;height:97" coordorigin="15661,3993" coordsize="101,97" path="m15697,3993l15678,4003,15665,4021,15661,4043,15665,4062,15678,4077,15697,4087,15724,4090,15743,4080,15756,4063,15761,4041,15761,4038,15756,4020,15744,4005,15724,3996,15697,3993e" filled="t" fillcolor="#9BBA58" stroked="f">
                <v:path arrowok="t"/>
                <v:fill/>
              </v:shape>
            </v:group>
            <v:group style="position:absolute;left:15661;top:3993;width:101;height:97" coordorigin="15661,3993" coordsize="101,97">
              <v:shape style="position:absolute;left:15661;top:3993;width:101;height:97" coordorigin="15661,3993" coordsize="101,97" path="m15761,4041l15756,4063,15743,4080,15724,4090,15697,4087,15678,4077,15665,4062,15661,4043,15665,4021,15678,4003,15697,3993,15724,3996,15744,4005,15756,4020,15761,4038,15761,4041xe" filled="f" stroked="t" strokeweight=".75pt" strokecolor="#9BBA58">
                <v:path arrowok="t"/>
              </v:shape>
            </v:group>
            <v:group style="position:absolute;left:16109;top:4139;width:101;height:97" coordorigin="16109,4139" coordsize="101,97">
              <v:shape style="position:absolute;left:16109;top:4139;width:101;height:97" coordorigin="16109,4139" coordsize="101,97" path="m16146,4139l16127,4150,16114,4167,16109,4190,16114,4209,16126,4224,16146,4234,16173,4237,16192,4227,16205,4210,16210,4188,16210,4185,16205,4166,16193,4151,16173,4142,16146,4139e" filled="t" fillcolor="#9BBA58" stroked="f">
                <v:path arrowok="t"/>
                <v:fill/>
              </v:shape>
            </v:group>
            <v:group style="position:absolute;left:16109;top:4139;width:101;height:97" coordorigin="16109,4139" coordsize="101,97">
              <v:shape style="position:absolute;left:16109;top:4139;width:101;height:97" coordorigin="16109,4139" coordsize="101,97" path="m16210,4188l16205,4210,16192,4227,16173,4237,16146,4234,16126,4224,16114,4209,16109,4190,16114,4167,16127,4150,16146,4139,16173,4142,16193,4151,16205,4166,16210,4185,16210,4188xe" filled="f" stroked="t" strokeweight=".75pt" strokecolor="#9BBA58">
                <v:path arrowok="t"/>
              </v:shape>
            </v:group>
            <v:group style="position:absolute;left:16558;top:3945;width:101;height:97" coordorigin="16558,3945" coordsize="101,97">
              <v:shape style="position:absolute;left:16558;top:3945;width:101;height:97" coordorigin="16558,3945" coordsize="101,97" path="m16595,3945l16576,3955,16563,3973,16558,3995,16563,4014,16575,4029,16595,4039,16621,4042,16641,4032,16654,4015,16659,3993,16659,3990,16654,3972,16641,3957,16621,3948,16595,3945e" filled="t" fillcolor="#9BBA58" stroked="f">
                <v:path arrowok="t"/>
                <v:fill/>
              </v:shape>
            </v:group>
            <v:group style="position:absolute;left:16558;top:3945;width:101;height:97" coordorigin="16558,3945" coordsize="101,97">
              <v:shape style="position:absolute;left:16558;top:3945;width:101;height:97" coordorigin="16558,3945" coordsize="101,97" path="m16659,3993l16654,4015,16641,4032,16621,4042,16595,4039,16575,4029,16563,4014,16558,3995,16563,3973,16576,3955,16595,3945,16621,3948,16641,3957,16654,3972,16659,3990,16659,3993xe" filled="f" stroked="t" strokeweight=".75pt" strokecolor="#9BBA58">
                <v:path arrowok="t"/>
              </v:shape>
            </v:group>
            <v:group style="position:absolute;left:17007;top:4041;width:101;height:97" coordorigin="17007,4041" coordsize="101,97">
              <v:shape style="position:absolute;left:17007;top:4041;width:101;height:97" coordorigin="17007,4041" coordsize="101,97" path="m17043,4041l17025,4051,17012,4069,17007,4091,17012,4110,17024,4125,17044,4135,17070,4138,17090,4128,17103,4111,17108,4089,17108,4086,17103,4068,17090,4053,17070,4044,17043,4041e" filled="t" fillcolor="#9BBA58" stroked="f">
                <v:path arrowok="t"/>
                <v:fill/>
              </v:shape>
            </v:group>
            <v:group style="position:absolute;left:17007;top:4041;width:101;height:97" coordorigin="17007,4041" coordsize="101,97">
              <v:shape style="position:absolute;left:17007;top:4041;width:101;height:97" coordorigin="17007,4041" coordsize="101,97" path="m17108,4089l17103,4111,17090,4128,17070,4138,17044,4135,17024,4125,17012,4110,17007,4091,17012,4069,17025,4051,17043,4041,17070,4044,17090,4053,17103,4068,17108,4086,17108,4089xe" filled="f" stroked="t" strokeweight=".75pt" strokecolor="#9BBA58">
                <v:path arrowok="t"/>
              </v:shape>
            </v:group>
            <v:group style="position:absolute;left:17456;top:3895;width:101;height:97" coordorigin="17456,3895" coordsize="101,97">
              <v:shape style="position:absolute;left:17456;top:3895;width:101;height:97" coordorigin="17456,3895" coordsize="101,97" path="m17492,3895l17473,3905,17461,3922,17456,3945,17461,3964,17473,3979,17492,3989,17519,3992,17538,3982,17552,3965,17557,3943,17557,3940,17551,3922,17539,3907,17519,3897,17492,3895e" filled="t" fillcolor="#9BBA58" stroked="f">
                <v:path arrowok="t"/>
                <v:fill/>
              </v:shape>
            </v:group>
            <v:group style="position:absolute;left:17456;top:3895;width:101;height:97" coordorigin="17456,3895" coordsize="101,97">
              <v:shape style="position:absolute;left:17456;top:3895;width:101;height:97" coordorigin="17456,3895" coordsize="101,97" path="m17557,3943l17552,3965,17538,3982,17519,3992,17492,3989,17473,3979,17461,3964,17456,3945,17461,3922,17473,3905,17492,3895,17519,3897,17539,3907,17551,3922,17557,3940,17557,3943xe" filled="f" stroked="t" strokeweight=".75pt" strokecolor="#9BBA58">
                <v:path arrowok="t"/>
              </v:shape>
            </v:group>
            <v:group style="position:absolute;left:17907;top:3772;width:101;height:97" coordorigin="17907,3772" coordsize="101,97">
              <v:shape style="position:absolute;left:17907;top:3772;width:101;height:97" coordorigin="17907,3772" coordsize="101,97" path="m17943,3772l17925,3782,17912,3800,17907,3822,17912,3841,17924,3857,17944,3867,17970,3869,17990,3859,18003,3842,18008,3821,18008,3818,18003,3799,17990,3784,17970,3775,17943,3772e" filled="t" fillcolor="#9BBA58" stroked="f">
                <v:path arrowok="t"/>
                <v:fill/>
              </v:shape>
            </v:group>
            <v:group style="position:absolute;left:17907;top:3772;width:101;height:97" coordorigin="17907,3772" coordsize="101,97">
              <v:shape style="position:absolute;left:17907;top:3772;width:101;height:97" coordorigin="17907,3772" coordsize="101,97" path="m18008,3821l18003,3842,17990,3859,17970,3869,17944,3867,17924,3857,17912,3841,17907,3822,17912,3800,17925,3782,17943,3772,17970,3775,17990,3784,18003,3799,18008,3818,18008,3821xe" filled="f" stroked="t" strokeweight=".75pt" strokecolor="#9BBA58">
                <v:path arrowok="t"/>
              </v:shape>
            </v:group>
            <v:group style="position:absolute;left:18356;top:3748;width:101;height:97" coordorigin="18356,3748" coordsize="101,97">
              <v:shape style="position:absolute;left:18356;top:3748;width:101;height:97" coordorigin="18356,3748" coordsize="101,97" path="m18392,3748l18373,3758,18361,3776,18356,3798,18361,3817,18373,3833,18392,3842,18419,3845,18438,3835,18452,3818,18457,3797,18457,3794,18451,3775,18439,3760,18419,3751,18392,3748e" filled="t" fillcolor="#9BBA58" stroked="f">
                <v:path arrowok="t"/>
                <v:fill/>
              </v:shape>
            </v:group>
            <v:group style="position:absolute;left:18356;top:3748;width:101;height:97" coordorigin="18356,3748" coordsize="101,97">
              <v:shape style="position:absolute;left:18356;top:3748;width:101;height:97" coordorigin="18356,3748" coordsize="101,97" path="m18457,3797l18452,3818,18438,3835,18419,3845,18392,3842,18373,3833,18361,3817,18356,3798,18361,3776,18373,3758,18392,3748,18419,3751,18439,3760,18451,3775,18457,3794,18457,3797xe" filled="f" stroked="t" strokeweight=".75pt" strokecolor="#9BBA58">
                <v:path arrowok="t"/>
              </v:shape>
            </v:group>
            <v:group style="position:absolute;left:18805;top:4091;width:101;height:97" coordorigin="18805,4091" coordsize="101,97">
              <v:shape style="position:absolute;left:18805;top:4091;width:101;height:97" coordorigin="18805,4091" coordsize="101,97" path="m18841,4091l18822,4102,18809,4119,18805,4142,18809,4161,18822,4176,18841,4186,18868,4189,18887,4179,18900,4162,18905,4140,18905,4137,18900,4118,18888,4103,18868,4094,18841,4091e" filled="t" fillcolor="#9BBA58" stroked="f">
                <v:path arrowok="t"/>
                <v:fill/>
              </v:shape>
            </v:group>
            <v:group style="position:absolute;left:18805;top:4091;width:101;height:97" coordorigin="18805,4091" coordsize="101,97">
              <v:shape style="position:absolute;left:18805;top:4091;width:101;height:97" coordorigin="18805,4091" coordsize="101,97" path="m18905,4140l18900,4162,18887,4179,18868,4189,18841,4186,18822,4176,18809,4161,18805,4142,18809,4119,18822,4102,18841,4091,18868,4094,18888,4103,18900,4118,18905,4137,18905,4140xe" filled="f" stroked="t" strokeweight=".75pt" strokecolor="#9BBA58">
                <v:path arrowok="t"/>
              </v:shape>
            </v:group>
            <v:group style="position:absolute;left:5160;top:2798;width:13920;height:2" coordorigin="5160,2798" coordsize="13920,2">
              <v:shape style="position:absolute;left:5160;top:2798;width:13920;height:2" coordorigin="5160,2798" coordsize="13920,0" path="m5160,2798l19080,2798e" filled="f" stroked="t" strokeweight=".72pt" strokecolor="#D9D9D9">
                <v:path arrowok="t"/>
              </v:shape>
            </v:group>
            <v:group style="position:absolute;left:5383;top:2652;width:13471;height:1366" coordorigin="5383,2652" coordsize="13471,1366">
              <v:shape style="position:absolute;left:5383;top:2652;width:13471;height:1366" coordorigin="5383,2652" coordsize="13471,1366" path="m5383,3190l5832,3091,6281,2774,6732,2873,7181,2995,7630,2652,8078,3139,8527,3360,8976,3530,9425,3360,9874,3336,10322,3458,10771,3336,11222,3262,11671,3432,12120,3847,12569,3629,13018,3530,13466,3115,13915,3605,14364,3677,14813,3238,15262,3360,15713,3336,16162,3432,16610,3384,17059,3115,17508,3286,17957,3578,18406,3408,18854,4018e" filled="f" stroked="t" strokeweight="2.16pt" strokecolor="#7C5F9F">
                <v:path arrowok="t"/>
              </v:shape>
            </v:group>
            <v:group style="position:absolute;left:5314;top:3117;width:139;height:139" coordorigin="5314,3117" coordsize="139,139">
              <v:shape style="position:absolute;left:5314;top:3117;width:139;height:139" coordorigin="5314,3117" coordsize="139,139" path="m5383,3187l5314,3256,5453,3256,5383,3187e" filled="t" fillcolor="#8063A1" stroked="f">
                <v:path arrowok="t"/>
                <v:fill/>
              </v:shape>
              <v:shape style="position:absolute;left:5314;top:3117;width:139;height:139" coordorigin="5314,3117" coordsize="139,139" path="m5453,3117l5314,3117,5383,3187,5453,3117e" filled="t" fillcolor="#8063A1" stroked="f">
                <v:path arrowok="t"/>
                <v:fill/>
              </v:shape>
            </v:group>
            <v:group style="position:absolute;left:5314;top:3117;width:139;height:139" coordorigin="5314,3117" coordsize="139,139">
              <v:shape style="position:absolute;left:5314;top:3117;width:139;height:139" coordorigin="5314,3117" coordsize="139,139" path="m5453,3256l5314,3117e" filled="f" stroked="t" strokeweight=".75pt" strokecolor="#7C5F9F">
                <v:path arrowok="t"/>
              </v:shape>
            </v:group>
            <v:group style="position:absolute;left:5314;top:3117;width:139;height:139" coordorigin="5314,3117" coordsize="139,139">
              <v:shape style="position:absolute;left:5314;top:3117;width:139;height:139" coordorigin="5314,3117" coordsize="139,139" path="m5314,3256l5453,3117e" filled="f" stroked="t" strokeweight=".75pt" strokecolor="#7C5F9F">
                <v:path arrowok="t"/>
              </v:shape>
            </v:group>
            <v:group style="position:absolute;left:5763;top:3021;width:139;height:139" coordorigin="5763,3021" coordsize="139,139">
              <v:shape style="position:absolute;left:5763;top:3021;width:139;height:139" coordorigin="5763,3021" coordsize="139,139" path="m5832,3091l5763,3160,5902,3160,5832,3091e" filled="t" fillcolor="#8063A1" stroked="f">
                <v:path arrowok="t"/>
                <v:fill/>
              </v:shape>
              <v:shape style="position:absolute;left:5763;top:3021;width:139;height:139" coordorigin="5763,3021" coordsize="139,139" path="m5902,3021l5763,3021,5832,3091,5902,3021e" filled="t" fillcolor="#8063A1" stroked="f">
                <v:path arrowok="t"/>
                <v:fill/>
              </v:shape>
            </v:group>
            <v:group style="position:absolute;left:5763;top:3021;width:139;height:139" coordorigin="5763,3021" coordsize="139,139">
              <v:shape style="position:absolute;left:5763;top:3021;width:139;height:139" coordorigin="5763,3021" coordsize="139,139" path="m5902,3160l5763,3021e" filled="f" stroked="t" strokeweight=".75pt" strokecolor="#7C5F9F">
                <v:path arrowok="t"/>
              </v:shape>
            </v:group>
            <v:group style="position:absolute;left:5763;top:3021;width:139;height:139" coordorigin="5763,3021" coordsize="139,139">
              <v:shape style="position:absolute;left:5763;top:3021;width:139;height:139" coordorigin="5763,3021" coordsize="139,139" path="m5763,3160l5902,3021e" filled="f" stroked="t" strokeweight=".75pt" strokecolor="#7C5F9F">
                <v:path arrowok="t"/>
              </v:shape>
            </v:group>
            <v:group style="position:absolute;left:6211;top:2704;width:139;height:139" coordorigin="6211,2704" coordsize="139,139">
              <v:shape style="position:absolute;left:6211;top:2704;width:139;height:139" coordorigin="6211,2704" coordsize="139,139" path="m6281,2774l6211,2843,6351,2843,6281,2774e" filled="t" fillcolor="#8063A1" stroked="f">
                <v:path arrowok="t"/>
                <v:fill/>
              </v:shape>
              <v:shape style="position:absolute;left:6211;top:2704;width:139;height:139" coordorigin="6211,2704" coordsize="139,139" path="m6351,2704l6211,2704,6281,2774,6351,2704e" filled="t" fillcolor="#8063A1" stroked="f">
                <v:path arrowok="t"/>
                <v:fill/>
              </v:shape>
            </v:group>
            <v:group style="position:absolute;left:6211;top:2704;width:139;height:139" coordorigin="6211,2704" coordsize="139,139">
              <v:shape style="position:absolute;left:6211;top:2704;width:139;height:139" coordorigin="6211,2704" coordsize="139,139" path="m6351,2843l6211,2704e" filled="f" stroked="t" strokeweight=".75pt" strokecolor="#7C5F9F">
                <v:path arrowok="t"/>
              </v:shape>
            </v:group>
            <v:group style="position:absolute;left:6211;top:2704;width:139;height:139" coordorigin="6211,2704" coordsize="139,139">
              <v:shape style="position:absolute;left:6211;top:2704;width:139;height:139" coordorigin="6211,2704" coordsize="139,139" path="m6211,2843l6351,2704e" filled="f" stroked="t" strokeweight=".75pt" strokecolor="#7C5F9F">
                <v:path arrowok="t"/>
              </v:shape>
            </v:group>
            <v:group style="position:absolute;left:6660;top:2800;width:139;height:139" coordorigin="6660,2800" coordsize="139,139">
              <v:shape style="position:absolute;left:6660;top:2800;width:139;height:139" coordorigin="6660,2800" coordsize="139,139" path="m6730,2870l6660,2939,6799,2939,6730,2870e" filled="t" fillcolor="#8063A1" stroked="f">
                <v:path arrowok="t"/>
                <v:fill/>
              </v:shape>
              <v:shape style="position:absolute;left:6660;top:2800;width:139;height:139" coordorigin="6660,2800" coordsize="139,139" path="m6799,2800l6660,2800,6730,2870,6799,2800e" filled="t" fillcolor="#8063A1" stroked="f">
                <v:path arrowok="t"/>
                <v:fill/>
              </v:shape>
            </v:group>
            <v:group style="position:absolute;left:6660;top:2800;width:139;height:139" coordorigin="6660,2800" coordsize="139,139">
              <v:shape style="position:absolute;left:6660;top:2800;width:139;height:139" coordorigin="6660,2800" coordsize="139,139" path="m6799,2939l6660,2800e" filled="f" stroked="t" strokeweight=".75pt" strokecolor="#7C5F9F">
                <v:path arrowok="t"/>
              </v:shape>
            </v:group>
            <v:group style="position:absolute;left:6660;top:2800;width:139;height:139" coordorigin="6660,2800" coordsize="139,139">
              <v:shape style="position:absolute;left:6660;top:2800;width:139;height:139" coordorigin="6660,2800" coordsize="139,139" path="m6660,2939l6799,2800e" filled="f" stroked="t" strokeweight=".75pt" strokecolor="#7C5F9F">
                <v:path arrowok="t"/>
              </v:shape>
            </v:group>
            <v:group style="position:absolute;left:7109;top:2923;width:139;height:139" coordorigin="7109,2923" coordsize="139,139">
              <v:shape style="position:absolute;left:7109;top:2923;width:139;height:139" coordorigin="7109,2923" coordsize="139,139" path="m7179,2992l7109,3062,7248,3062,7179,2992e" filled="t" fillcolor="#8063A1" stroked="f">
                <v:path arrowok="t"/>
                <v:fill/>
              </v:shape>
              <v:shape style="position:absolute;left:7109;top:2923;width:139;height:139" coordorigin="7109,2923" coordsize="139,139" path="m7248,2923l7109,2923,7179,2992,7248,2923e" filled="t" fillcolor="#8063A1" stroked="f">
                <v:path arrowok="t"/>
                <v:fill/>
              </v:shape>
            </v:group>
            <v:group style="position:absolute;left:7109;top:2923;width:139;height:139" coordorigin="7109,2923" coordsize="139,139">
              <v:shape style="position:absolute;left:7109;top:2923;width:139;height:139" coordorigin="7109,2923" coordsize="139,139" path="m7248,3062l7109,2923e" filled="f" stroked="t" strokeweight=".75pt" strokecolor="#7C5F9F">
                <v:path arrowok="t"/>
              </v:shape>
            </v:group>
            <v:group style="position:absolute;left:7109;top:2923;width:139;height:139" coordorigin="7109,2923" coordsize="139,139">
              <v:shape style="position:absolute;left:7109;top:2923;width:139;height:139" coordorigin="7109,2923" coordsize="139,139" path="m7109,3062l7248,2923e" filled="f" stroked="t" strokeweight=".75pt" strokecolor="#7C5F9F">
                <v:path arrowok="t"/>
              </v:shape>
            </v:group>
            <v:group style="position:absolute;left:7558;top:2582;width:139;height:139" coordorigin="7558,2582" coordsize="139,139">
              <v:shape style="position:absolute;left:7558;top:2582;width:139;height:139" coordorigin="7558,2582" coordsize="139,139" path="m7627,2651l7558,2721,7697,2721,7627,2651e" filled="t" fillcolor="#8063A1" stroked="f">
                <v:path arrowok="t"/>
                <v:fill/>
              </v:shape>
              <v:shape style="position:absolute;left:7558;top:2582;width:139;height:139" coordorigin="7558,2582" coordsize="139,139" path="m7697,2582l7558,2582,7627,2651,7697,2582e" filled="t" fillcolor="#8063A1" stroked="f">
                <v:path arrowok="t"/>
                <v:fill/>
              </v:shape>
            </v:group>
            <v:group style="position:absolute;left:7558;top:2582;width:139;height:139" coordorigin="7558,2582" coordsize="139,139">
              <v:shape style="position:absolute;left:7558;top:2582;width:139;height:139" coordorigin="7558,2582" coordsize="139,139" path="m7697,2721l7558,2582e" filled="f" stroked="t" strokeweight=".75pt" strokecolor="#7C5F9F">
                <v:path arrowok="t"/>
              </v:shape>
            </v:group>
            <v:group style="position:absolute;left:7558;top:2582;width:139;height:139" coordorigin="7558,2582" coordsize="139,139">
              <v:shape style="position:absolute;left:7558;top:2582;width:139;height:139" coordorigin="7558,2582" coordsize="139,139" path="m7558,2721l7697,2582e" filled="f" stroked="t" strokeweight=".75pt" strokecolor="#7C5F9F">
                <v:path arrowok="t"/>
              </v:shape>
            </v:group>
            <v:group style="position:absolute;left:8007;top:3069;width:139;height:139" coordorigin="8007,3069" coordsize="139,139">
              <v:shape style="position:absolute;left:8007;top:3069;width:139;height:139" coordorigin="8007,3069" coordsize="139,139" path="m8076,3139l8007,3208,8146,3208,8076,3139e" filled="t" fillcolor="#8063A1" stroked="f">
                <v:path arrowok="t"/>
                <v:fill/>
              </v:shape>
              <v:shape style="position:absolute;left:8007;top:3069;width:139;height:139" coordorigin="8007,3069" coordsize="139,139" path="m8146,3069l8007,3069,8076,3139,8146,3069e" filled="t" fillcolor="#8063A1" stroked="f">
                <v:path arrowok="t"/>
                <v:fill/>
              </v:shape>
            </v:group>
            <v:group style="position:absolute;left:8007;top:3069;width:139;height:139" coordorigin="8007,3069" coordsize="139,139">
              <v:shape style="position:absolute;left:8007;top:3069;width:139;height:139" coordorigin="8007,3069" coordsize="139,139" path="m8146,3208l8007,3069e" filled="f" stroked="t" strokeweight=".75pt" strokecolor="#7C5F9F">
                <v:path arrowok="t"/>
              </v:shape>
            </v:group>
            <v:group style="position:absolute;left:8007;top:3069;width:139;height:139" coordorigin="8007,3069" coordsize="139,139">
              <v:shape style="position:absolute;left:8007;top:3069;width:139;height:139" coordorigin="8007,3069" coordsize="139,139" path="m8007,3208l8146,3069e" filled="f" stroked="t" strokeweight=".75pt" strokecolor="#7C5F9F">
                <v:path arrowok="t"/>
              </v:shape>
            </v:group>
            <v:group style="position:absolute;left:8455;top:3287;width:139;height:139" coordorigin="8455,3287" coordsize="139,139">
              <v:shape style="position:absolute;left:8455;top:3287;width:139;height:139" coordorigin="8455,3287" coordsize="139,139" path="m8525,3357l8455,3427,8595,3427,8525,3357e" filled="t" fillcolor="#8063A1" stroked="f">
                <v:path arrowok="t"/>
                <v:fill/>
              </v:shape>
              <v:shape style="position:absolute;left:8455;top:3287;width:139;height:139" coordorigin="8455,3287" coordsize="139,139" path="m8595,3287l8455,3287,8525,3357,8595,3287e" filled="t" fillcolor="#8063A1" stroked="f">
                <v:path arrowok="t"/>
                <v:fill/>
              </v:shape>
            </v:group>
            <v:group style="position:absolute;left:8455;top:3287;width:139;height:139" coordorigin="8455,3287" coordsize="139,139">
              <v:shape style="position:absolute;left:8455;top:3287;width:139;height:139" coordorigin="8455,3287" coordsize="139,139" path="m8595,3427l8455,3287e" filled="f" stroked="t" strokeweight=".75pt" strokecolor="#7C5F9F">
                <v:path arrowok="t"/>
              </v:shape>
            </v:group>
            <v:group style="position:absolute;left:8455;top:3287;width:139;height:139" coordorigin="8455,3287" coordsize="139,139">
              <v:shape style="position:absolute;left:8455;top:3287;width:139;height:139" coordorigin="8455,3287" coordsize="139,139" path="m8455,3427l8595,3287e" filled="f" stroked="t" strokeweight=".75pt" strokecolor="#7C5F9F">
                <v:path arrowok="t"/>
              </v:shape>
            </v:group>
            <v:group style="position:absolute;left:8907;top:3460;width:139;height:139" coordorigin="8907,3460" coordsize="139,139">
              <v:shape style="position:absolute;left:8907;top:3460;width:139;height:139" coordorigin="8907,3460" coordsize="139,139" path="m8976,3530l8907,3599,9046,3599,8976,3530e" filled="t" fillcolor="#8063A1" stroked="f">
                <v:path arrowok="t"/>
                <v:fill/>
              </v:shape>
              <v:shape style="position:absolute;left:8907;top:3460;width:139;height:139" coordorigin="8907,3460" coordsize="139,139" path="m9046,3460l8907,3460,8976,3530,9046,3460e" filled="t" fillcolor="#8063A1" stroked="f">
                <v:path arrowok="t"/>
                <v:fill/>
              </v:shape>
            </v:group>
            <v:group style="position:absolute;left:8907;top:3460;width:139;height:139" coordorigin="8907,3460" coordsize="139,139">
              <v:shape style="position:absolute;left:8907;top:3460;width:139;height:139" coordorigin="8907,3460" coordsize="139,139" path="m9046,3599l8907,3460e" filled="f" stroked="t" strokeweight=".75pt" strokecolor="#7C5F9F">
                <v:path arrowok="t"/>
              </v:shape>
            </v:group>
            <v:group style="position:absolute;left:8907;top:3460;width:139;height:139" coordorigin="8907,3460" coordsize="139,139">
              <v:shape style="position:absolute;left:8907;top:3460;width:139;height:139" coordorigin="8907,3460" coordsize="139,139" path="m8907,3599l9046,3460e" filled="f" stroked="t" strokeweight=".75pt" strokecolor="#7C5F9F">
                <v:path arrowok="t"/>
              </v:shape>
            </v:group>
            <v:group style="position:absolute;left:9355;top:3287;width:139;height:139" coordorigin="9355,3287" coordsize="139,139">
              <v:shape style="position:absolute;left:9355;top:3287;width:139;height:139" coordorigin="9355,3287" coordsize="139,139" path="m9425,3357l9355,3427,9495,3427,9425,3357e" filled="t" fillcolor="#8063A1" stroked="f">
                <v:path arrowok="t"/>
                <v:fill/>
              </v:shape>
              <v:shape style="position:absolute;left:9355;top:3287;width:139;height:139" coordorigin="9355,3287" coordsize="139,139" path="m9495,3287l9355,3287,9425,3357,9495,3287e" filled="t" fillcolor="#8063A1" stroked="f">
                <v:path arrowok="t"/>
                <v:fill/>
              </v:shape>
            </v:group>
            <v:group style="position:absolute;left:9355;top:3287;width:139;height:139" coordorigin="9355,3287" coordsize="139,139">
              <v:shape style="position:absolute;left:9355;top:3287;width:139;height:139" coordorigin="9355,3287" coordsize="139,139" path="m9495,3427l9355,3287e" filled="f" stroked="t" strokeweight=".75pt" strokecolor="#7C5F9F">
                <v:path arrowok="t"/>
              </v:shape>
            </v:group>
            <v:group style="position:absolute;left:9355;top:3287;width:139;height:139" coordorigin="9355,3287" coordsize="139,139">
              <v:shape style="position:absolute;left:9355;top:3287;width:139;height:139" coordorigin="9355,3287" coordsize="139,139" path="m9355,3427l9495,3287e" filled="f" stroked="t" strokeweight=".75pt" strokecolor="#7C5F9F">
                <v:path arrowok="t"/>
              </v:shape>
            </v:group>
            <v:group style="position:absolute;left:9804;top:3263;width:139;height:139" coordorigin="9804,3263" coordsize="139,139">
              <v:shape style="position:absolute;left:9804;top:3263;width:139;height:139" coordorigin="9804,3263" coordsize="139,139" path="m9874,3333l9804,3403,9943,3403,9874,3333e" filled="t" fillcolor="#8063A1" stroked="f">
                <v:path arrowok="t"/>
                <v:fill/>
              </v:shape>
              <v:shape style="position:absolute;left:9804;top:3263;width:139;height:139" coordorigin="9804,3263" coordsize="139,139" path="m9943,3263l9804,3263,9874,3333,9943,3263e" filled="t" fillcolor="#8063A1" stroked="f">
                <v:path arrowok="t"/>
                <v:fill/>
              </v:shape>
            </v:group>
            <v:group style="position:absolute;left:9804;top:3263;width:139;height:139" coordorigin="9804,3263" coordsize="139,139">
              <v:shape style="position:absolute;left:9804;top:3263;width:139;height:139" coordorigin="9804,3263" coordsize="139,139" path="m9943,3403l9804,3263e" filled="f" stroked="t" strokeweight=".75pt" strokecolor="#7C5F9F">
                <v:path arrowok="t"/>
              </v:shape>
            </v:group>
            <v:group style="position:absolute;left:9804;top:3263;width:139;height:139" coordorigin="9804,3263" coordsize="139,139">
              <v:shape style="position:absolute;left:9804;top:3263;width:139;height:139" coordorigin="9804,3263" coordsize="139,139" path="m9804,3403l9943,3263e" filled="f" stroked="t" strokeweight=".75pt" strokecolor="#7C5F9F">
                <v:path arrowok="t"/>
              </v:shape>
            </v:group>
            <v:group style="position:absolute;left:10253;top:3386;width:139;height:139" coordorigin="10253,3386" coordsize="139,139">
              <v:shape style="position:absolute;left:10253;top:3386;width:139;height:139" coordorigin="10253,3386" coordsize="139,139" path="m10323,3455l10253,3525,10392,3525,10323,3455e" filled="t" fillcolor="#8063A1" stroked="f">
                <v:path arrowok="t"/>
                <v:fill/>
              </v:shape>
              <v:shape style="position:absolute;left:10253;top:3386;width:139;height:139" coordorigin="10253,3386" coordsize="139,139" path="m10392,3386l10253,3386,10323,3455,10392,3386e" filled="t" fillcolor="#8063A1" stroked="f">
                <v:path arrowok="t"/>
                <v:fill/>
              </v:shape>
            </v:group>
            <v:group style="position:absolute;left:10253;top:3386;width:139;height:139" coordorigin="10253,3386" coordsize="139,139">
              <v:shape style="position:absolute;left:10253;top:3386;width:139;height:139" coordorigin="10253,3386" coordsize="139,139" path="m10392,3525l10253,3386e" filled="f" stroked="t" strokeweight=".75pt" strokecolor="#7C5F9F">
                <v:path arrowok="t"/>
              </v:shape>
            </v:group>
            <v:group style="position:absolute;left:10253;top:3386;width:139;height:139" coordorigin="10253,3386" coordsize="139,139">
              <v:shape style="position:absolute;left:10253;top:3386;width:139;height:139" coordorigin="10253,3386" coordsize="139,139" path="m10253,3525l10392,3386e" filled="f" stroked="t" strokeweight=".75pt" strokecolor="#7C5F9F">
                <v:path arrowok="t"/>
              </v:shape>
            </v:group>
            <v:group style="position:absolute;left:10702;top:3263;width:139;height:139" coordorigin="10702,3263" coordsize="139,139">
              <v:shape style="position:absolute;left:10702;top:3263;width:139;height:139" coordorigin="10702,3263" coordsize="139,139" path="m10771,3333l10702,3403,10841,3403,10771,3333e" filled="t" fillcolor="#8063A1" stroked="f">
                <v:path arrowok="t"/>
                <v:fill/>
              </v:shape>
              <v:shape style="position:absolute;left:10702;top:3263;width:139;height:139" coordorigin="10702,3263" coordsize="139,139" path="m10841,3263l10702,3263,10771,3333,10841,3263e" filled="t" fillcolor="#8063A1" stroked="f">
                <v:path arrowok="t"/>
                <v:fill/>
              </v:shape>
            </v:group>
            <v:group style="position:absolute;left:10702;top:3263;width:139;height:139" coordorigin="10702,3263" coordsize="139,139">
              <v:shape style="position:absolute;left:10702;top:3263;width:139;height:139" coordorigin="10702,3263" coordsize="139,139" path="m10841,3403l10702,3263e" filled="f" stroked="t" strokeweight=".75pt" strokecolor="#7C5F9F">
                <v:path arrowok="t"/>
              </v:shape>
            </v:group>
            <v:group style="position:absolute;left:10702;top:3263;width:139;height:139" coordorigin="10702,3263" coordsize="139,139">
              <v:shape style="position:absolute;left:10702;top:3263;width:139;height:139" coordorigin="10702,3263" coordsize="139,139" path="m10702,3403l10841,3263e" filled="f" stroked="t" strokeweight=".75pt" strokecolor="#7C5F9F">
                <v:path arrowok="t"/>
              </v:shape>
            </v:group>
            <v:group style="position:absolute;left:11151;top:3191;width:139;height:139" coordorigin="11151,3191" coordsize="139,139">
              <v:shape style="position:absolute;left:11151;top:3191;width:139;height:139" coordorigin="11151,3191" coordsize="139,139" path="m11220,3261l11151,3331,11290,3331,11220,3261e" filled="t" fillcolor="#8063A1" stroked="f">
                <v:path arrowok="t"/>
                <v:fill/>
              </v:shape>
              <v:shape style="position:absolute;left:11151;top:3191;width:139;height:139" coordorigin="11151,3191" coordsize="139,139" path="m11290,3191l11151,3191,11220,3261,11290,3191e" filled="t" fillcolor="#8063A1" stroked="f">
                <v:path arrowok="t"/>
                <v:fill/>
              </v:shape>
            </v:group>
            <v:group style="position:absolute;left:11151;top:3191;width:139;height:139" coordorigin="11151,3191" coordsize="139,139">
              <v:shape style="position:absolute;left:11151;top:3191;width:139;height:139" coordorigin="11151,3191" coordsize="139,139" path="m11290,3331l11151,3191e" filled="f" stroked="t" strokeweight=".75pt" strokecolor="#7C5F9F">
                <v:path arrowok="t"/>
              </v:shape>
            </v:group>
            <v:group style="position:absolute;left:11151;top:3191;width:139;height:139" coordorigin="11151,3191" coordsize="139,139">
              <v:shape style="position:absolute;left:11151;top:3191;width:139;height:139" coordorigin="11151,3191" coordsize="139,139" path="m11151,3331l11290,3191e" filled="f" stroked="t" strokeweight=".75pt" strokecolor="#7C5F9F">
                <v:path arrowok="t"/>
              </v:shape>
            </v:group>
            <v:group style="position:absolute;left:11599;top:3362;width:139;height:139" coordorigin="11599,3362" coordsize="139,139">
              <v:shape style="position:absolute;left:11599;top:3362;width:139;height:139" coordorigin="11599,3362" coordsize="139,139" path="m11669,3431l11599,3501,11739,3501,11669,3431e" filled="t" fillcolor="#8063A1" stroked="f">
                <v:path arrowok="t"/>
                <v:fill/>
              </v:shape>
              <v:shape style="position:absolute;left:11599;top:3362;width:139;height:139" coordorigin="11599,3362" coordsize="139,139" path="m11739,3362l11599,3362,11669,3431,11739,3362e" filled="t" fillcolor="#8063A1" stroked="f">
                <v:path arrowok="t"/>
                <v:fill/>
              </v:shape>
            </v:group>
            <v:group style="position:absolute;left:11599;top:3362;width:139;height:139" coordorigin="11599,3362" coordsize="139,139">
              <v:shape style="position:absolute;left:11599;top:3362;width:139;height:139" coordorigin="11599,3362" coordsize="139,139" path="m11739,3501l11599,3362e" filled="f" stroked="t" strokeweight=".75pt" strokecolor="#7C5F9F">
                <v:path arrowok="t"/>
              </v:shape>
            </v:group>
            <v:group style="position:absolute;left:11599;top:3362;width:139;height:139" coordorigin="11599,3362" coordsize="139,139">
              <v:shape style="position:absolute;left:11599;top:3362;width:139;height:139" coordorigin="11599,3362" coordsize="139,139" path="m11599,3501l11739,3362e" filled="f" stroked="t" strokeweight=".75pt" strokecolor="#7C5F9F">
                <v:path arrowok="t"/>
              </v:shape>
            </v:group>
            <v:group style="position:absolute;left:12048;top:3777;width:139;height:139" coordorigin="12048,3777" coordsize="139,139">
              <v:shape style="position:absolute;left:12048;top:3777;width:139;height:139" coordorigin="12048,3777" coordsize="139,139" path="m12118,3847l12048,3916,12187,3916,12118,3847e" filled="t" fillcolor="#8063A1" stroked="f">
                <v:path arrowok="t"/>
                <v:fill/>
              </v:shape>
              <v:shape style="position:absolute;left:12048;top:3777;width:139;height:139" coordorigin="12048,3777" coordsize="139,139" path="m12187,3777l12048,3777,12118,3847,12187,3777e" filled="t" fillcolor="#8063A1" stroked="f">
                <v:path arrowok="t"/>
                <v:fill/>
              </v:shape>
            </v:group>
            <v:group style="position:absolute;left:12048;top:3777;width:139;height:139" coordorigin="12048,3777" coordsize="139,139">
              <v:shape style="position:absolute;left:12048;top:3777;width:139;height:139" coordorigin="12048,3777" coordsize="139,139" path="m12187,3916l12048,3777e" filled="f" stroked="t" strokeweight=".75pt" strokecolor="#7C5F9F">
                <v:path arrowok="t"/>
              </v:shape>
            </v:group>
            <v:group style="position:absolute;left:12048;top:3777;width:139;height:139" coordorigin="12048,3777" coordsize="139,139">
              <v:shape style="position:absolute;left:12048;top:3777;width:139;height:139" coordorigin="12048,3777" coordsize="139,139" path="m12048,3916l12187,3777e" filled="f" stroked="t" strokeweight=".75pt" strokecolor="#7C5F9F">
                <v:path arrowok="t"/>
              </v:shape>
            </v:group>
            <v:group style="position:absolute;left:12497;top:3556;width:139;height:139" coordorigin="12497,3556" coordsize="139,139">
              <v:shape style="position:absolute;left:12497;top:3556;width:139;height:139" coordorigin="12497,3556" coordsize="139,139" path="m12567,3626l12497,3695,12636,3695,12567,3626e" filled="t" fillcolor="#8063A1" stroked="f">
                <v:path arrowok="t"/>
                <v:fill/>
              </v:shape>
              <v:shape style="position:absolute;left:12497;top:3556;width:139;height:139" coordorigin="12497,3556" coordsize="139,139" path="m12636,3556l12497,3556,12567,3626,12636,3556e" filled="t" fillcolor="#8063A1" stroked="f">
                <v:path arrowok="t"/>
                <v:fill/>
              </v:shape>
            </v:group>
            <v:group style="position:absolute;left:12497;top:3556;width:139;height:139" coordorigin="12497,3556" coordsize="139,139">
              <v:shape style="position:absolute;left:12497;top:3556;width:139;height:139" coordorigin="12497,3556" coordsize="139,139" path="m12636,3695l12497,3556e" filled="f" stroked="t" strokeweight=".75pt" strokecolor="#7C5F9F">
                <v:path arrowok="t"/>
              </v:shape>
            </v:group>
            <v:group style="position:absolute;left:12497;top:3556;width:139;height:139" coordorigin="12497,3556" coordsize="139,139">
              <v:shape style="position:absolute;left:12497;top:3556;width:139;height:139" coordorigin="12497,3556" coordsize="139,139" path="m12497,3695l12636,3556e" filled="f" stroked="t" strokeweight=".75pt" strokecolor="#7C5F9F">
                <v:path arrowok="t"/>
              </v:shape>
            </v:group>
            <v:group style="position:absolute;left:12946;top:3460;width:139;height:139" coordorigin="12946,3460" coordsize="139,139">
              <v:shape style="position:absolute;left:12946;top:3460;width:139;height:139" coordorigin="12946,3460" coordsize="139,139" path="m13015,3530l12946,3599,13085,3599,13015,3530e" filled="t" fillcolor="#8063A1" stroked="f">
                <v:path arrowok="t"/>
                <v:fill/>
              </v:shape>
              <v:shape style="position:absolute;left:12946;top:3460;width:139;height:139" coordorigin="12946,3460" coordsize="139,139" path="m13085,3460l12946,3460,13015,3530,13085,3460e" filled="t" fillcolor="#8063A1" stroked="f">
                <v:path arrowok="t"/>
                <v:fill/>
              </v:shape>
            </v:group>
            <v:group style="position:absolute;left:12946;top:3460;width:139;height:139" coordorigin="12946,3460" coordsize="139,139">
              <v:shape style="position:absolute;left:12946;top:3460;width:139;height:139" coordorigin="12946,3460" coordsize="139,139" path="m13085,3599l12946,3460e" filled="f" stroked="t" strokeweight=".75pt" strokecolor="#7C5F9F">
                <v:path arrowok="t"/>
              </v:shape>
            </v:group>
            <v:group style="position:absolute;left:12946;top:3460;width:139;height:139" coordorigin="12946,3460" coordsize="139,139">
              <v:shape style="position:absolute;left:12946;top:3460;width:139;height:139" coordorigin="12946,3460" coordsize="139,139" path="m12946,3599l13085,3460e" filled="f" stroked="t" strokeweight=".75pt" strokecolor="#7C5F9F">
                <v:path arrowok="t"/>
              </v:shape>
            </v:group>
            <v:group style="position:absolute;left:13397;top:3045;width:139;height:139" coordorigin="13397,3045" coordsize="139,139">
              <v:shape style="position:absolute;left:13397;top:3045;width:139;height:139" coordorigin="13397,3045" coordsize="139,139" path="m13467,3115l13397,3184,13536,3184,13467,3115e" filled="t" fillcolor="#8063A1" stroked="f">
                <v:path arrowok="t"/>
                <v:fill/>
              </v:shape>
              <v:shape style="position:absolute;left:13397;top:3045;width:139;height:139" coordorigin="13397,3045" coordsize="139,139" path="m13536,3045l13397,3045,13467,3115,13536,3045e" filled="t" fillcolor="#8063A1" stroked="f">
                <v:path arrowok="t"/>
                <v:fill/>
              </v:shape>
            </v:group>
            <v:group style="position:absolute;left:13397;top:3045;width:139;height:139" coordorigin="13397,3045" coordsize="139,139">
              <v:shape style="position:absolute;left:13397;top:3045;width:139;height:139" coordorigin="13397,3045" coordsize="139,139" path="m13536,3184l13397,3045e" filled="f" stroked="t" strokeweight=".75pt" strokecolor="#7C5F9F">
                <v:path arrowok="t"/>
              </v:shape>
            </v:group>
            <v:group style="position:absolute;left:13397;top:3045;width:139;height:139" coordorigin="13397,3045" coordsize="139,139">
              <v:shape style="position:absolute;left:13397;top:3045;width:139;height:139" coordorigin="13397,3045" coordsize="139,139" path="m13397,3184l13536,3045e" filled="f" stroked="t" strokeweight=".75pt" strokecolor="#7C5F9F">
                <v:path arrowok="t"/>
              </v:shape>
            </v:group>
            <v:group style="position:absolute;left:13846;top:3532;width:139;height:139" coordorigin="13846,3532" coordsize="139,139">
              <v:shape style="position:absolute;left:13846;top:3532;width:139;height:139" coordorigin="13846,3532" coordsize="139,139" path="m13915,3602l13846,3671,13985,3671,13915,3602e" filled="t" fillcolor="#8063A1" stroked="f">
                <v:path arrowok="t"/>
                <v:fill/>
              </v:shape>
              <v:shape style="position:absolute;left:13846;top:3532;width:139;height:139" coordorigin="13846,3532" coordsize="139,139" path="m13985,3532l13846,3532,13915,3602,13985,3532e" filled="t" fillcolor="#8063A1" stroked="f">
                <v:path arrowok="t"/>
                <v:fill/>
              </v:shape>
            </v:group>
            <v:group style="position:absolute;left:13846;top:3532;width:139;height:139" coordorigin="13846,3532" coordsize="139,139">
              <v:shape style="position:absolute;left:13846;top:3532;width:139;height:139" coordorigin="13846,3532" coordsize="139,139" path="m13985,3671l13846,3532e" filled="f" stroked="t" strokeweight=".75pt" strokecolor="#7C5F9F">
                <v:path arrowok="t"/>
              </v:shape>
            </v:group>
            <v:group style="position:absolute;left:13846;top:3532;width:139;height:139" coordorigin="13846,3532" coordsize="139,139">
              <v:shape style="position:absolute;left:13846;top:3532;width:139;height:139" coordorigin="13846,3532" coordsize="139,139" path="m13846,3671l13985,3532e" filled="f" stroked="t" strokeweight=".75pt" strokecolor="#7C5F9F">
                <v:path arrowok="t"/>
              </v:shape>
            </v:group>
            <v:group style="position:absolute;left:14295;top:3604;width:139;height:139" coordorigin="14295,3604" coordsize="139,139">
              <v:shape style="position:absolute;left:14295;top:3604;width:139;height:139" coordorigin="14295,3604" coordsize="139,139" path="m14364,3674l14295,3743,14434,3743,14364,3674e" filled="t" fillcolor="#8063A1" stroked="f">
                <v:path arrowok="t"/>
                <v:fill/>
              </v:shape>
              <v:shape style="position:absolute;left:14295;top:3604;width:139;height:139" coordorigin="14295,3604" coordsize="139,139" path="m14434,3604l14295,3604,14364,3674,14434,3604e" filled="t" fillcolor="#8063A1" stroked="f">
                <v:path arrowok="t"/>
                <v:fill/>
              </v:shape>
            </v:group>
            <v:group style="position:absolute;left:14295;top:3604;width:139;height:139" coordorigin="14295,3604" coordsize="139,139">
              <v:shape style="position:absolute;left:14295;top:3604;width:139;height:139" coordorigin="14295,3604" coordsize="139,139" path="m14434,3743l14295,3604e" filled="f" stroked="t" strokeweight=".75pt" strokecolor="#7C5F9F">
                <v:path arrowok="t"/>
              </v:shape>
            </v:group>
            <v:group style="position:absolute;left:14295;top:3604;width:139;height:139" coordorigin="14295,3604" coordsize="139,139">
              <v:shape style="position:absolute;left:14295;top:3604;width:139;height:139" coordorigin="14295,3604" coordsize="139,139" path="m14295,3743l14434,3604e" filled="f" stroked="t" strokeweight=".75pt" strokecolor="#7C5F9F">
                <v:path arrowok="t"/>
              </v:shape>
            </v:group>
            <v:group style="position:absolute;left:14743;top:3167;width:139;height:139" coordorigin="14743,3167" coordsize="139,139">
              <v:shape style="position:absolute;left:14743;top:3167;width:139;height:139" coordorigin="14743,3167" coordsize="139,139" path="m14813,3237l14743,3307,14883,3307,14813,3237e" filled="t" fillcolor="#8063A1" stroked="f">
                <v:path arrowok="t"/>
                <v:fill/>
              </v:shape>
              <v:shape style="position:absolute;left:14743;top:3167;width:139;height:139" coordorigin="14743,3167" coordsize="139,139" path="m14883,3167l14743,3167,14813,3237,14883,3167e" filled="t" fillcolor="#8063A1" stroked="f">
                <v:path arrowok="t"/>
                <v:fill/>
              </v:shape>
            </v:group>
            <v:group style="position:absolute;left:14743;top:3167;width:139;height:139" coordorigin="14743,3167" coordsize="139,139">
              <v:shape style="position:absolute;left:14743;top:3167;width:139;height:139" coordorigin="14743,3167" coordsize="139,139" path="m14883,3307l14743,3167e" filled="f" stroked="t" strokeweight=".75pt" strokecolor="#7C5F9F">
                <v:path arrowok="t"/>
              </v:shape>
            </v:group>
            <v:group style="position:absolute;left:14743;top:3167;width:139;height:139" coordorigin="14743,3167" coordsize="139,139">
              <v:shape style="position:absolute;left:14743;top:3167;width:139;height:139" coordorigin="14743,3167" coordsize="139,139" path="m14743,3307l14883,3167e" filled="f" stroked="t" strokeweight=".75pt" strokecolor="#7C5F9F">
                <v:path arrowok="t"/>
              </v:shape>
            </v:group>
            <v:group style="position:absolute;left:15192;top:3287;width:139;height:139" coordorigin="15192,3287" coordsize="139,139">
              <v:shape style="position:absolute;left:15192;top:3287;width:139;height:139" coordorigin="15192,3287" coordsize="139,139" path="m15262,3357l15192,3427,15331,3427,15262,3357e" filled="t" fillcolor="#8063A1" stroked="f">
                <v:path arrowok="t"/>
                <v:fill/>
              </v:shape>
              <v:shape style="position:absolute;left:15192;top:3287;width:139;height:139" coordorigin="15192,3287" coordsize="139,139" path="m15331,3287l15192,3287,15262,3357,15331,3287e" filled="t" fillcolor="#8063A1" stroked="f">
                <v:path arrowok="t"/>
                <v:fill/>
              </v:shape>
            </v:group>
            <v:group style="position:absolute;left:15192;top:3287;width:139;height:139" coordorigin="15192,3287" coordsize="139,139">
              <v:shape style="position:absolute;left:15192;top:3287;width:139;height:139" coordorigin="15192,3287" coordsize="139,139" path="m15331,3427l15192,3287e" filled="f" stroked="t" strokeweight=".75pt" strokecolor="#7C5F9F">
                <v:path arrowok="t"/>
              </v:shape>
            </v:group>
            <v:group style="position:absolute;left:15192;top:3287;width:139;height:139" coordorigin="15192,3287" coordsize="139,139">
              <v:shape style="position:absolute;left:15192;top:3287;width:139;height:139" coordorigin="15192,3287" coordsize="139,139" path="m15192,3427l15331,3287e" filled="f" stroked="t" strokeweight=".75pt" strokecolor="#7C5F9F">
                <v:path arrowok="t"/>
              </v:shape>
            </v:group>
            <v:group style="position:absolute;left:15641;top:3263;width:139;height:139" coordorigin="15641,3263" coordsize="139,139">
              <v:shape style="position:absolute;left:15641;top:3263;width:139;height:139" coordorigin="15641,3263" coordsize="139,139" path="m15711,3333l15641,3403,15780,3403,15711,3333e" filled="t" fillcolor="#8063A1" stroked="f">
                <v:path arrowok="t"/>
                <v:fill/>
              </v:shape>
              <v:shape style="position:absolute;left:15641;top:3263;width:139;height:139" coordorigin="15641,3263" coordsize="139,139" path="m15780,3263l15641,3263,15711,3333,15780,3263e" filled="t" fillcolor="#8063A1" stroked="f">
                <v:path arrowok="t"/>
                <v:fill/>
              </v:shape>
            </v:group>
            <v:group style="position:absolute;left:15641;top:3263;width:139;height:139" coordorigin="15641,3263" coordsize="139,139">
              <v:shape style="position:absolute;left:15641;top:3263;width:139;height:139" coordorigin="15641,3263" coordsize="139,139" path="m15780,3403l15641,3263e" filled="f" stroked="t" strokeweight=".75pt" strokecolor="#7C5F9F">
                <v:path arrowok="t"/>
              </v:shape>
            </v:group>
            <v:group style="position:absolute;left:15641;top:3263;width:139;height:139" coordorigin="15641,3263" coordsize="139,139">
              <v:shape style="position:absolute;left:15641;top:3263;width:139;height:139" coordorigin="15641,3263" coordsize="139,139" path="m15641,3403l15780,3263e" filled="f" stroked="t" strokeweight=".75pt" strokecolor="#7C5F9F">
                <v:path arrowok="t"/>
              </v:shape>
            </v:group>
            <v:group style="position:absolute;left:16090;top:3362;width:139;height:139" coordorigin="16090,3362" coordsize="139,139">
              <v:shape style="position:absolute;left:16090;top:3362;width:139;height:139" coordorigin="16090,3362" coordsize="139,139" path="m16159,3431l16090,3501,16229,3501,16159,3431e" filled="t" fillcolor="#8063A1" stroked="f">
                <v:path arrowok="t"/>
                <v:fill/>
              </v:shape>
              <v:shape style="position:absolute;left:16090;top:3362;width:139;height:139" coordorigin="16090,3362" coordsize="139,139" path="m16229,3362l16090,3362,16159,3431,16229,3362e" filled="t" fillcolor="#8063A1" stroked="f">
                <v:path arrowok="t"/>
                <v:fill/>
              </v:shape>
            </v:group>
            <v:group style="position:absolute;left:16090;top:3362;width:139;height:139" coordorigin="16090,3362" coordsize="139,139">
              <v:shape style="position:absolute;left:16090;top:3362;width:139;height:139" coordorigin="16090,3362" coordsize="139,139" path="m16229,3501l16090,3362e" filled="f" stroked="t" strokeweight=".75pt" strokecolor="#7C5F9F">
                <v:path arrowok="t"/>
              </v:shape>
            </v:group>
            <v:group style="position:absolute;left:16090;top:3362;width:139;height:139" coordorigin="16090,3362" coordsize="139,139">
              <v:shape style="position:absolute;left:16090;top:3362;width:139;height:139" coordorigin="16090,3362" coordsize="139,139" path="m16090,3501l16229,3362e" filled="f" stroked="t" strokeweight=".75pt" strokecolor="#7C5F9F">
                <v:path arrowok="t"/>
              </v:shape>
            </v:group>
            <v:group style="position:absolute;left:16539;top:3314;width:139;height:139" coordorigin="16539,3314" coordsize="139,139">
              <v:shape style="position:absolute;left:16539;top:3314;width:139;height:139" coordorigin="16539,3314" coordsize="139,139" path="m16608,3383l16539,3453,16678,3453,16608,3383e" filled="t" fillcolor="#8063A1" stroked="f">
                <v:path arrowok="t"/>
                <v:fill/>
              </v:shape>
              <v:shape style="position:absolute;left:16539;top:3314;width:139;height:139" coordorigin="16539,3314" coordsize="139,139" path="m16678,3314l16539,3314,16608,3383,16678,3314e" filled="t" fillcolor="#8063A1" stroked="f">
                <v:path arrowok="t"/>
                <v:fill/>
              </v:shape>
            </v:group>
            <v:group style="position:absolute;left:16539;top:3314;width:139;height:139" coordorigin="16539,3314" coordsize="139,139">
              <v:shape style="position:absolute;left:16539;top:3314;width:139;height:139" coordorigin="16539,3314" coordsize="139,139" path="m16678,3453l16539,3314e" filled="f" stroked="t" strokeweight=".75pt" strokecolor="#7C5F9F">
                <v:path arrowok="t"/>
              </v:shape>
            </v:group>
            <v:group style="position:absolute;left:16539;top:3314;width:139;height:139" coordorigin="16539,3314" coordsize="139,139">
              <v:shape style="position:absolute;left:16539;top:3314;width:139;height:139" coordorigin="16539,3314" coordsize="139,139" path="m16539,3453l16678,3314e" filled="f" stroked="t" strokeweight=".75pt" strokecolor="#7C5F9F">
                <v:path arrowok="t"/>
              </v:shape>
            </v:group>
            <v:group style="position:absolute;left:16987;top:3045;width:139;height:139" coordorigin="16987,3045" coordsize="139,139">
              <v:shape style="position:absolute;left:16987;top:3045;width:139;height:139" coordorigin="16987,3045" coordsize="139,139" path="m17057,3115l16987,3184,17127,3184,17057,3115e" filled="t" fillcolor="#8063A1" stroked="f">
                <v:path arrowok="t"/>
                <v:fill/>
              </v:shape>
              <v:shape style="position:absolute;left:16987;top:3045;width:139;height:139" coordorigin="16987,3045" coordsize="139,139" path="m17127,3045l16987,3045,17057,3115,17127,3045e" filled="t" fillcolor="#8063A1" stroked="f">
                <v:path arrowok="t"/>
                <v:fill/>
              </v:shape>
            </v:group>
            <v:group style="position:absolute;left:16987;top:3045;width:139;height:139" coordorigin="16987,3045" coordsize="139,139">
              <v:shape style="position:absolute;left:16987;top:3045;width:139;height:139" coordorigin="16987,3045" coordsize="139,139" path="m17127,3184l16987,3045e" filled="f" stroked="t" strokeweight=".75pt" strokecolor="#7C5F9F">
                <v:path arrowok="t"/>
              </v:shape>
            </v:group>
            <v:group style="position:absolute;left:16987;top:3045;width:139;height:139" coordorigin="16987,3045" coordsize="139,139">
              <v:shape style="position:absolute;left:16987;top:3045;width:139;height:139" coordorigin="16987,3045" coordsize="139,139" path="m16987,3184l17127,3045e" filled="f" stroked="t" strokeweight=".75pt" strokecolor="#7C5F9F">
                <v:path arrowok="t"/>
              </v:shape>
            </v:group>
            <v:group style="position:absolute;left:17436;top:3215;width:139;height:139" coordorigin="17436,3215" coordsize="139,139">
              <v:shape style="position:absolute;left:17436;top:3215;width:139;height:139" coordorigin="17436,3215" coordsize="139,139" path="m17506,3285l17436,3355,17575,3355,17506,3285e" filled="t" fillcolor="#8063A1" stroked="f">
                <v:path arrowok="t"/>
                <v:fill/>
              </v:shape>
              <v:shape style="position:absolute;left:17436;top:3215;width:139;height:139" coordorigin="17436,3215" coordsize="139,139" path="m17575,3215l17436,3215,17506,3285,17575,3215e" filled="t" fillcolor="#8063A1" stroked="f">
                <v:path arrowok="t"/>
                <v:fill/>
              </v:shape>
            </v:group>
            <v:group style="position:absolute;left:17436;top:3215;width:139;height:139" coordorigin="17436,3215" coordsize="139,139">
              <v:shape style="position:absolute;left:17436;top:3215;width:139;height:139" coordorigin="17436,3215" coordsize="139,139" path="m17575,3355l17436,3215e" filled="f" stroked="t" strokeweight=".75pt" strokecolor="#7C5F9F">
                <v:path arrowok="t"/>
              </v:shape>
            </v:group>
            <v:group style="position:absolute;left:17436;top:3215;width:139;height:139" coordorigin="17436,3215" coordsize="139,139">
              <v:shape style="position:absolute;left:17436;top:3215;width:139;height:139" coordorigin="17436,3215" coordsize="139,139" path="m17436,3355l17575,3215e" filled="f" stroked="t" strokeweight=".75pt" strokecolor="#7C5F9F">
                <v:path arrowok="t"/>
              </v:shape>
            </v:group>
            <v:group style="position:absolute;left:17887;top:3508;width:139;height:139" coordorigin="17887,3508" coordsize="139,139">
              <v:shape style="position:absolute;left:17887;top:3508;width:139;height:139" coordorigin="17887,3508" coordsize="139,139" path="m17957,3578l17887,3647,18027,3647,17957,3578e" filled="t" fillcolor="#8063A1" stroked="f">
                <v:path arrowok="t"/>
                <v:fill/>
              </v:shape>
              <v:shape style="position:absolute;left:17887;top:3508;width:139;height:139" coordorigin="17887,3508" coordsize="139,139" path="m18027,3508l17887,3508,17957,3578,18027,3508e" filled="t" fillcolor="#8063A1" stroked="f">
                <v:path arrowok="t"/>
                <v:fill/>
              </v:shape>
            </v:group>
            <v:group style="position:absolute;left:17887;top:3508;width:139;height:139" coordorigin="17887,3508" coordsize="139,139">
              <v:shape style="position:absolute;left:17887;top:3508;width:139;height:139" coordorigin="17887,3508" coordsize="139,139" path="m18027,3647l17887,3508e" filled="f" stroked="t" strokeweight=".75pt" strokecolor="#7C5F9F">
                <v:path arrowok="t"/>
              </v:shape>
            </v:group>
            <v:group style="position:absolute;left:17887;top:3508;width:139;height:139" coordorigin="17887,3508" coordsize="139,139">
              <v:shape style="position:absolute;left:17887;top:3508;width:139;height:139" coordorigin="17887,3508" coordsize="139,139" path="m17887,3647l18027,3508e" filled="f" stroked="t" strokeweight=".75pt" strokecolor="#7C5F9F">
                <v:path arrowok="t"/>
              </v:shape>
            </v:group>
            <v:group style="position:absolute;left:18336;top:3338;width:139;height:139" coordorigin="18336,3338" coordsize="139,139">
              <v:shape style="position:absolute;left:18336;top:3338;width:139;height:139" coordorigin="18336,3338" coordsize="139,139" path="m18406,3407l18336,3477,18475,3477,18406,3407e" filled="t" fillcolor="#8063A1" stroked="f">
                <v:path arrowok="t"/>
                <v:fill/>
              </v:shape>
              <v:shape style="position:absolute;left:18336;top:3338;width:139;height:139" coordorigin="18336,3338" coordsize="139,139" path="m18475,3338l18336,3338,18406,3407,18475,3338e" filled="t" fillcolor="#8063A1" stroked="f">
                <v:path arrowok="t"/>
                <v:fill/>
              </v:shape>
            </v:group>
            <v:group style="position:absolute;left:18336;top:3338;width:139;height:139" coordorigin="18336,3338" coordsize="139,139">
              <v:shape style="position:absolute;left:18336;top:3338;width:139;height:139" coordorigin="18336,3338" coordsize="139,139" path="m18475,3477l18336,3338e" filled="f" stroked="t" strokeweight=".75pt" strokecolor="#7C5F9F">
                <v:path arrowok="t"/>
              </v:shape>
            </v:group>
            <v:group style="position:absolute;left:18336;top:3338;width:139;height:139" coordorigin="18336,3338" coordsize="139,139">
              <v:shape style="position:absolute;left:18336;top:3338;width:139;height:139" coordorigin="18336,3338" coordsize="139,139" path="m18336,3477l18475,3338e" filled="f" stroked="t" strokeweight=".75pt" strokecolor="#7C5F9F">
                <v:path arrowok="t"/>
              </v:shape>
            </v:group>
            <v:group style="position:absolute;left:18785;top:3947;width:139;height:139" coordorigin="18785,3947" coordsize="139,139">
              <v:shape style="position:absolute;left:18785;top:3947;width:139;height:139" coordorigin="18785,3947" coordsize="139,139" path="m18855,4017l18785,4087,18924,4087,18855,4017e" filled="t" fillcolor="#8063A1" stroked="f">
                <v:path arrowok="t"/>
                <v:fill/>
              </v:shape>
              <v:shape style="position:absolute;left:18785;top:3947;width:139;height:139" coordorigin="18785,3947" coordsize="139,139" path="m18924,3947l18785,3947,18855,4017,18924,3947e" filled="t" fillcolor="#8063A1" stroked="f">
                <v:path arrowok="t"/>
                <v:fill/>
              </v:shape>
            </v:group>
            <v:group style="position:absolute;left:18785;top:3947;width:139;height:139" coordorigin="18785,3947" coordsize="139,139">
              <v:shape style="position:absolute;left:18785;top:3947;width:139;height:139" coordorigin="18785,3947" coordsize="139,139" path="m18924,4087l18785,3947e" filled="f" stroked="t" strokeweight=".75pt" strokecolor="#7C5F9F">
                <v:path arrowok="t"/>
              </v:shape>
            </v:group>
            <v:group style="position:absolute;left:18785;top:3947;width:139;height:139" coordorigin="18785,3947" coordsize="139,139">
              <v:shape style="position:absolute;left:18785;top:3947;width:139;height:139" coordorigin="18785,3947" coordsize="139,139" path="m18785,4087l18924,3947e" filled="f" stroked="t" strokeweight=".75pt" strokecolor="#7C5F9F">
                <v:path arrowok="t"/>
              </v:shape>
            </v:group>
            <v:group style="position:absolute;left:5160;top:2311;width:13920;height:2" coordorigin="5160,2311" coordsize="13920,2">
              <v:shape style="position:absolute;left:5160;top:2311;width:13920;height:2" coordorigin="5160,2311" coordsize="13920,0" path="m5160,2311l19080,2311e" filled="f" stroked="t" strokeweight=".72pt" strokecolor="#D9D9D9">
                <v:path arrowok="t"/>
              </v:shape>
            </v:group>
            <v:group style="position:absolute;left:5160;top:5724;width:13920;height:2" coordorigin="5160,5724" coordsize="13920,2">
              <v:shape style="position:absolute;left:5160;top:5724;width:13920;height:2" coordorigin="5160,5724" coordsize="13920,0" path="m5160,5724l19080,5724e" filled="f" stroked="t" strokeweight=".72pt" strokecolor="#D9D9D9">
                <v:path arrowok="t"/>
              </v:shape>
            </v:group>
            <v:group style="position:absolute;left:5383;top:5724;width:13471;height:2" coordorigin="5383,5724" coordsize="13471,2">
              <v:shape style="position:absolute;left:5383;top:5724;width:13471;height:2" coordorigin="5383,5724" coordsize="13471,0" path="m5383,5724l5383,5724,18406,5724,18854,5724e" filled="f" stroked="t" strokeweight="2.16pt" strokecolor="#497DBA">
                <v:path arrowok="t"/>
              </v:shape>
            </v:group>
            <v:group style="position:absolute;left:5314;top:5654;width:139;height:139" coordorigin="5314,5654" coordsize="139,139">
              <v:shape style="position:absolute;left:5314;top:5654;width:139;height:139" coordorigin="5314,5654" coordsize="139,139" path="m5384,5654l5314,5724,5384,5793,5453,5724,5384,5654e" filled="t" fillcolor="#4F81BC" stroked="f">
                <v:path arrowok="t"/>
                <v:fill/>
              </v:shape>
            </v:group>
            <v:group style="position:absolute;left:5314;top:5654;width:139;height:139" coordorigin="5314,5654" coordsize="139,139">
              <v:shape style="position:absolute;left:5314;top:5654;width:139;height:139" coordorigin="5314,5654" coordsize="139,139" path="m5384,5654l5453,5724,5384,5793,5314,5724,5384,5654xe" filled="f" stroked="t" strokeweight=".75pt" strokecolor="#497DBA">
                <v:path arrowok="t"/>
              </v:shape>
            </v:group>
            <v:group style="position:absolute;left:5763;top:5654;width:139;height:139" coordorigin="5763,5654" coordsize="139,139">
              <v:shape style="position:absolute;left:5763;top:5654;width:139;height:139" coordorigin="5763,5654" coordsize="139,139" path="m5833,5654l5763,5724,5833,5793,5902,5724,5833,5654e" filled="t" fillcolor="#4F81BC" stroked="f">
                <v:path arrowok="t"/>
                <v:fill/>
              </v:shape>
            </v:group>
            <v:group style="position:absolute;left:5763;top:5654;width:139;height:139" coordorigin="5763,5654" coordsize="139,139">
              <v:shape style="position:absolute;left:5763;top:5654;width:139;height:139" coordorigin="5763,5654" coordsize="139,139" path="m5833,5654l5902,5724,5833,5793,5763,5724,5833,5654xe" filled="f" stroked="t" strokeweight=".75pt" strokecolor="#497DBA">
                <v:path arrowok="t"/>
              </v:shape>
            </v:group>
            <v:group style="position:absolute;left:6211;top:5654;width:139;height:139" coordorigin="6211,5654" coordsize="139,139">
              <v:shape style="position:absolute;left:6211;top:5654;width:139;height:139" coordorigin="6211,5654" coordsize="139,139" path="m6281,5654l6211,5724,6281,5793,6351,5724,6281,5654e" filled="t" fillcolor="#4F81BC" stroked="f">
                <v:path arrowok="t"/>
                <v:fill/>
              </v:shape>
            </v:group>
            <v:group style="position:absolute;left:6211;top:5654;width:139;height:139" coordorigin="6211,5654" coordsize="139,139">
              <v:shape style="position:absolute;left:6211;top:5654;width:139;height:139" coordorigin="6211,5654" coordsize="139,139" path="m6281,5654l6351,5724,6281,5793,6211,5724,6281,5654xe" filled="f" stroked="t" strokeweight=".75pt" strokecolor="#497DBA">
                <v:path arrowok="t"/>
              </v:shape>
            </v:group>
            <v:group style="position:absolute;left:6660;top:5654;width:139;height:139" coordorigin="6660,5654" coordsize="139,139">
              <v:shape style="position:absolute;left:6660;top:5654;width:139;height:139" coordorigin="6660,5654" coordsize="139,139" path="m6730,5654l6660,5724,6730,5793,6799,5724,6730,5654e" filled="t" fillcolor="#4F81BC" stroked="f">
                <v:path arrowok="t"/>
                <v:fill/>
              </v:shape>
            </v:group>
            <v:group style="position:absolute;left:6660;top:5654;width:139;height:139" coordorigin="6660,5654" coordsize="139,139">
              <v:shape style="position:absolute;left:6660;top:5654;width:139;height:139" coordorigin="6660,5654" coordsize="139,139" path="m6730,5654l6799,5724,6730,5793,6660,5724,6730,5654xe" filled="f" stroked="t" strokeweight=".75pt" strokecolor="#497DBA">
                <v:path arrowok="t"/>
              </v:shape>
            </v:group>
            <v:group style="position:absolute;left:7109;top:5654;width:139;height:139" coordorigin="7109,5654" coordsize="139,139">
              <v:shape style="position:absolute;left:7109;top:5654;width:139;height:139" coordorigin="7109,5654" coordsize="139,139" path="m7179,5654l7109,5724,7179,5793,7248,5724,7179,5654e" filled="t" fillcolor="#4F81BC" stroked="f">
                <v:path arrowok="t"/>
                <v:fill/>
              </v:shape>
            </v:group>
            <v:group style="position:absolute;left:7109;top:5654;width:139;height:139" coordorigin="7109,5654" coordsize="139,139">
              <v:shape style="position:absolute;left:7109;top:5654;width:139;height:139" coordorigin="7109,5654" coordsize="139,139" path="m7179,5654l7248,5724,7179,5793,7109,5724,7179,5654xe" filled="f" stroked="t" strokeweight=".75pt" strokecolor="#497DBA">
                <v:path arrowok="t"/>
              </v:shape>
            </v:group>
            <v:group style="position:absolute;left:7558;top:5654;width:139;height:139" coordorigin="7558,5654" coordsize="139,139">
              <v:shape style="position:absolute;left:7558;top:5654;width:139;height:139" coordorigin="7558,5654" coordsize="139,139" path="m7628,5654l7558,5724,7628,5793,7697,5724,7628,5654e" filled="t" fillcolor="#4F81BC" stroked="f">
                <v:path arrowok="t"/>
                <v:fill/>
              </v:shape>
            </v:group>
            <v:group style="position:absolute;left:7558;top:5654;width:139;height:139" coordorigin="7558,5654" coordsize="139,139">
              <v:shape style="position:absolute;left:7558;top:5654;width:139;height:139" coordorigin="7558,5654" coordsize="139,139" path="m7628,5654l7697,5724,7628,5793,7558,5724,7628,5654xe" filled="f" stroked="t" strokeweight=".75pt" strokecolor="#497DBA">
                <v:path arrowok="t"/>
              </v:shape>
            </v:group>
            <v:group style="position:absolute;left:8007;top:5654;width:139;height:139" coordorigin="8007,5654" coordsize="139,139">
              <v:shape style="position:absolute;left:8007;top:5654;width:139;height:139" coordorigin="8007,5654" coordsize="139,139" path="m8077,5654l8007,5724,8077,5793,8146,5724,8077,5654e" filled="t" fillcolor="#4F81BC" stroked="f">
                <v:path arrowok="t"/>
                <v:fill/>
              </v:shape>
            </v:group>
            <v:group style="position:absolute;left:8007;top:5654;width:139;height:139" coordorigin="8007,5654" coordsize="139,139">
              <v:shape style="position:absolute;left:8007;top:5654;width:139;height:139" coordorigin="8007,5654" coordsize="139,139" path="m8077,5654l8146,5724,8077,5793,8007,5724,8077,5654xe" filled="f" stroked="t" strokeweight=".75pt" strokecolor="#497DBA">
                <v:path arrowok="t"/>
              </v:shape>
            </v:group>
            <v:group style="position:absolute;left:8455;top:5654;width:139;height:139" coordorigin="8455,5654" coordsize="139,139">
              <v:shape style="position:absolute;left:8455;top:5654;width:139;height:139" coordorigin="8455,5654" coordsize="139,139" path="m8525,5654l8455,5724,8525,5793,8595,5724,8525,5654e" filled="t" fillcolor="#4F81BC" stroked="f">
                <v:path arrowok="t"/>
                <v:fill/>
              </v:shape>
            </v:group>
            <v:group style="position:absolute;left:8455;top:5654;width:139;height:139" coordorigin="8455,5654" coordsize="139,139">
              <v:shape style="position:absolute;left:8455;top:5654;width:139;height:139" coordorigin="8455,5654" coordsize="139,139" path="m8525,5654l8595,5724,8525,5793,8455,5724,8525,5654xe" filled="f" stroked="t" strokeweight=".75pt" strokecolor="#497DBA">
                <v:path arrowok="t"/>
              </v:shape>
            </v:group>
            <v:group style="position:absolute;left:8907;top:5654;width:139;height:139" coordorigin="8907,5654" coordsize="139,139">
              <v:shape style="position:absolute;left:8907;top:5654;width:139;height:139" coordorigin="8907,5654" coordsize="139,139" path="m8977,5654l8907,5724,8977,5793,9046,5724,8977,5654e" filled="t" fillcolor="#4F81BC" stroked="f">
                <v:path arrowok="t"/>
                <v:fill/>
              </v:shape>
            </v:group>
            <v:group style="position:absolute;left:8907;top:5654;width:139;height:139" coordorigin="8907,5654" coordsize="139,139">
              <v:shape style="position:absolute;left:8907;top:5654;width:139;height:139" coordorigin="8907,5654" coordsize="139,139" path="m8977,5654l9046,5724,8977,5793,8907,5724,8977,5654xe" filled="f" stroked="t" strokeweight=".75pt" strokecolor="#497DBA">
                <v:path arrowok="t"/>
              </v:shape>
            </v:group>
            <v:group style="position:absolute;left:9355;top:5654;width:139;height:139" coordorigin="9355,5654" coordsize="139,139">
              <v:shape style="position:absolute;left:9355;top:5654;width:139;height:139" coordorigin="9355,5654" coordsize="139,139" path="m9425,5654l9355,5724,9425,5793,9495,5724,9425,5654e" filled="t" fillcolor="#4F81BC" stroked="f">
                <v:path arrowok="t"/>
                <v:fill/>
              </v:shape>
            </v:group>
            <v:group style="position:absolute;left:9355;top:5654;width:139;height:139" coordorigin="9355,5654" coordsize="139,139">
              <v:shape style="position:absolute;left:9355;top:5654;width:139;height:139" coordorigin="9355,5654" coordsize="139,139" path="m9425,5654l9495,5724,9425,5793,9355,5724,9425,5654xe" filled="f" stroked="t" strokeweight=".75pt" strokecolor="#497DBA">
                <v:path arrowok="t"/>
              </v:shape>
            </v:group>
            <v:group style="position:absolute;left:9804;top:5654;width:139;height:139" coordorigin="9804,5654" coordsize="139,139">
              <v:shape style="position:absolute;left:9804;top:5654;width:139;height:139" coordorigin="9804,5654" coordsize="139,139" path="m9874,5654l9804,5724,9874,5793,9943,5724,9874,5654e" filled="t" fillcolor="#4F81BC" stroked="f">
                <v:path arrowok="t"/>
                <v:fill/>
              </v:shape>
            </v:group>
            <v:group style="position:absolute;left:9804;top:5654;width:139;height:139" coordorigin="9804,5654" coordsize="139,139">
              <v:shape style="position:absolute;left:9804;top:5654;width:139;height:139" coordorigin="9804,5654" coordsize="139,139" path="m9874,5654l9943,5724,9874,5793,9804,5724,9874,5654xe" filled="f" stroked="t" strokeweight=".75pt" strokecolor="#497DBA">
                <v:path arrowok="t"/>
              </v:shape>
            </v:group>
            <v:group style="position:absolute;left:10253;top:5654;width:139;height:139" coordorigin="10253,5654" coordsize="139,139">
              <v:shape style="position:absolute;left:10253;top:5654;width:139;height:139" coordorigin="10253,5654" coordsize="139,139" path="m10323,5654l10253,5724,10323,5793,10392,5724,10323,5654e" filled="t" fillcolor="#4F81BC" stroked="f">
                <v:path arrowok="t"/>
                <v:fill/>
              </v:shape>
            </v:group>
            <v:group style="position:absolute;left:10253;top:5654;width:139;height:139" coordorigin="10253,5654" coordsize="139,139">
              <v:shape style="position:absolute;left:10253;top:5654;width:139;height:139" coordorigin="10253,5654" coordsize="139,139" path="m10323,5654l10392,5724,10323,5793,10253,5724,10323,5654xe" filled="f" stroked="t" strokeweight=".75pt" strokecolor="#497DBA">
                <v:path arrowok="t"/>
              </v:shape>
            </v:group>
            <v:group style="position:absolute;left:10702;top:5654;width:139;height:139" coordorigin="10702,5654" coordsize="139,139">
              <v:shape style="position:absolute;left:10702;top:5654;width:139;height:139" coordorigin="10702,5654" coordsize="139,139" path="m10772,5654l10702,5724,10772,5793,10841,5724,10772,5654e" filled="t" fillcolor="#4F81BC" stroked="f">
                <v:path arrowok="t"/>
                <v:fill/>
              </v:shape>
            </v:group>
            <v:group style="position:absolute;left:10702;top:5654;width:139;height:139" coordorigin="10702,5654" coordsize="139,139">
              <v:shape style="position:absolute;left:10702;top:5654;width:139;height:139" coordorigin="10702,5654" coordsize="139,139" path="m10772,5654l10841,5724,10772,5793,10702,5724,10772,5654xe" filled="f" stroked="t" strokeweight=".75pt" strokecolor="#497DBA">
                <v:path arrowok="t"/>
              </v:shape>
            </v:group>
            <v:group style="position:absolute;left:11151;top:5654;width:139;height:139" coordorigin="11151,5654" coordsize="139,139">
              <v:shape style="position:absolute;left:11151;top:5654;width:139;height:139" coordorigin="11151,5654" coordsize="139,139" path="m11221,5654l11151,5724,11221,5793,11290,5724,11221,5654e" filled="t" fillcolor="#4F81BC" stroked="f">
                <v:path arrowok="t"/>
                <v:fill/>
              </v:shape>
            </v:group>
            <v:group style="position:absolute;left:11151;top:5654;width:139;height:139" coordorigin="11151,5654" coordsize="139,139">
              <v:shape style="position:absolute;left:11151;top:5654;width:139;height:139" coordorigin="11151,5654" coordsize="139,139" path="m11221,5654l11290,5724,11221,5793,11151,5724,11221,5654xe" filled="f" stroked="t" strokeweight=".75pt" strokecolor="#497DBA">
                <v:path arrowok="t"/>
              </v:shape>
            </v:group>
            <v:group style="position:absolute;left:11599;top:5654;width:139;height:139" coordorigin="11599,5654" coordsize="139,139">
              <v:shape style="position:absolute;left:11599;top:5654;width:139;height:139" coordorigin="11599,5654" coordsize="139,139" path="m11669,5654l11599,5724,11669,5793,11739,5724,11669,5654e" filled="t" fillcolor="#4F81BC" stroked="f">
                <v:path arrowok="t"/>
                <v:fill/>
              </v:shape>
            </v:group>
            <v:group style="position:absolute;left:11599;top:5654;width:139;height:139" coordorigin="11599,5654" coordsize="139,139">
              <v:shape style="position:absolute;left:11599;top:5654;width:139;height:139" coordorigin="11599,5654" coordsize="139,139" path="m11669,5654l11739,5724,11669,5793,11599,5724,11669,5654xe" filled="f" stroked="t" strokeweight=".75pt" strokecolor="#497DBA">
                <v:path arrowok="t"/>
              </v:shape>
            </v:group>
            <v:group style="position:absolute;left:12048;top:5654;width:139;height:139" coordorigin="12048,5654" coordsize="139,139">
              <v:shape style="position:absolute;left:12048;top:5654;width:139;height:139" coordorigin="12048,5654" coordsize="139,139" path="m12118,5654l12048,5724,12118,5793,12187,5724,12118,5654e" filled="t" fillcolor="#4F81BC" stroked="f">
                <v:path arrowok="t"/>
                <v:fill/>
              </v:shape>
            </v:group>
            <v:group style="position:absolute;left:12048;top:5654;width:139;height:139" coordorigin="12048,5654" coordsize="139,139">
              <v:shape style="position:absolute;left:12048;top:5654;width:139;height:139" coordorigin="12048,5654" coordsize="139,139" path="m12118,5654l12187,5724,12118,5793,12048,5724,12118,5654xe" filled="f" stroked="t" strokeweight=".75pt" strokecolor="#497DBA">
                <v:path arrowok="t"/>
              </v:shape>
            </v:group>
            <v:group style="position:absolute;left:12497;top:5654;width:139;height:139" coordorigin="12497,5654" coordsize="139,139">
              <v:shape style="position:absolute;left:12497;top:5654;width:139;height:139" coordorigin="12497,5654" coordsize="139,139" path="m12567,5654l12497,5724,12567,5793,12636,5724,12567,5654e" filled="t" fillcolor="#4F81BC" stroked="f">
                <v:path arrowok="t"/>
                <v:fill/>
              </v:shape>
            </v:group>
            <v:group style="position:absolute;left:12497;top:5654;width:139;height:139" coordorigin="12497,5654" coordsize="139,139">
              <v:shape style="position:absolute;left:12497;top:5654;width:139;height:139" coordorigin="12497,5654" coordsize="139,139" path="m12567,5654l12636,5724,12567,5793,12497,5724,12567,5654xe" filled="f" stroked="t" strokeweight=".75pt" strokecolor="#497DBA">
                <v:path arrowok="t"/>
              </v:shape>
            </v:group>
            <v:group style="position:absolute;left:12946;top:5654;width:139;height:139" coordorigin="12946,5654" coordsize="139,139">
              <v:shape style="position:absolute;left:12946;top:5654;width:139;height:139" coordorigin="12946,5654" coordsize="139,139" path="m13016,5654l12946,5724,13016,5793,13085,5724,13016,5654e" filled="t" fillcolor="#4F81BC" stroked="f">
                <v:path arrowok="t"/>
                <v:fill/>
              </v:shape>
            </v:group>
            <v:group style="position:absolute;left:12946;top:5654;width:139;height:139" coordorigin="12946,5654" coordsize="139,139">
              <v:shape style="position:absolute;left:12946;top:5654;width:139;height:139" coordorigin="12946,5654" coordsize="139,139" path="m13016,5654l13085,5724,13016,5793,12946,5724,13016,5654xe" filled="f" stroked="t" strokeweight=".75pt" strokecolor="#497DBA">
                <v:path arrowok="t"/>
              </v:shape>
            </v:group>
            <v:group style="position:absolute;left:13397;top:5654;width:139;height:139" coordorigin="13397,5654" coordsize="139,139">
              <v:shape style="position:absolute;left:13397;top:5654;width:139;height:139" coordorigin="13397,5654" coordsize="139,139" path="m13467,5654l13397,5724,13467,5793,13536,5724,13467,5654e" filled="t" fillcolor="#4F81BC" stroked="f">
                <v:path arrowok="t"/>
                <v:fill/>
              </v:shape>
            </v:group>
            <v:group style="position:absolute;left:13397;top:5654;width:139;height:139" coordorigin="13397,5654" coordsize="139,139">
              <v:shape style="position:absolute;left:13397;top:5654;width:139;height:139" coordorigin="13397,5654" coordsize="139,139" path="m13467,5654l13536,5724,13467,5793,13397,5724,13467,5654xe" filled="f" stroked="t" strokeweight=".75pt" strokecolor="#497DBA">
                <v:path arrowok="t"/>
              </v:shape>
            </v:group>
            <v:group style="position:absolute;left:13846;top:5654;width:139;height:139" coordorigin="13846,5654" coordsize="139,139">
              <v:shape style="position:absolute;left:13846;top:5654;width:139;height:139" coordorigin="13846,5654" coordsize="139,139" path="m13916,5654l13846,5724,13916,5793,13985,5724,13916,5654e" filled="t" fillcolor="#4F81BC" stroked="f">
                <v:path arrowok="t"/>
                <v:fill/>
              </v:shape>
            </v:group>
            <v:group style="position:absolute;left:13846;top:5654;width:139;height:139" coordorigin="13846,5654" coordsize="139,139">
              <v:shape style="position:absolute;left:13846;top:5654;width:139;height:139" coordorigin="13846,5654" coordsize="139,139" path="m13916,5654l13985,5724,13916,5793,13846,5724,13916,5654xe" filled="f" stroked="t" strokeweight=".75pt" strokecolor="#497DBA">
                <v:path arrowok="t"/>
              </v:shape>
            </v:group>
            <v:group style="position:absolute;left:14295;top:5654;width:139;height:139" coordorigin="14295,5654" coordsize="139,139">
              <v:shape style="position:absolute;left:14295;top:5654;width:139;height:139" coordorigin="14295,5654" coordsize="139,139" path="m14365,5654l14295,5724,14365,5793,14434,5724,14365,5654e" filled="t" fillcolor="#4F81BC" stroked="f">
                <v:path arrowok="t"/>
                <v:fill/>
              </v:shape>
            </v:group>
            <v:group style="position:absolute;left:14295;top:5654;width:139;height:139" coordorigin="14295,5654" coordsize="139,139">
              <v:shape style="position:absolute;left:14295;top:5654;width:139;height:139" coordorigin="14295,5654" coordsize="139,139" path="m14365,5654l14434,5724,14365,5793,14295,5724,14365,5654xe" filled="f" stroked="t" strokeweight=".75pt" strokecolor="#497DBA">
                <v:path arrowok="t"/>
              </v:shape>
            </v:group>
            <v:group style="position:absolute;left:14743;top:5654;width:139;height:139" coordorigin="14743,5654" coordsize="139,139">
              <v:shape style="position:absolute;left:14743;top:5654;width:139;height:139" coordorigin="14743,5654" coordsize="139,139" path="m14813,5654l14743,5724,14813,5793,14883,5724,14813,5654e" filled="t" fillcolor="#4F81BC" stroked="f">
                <v:path arrowok="t"/>
                <v:fill/>
              </v:shape>
            </v:group>
            <v:group style="position:absolute;left:14743;top:5654;width:139;height:139" coordorigin="14743,5654" coordsize="139,139">
              <v:shape style="position:absolute;left:14743;top:5654;width:139;height:139" coordorigin="14743,5654" coordsize="139,139" path="m14813,5654l14883,5724,14813,5793,14743,5724,14813,5654xe" filled="f" stroked="t" strokeweight=".75pt" strokecolor="#497DBA">
                <v:path arrowok="t"/>
              </v:shape>
            </v:group>
            <v:group style="position:absolute;left:15192;top:5654;width:139;height:139" coordorigin="15192,5654" coordsize="139,139">
              <v:shape style="position:absolute;left:15192;top:5654;width:139;height:139" coordorigin="15192,5654" coordsize="139,139" path="m15262,5654l15192,5724,15262,5793,15331,5724,15262,5654e" filled="t" fillcolor="#4F81BC" stroked="f">
                <v:path arrowok="t"/>
                <v:fill/>
              </v:shape>
            </v:group>
            <v:group style="position:absolute;left:15192;top:5654;width:139;height:139" coordorigin="15192,5654" coordsize="139,139">
              <v:shape style="position:absolute;left:15192;top:5654;width:139;height:139" coordorigin="15192,5654" coordsize="139,139" path="m15262,5654l15331,5724,15262,5793,15192,5724,15262,5654xe" filled="f" stroked="t" strokeweight=".75pt" strokecolor="#497DBA">
                <v:path arrowok="t"/>
              </v:shape>
            </v:group>
            <v:group style="position:absolute;left:15641;top:5654;width:139;height:139" coordorigin="15641,5654" coordsize="139,139">
              <v:shape style="position:absolute;left:15641;top:5654;width:139;height:139" coordorigin="15641,5654" coordsize="139,139" path="m15711,5654l15641,5724,15711,5793,15780,5724,15711,5654e" filled="t" fillcolor="#4F81BC" stroked="f">
                <v:path arrowok="t"/>
                <v:fill/>
              </v:shape>
            </v:group>
            <v:group style="position:absolute;left:15641;top:5654;width:139;height:139" coordorigin="15641,5654" coordsize="139,139">
              <v:shape style="position:absolute;left:15641;top:5654;width:139;height:139" coordorigin="15641,5654" coordsize="139,139" path="m15711,5654l15780,5724,15711,5793,15641,5724,15711,5654xe" filled="f" stroked="t" strokeweight=".75pt" strokecolor="#497DBA">
                <v:path arrowok="t"/>
              </v:shape>
            </v:group>
            <v:group style="position:absolute;left:16090;top:5654;width:139;height:139" coordorigin="16090,5654" coordsize="139,139">
              <v:shape style="position:absolute;left:16090;top:5654;width:139;height:139" coordorigin="16090,5654" coordsize="139,139" path="m16160,5654l16090,5724,16160,5793,16229,5724,16160,5654e" filled="t" fillcolor="#4F81BC" stroked="f">
                <v:path arrowok="t"/>
                <v:fill/>
              </v:shape>
            </v:group>
            <v:group style="position:absolute;left:16090;top:5654;width:139;height:139" coordorigin="16090,5654" coordsize="139,139">
              <v:shape style="position:absolute;left:16090;top:5654;width:139;height:139" coordorigin="16090,5654" coordsize="139,139" path="m16160,5654l16229,5724,16160,5793,16090,5724,16160,5654xe" filled="f" stroked="t" strokeweight=".75pt" strokecolor="#497DBA">
                <v:path arrowok="t"/>
              </v:shape>
            </v:group>
            <v:group style="position:absolute;left:16539;top:5654;width:139;height:139" coordorigin="16539,5654" coordsize="139,139">
              <v:shape style="position:absolute;left:16539;top:5654;width:139;height:139" coordorigin="16539,5654" coordsize="139,139" path="m16609,5654l16539,5724,16609,5793,16678,5724,16609,5654e" filled="t" fillcolor="#4F81BC" stroked="f">
                <v:path arrowok="t"/>
                <v:fill/>
              </v:shape>
            </v:group>
            <v:group style="position:absolute;left:16539;top:5654;width:139;height:139" coordorigin="16539,5654" coordsize="139,139">
              <v:shape style="position:absolute;left:16539;top:5654;width:139;height:139" coordorigin="16539,5654" coordsize="139,139" path="m16609,5654l16678,5724,16609,5793,16539,5724,16609,5654xe" filled="f" stroked="t" strokeweight=".75pt" strokecolor="#497DBA">
                <v:path arrowok="t"/>
              </v:shape>
            </v:group>
            <v:group style="position:absolute;left:16987;top:5654;width:139;height:139" coordorigin="16987,5654" coordsize="139,139">
              <v:shape style="position:absolute;left:16987;top:5654;width:139;height:139" coordorigin="16987,5654" coordsize="139,139" path="m17057,5654l16987,5724,17057,5793,17127,5724,17057,5654e" filled="t" fillcolor="#4F81BC" stroked="f">
                <v:path arrowok="t"/>
                <v:fill/>
              </v:shape>
            </v:group>
            <v:group style="position:absolute;left:16987;top:5654;width:139;height:139" coordorigin="16987,5654" coordsize="139,139">
              <v:shape style="position:absolute;left:16987;top:5654;width:139;height:139" coordorigin="16987,5654" coordsize="139,139" path="m17057,5654l17127,5724,17057,5793,16987,5724,17057,5654xe" filled="f" stroked="t" strokeweight=".75pt" strokecolor="#497DBA">
                <v:path arrowok="t"/>
              </v:shape>
            </v:group>
            <v:group style="position:absolute;left:17436;top:5654;width:139;height:139" coordorigin="17436,5654" coordsize="139,139">
              <v:shape style="position:absolute;left:17436;top:5654;width:139;height:139" coordorigin="17436,5654" coordsize="139,139" path="m17506,5654l17436,5724,17506,5793,17575,5724,17506,5654e" filled="t" fillcolor="#4F81BC" stroked="f">
                <v:path arrowok="t"/>
                <v:fill/>
              </v:shape>
            </v:group>
            <v:group style="position:absolute;left:17436;top:5654;width:139;height:139" coordorigin="17436,5654" coordsize="139,139">
              <v:shape style="position:absolute;left:17436;top:5654;width:139;height:139" coordorigin="17436,5654" coordsize="139,139" path="m17506,5654l17575,5724,17506,5793,17436,5724,17506,5654xe" filled="f" stroked="t" strokeweight=".75pt" strokecolor="#497DBA">
                <v:path arrowok="t"/>
              </v:shape>
            </v:group>
            <v:group style="position:absolute;left:17887;top:5654;width:139;height:139" coordorigin="17887,5654" coordsize="139,139">
              <v:shape style="position:absolute;left:17887;top:5654;width:139;height:139" coordorigin="17887,5654" coordsize="139,139" path="m17957,5654l17887,5724,17957,5793,18027,5724,17957,5654e" filled="t" fillcolor="#4F81BC" stroked="f">
                <v:path arrowok="t"/>
                <v:fill/>
              </v:shape>
            </v:group>
            <v:group style="position:absolute;left:17887;top:5654;width:139;height:139" coordorigin="17887,5654" coordsize="139,139">
              <v:shape style="position:absolute;left:17887;top:5654;width:139;height:139" coordorigin="17887,5654" coordsize="139,139" path="m17957,5654l18027,5724,17957,5793,17887,5724,17957,5654xe" filled="f" stroked="t" strokeweight=".75pt" strokecolor="#497DBA">
                <v:path arrowok="t"/>
              </v:shape>
            </v:group>
            <v:group style="position:absolute;left:18336;top:5654;width:139;height:139" coordorigin="18336,5654" coordsize="139,139">
              <v:shape style="position:absolute;left:18336;top:5654;width:139;height:139" coordorigin="18336,5654" coordsize="139,139" path="m18406,5654l18336,5724,18406,5793,18475,5724,18406,5654e" filled="t" fillcolor="#4F81BC" stroked="f">
                <v:path arrowok="t"/>
                <v:fill/>
              </v:shape>
            </v:group>
            <v:group style="position:absolute;left:18336;top:5654;width:139;height:139" coordorigin="18336,5654" coordsize="139,139">
              <v:shape style="position:absolute;left:18336;top:5654;width:139;height:139" coordorigin="18336,5654" coordsize="139,139" path="m18406,5654l18475,5724,18406,5793,18336,5724,18406,5654xe" filled="f" stroked="t" strokeweight=".75pt" strokecolor="#497DBA">
                <v:path arrowok="t"/>
              </v:shape>
            </v:group>
            <v:group style="position:absolute;left:18785;top:5654;width:139;height:139" coordorigin="18785,5654" coordsize="139,139">
              <v:shape style="position:absolute;left:18785;top:5654;width:139;height:139" coordorigin="18785,5654" coordsize="139,139" path="m18855,5654l18785,5724,18855,5793,18924,5724,18855,5654e" filled="t" fillcolor="#4F81BC" stroked="f">
                <v:path arrowok="t"/>
                <v:fill/>
              </v:shape>
            </v:group>
            <v:group style="position:absolute;left:18785;top:5654;width:139;height:139" coordorigin="18785,5654" coordsize="139,139">
              <v:shape style="position:absolute;left:18785;top:5654;width:139;height:139" coordorigin="18785,5654" coordsize="139,139" path="m18855,5654l18924,5724,18855,5793,18785,5724,18855,5654xe" filled="f" stroked="t" strokeweight=".75pt" strokecolor="#497DBA">
                <v:path arrowok="t"/>
              </v:shape>
            </v:group>
            <v:group style="position:absolute;left:10116;top:6358;width:384;height:2" coordorigin="10116,6358" coordsize="384,2">
              <v:shape style="position:absolute;left:10116;top:6358;width:384;height:2" coordorigin="10116,6358" coordsize="384,0" path="m10116,6358l10500,6358e" filled="f" stroked="t" strokeweight="2.16pt" strokecolor="#F9C090">
                <v:path arrowok="t"/>
              </v:shape>
            </v:group>
            <v:group style="position:absolute;left:10262;top:6308;width:94;height:99" coordorigin="10262,6308" coordsize="94,99">
              <v:shape style="position:absolute;left:10262;top:6308;width:94;height:99" coordorigin="10262,6308" coordsize="94,99" path="m10300,6308l10283,6314,10270,6328,10263,6349,10262,6377,10273,6393,10293,6403,10318,6407,10338,6397,10351,6380,10356,6358,10353,6341,10342,6324,10324,6312,10300,6308e" filled="t" fillcolor="#F9C090" stroked="f">
                <v:path arrowok="t"/>
                <v:fill/>
              </v:shape>
            </v:group>
            <v:group style="position:absolute;left:10262;top:6308;width:94;height:99" coordorigin="10262,6308" coordsize="94,99">
              <v:shape style="position:absolute;left:10262;top:6308;width:94;height:99" coordorigin="10262,6308" coordsize="94,99" path="m10356,6358l10351,6380,10338,6397,10318,6407,10293,6403,10273,6393,10262,6377,10263,6349,10270,6328,10283,6314,10300,6308,10324,6312,10342,6324,10353,6341,10356,6358xe" filled="f" stroked="t" strokeweight=".72pt" strokecolor="#F9C090">
                <v:path arrowok="t"/>
              </v:shape>
            </v:group>
            <v:group style="position:absolute;left:11095;top:6358;width:384;height:2" coordorigin="11095,6358" coordsize="384,2">
              <v:shape style="position:absolute;left:11095;top:6358;width:384;height:2" coordorigin="11095,6358" coordsize="384,0" path="m11095,6358l11479,6358e" filled="f" stroked="t" strokeweight="2.16pt" strokecolor="#9BBA58">
                <v:path arrowok="t"/>
              </v:shape>
            </v:group>
            <v:group style="position:absolute;left:11237;top:6309;width:101;height:97" coordorigin="11237,6309" coordsize="101,97">
              <v:shape style="position:absolute;left:11237;top:6309;width:101;height:97" coordorigin="11237,6309" coordsize="101,97" path="m11273,6309l11254,6319,11242,6337,11237,6359,11242,6378,11254,6394,11273,6404,11300,6406,11319,6396,11333,6379,11338,6358,11338,6355,11332,6336,11320,6321,11300,6312,11273,6309e" filled="t" fillcolor="#9BBA58" stroked="f">
                <v:path arrowok="t"/>
                <v:fill/>
              </v:shape>
            </v:group>
            <v:group style="position:absolute;left:11237;top:6309;width:101;height:97" coordorigin="11237,6309" coordsize="101,97">
              <v:shape style="position:absolute;left:11237;top:6309;width:101;height:97" coordorigin="11237,6309" coordsize="101,97" path="m11338,6358l11333,6379,11319,6396,11300,6406,11273,6404,11254,6394,11242,6378,11237,6359,11242,6337,11254,6319,11273,6309,11300,6312,11320,6321,11332,6336,11338,6355,11338,6358xe" filled="f" stroked="t" strokeweight=".72pt" strokecolor="#9BBA58">
                <v:path arrowok="t"/>
              </v:shape>
            </v:group>
            <v:group style="position:absolute;left:12074;top:6358;width:384;height:2" coordorigin="12074,6358" coordsize="384,2">
              <v:shape style="position:absolute;left:12074;top:6358;width:384;height:2" coordorigin="12074,6358" coordsize="384,0" path="m12074,6358l12458,6358e" filled="f" stroked="t" strokeweight="2.16pt" strokecolor="#7C5F9F">
                <v:path arrowok="t"/>
              </v:shape>
            </v:group>
            <v:group style="position:absolute;left:12216;top:6307;width:101;height:101" coordorigin="12216,6307" coordsize="101,101">
              <v:shape style="position:absolute;left:12216;top:6307;width:101;height:101" coordorigin="12216,6307" coordsize="101,101" path="m12266,6358l12216,6408,12317,6408,12266,6358e" filled="t" fillcolor="#8063A1" stroked="f">
                <v:path arrowok="t"/>
                <v:fill/>
              </v:shape>
              <v:shape style="position:absolute;left:12216;top:6307;width:101;height:101" coordorigin="12216,6307" coordsize="101,101" path="m12317,6307l12216,6307,12266,6358,12317,6307e" filled="t" fillcolor="#8063A1" stroked="f">
                <v:path arrowok="t"/>
                <v:fill/>
              </v:shape>
            </v:group>
            <v:group style="position:absolute;left:12216;top:6307;width:101;height:101" coordorigin="12216,6307" coordsize="101,101">
              <v:shape style="position:absolute;left:12216;top:6307;width:101;height:101" coordorigin="12216,6307" coordsize="101,101" path="m12317,6408l12216,6307e" filled="f" stroked="t" strokeweight=".72pt" strokecolor="#7C5F9F">
                <v:path arrowok="t"/>
              </v:shape>
            </v:group>
            <v:group style="position:absolute;left:12216;top:6307;width:101;height:101" coordorigin="12216,6307" coordsize="101,101">
              <v:shape style="position:absolute;left:12216;top:6307;width:101;height:101" coordorigin="12216,6307" coordsize="101,101" path="m12216,6408l12317,6307e" filled="f" stroked="t" strokeweight=".72pt" strokecolor="#7C5F9F">
                <v:path arrowok="t"/>
              </v:shape>
            </v:group>
            <v:group style="position:absolute;left:13054;top:6358;width:384;height:2" coordorigin="13054,6358" coordsize="384,2">
              <v:shape style="position:absolute;left:13054;top:6358;width:384;height:2" coordorigin="13054,6358" coordsize="384,0" path="m13054,6358l13438,6358e" filled="f" stroked="t" strokeweight="2.16pt" strokecolor="#497DBA">
                <v:path arrowok="t"/>
              </v:shape>
            </v:group>
            <v:group style="position:absolute;left:13197;top:6308;width:100;height:100" coordorigin="13197,6308" coordsize="100,100">
              <v:shape style="position:absolute;left:13197;top:6308;width:100;height:100" coordorigin="13197,6308" coordsize="100,100" path="m13247,6308l13197,6358,13247,6408,13297,6358,13247,6308e" filled="t" fillcolor="#4F81BC" stroked="f">
                <v:path arrowok="t"/>
                <v:fill/>
              </v:shape>
            </v:group>
            <v:group style="position:absolute;left:13197;top:6308;width:100;height:100" coordorigin="13197,6308" coordsize="100,100">
              <v:shape style="position:absolute;left:13197;top:6308;width:100;height:100" coordorigin="13197,6308" coordsize="100,100" path="m13247,6308l13297,6358,13247,6408,13197,6358,13247,6308e" filled="f" stroked="t" strokeweight=".72pt" strokecolor="#497DBA">
                <v:path arrowok="t"/>
              </v:shape>
            </v:group>
            <v:group style="position:absolute;left:4589;top:1569;width:14711;height:5077" coordorigin="4589,1569" coordsize="14711,5077">
              <v:shape style="position:absolute;left:4589;top:1569;width:14711;height:5077" coordorigin="4589,1569" coordsize="14711,5077" path="m4589,6646l19300,6646,19300,1569,4589,1569,4589,6646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416.789995pt;mso-position-horizontal-relative:page;mso-position-vertical-relative:page;z-index:-1193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DDD9C4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OCT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DDD9C4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938953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938953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938953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DDD9C4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DDD9C4"/>
                          <w:right w:val="single" w:sz="8.48" w:space="0" w:color="DDD9C4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DDD9C4"/>
                          <w:right w:val="single" w:sz="8.48" w:space="0" w:color="DDD9C4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2357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DDD9C4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3040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7992" w:space="0" w:color="DDD9C4"/>
                          <w:right w:val="nil" w:sz="6" w:space="0" w:color="auto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ind w:right="11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99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126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7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1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97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0" w:top="760" w:bottom="280" w:left="260" w:right="500"/>
          <w:headerReference w:type="default" r:id="rId22"/>
          <w:footerReference w:type="default" r:id="rId23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6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v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ie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b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Año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4624" w:space="4106"/>
            <w:col w:w="10670"/>
          </w:cols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16" w:lineRule="exact"/>
        <w:ind w:left="435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4" w:after="0" w:line="240" w:lineRule="auto"/>
        <w:ind w:left="4442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6" w:lineRule="exact"/>
        <w:ind w:left="4442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40" w:lineRule="auto"/>
        <w:ind w:left="4442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7" w:lineRule="exact"/>
        <w:ind w:left="4442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40" w:lineRule="auto"/>
        <w:ind w:left="453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17" w:lineRule="exact"/>
        <w:ind w:left="4980" w:right="-20"/>
        <w:jc w:val="left"/>
        <w:tabs>
          <w:tab w:pos="5440" w:val="left"/>
          <w:tab w:pos="5900" w:val="left"/>
          <w:tab w:pos="6380" w:val="left"/>
          <w:tab w:pos="6840" w:val="left"/>
          <w:tab w:pos="7320" w:val="left"/>
          <w:tab w:pos="7780" w:val="left"/>
          <w:tab w:pos="8260" w:val="left"/>
          <w:tab w:pos="8720" w:val="left"/>
          <w:tab w:pos="9160" w:val="left"/>
          <w:tab w:pos="9620" w:val="left"/>
          <w:tab w:pos="10100" w:val="left"/>
          <w:tab w:pos="10560" w:val="left"/>
          <w:tab w:pos="11040" w:val="left"/>
          <w:tab w:pos="11500" w:val="left"/>
          <w:tab w:pos="11960" w:val="left"/>
          <w:tab w:pos="12440" w:val="left"/>
          <w:tab w:pos="12900" w:val="left"/>
          <w:tab w:pos="13380" w:val="left"/>
          <w:tab w:pos="13840" w:val="left"/>
          <w:tab w:pos="14320" w:val="left"/>
          <w:tab w:pos="14780" w:val="left"/>
          <w:tab w:pos="15260" w:val="left"/>
          <w:tab w:pos="15720" w:val="left"/>
          <w:tab w:pos="16200" w:val="left"/>
          <w:tab w:pos="16660" w:val="left"/>
          <w:tab w:pos="17140" w:val="left"/>
          <w:tab w:pos="17600" w:val="left"/>
          <w:tab w:pos="18080" w:val="left"/>
          <w:tab w:pos="185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328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8984" w:space="1271"/>
            <w:col w:w="9145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223.615005pt;margin-top:78.105003pt;width:744.69pt;height:263.86pt;mso-position-horizontal-relative:page;mso-position-vertical-relative:page;z-index:-11937" coordorigin="4472,1562" coordsize="14894,5277">
            <v:group style="position:absolute;left:5052;top:5395;width:14088;height:2" coordorigin="5052,5395" coordsize="14088,2">
              <v:shape style="position:absolute;left:5052;top:5395;width:14088;height:2" coordorigin="5052,5395" coordsize="14088,0" path="m5052,5395l19140,5395e" filled="f" stroked="t" strokeweight=".72pt" strokecolor="#D9D9D9">
                <v:path arrowok="t"/>
              </v:shape>
            </v:group>
            <v:group style="position:absolute;left:5052;top:4882;width:14088;height:2" coordorigin="5052,4882" coordsize="14088,2">
              <v:shape style="position:absolute;left:5052;top:4882;width:14088;height:2" coordorigin="5052,4882" coordsize="14088,0" path="m5052,4882l19140,4882e" filled="f" stroked="t" strokeweight=".72pt" strokecolor="#D9D9D9">
                <v:path arrowok="t"/>
              </v:shape>
            </v:group>
            <v:group style="position:absolute;left:5052;top:4368;width:14088;height:2" coordorigin="5052,4368" coordsize="14088,2">
              <v:shape style="position:absolute;left:5052;top:4368;width:14088;height:2" coordorigin="5052,4368" coordsize="14088,0" path="m5052,4368l19140,4368e" filled="f" stroked="t" strokeweight=".72pt" strokecolor="#D9D9D9">
                <v:path arrowok="t"/>
              </v:shape>
            </v:group>
            <v:group style="position:absolute;left:5052;top:3854;width:14088;height:2" coordorigin="5052,3854" coordsize="14088,2">
              <v:shape style="position:absolute;left:5052;top:3854;width:14088;height:2" coordorigin="5052,3854" coordsize="14088,0" path="m5052,3854l19140,3854e" filled="f" stroked="t" strokeweight=".72pt" strokecolor="#D9D9D9">
                <v:path arrowok="t"/>
              </v:shape>
            </v:group>
            <v:group style="position:absolute;left:5052;top:3341;width:14088;height:2" coordorigin="5052,3341" coordsize="14088,2">
              <v:shape style="position:absolute;left:5052;top:3341;width:14088;height:2" coordorigin="5052,3341" coordsize="14088,0" path="m5052,3341l19140,3341e" filled="f" stroked="t" strokeweight=".72pt" strokecolor="#D9D9D9">
                <v:path arrowok="t"/>
              </v:shape>
            </v:group>
            <v:group style="position:absolute;left:5287;top:3288;width:13618;height:1363" coordorigin="5287,3288" coordsize="13618,1363">
              <v:shape style="position:absolute;left:5287;top:3288;width:13618;height:1363" coordorigin="5287,3288" coordsize="13618,1363" path="m5287,3931l5755,4085,6226,3778,6696,4418,7164,4214,7634,4111,8105,4318,8573,4034,9043,4034,9514,4318,9982,4008,10452,3931,10922,3931,11390,3905,11861,3931,12331,4008,12799,3828,13270,4318,13740,3878,14208,3598,14678,4265,15149,3571,15617,3778,16087,3828,16558,3854,17026,4111,17496,3288,17966,3725,18434,4651,18905,3365e" filled="f" stroked="t" strokeweight="2.16pt" strokecolor="#F9C090">
                <v:path arrowok="t"/>
              </v:shape>
            </v:group>
            <v:group style="position:absolute;left:5233;top:3880;width:101;height:97" coordorigin="5233,3880" coordsize="101,97">
              <v:shape style="position:absolute;left:5233;top:3880;width:101;height:97" coordorigin="5233,3880" coordsize="101,97" path="m5270,3880l5251,3891,5238,3908,5233,3931,5238,3950,5251,3965,5270,3975,5297,3978,5316,3968,5329,3951,5334,3929,5334,3926,5329,3907,5317,3892,5297,3883,5270,3880e" filled="t" fillcolor="#F9C090" stroked="f">
                <v:path arrowok="t"/>
                <v:fill/>
              </v:shape>
            </v:group>
            <v:group style="position:absolute;left:5233;top:3880;width:101;height:97" coordorigin="5233,3880" coordsize="101,97">
              <v:shape style="position:absolute;left:5233;top:3880;width:101;height:97" coordorigin="5233,3880" coordsize="101,97" path="m5334,3929l5329,3951,5316,3968,5297,3978,5270,3975,5251,3965,5238,3950,5233,3931,5238,3908,5251,3891,5270,3880,5297,3883,5317,3892,5329,3907,5334,3926,5334,3929xe" filled="f" stroked="t" strokeweight=".75pt" strokecolor="#F9C090">
                <v:path arrowok="t"/>
              </v:shape>
            </v:group>
            <v:group style="position:absolute;left:5704;top:4036;width:101;height:97" coordorigin="5704,4036" coordsize="101,97">
              <v:shape style="position:absolute;left:5704;top:4036;width:101;height:97" coordorigin="5704,4036" coordsize="101,97" path="m5740,4036l5721,4047,5709,4064,5704,4087,5709,4106,5721,4121,5741,4131,5767,4134,5786,4124,5800,4107,5805,4085,5805,4082,5800,4063,5787,4048,5767,4039,5740,4036e" filled="t" fillcolor="#F9C090" stroked="f">
                <v:path arrowok="t"/>
                <v:fill/>
              </v:shape>
            </v:group>
            <v:group style="position:absolute;left:5704;top:4036;width:101;height:97" coordorigin="5704,4036" coordsize="101,97">
              <v:shape style="position:absolute;left:5704;top:4036;width:101;height:97" coordorigin="5704,4036" coordsize="101,97" path="m5805,4085l5800,4107,5786,4124,5767,4134,5741,4131,5721,4121,5709,4106,5704,4087,5709,4064,5721,4047,5740,4036,5767,4039,5787,4048,5800,4063,5805,4082,5805,4085xe" filled="f" stroked="t" strokeweight=".75pt" strokecolor="#F9C090">
                <v:path arrowok="t"/>
              </v:shape>
            </v:group>
            <v:group style="position:absolute;left:6172;top:3727;width:101;height:97" coordorigin="6172,3727" coordsize="101,97">
              <v:shape style="position:absolute;left:6172;top:3727;width:101;height:97" coordorigin="6172,3727" coordsize="101,97" path="m6208,3727l6189,3737,6177,3755,6172,3777,6177,3796,6189,3811,6209,3821,6235,3824,6254,3814,6268,3797,6273,3775,6273,3772,6268,3754,6255,3739,6235,3729,6208,3727e" filled="t" fillcolor="#F9C090" stroked="f">
                <v:path arrowok="t"/>
                <v:fill/>
              </v:shape>
            </v:group>
            <v:group style="position:absolute;left:6172;top:3727;width:101;height:97" coordorigin="6172,3727" coordsize="101,97">
              <v:shape style="position:absolute;left:6172;top:3727;width:101;height:97" coordorigin="6172,3727" coordsize="101,97" path="m6273,3775l6268,3797,6254,3814,6235,3824,6209,3821,6189,3811,6177,3796,6172,3777,6177,3755,6189,3737,6208,3727,6235,3729,6255,3739,6268,3754,6273,3772,6273,3775xe" filled="f" stroked="t" strokeweight=".75pt" strokecolor="#F9C090">
                <v:path arrowok="t"/>
              </v:shape>
            </v:group>
            <v:group style="position:absolute;left:6642;top:4370;width:101;height:97" coordorigin="6642,4370" coordsize="101,97">
              <v:shape style="position:absolute;left:6642;top:4370;width:101;height:97" coordorigin="6642,4370" coordsize="101,97" path="m6679,4370l6660,4380,6647,4398,6642,4420,6647,4439,6659,4454,6679,4464,6705,4467,6725,4457,6738,4440,6743,4418,6743,4415,6738,4397,6725,4382,6706,4373,6679,4370e" filled="t" fillcolor="#F9C090" stroked="f">
                <v:path arrowok="t"/>
                <v:fill/>
              </v:shape>
            </v:group>
            <v:group style="position:absolute;left:6642;top:4370;width:101;height:97" coordorigin="6642,4370" coordsize="101,97">
              <v:shape style="position:absolute;left:6642;top:4370;width:101;height:97" coordorigin="6642,4370" coordsize="101,97" path="m6743,4418l6738,4440,6725,4457,6705,4467,6679,4464,6659,4454,6647,4439,6642,4420,6647,4398,6660,4380,6679,4370,6706,4373,6725,4382,6738,4397,6743,4415,6743,4418xe" filled="f" stroked="t" strokeweight=".75pt" strokecolor="#F9C090">
                <v:path arrowok="t"/>
              </v:shape>
            </v:group>
            <v:group style="position:absolute;left:7113;top:4164;width:101;height:97" coordorigin="7113,4164" coordsize="101,97">
              <v:shape style="position:absolute;left:7113;top:4164;width:101;height:97" coordorigin="7113,4164" coordsize="101,97" path="m7149,4164l7130,4174,7117,4191,7113,4214,7117,4233,7130,4248,7149,4258,7176,4261,7195,4251,7208,4234,7213,4212,7213,4209,7208,4191,7196,4176,7176,4166,7149,4164e" filled="t" fillcolor="#F9C090" stroked="f">
                <v:path arrowok="t"/>
                <v:fill/>
              </v:shape>
            </v:group>
            <v:group style="position:absolute;left:7113;top:4164;width:101;height:97" coordorigin="7113,4164" coordsize="101,97">
              <v:shape style="position:absolute;left:7113;top:4164;width:101;height:97" coordorigin="7113,4164" coordsize="101,97" path="m7213,4212l7208,4234,7195,4251,7176,4261,7149,4258,7130,4248,7117,4233,7113,4214,7117,4191,7130,4174,7149,4164,7176,4166,7196,4176,7208,4191,7213,4209,7213,4212xe" filled="f" stroked="t" strokeweight=".75pt" strokecolor="#F9C090">
                <v:path arrowok="t"/>
              </v:shape>
            </v:group>
            <v:group style="position:absolute;left:7581;top:4060;width:101;height:97" coordorigin="7581,4060" coordsize="101,97">
              <v:shape style="position:absolute;left:7581;top:4060;width:101;height:97" coordorigin="7581,4060" coordsize="101,97" path="m7617,4060l7598,4071,7585,4088,7581,4111,7585,4130,7598,4145,7617,4155,7644,4158,7663,4148,7676,4131,7681,4109,7681,4106,7676,4087,7664,4072,7644,4063,7617,4060e" filled="t" fillcolor="#F9C090" stroked="f">
                <v:path arrowok="t"/>
                <v:fill/>
              </v:shape>
            </v:group>
            <v:group style="position:absolute;left:7581;top:4060;width:101;height:97" coordorigin="7581,4060" coordsize="101,97">
              <v:shape style="position:absolute;left:7581;top:4060;width:101;height:97" coordorigin="7581,4060" coordsize="101,97" path="m7681,4109l7676,4131,7663,4148,7644,4158,7617,4155,7598,4145,7585,4130,7581,4111,7585,4088,7598,4071,7617,4060,7644,4063,7664,4072,7676,4087,7681,4106,7681,4109xe" filled="f" stroked="t" strokeweight=".75pt" strokecolor="#F9C090">
                <v:path arrowok="t"/>
              </v:shape>
            </v:group>
            <v:group style="position:absolute;left:8051;top:4267;width:101;height:97" coordorigin="8051,4267" coordsize="101,97">
              <v:shape style="position:absolute;left:8051;top:4267;width:101;height:97" coordorigin="8051,4267" coordsize="101,97" path="m8087,4267l8069,4277,8056,4295,8051,4317,8056,4336,8068,4351,8088,4361,8114,4364,8134,4354,8147,4337,8152,4315,8152,4312,8147,4294,8134,4279,8114,4269,8087,4267e" filled="t" fillcolor="#F9C090" stroked="f">
                <v:path arrowok="t"/>
                <v:fill/>
              </v:shape>
            </v:group>
            <v:group style="position:absolute;left:8051;top:4267;width:101;height:97" coordorigin="8051,4267" coordsize="101,97">
              <v:shape style="position:absolute;left:8051;top:4267;width:101;height:97" coordorigin="8051,4267" coordsize="101,97" path="m8152,4315l8147,4337,8134,4354,8114,4364,8088,4361,8068,4351,8056,4336,8051,4317,8056,4295,8069,4277,8087,4267,8114,4269,8134,4279,8147,4294,8152,4312,8152,4315xe" filled="f" stroked="t" strokeweight=".75pt" strokecolor="#F9C090">
                <v:path arrowok="t"/>
              </v:shape>
            </v:group>
            <v:group style="position:absolute;left:8521;top:3984;width:101;height:97" coordorigin="8521,3984" coordsize="101,97">
              <v:shape style="position:absolute;left:8521;top:3984;width:101;height:97" coordorigin="8521,3984" coordsize="101,97" path="m8558,3984l8539,3994,8526,4011,8521,4034,8526,4053,8539,4068,8558,4078,8585,4081,8604,4071,8617,4054,8622,4032,8622,4029,8617,4011,8605,3996,8585,3986,8558,3984e" filled="t" fillcolor="#F9C090" stroked="f">
                <v:path arrowok="t"/>
                <v:fill/>
              </v:shape>
            </v:group>
            <v:group style="position:absolute;left:8521;top:3984;width:101;height:97" coordorigin="8521,3984" coordsize="101,97">
              <v:shape style="position:absolute;left:8521;top:3984;width:101;height:97" coordorigin="8521,3984" coordsize="101,97" path="m8622,4032l8617,4054,8604,4071,8585,4081,8558,4078,8539,4068,8526,4053,8521,4034,8526,4011,8539,3994,8558,3984,8585,3986,8605,3996,8617,4011,8622,4029,8622,4032xe" filled="f" stroked="t" strokeweight=".75pt" strokecolor="#F9C090">
                <v:path arrowok="t"/>
              </v:shape>
            </v:group>
            <v:group style="position:absolute;left:8989;top:3984;width:101;height:97" coordorigin="8989,3984" coordsize="101,97">
              <v:shape style="position:absolute;left:8989;top:3984;width:101;height:97" coordorigin="8989,3984" coordsize="101,97" path="m9026,3984l9007,3994,8994,4011,8989,4034,8994,4053,9007,4068,9026,4078,9053,4081,9072,4071,9085,4054,9090,4032,9090,4029,9085,4011,9073,3996,9053,3986,9026,3984e" filled="t" fillcolor="#F9C090" stroked="f">
                <v:path arrowok="t"/>
                <v:fill/>
              </v:shape>
            </v:group>
            <v:group style="position:absolute;left:8989;top:3984;width:101;height:97" coordorigin="8989,3984" coordsize="101,97">
              <v:shape style="position:absolute;left:8989;top:3984;width:101;height:97" coordorigin="8989,3984" coordsize="101,97" path="m9090,4032l9085,4054,9072,4071,9053,4081,9026,4078,9007,4068,8994,4053,8989,4034,8994,4011,9007,3994,9026,3984,9053,3986,9073,3996,9085,4011,9090,4029,9090,4032xe" filled="f" stroked="t" strokeweight=".75pt" strokecolor="#F9C090">
                <v:path arrowok="t"/>
              </v:shape>
            </v:group>
            <v:group style="position:absolute;left:9460;top:4267;width:101;height:97" coordorigin="9460,4267" coordsize="101,97">
              <v:shape style="position:absolute;left:9460;top:4267;width:101;height:97" coordorigin="9460,4267" coordsize="101,97" path="m9496,4267l9477,4277,9465,4295,9460,4317,9465,4336,9477,4351,9497,4361,9523,4364,9542,4354,9556,4337,9561,4315,9561,4312,9556,4294,9543,4279,9523,4269,9496,4267e" filled="t" fillcolor="#F9C090" stroked="f">
                <v:path arrowok="t"/>
                <v:fill/>
              </v:shape>
            </v:group>
            <v:group style="position:absolute;left:9460;top:4267;width:101;height:97" coordorigin="9460,4267" coordsize="101,97">
              <v:shape style="position:absolute;left:9460;top:4267;width:101;height:97" coordorigin="9460,4267" coordsize="101,97" path="m9561,4315l9556,4337,9542,4354,9523,4364,9497,4361,9477,4351,9465,4336,9460,4317,9465,4295,9477,4277,9496,4267,9523,4269,9543,4279,9556,4294,9561,4312,9561,4315xe" filled="f" stroked="t" strokeweight=".75pt" strokecolor="#F9C090">
                <v:path arrowok="t"/>
              </v:shape>
            </v:group>
            <v:group style="position:absolute;left:9930;top:3960;width:101;height:97" coordorigin="9930,3960" coordsize="101,97">
              <v:shape style="position:absolute;left:9930;top:3960;width:101;height:97" coordorigin="9930,3960" coordsize="101,97" path="m9967,3960l9948,3970,9935,3987,9930,4010,9935,4029,9947,4044,9967,4054,9993,4057,10013,4047,10026,4030,10031,4008,10031,4005,10026,3987,10013,3972,9994,3962,9967,3960e" filled="t" fillcolor="#F9C090" stroked="f">
                <v:path arrowok="t"/>
                <v:fill/>
              </v:shape>
            </v:group>
            <v:group style="position:absolute;left:9930;top:3960;width:101;height:97" coordorigin="9930,3960" coordsize="101,97">
              <v:shape style="position:absolute;left:9930;top:3960;width:101;height:97" coordorigin="9930,3960" coordsize="101,97" path="m10031,4008l10026,4030,10013,4047,9993,4057,9967,4054,9947,4044,9935,4029,9930,4010,9935,3987,9948,3970,9967,3960,9994,3962,10013,3972,10026,3987,10031,4005,10031,4008xe" filled="f" stroked="t" strokeweight=".75pt" strokecolor="#F9C090">
                <v:path arrowok="t"/>
              </v:shape>
            </v:group>
            <v:group style="position:absolute;left:10398;top:3880;width:101;height:97" coordorigin="10398,3880" coordsize="101,97">
              <v:shape style="position:absolute;left:10398;top:3880;width:101;height:97" coordorigin="10398,3880" coordsize="101,97" path="m10435,3880l10416,3891,10403,3908,10398,3931,10403,3950,10415,3965,10435,3975,10461,3978,10481,3968,10494,3951,10499,3929,10499,3926,10494,3907,10481,3892,10462,3883,10435,3880e" filled="t" fillcolor="#F9C090" stroked="f">
                <v:path arrowok="t"/>
                <v:fill/>
              </v:shape>
            </v:group>
            <v:group style="position:absolute;left:10398;top:3880;width:101;height:97" coordorigin="10398,3880" coordsize="101,97">
              <v:shape style="position:absolute;left:10398;top:3880;width:101;height:97" coordorigin="10398,3880" coordsize="101,97" path="m10499,3929l10494,3951,10481,3968,10461,3978,10435,3975,10415,3965,10403,3950,10398,3931,10403,3908,10416,3891,10435,3880,10462,3883,10481,3892,10494,3907,10499,3926,10499,3929xe" filled="f" stroked="t" strokeweight=".75pt" strokecolor="#F9C090">
                <v:path arrowok="t"/>
              </v:shape>
            </v:group>
            <v:group style="position:absolute;left:10869;top:3880;width:101;height:97" coordorigin="10869,3880" coordsize="101,97">
              <v:shape style="position:absolute;left:10869;top:3880;width:101;height:97" coordorigin="10869,3880" coordsize="101,97" path="m10905,3880l10886,3891,10873,3908,10869,3931,10873,3950,10886,3965,10905,3975,10932,3978,10951,3968,10964,3951,10969,3929,10969,3926,10964,3907,10952,3892,10932,3883,10905,3880e" filled="t" fillcolor="#F9C090" stroked="f">
                <v:path arrowok="t"/>
                <v:fill/>
              </v:shape>
            </v:group>
            <v:group style="position:absolute;left:10869;top:3880;width:101;height:97" coordorigin="10869,3880" coordsize="101,97">
              <v:shape style="position:absolute;left:10869;top:3880;width:101;height:97" coordorigin="10869,3880" coordsize="101,97" path="m10969,3929l10964,3951,10951,3968,10932,3978,10905,3975,10886,3965,10873,3950,10869,3931,10873,3908,10886,3891,10905,3880,10932,3883,10952,3892,10964,3907,10969,3926,10969,3929xe" filled="f" stroked="t" strokeweight=".75pt" strokecolor="#F9C090">
                <v:path arrowok="t"/>
              </v:shape>
            </v:group>
            <v:group style="position:absolute;left:11339;top:3856;width:101;height:97" coordorigin="11339,3856" coordsize="101,97">
              <v:shape style="position:absolute;left:11339;top:3856;width:101;height:97" coordorigin="11339,3856" coordsize="101,97" path="m11375,3856l11357,3867,11344,3884,11339,3907,11344,3926,11356,3941,11376,3951,11402,3954,11422,3944,11435,3927,11440,3905,11440,3902,11435,3883,11422,3868,11402,3859,11375,3856e" filled="t" fillcolor="#F9C090" stroked="f">
                <v:path arrowok="t"/>
                <v:fill/>
              </v:shape>
            </v:group>
            <v:group style="position:absolute;left:11339;top:3856;width:101;height:97" coordorigin="11339,3856" coordsize="101,97">
              <v:shape style="position:absolute;left:11339;top:3856;width:101;height:97" coordorigin="11339,3856" coordsize="101,97" path="m11440,3905l11435,3927,11422,3944,11402,3954,11376,3951,11356,3941,11344,3926,11339,3907,11344,3884,11357,3867,11375,3856,11402,3859,11422,3868,11435,3883,11440,3902,11440,3905xe" filled="f" stroked="t" strokeweight=".75pt" strokecolor="#F9C090">
                <v:path arrowok="t"/>
              </v:shape>
            </v:group>
            <v:group style="position:absolute;left:11807;top:3880;width:101;height:97" coordorigin="11807,3880" coordsize="101,97">
              <v:shape style="position:absolute;left:11807;top:3880;width:101;height:97" coordorigin="11807,3880" coordsize="101,97" path="m11843,3880l11825,3891,11812,3908,11807,3931,11812,3950,11824,3965,11844,3975,11870,3978,11890,3968,11903,3951,11908,3929,11908,3926,11903,3907,11890,3892,11870,3883,11843,3880e" filled="t" fillcolor="#F9C090" stroked="f">
                <v:path arrowok="t"/>
                <v:fill/>
              </v:shape>
            </v:group>
            <v:group style="position:absolute;left:11807;top:3880;width:101;height:97" coordorigin="11807,3880" coordsize="101,97">
              <v:shape style="position:absolute;left:11807;top:3880;width:101;height:97" coordorigin="11807,3880" coordsize="101,97" path="m11908,3929l11903,3951,11890,3968,11870,3978,11844,3975,11824,3965,11812,3950,11807,3931,11812,3908,11825,3891,11843,3880,11870,3883,11890,3892,11903,3907,11908,3926,11908,3929xe" filled="f" stroked="t" strokeweight=".75pt" strokecolor="#F9C090">
                <v:path arrowok="t"/>
              </v:shape>
            </v:group>
            <v:group style="position:absolute;left:12277;top:3960;width:101;height:97" coordorigin="12277,3960" coordsize="101,97">
              <v:shape style="position:absolute;left:12277;top:3960;width:101;height:97" coordorigin="12277,3960" coordsize="101,97" path="m12314,3960l12295,3970,12282,3987,12277,4010,12282,4029,12295,4044,12314,4054,12341,4057,12360,4047,12373,4030,12378,4008,12378,4005,12373,3987,12361,3972,12341,3962,12314,3960e" filled="t" fillcolor="#F9C090" stroked="f">
                <v:path arrowok="t"/>
                <v:fill/>
              </v:shape>
            </v:group>
            <v:group style="position:absolute;left:12277;top:3960;width:101;height:97" coordorigin="12277,3960" coordsize="101,97">
              <v:shape style="position:absolute;left:12277;top:3960;width:101;height:97" coordorigin="12277,3960" coordsize="101,97" path="m12378,4008l12373,4030,12360,4047,12341,4057,12314,4054,12295,4044,12282,4029,12277,4010,12282,3987,12295,3970,12314,3960,12341,3962,12361,3972,12373,3987,12378,4005,12378,4008xe" filled="f" stroked="t" strokeweight=".75pt" strokecolor="#F9C090">
                <v:path arrowok="t"/>
              </v:shape>
            </v:group>
            <v:group style="position:absolute;left:12748;top:3780;width:101;height:97" coordorigin="12748,3780" coordsize="101,97">
              <v:shape style="position:absolute;left:12748;top:3780;width:101;height:97" coordorigin="12748,3780" coordsize="101,97" path="m12784,3780l12765,3790,12753,3807,12748,3830,12753,3849,12765,3864,12785,3874,12811,3877,12830,3867,12844,3850,12849,3828,12849,3825,12844,3807,12831,3792,12811,3782,12784,3780e" filled="t" fillcolor="#F9C090" stroked="f">
                <v:path arrowok="t"/>
                <v:fill/>
              </v:shape>
            </v:group>
            <v:group style="position:absolute;left:12748;top:3780;width:101;height:97" coordorigin="12748,3780" coordsize="101,97">
              <v:shape style="position:absolute;left:12748;top:3780;width:101;height:97" coordorigin="12748,3780" coordsize="101,97" path="m12849,3828l12844,3850,12830,3867,12811,3877,12785,3874,12765,3864,12753,3849,12748,3830,12753,3807,12765,3790,12784,3780,12811,3782,12831,3792,12844,3807,12849,3825,12849,3828xe" filled="f" stroked="t" strokeweight=".75pt" strokecolor="#F9C090">
                <v:path arrowok="t"/>
              </v:shape>
            </v:group>
            <v:group style="position:absolute;left:13216;top:4267;width:101;height:97" coordorigin="13216,4267" coordsize="101,97">
              <v:shape style="position:absolute;left:13216;top:4267;width:101;height:97" coordorigin="13216,4267" coordsize="101,97" path="m13252,4267l13233,4277,13221,4295,13216,4317,13221,4336,13233,4351,13253,4361,13279,4364,13298,4354,13312,4337,13317,4315,13317,4312,13312,4294,13299,4279,13279,4269,13252,4267e" filled="t" fillcolor="#F9C090" stroked="f">
                <v:path arrowok="t"/>
                <v:fill/>
              </v:shape>
            </v:group>
            <v:group style="position:absolute;left:13216;top:4267;width:101;height:97" coordorigin="13216,4267" coordsize="101,97">
              <v:shape style="position:absolute;left:13216;top:4267;width:101;height:97" coordorigin="13216,4267" coordsize="101,97" path="m13317,4315l13312,4337,13298,4354,13279,4364,13253,4361,13233,4351,13221,4336,13216,4317,13221,4295,13233,4277,13252,4267,13279,4269,13299,4279,13312,4294,13317,4312,13317,4315xe" filled="f" stroked="t" strokeweight=".75pt" strokecolor="#F9C090">
                <v:path arrowok="t"/>
              </v:shape>
            </v:group>
            <v:group style="position:absolute;left:13686;top:3830;width:101;height:97" coordorigin="13686,3830" coordsize="101,97">
              <v:shape style="position:absolute;left:13686;top:3830;width:101;height:97" coordorigin="13686,3830" coordsize="101,97" path="m13723,3830l13704,3840,13691,3858,13686,3880,13691,3899,13703,3914,13723,3924,13749,3927,13769,3917,13782,3900,13787,3878,13787,3875,13782,3857,13769,3842,13750,3833,13723,3830e" filled="t" fillcolor="#F9C090" stroked="f">
                <v:path arrowok="t"/>
                <v:fill/>
              </v:shape>
            </v:group>
            <v:group style="position:absolute;left:13686;top:3830;width:101;height:97" coordorigin="13686,3830" coordsize="101,97">
              <v:shape style="position:absolute;left:13686;top:3830;width:101;height:97" coordorigin="13686,3830" coordsize="101,97" path="m13787,3878l13782,3900,13769,3917,13749,3927,13723,3924,13703,3914,13691,3899,13686,3880,13691,3858,13704,3840,13723,3830,13750,3833,13769,3842,13782,3857,13787,3875,13787,3878xe" filled="f" stroked="t" strokeweight=".75pt" strokecolor="#F9C090">
                <v:path arrowok="t"/>
              </v:shape>
            </v:group>
            <v:group style="position:absolute;left:14157;top:3547;width:101;height:97" coordorigin="14157,3547" coordsize="101,97">
              <v:shape style="position:absolute;left:14157;top:3547;width:101;height:97" coordorigin="14157,3547" coordsize="101,97" path="m14193,3547l14174,3557,14161,3575,14157,3597,14161,3616,14174,3631,14193,3641,14220,3644,14239,3634,14252,3617,14257,3595,14257,3592,14252,3574,14240,3559,14220,3549,14193,3547e" filled="t" fillcolor="#F9C090" stroked="f">
                <v:path arrowok="t"/>
                <v:fill/>
              </v:shape>
            </v:group>
            <v:group style="position:absolute;left:14157;top:3547;width:101;height:97" coordorigin="14157,3547" coordsize="101,97">
              <v:shape style="position:absolute;left:14157;top:3547;width:101;height:97" coordorigin="14157,3547" coordsize="101,97" path="m14257,3595l14252,3617,14239,3634,14220,3644,14193,3641,14174,3631,14161,3616,14157,3597,14161,3575,14174,3557,14193,3547,14220,3549,14240,3559,14252,3574,14257,3592,14257,3595xe" filled="f" stroked="t" strokeweight=".75pt" strokecolor="#F9C090">
                <v:path arrowok="t"/>
              </v:shape>
            </v:group>
            <v:group style="position:absolute;left:14625;top:4216;width:101;height:97" coordorigin="14625,4216" coordsize="101,97">
              <v:shape style="position:absolute;left:14625;top:4216;width:101;height:97" coordorigin="14625,4216" coordsize="101,97" path="m14661,4216l14642,4227,14629,4244,14625,4267,14629,4286,14642,4301,14661,4311,14688,4314,14707,4304,14720,4287,14725,4265,14725,4262,14720,4243,14708,4228,14688,4219,14661,4216e" filled="t" fillcolor="#F9C090" stroked="f">
                <v:path arrowok="t"/>
                <v:fill/>
              </v:shape>
            </v:group>
            <v:group style="position:absolute;left:14625;top:4216;width:101;height:97" coordorigin="14625,4216" coordsize="101,97">
              <v:shape style="position:absolute;left:14625;top:4216;width:101;height:97" coordorigin="14625,4216" coordsize="101,97" path="m14725,4265l14720,4287,14707,4304,14688,4314,14661,4311,14642,4301,14629,4286,14625,4267,14629,4244,14642,4227,14661,4216,14688,4219,14708,4228,14720,4243,14725,4262,14725,4265xe" filled="f" stroked="t" strokeweight=".75pt" strokecolor="#F9C090">
                <v:path arrowok="t"/>
              </v:shape>
            </v:group>
            <v:group style="position:absolute;left:15095;top:3520;width:101;height:97" coordorigin="15095,3520" coordsize="101,97">
              <v:shape style="position:absolute;left:15095;top:3520;width:101;height:97" coordorigin="15095,3520" coordsize="101,97" path="m15131,3520l15113,3531,15100,3548,15095,3571,15100,3590,15112,3605,15132,3615,15158,3618,15178,3608,15191,3591,15196,3569,15196,3566,15191,3547,15178,3532,15158,3523,15131,3520e" filled="t" fillcolor="#F9C090" stroked="f">
                <v:path arrowok="t"/>
                <v:fill/>
              </v:shape>
            </v:group>
            <v:group style="position:absolute;left:15095;top:3520;width:101;height:97" coordorigin="15095,3520" coordsize="101,97">
              <v:shape style="position:absolute;left:15095;top:3520;width:101;height:97" coordorigin="15095,3520" coordsize="101,97" path="m15196,3569l15191,3591,15178,3608,15158,3618,15132,3615,15112,3605,15100,3590,15095,3571,15100,3548,15113,3531,15131,3520,15158,3523,15178,3532,15191,3547,15196,3566,15196,3569xe" filled="f" stroked="t" strokeweight=".75pt" strokecolor="#F9C090">
                <v:path arrowok="t"/>
              </v:shape>
            </v:group>
            <v:group style="position:absolute;left:15565;top:3727;width:101;height:97" coordorigin="15565,3727" coordsize="101,97">
              <v:shape style="position:absolute;left:15565;top:3727;width:101;height:97" coordorigin="15565,3727" coordsize="101,97" path="m15602,3727l15583,3737,15570,3755,15565,3777,15570,3796,15583,3811,15602,3821,15629,3824,15648,3814,15661,3797,15666,3775,15666,3772,15661,3754,15649,3739,15629,3729,15602,3727e" filled="t" fillcolor="#F9C090" stroked="f">
                <v:path arrowok="t"/>
                <v:fill/>
              </v:shape>
            </v:group>
            <v:group style="position:absolute;left:15565;top:3727;width:101;height:97" coordorigin="15565,3727" coordsize="101,97">
              <v:shape style="position:absolute;left:15565;top:3727;width:101;height:97" coordorigin="15565,3727" coordsize="101,97" path="m15666,3775l15661,3797,15648,3814,15629,3824,15602,3821,15583,3811,15570,3796,15565,3777,15570,3755,15583,3737,15602,3727,15629,3729,15649,3739,15661,3754,15666,3772,15666,3775xe" filled="f" stroked="t" strokeweight=".75pt" strokecolor="#F9C090">
                <v:path arrowok="t"/>
              </v:shape>
            </v:group>
            <v:group style="position:absolute;left:16033;top:3780;width:101;height:97" coordorigin="16033,3780" coordsize="101,97">
              <v:shape style="position:absolute;left:16033;top:3780;width:101;height:97" coordorigin="16033,3780" coordsize="101,97" path="m16070,3780l16051,3790,16038,3807,16033,3830,16038,3849,16051,3864,16070,3874,16097,3877,16116,3867,16129,3850,16134,3828,16134,3825,16129,3807,16117,3792,16097,3782,16070,3780e" filled="t" fillcolor="#F9C090" stroked="f">
                <v:path arrowok="t"/>
                <v:fill/>
              </v:shape>
            </v:group>
            <v:group style="position:absolute;left:16033;top:3780;width:101;height:97" coordorigin="16033,3780" coordsize="101,97">
              <v:shape style="position:absolute;left:16033;top:3780;width:101;height:97" coordorigin="16033,3780" coordsize="101,97" path="m16134,3828l16129,3850,16116,3867,16097,3877,16070,3874,16051,3864,16038,3849,16033,3830,16038,3807,16051,3790,16070,3780,16097,3782,16117,3792,16129,3807,16134,3825,16134,3828xe" filled="f" stroked="t" strokeweight=".75pt" strokecolor="#F9C090">
                <v:path arrowok="t"/>
              </v:shape>
            </v:group>
            <v:group style="position:absolute;left:16504;top:3804;width:101;height:97" coordorigin="16504,3804" coordsize="101,97">
              <v:shape style="position:absolute;left:16504;top:3804;width:101;height:97" coordorigin="16504,3804" coordsize="101,97" path="m16540,3804l16521,3814,16509,3831,16504,3854,16509,3873,16521,3888,16541,3898,16567,3901,16586,3891,16600,3874,16605,3852,16605,3849,16600,3831,16587,3816,16567,3806,16540,3804e" filled="t" fillcolor="#F9C090" stroked="f">
                <v:path arrowok="t"/>
                <v:fill/>
              </v:shape>
            </v:group>
            <v:group style="position:absolute;left:16504;top:3804;width:101;height:97" coordorigin="16504,3804" coordsize="101,97">
              <v:shape style="position:absolute;left:16504;top:3804;width:101;height:97" coordorigin="16504,3804" coordsize="101,97" path="m16605,3852l16600,3874,16586,3891,16567,3901,16541,3898,16521,3888,16509,3873,16504,3854,16509,3831,16521,3814,16540,3804,16567,3806,16587,3816,16600,3831,16605,3849,16605,3852xe" filled="f" stroked="t" strokeweight=".75pt" strokecolor="#F9C090">
                <v:path arrowok="t"/>
              </v:shape>
            </v:group>
            <v:group style="position:absolute;left:16974;top:4060;width:101;height:97" coordorigin="16974,4060" coordsize="101,97">
              <v:shape style="position:absolute;left:16974;top:4060;width:101;height:97" coordorigin="16974,4060" coordsize="101,97" path="m17011,4060l16992,4071,16979,4088,16974,4111,16979,4130,16991,4145,17011,4155,17037,4158,17057,4148,17070,4131,17075,4109,17075,4106,17070,4087,17057,4072,17038,4063,17011,4060e" filled="t" fillcolor="#F9C090" stroked="f">
                <v:path arrowok="t"/>
                <v:fill/>
              </v:shape>
            </v:group>
            <v:group style="position:absolute;left:16974;top:4060;width:101;height:97" coordorigin="16974,4060" coordsize="101,97">
              <v:shape style="position:absolute;left:16974;top:4060;width:101;height:97" coordorigin="16974,4060" coordsize="101,97" path="m17075,4109l17070,4131,17057,4148,17037,4158,17011,4155,16991,4145,16979,4130,16974,4111,16979,4088,16992,4071,17011,4060,17038,4063,17057,4072,17070,4087,17075,4106,17075,4109xe" filled="f" stroked="t" strokeweight=".75pt" strokecolor="#F9C090">
                <v:path arrowok="t"/>
              </v:shape>
            </v:group>
            <v:group style="position:absolute;left:17442;top:3240;width:101;height:97" coordorigin="17442,3240" coordsize="101,97">
              <v:shape style="position:absolute;left:17442;top:3240;width:101;height:97" coordorigin="17442,3240" coordsize="101,97" path="m17479,3240l17460,3250,17447,3267,17442,3290,17447,3309,17459,3324,17479,3334,17505,3337,17525,3327,17538,3310,17543,3288,17543,3285,17538,3267,17525,3252,17506,3242,17479,3240e" filled="t" fillcolor="#F9C090" stroked="f">
                <v:path arrowok="t"/>
                <v:fill/>
              </v:shape>
            </v:group>
            <v:group style="position:absolute;left:17442;top:3240;width:101;height:97" coordorigin="17442,3240" coordsize="101,97">
              <v:shape style="position:absolute;left:17442;top:3240;width:101;height:97" coordorigin="17442,3240" coordsize="101,97" path="m17543,3288l17538,3310,17525,3327,17505,3337,17479,3334,17459,3324,17447,3309,17442,3290,17447,3267,17460,3250,17479,3240,17506,3242,17525,3252,17538,3267,17543,3285,17543,3288xe" filled="f" stroked="t" strokeweight=".75pt" strokecolor="#F9C090">
                <v:path arrowok="t"/>
              </v:shape>
            </v:group>
            <v:group style="position:absolute;left:17913;top:3676;width:101;height:97" coordorigin="17913,3676" coordsize="101,97">
              <v:shape style="position:absolute;left:17913;top:3676;width:101;height:97" coordorigin="17913,3676" coordsize="101,97" path="m17949,3676l17930,3687,17917,3704,17913,3727,17917,3746,17930,3761,17949,3771,17976,3774,17995,3764,18008,3747,18013,3725,18013,3722,18008,3703,17996,3688,17976,3679,17949,3676e" filled="t" fillcolor="#F9C090" stroked="f">
                <v:path arrowok="t"/>
                <v:fill/>
              </v:shape>
            </v:group>
            <v:group style="position:absolute;left:17913;top:3676;width:101;height:97" coordorigin="17913,3676" coordsize="101,97">
              <v:shape style="position:absolute;left:17913;top:3676;width:101;height:97" coordorigin="17913,3676" coordsize="101,97" path="m18013,3725l18008,3747,17995,3764,17976,3774,17949,3771,17930,3761,17917,3746,17913,3727,17917,3704,17930,3687,17949,3676,17976,3679,17996,3688,18008,3703,18013,3722,18013,3725xe" filled="f" stroked="t" strokeweight=".75pt" strokecolor="#F9C090">
                <v:path arrowok="t"/>
              </v:shape>
            </v:group>
            <v:group style="position:absolute;left:18383;top:4600;width:101;height:97" coordorigin="18383,4600" coordsize="101,97">
              <v:shape style="position:absolute;left:18383;top:4600;width:101;height:97" coordorigin="18383,4600" coordsize="101,97" path="m18419,4600l18401,4611,18388,4628,18383,4651,18388,4670,18400,4685,18420,4695,18446,4698,18466,4688,18479,4671,18484,4649,18484,4646,18479,4627,18466,4612,18446,4603,18419,4600e" filled="t" fillcolor="#F9C090" stroked="f">
                <v:path arrowok="t"/>
                <v:fill/>
              </v:shape>
            </v:group>
            <v:group style="position:absolute;left:18383;top:4600;width:101;height:97" coordorigin="18383,4600" coordsize="101,97">
              <v:shape style="position:absolute;left:18383;top:4600;width:101;height:97" coordorigin="18383,4600" coordsize="101,97" path="m18484,4649l18479,4671,18466,4688,18446,4698,18420,4695,18400,4685,18388,4670,18383,4651,18388,4628,18401,4611,18419,4600,18446,4603,18466,4612,18479,4627,18484,4646,18484,4649xe" filled="f" stroked="t" strokeweight=".75pt" strokecolor="#F9C090">
                <v:path arrowok="t"/>
              </v:shape>
            </v:group>
            <v:group style="position:absolute;left:18851;top:3316;width:101;height:97" coordorigin="18851,3316" coordsize="101,97">
              <v:shape style="position:absolute;left:18851;top:3316;width:101;height:97" coordorigin="18851,3316" coordsize="101,97" path="m18887,3316l18869,3327,18856,3344,18851,3367,18856,3386,18868,3401,18888,3411,18914,3414,18934,3404,18947,3387,18952,3365,18952,3362,18947,3343,18934,3328,18914,3319,18887,3316e" filled="t" fillcolor="#F9C090" stroked="f">
                <v:path arrowok="t"/>
                <v:fill/>
              </v:shape>
            </v:group>
            <v:group style="position:absolute;left:18851;top:3316;width:101;height:97" coordorigin="18851,3316" coordsize="101,97">
              <v:shape style="position:absolute;left:18851;top:3316;width:101;height:97" coordorigin="18851,3316" coordsize="101,97" path="m18952,3365l18947,3387,18934,3404,18914,3414,18888,3411,18868,3401,18856,3386,18851,3367,18856,3344,18869,3327,18887,3316,18914,3319,18934,3328,18947,3343,18952,3362,18952,3365xe" filled="f" stroked="t" strokeweight=".75pt" strokecolor="#F9C090">
                <v:path arrowok="t"/>
              </v:shape>
            </v:group>
            <v:group style="position:absolute;left:5287;top:3341;width:13618;height:874" coordorigin="5287,3341" coordsize="13618,874">
              <v:shape style="position:absolute;left:5287;top:3341;width:13618;height:874" coordorigin="5287,3341" coordsize="13618,874" path="m5287,3751l5755,4058,6226,4008,6696,3418,7164,3931,7634,3418,8105,3931,8573,3931,9043,3802,9514,4034,9982,3725,10452,3878,10922,3878,11390,3598,11861,3878,12331,3958,12799,3905,13270,3751,13740,3341,14208,3802,14678,3571,15149,4085,15617,3674,16087,3802,16558,4214,17026,3571,17496,3674,17966,3622,18434,3598,18905,3648e" filled="f" stroked="t" strokeweight="2.16pt" strokecolor="#9BBA58">
                <v:path arrowok="t"/>
              </v:shape>
            </v:group>
            <v:group style="position:absolute;left:5233;top:3700;width:101;height:97" coordorigin="5233,3700" coordsize="101,97">
              <v:shape style="position:absolute;left:5233;top:3700;width:101;height:97" coordorigin="5233,3700" coordsize="101,97" path="m5270,3700l5251,3711,5238,3728,5233,3751,5238,3770,5251,3785,5270,3795,5297,3798,5316,3788,5329,3771,5334,3749,5334,3746,5329,3727,5317,3712,5297,3703,5270,3700e" filled="t" fillcolor="#9BBA58" stroked="f">
                <v:path arrowok="t"/>
                <v:fill/>
              </v:shape>
            </v:group>
            <v:group style="position:absolute;left:5233;top:3700;width:101;height:97" coordorigin="5233,3700" coordsize="101,97">
              <v:shape style="position:absolute;left:5233;top:3700;width:101;height:97" coordorigin="5233,3700" coordsize="101,97" path="m5334,3749l5329,3771,5316,3788,5297,3798,5270,3795,5251,3785,5238,3770,5233,3751,5238,3728,5251,3711,5270,3700,5297,3703,5317,3712,5329,3727,5334,3746,5334,3749xe" filled="f" stroked="t" strokeweight=".75pt" strokecolor="#9BBA58">
                <v:path arrowok="t"/>
              </v:shape>
            </v:group>
            <v:group style="position:absolute;left:5704;top:4010;width:101;height:97" coordorigin="5704,4010" coordsize="101,97">
              <v:shape style="position:absolute;left:5704;top:4010;width:101;height:97" coordorigin="5704,4010" coordsize="101,97" path="m5740,4010l5721,4020,5709,4038,5704,4060,5709,4079,5721,4094,5741,4104,5767,4107,5786,4097,5800,4080,5805,4058,5805,4055,5800,4037,5787,4022,5767,4013,5740,4010e" filled="t" fillcolor="#9BBA58" stroked="f">
                <v:path arrowok="t"/>
                <v:fill/>
              </v:shape>
            </v:group>
            <v:group style="position:absolute;left:5704;top:4010;width:101;height:97" coordorigin="5704,4010" coordsize="101,97">
              <v:shape style="position:absolute;left:5704;top:4010;width:101;height:97" coordorigin="5704,4010" coordsize="101,97" path="m5805,4058l5800,4080,5786,4097,5767,4107,5741,4104,5721,4094,5709,4079,5704,4060,5709,4038,5721,4020,5740,4010,5767,4013,5787,4022,5800,4037,5805,4055,5805,4058xe" filled="f" stroked="t" strokeweight=".75pt" strokecolor="#9BBA58">
                <v:path arrowok="t"/>
              </v:shape>
            </v:group>
            <v:group style="position:absolute;left:6172;top:3960;width:101;height:97" coordorigin="6172,3960" coordsize="101,97">
              <v:shape style="position:absolute;left:6172;top:3960;width:101;height:97" coordorigin="6172,3960" coordsize="101,97" path="m6208,3960l6189,3970,6177,3987,6172,4010,6177,4029,6189,4044,6209,4054,6235,4057,6254,4047,6268,4030,6273,4008,6273,4005,6268,3987,6255,3972,6235,3962,6208,3960e" filled="t" fillcolor="#9BBA58" stroked="f">
                <v:path arrowok="t"/>
                <v:fill/>
              </v:shape>
            </v:group>
            <v:group style="position:absolute;left:6172;top:3960;width:101;height:97" coordorigin="6172,3960" coordsize="101,97">
              <v:shape style="position:absolute;left:6172;top:3960;width:101;height:97" coordorigin="6172,3960" coordsize="101,97" path="m6273,4008l6268,4030,6254,4047,6235,4057,6209,4054,6189,4044,6177,4029,6172,4010,6177,3987,6189,3970,6208,3960,6235,3962,6255,3972,6268,3987,6273,4005,6273,4008xe" filled="f" stroked="t" strokeweight=".75pt" strokecolor="#9BBA58">
                <v:path arrowok="t"/>
              </v:shape>
            </v:group>
            <v:group style="position:absolute;left:6642;top:3367;width:101;height:97" coordorigin="6642,3367" coordsize="101,97">
              <v:shape style="position:absolute;left:6642;top:3367;width:101;height:97" coordorigin="6642,3367" coordsize="101,97" path="m6679,3367l6660,3377,6647,3395,6642,3417,6647,3436,6659,3451,6679,3461,6705,3464,6725,3454,6738,3437,6743,3415,6743,3412,6738,3394,6725,3379,6706,3369,6679,3367e" filled="t" fillcolor="#9BBA58" stroked="f">
                <v:path arrowok="t"/>
                <v:fill/>
              </v:shape>
            </v:group>
            <v:group style="position:absolute;left:6642;top:3367;width:101;height:97" coordorigin="6642,3367" coordsize="101,97">
              <v:shape style="position:absolute;left:6642;top:3367;width:101;height:97" coordorigin="6642,3367" coordsize="101,97" path="m6743,3415l6738,3437,6725,3454,6705,3464,6679,3461,6659,3451,6647,3436,6642,3417,6647,3395,6660,3377,6679,3367,6706,3369,6725,3379,6738,3394,6743,3412,6743,3415xe" filled="f" stroked="t" strokeweight=".75pt" strokecolor="#9BBA58">
                <v:path arrowok="t"/>
              </v:shape>
            </v:group>
            <v:group style="position:absolute;left:7113;top:3880;width:101;height:97" coordorigin="7113,3880" coordsize="101,97">
              <v:shape style="position:absolute;left:7113;top:3880;width:101;height:97" coordorigin="7113,3880" coordsize="101,97" path="m7149,3880l7130,3891,7117,3908,7113,3931,7117,3950,7130,3965,7149,3975,7176,3978,7195,3968,7208,3951,7213,3929,7213,3926,7208,3907,7196,3892,7176,3883,7149,3880e" filled="t" fillcolor="#9BBA58" stroked="f">
                <v:path arrowok="t"/>
                <v:fill/>
              </v:shape>
            </v:group>
            <v:group style="position:absolute;left:7113;top:3880;width:101;height:97" coordorigin="7113,3880" coordsize="101,97">
              <v:shape style="position:absolute;left:7113;top:3880;width:101;height:97" coordorigin="7113,3880" coordsize="101,97" path="m7213,3929l7208,3951,7195,3968,7176,3978,7149,3975,7130,3965,7117,3950,7113,3931,7117,3908,7130,3891,7149,3880,7176,3883,7196,3892,7208,3907,7213,3926,7213,3929xe" filled="f" stroked="t" strokeweight=".75pt" strokecolor="#9BBA58">
                <v:path arrowok="t"/>
              </v:shape>
            </v:group>
            <v:group style="position:absolute;left:7581;top:3367;width:101;height:97" coordorigin="7581,3367" coordsize="101,97">
              <v:shape style="position:absolute;left:7581;top:3367;width:101;height:97" coordorigin="7581,3367" coordsize="101,97" path="m7617,3367l7598,3377,7585,3395,7581,3417,7585,3436,7598,3451,7617,3461,7644,3464,7663,3454,7676,3437,7681,3415,7681,3412,7676,3394,7664,3379,7644,3369,7617,3367e" filled="t" fillcolor="#9BBA58" stroked="f">
                <v:path arrowok="t"/>
                <v:fill/>
              </v:shape>
            </v:group>
            <v:group style="position:absolute;left:7581;top:3367;width:101;height:97" coordorigin="7581,3367" coordsize="101,97">
              <v:shape style="position:absolute;left:7581;top:3367;width:101;height:97" coordorigin="7581,3367" coordsize="101,97" path="m7681,3415l7676,3437,7663,3454,7644,3464,7617,3461,7598,3451,7585,3436,7581,3417,7585,3395,7598,3377,7617,3367,7644,3369,7664,3379,7676,3394,7681,3412,7681,3415xe" filled="f" stroked="t" strokeweight=".75pt" strokecolor="#9BBA58">
                <v:path arrowok="t"/>
              </v:shape>
            </v:group>
            <v:group style="position:absolute;left:8051;top:3880;width:101;height:97" coordorigin="8051,3880" coordsize="101,97">
              <v:shape style="position:absolute;left:8051;top:3880;width:101;height:97" coordorigin="8051,3880" coordsize="101,97" path="m8087,3880l8069,3891,8056,3908,8051,3931,8056,3950,8068,3965,8088,3975,8114,3978,8134,3968,8147,3951,8152,3929,8152,3926,8147,3907,8134,3892,8114,3883,8087,3880e" filled="t" fillcolor="#9BBA58" stroked="f">
                <v:path arrowok="t"/>
                <v:fill/>
              </v:shape>
            </v:group>
            <v:group style="position:absolute;left:8051;top:3880;width:101;height:97" coordorigin="8051,3880" coordsize="101,97">
              <v:shape style="position:absolute;left:8051;top:3880;width:101;height:97" coordorigin="8051,3880" coordsize="101,97" path="m8152,3929l8147,3951,8134,3968,8114,3978,8088,3975,8068,3965,8056,3950,8051,3931,8056,3908,8069,3891,8087,3880,8114,3883,8134,3892,8147,3907,8152,3926,8152,3929xe" filled="f" stroked="t" strokeweight=".75pt" strokecolor="#9BBA58">
                <v:path arrowok="t"/>
              </v:shape>
            </v:group>
            <v:group style="position:absolute;left:8521;top:3880;width:101;height:97" coordorigin="8521,3880" coordsize="101,97">
              <v:shape style="position:absolute;left:8521;top:3880;width:101;height:97" coordorigin="8521,3880" coordsize="101,97" path="m8558,3880l8539,3891,8526,3908,8521,3931,8526,3950,8539,3965,8558,3975,8585,3978,8604,3968,8617,3951,8622,3929,8622,3926,8617,3907,8605,3892,8585,3883,8558,3880e" filled="t" fillcolor="#9BBA58" stroked="f">
                <v:path arrowok="t"/>
                <v:fill/>
              </v:shape>
            </v:group>
            <v:group style="position:absolute;left:8521;top:3880;width:101;height:97" coordorigin="8521,3880" coordsize="101,97">
              <v:shape style="position:absolute;left:8521;top:3880;width:101;height:97" coordorigin="8521,3880" coordsize="101,97" path="m8622,3929l8617,3951,8604,3968,8585,3978,8558,3975,8539,3965,8526,3950,8521,3931,8526,3908,8539,3891,8558,3880,8585,3883,8605,3892,8617,3907,8622,3926,8622,3929xe" filled="f" stroked="t" strokeweight=".75pt" strokecolor="#9BBA58">
                <v:path arrowok="t"/>
              </v:shape>
            </v:group>
            <v:group style="position:absolute;left:8989;top:3753;width:101;height:97" coordorigin="8989,3753" coordsize="101,97">
              <v:shape style="position:absolute;left:8989;top:3753;width:101;height:97" coordorigin="8989,3753" coordsize="101,97" path="m9026,3753l9007,3763,8994,3781,8989,3803,8994,3822,9007,3838,9026,3848,9053,3850,9072,3840,9085,3823,9090,3802,9090,3799,9085,3780,9073,3765,9053,3756,9026,3753e" filled="t" fillcolor="#9BBA58" stroked="f">
                <v:path arrowok="t"/>
                <v:fill/>
              </v:shape>
            </v:group>
            <v:group style="position:absolute;left:8989;top:3753;width:101;height:97" coordorigin="8989,3753" coordsize="101,97">
              <v:shape style="position:absolute;left:8989;top:3753;width:101;height:97" coordorigin="8989,3753" coordsize="101,97" path="m9090,3802l9085,3823,9072,3840,9053,3850,9026,3848,9007,3838,8994,3822,8989,3803,8994,3781,9007,3763,9026,3753,9053,3756,9073,3765,9085,3780,9090,3799,9090,3802xe" filled="f" stroked="t" strokeweight=".75pt" strokecolor="#9BBA58">
                <v:path arrowok="t"/>
              </v:shape>
            </v:group>
            <v:group style="position:absolute;left:9460;top:3984;width:101;height:97" coordorigin="9460,3984" coordsize="101,97">
              <v:shape style="position:absolute;left:9460;top:3984;width:101;height:97" coordorigin="9460,3984" coordsize="101,97" path="m9496,3984l9477,3994,9465,4011,9460,4034,9465,4053,9477,4068,9497,4078,9523,4081,9542,4071,9556,4054,9561,4032,9561,4029,9556,4011,9543,3996,9523,3986,9496,3984e" filled="t" fillcolor="#9BBA58" stroked="f">
                <v:path arrowok="t"/>
                <v:fill/>
              </v:shape>
            </v:group>
            <v:group style="position:absolute;left:9460;top:3984;width:101;height:97" coordorigin="9460,3984" coordsize="101,97">
              <v:shape style="position:absolute;left:9460;top:3984;width:101;height:97" coordorigin="9460,3984" coordsize="101,97" path="m9561,4032l9556,4054,9542,4071,9523,4081,9497,4078,9477,4068,9465,4053,9460,4034,9465,4011,9477,3994,9496,3984,9523,3986,9543,3996,9556,4011,9561,4029,9561,4032xe" filled="f" stroked="t" strokeweight=".75pt" strokecolor="#9BBA58">
                <v:path arrowok="t"/>
              </v:shape>
            </v:group>
            <v:group style="position:absolute;left:9930;top:3676;width:101;height:97" coordorigin="9930,3676" coordsize="101,97">
              <v:shape style="position:absolute;left:9930;top:3676;width:101;height:97" coordorigin="9930,3676" coordsize="101,97" path="m9967,3676l9948,3687,9935,3704,9930,3727,9935,3746,9947,3761,9967,3771,9993,3774,10013,3764,10026,3747,10031,3725,10031,3722,10026,3703,10013,3688,9994,3679,9967,3676e" filled="t" fillcolor="#9BBA58" stroked="f">
                <v:path arrowok="t"/>
                <v:fill/>
              </v:shape>
            </v:group>
            <v:group style="position:absolute;left:9930;top:3676;width:101;height:97" coordorigin="9930,3676" coordsize="101,97">
              <v:shape style="position:absolute;left:9930;top:3676;width:101;height:97" coordorigin="9930,3676" coordsize="101,97" path="m10031,3725l10026,3747,10013,3764,9993,3774,9967,3771,9947,3761,9935,3746,9930,3727,9935,3704,9948,3687,9967,3676,9994,3679,10013,3688,10026,3703,10031,3722,10031,3725xe" filled="f" stroked="t" strokeweight=".75pt" strokecolor="#9BBA58">
                <v:path arrowok="t"/>
              </v:shape>
            </v:group>
            <v:group style="position:absolute;left:10398;top:3830;width:101;height:97" coordorigin="10398,3830" coordsize="101,97">
              <v:shape style="position:absolute;left:10398;top:3830;width:101;height:97" coordorigin="10398,3830" coordsize="101,97" path="m10435,3830l10416,3840,10403,3858,10398,3880,10403,3899,10415,3914,10435,3924,10461,3927,10481,3917,10494,3900,10499,3878,10499,3875,10494,3857,10481,3842,10462,3833,10435,3830e" filled="t" fillcolor="#9BBA58" stroked="f">
                <v:path arrowok="t"/>
                <v:fill/>
              </v:shape>
            </v:group>
            <v:group style="position:absolute;left:10398;top:3830;width:101;height:97" coordorigin="10398,3830" coordsize="101,97">
              <v:shape style="position:absolute;left:10398;top:3830;width:101;height:97" coordorigin="10398,3830" coordsize="101,97" path="m10499,3878l10494,3900,10481,3917,10461,3927,10435,3924,10415,3914,10403,3899,10398,3880,10403,3858,10416,3840,10435,3830,10462,3833,10481,3842,10494,3857,10499,3875,10499,3878xe" filled="f" stroked="t" strokeweight=".75pt" strokecolor="#9BBA58">
                <v:path arrowok="t"/>
              </v:shape>
            </v:group>
            <v:group style="position:absolute;left:10869;top:3830;width:101;height:97" coordorigin="10869,3830" coordsize="101,97">
              <v:shape style="position:absolute;left:10869;top:3830;width:101;height:97" coordorigin="10869,3830" coordsize="101,97" path="m10905,3830l10886,3840,10873,3858,10869,3880,10873,3899,10886,3914,10905,3924,10932,3927,10951,3917,10964,3900,10969,3878,10969,3875,10964,3857,10952,3842,10932,3833,10905,3830e" filled="t" fillcolor="#9BBA58" stroked="f">
                <v:path arrowok="t"/>
                <v:fill/>
              </v:shape>
            </v:group>
            <v:group style="position:absolute;left:10869;top:3830;width:101;height:97" coordorigin="10869,3830" coordsize="101,97">
              <v:shape style="position:absolute;left:10869;top:3830;width:101;height:97" coordorigin="10869,3830" coordsize="101,97" path="m10969,3878l10964,3900,10951,3917,10932,3927,10905,3924,10886,3914,10873,3899,10869,3880,10873,3858,10886,3840,10905,3830,10932,3833,10952,3842,10964,3857,10969,3875,10969,3878xe" filled="f" stroked="t" strokeweight=".75pt" strokecolor="#9BBA58">
                <v:path arrowok="t"/>
              </v:shape>
            </v:group>
            <v:group style="position:absolute;left:11339;top:3547;width:101;height:97" coordorigin="11339,3547" coordsize="101,97">
              <v:shape style="position:absolute;left:11339;top:3547;width:101;height:97" coordorigin="11339,3547" coordsize="101,97" path="m11375,3547l11357,3557,11344,3575,11339,3597,11344,3616,11356,3631,11376,3641,11402,3644,11422,3634,11435,3617,11440,3595,11440,3592,11435,3574,11422,3559,11402,3549,11375,3547e" filled="t" fillcolor="#9BBA58" stroked="f">
                <v:path arrowok="t"/>
                <v:fill/>
              </v:shape>
            </v:group>
            <v:group style="position:absolute;left:11339;top:3547;width:101;height:97" coordorigin="11339,3547" coordsize="101,97">
              <v:shape style="position:absolute;left:11339;top:3547;width:101;height:97" coordorigin="11339,3547" coordsize="101,97" path="m11440,3595l11435,3617,11422,3634,11402,3644,11376,3641,11356,3631,11344,3616,11339,3597,11344,3575,11357,3557,11375,3547,11402,3549,11422,3559,11435,3574,11440,3592,11440,3595xe" filled="f" stroked="t" strokeweight=".75pt" strokecolor="#9BBA58">
                <v:path arrowok="t"/>
              </v:shape>
            </v:group>
            <v:group style="position:absolute;left:11807;top:3830;width:101;height:97" coordorigin="11807,3830" coordsize="101,97">
              <v:shape style="position:absolute;left:11807;top:3830;width:101;height:97" coordorigin="11807,3830" coordsize="101,97" path="m11843,3830l11825,3840,11812,3858,11807,3880,11812,3899,11824,3914,11844,3924,11870,3927,11890,3917,11903,3900,11908,3878,11908,3875,11903,3857,11890,3842,11870,3833,11843,3830e" filled="t" fillcolor="#9BBA58" stroked="f">
                <v:path arrowok="t"/>
                <v:fill/>
              </v:shape>
            </v:group>
            <v:group style="position:absolute;left:11807;top:3830;width:101;height:97" coordorigin="11807,3830" coordsize="101,97">
              <v:shape style="position:absolute;left:11807;top:3830;width:101;height:97" coordorigin="11807,3830" coordsize="101,97" path="m11908,3878l11903,3900,11890,3917,11870,3927,11844,3924,11824,3914,11812,3899,11807,3880,11812,3858,11825,3840,11843,3830,11870,3833,11890,3842,11903,3857,11908,3875,11908,3878xe" filled="f" stroked="t" strokeweight=".75pt" strokecolor="#9BBA58">
                <v:path arrowok="t"/>
              </v:shape>
            </v:group>
            <v:group style="position:absolute;left:12277;top:3907;width:101;height:97" coordorigin="12277,3907" coordsize="101,97">
              <v:shape style="position:absolute;left:12277;top:3907;width:101;height:97" coordorigin="12277,3907" coordsize="101,97" path="m12314,3907l12295,3917,12282,3935,12277,3957,12282,3976,12295,3991,12314,4001,12341,4004,12360,3994,12373,3977,12378,3955,12378,3952,12373,3934,12361,3919,12341,3909,12314,3907e" filled="t" fillcolor="#9BBA58" stroked="f">
                <v:path arrowok="t"/>
                <v:fill/>
              </v:shape>
            </v:group>
            <v:group style="position:absolute;left:12277;top:3907;width:101;height:97" coordorigin="12277,3907" coordsize="101,97">
              <v:shape style="position:absolute;left:12277;top:3907;width:101;height:97" coordorigin="12277,3907" coordsize="101,97" path="m12378,3955l12373,3977,12360,3994,12341,4004,12314,4001,12295,3991,12282,3976,12277,3957,12282,3935,12295,3917,12314,3907,12341,3909,12361,3919,12373,3934,12378,3952,12378,3955xe" filled="f" stroked="t" strokeweight=".75pt" strokecolor="#9BBA58">
                <v:path arrowok="t"/>
              </v:shape>
            </v:group>
            <v:group style="position:absolute;left:12748;top:3856;width:101;height:97" coordorigin="12748,3856" coordsize="101,97">
              <v:shape style="position:absolute;left:12748;top:3856;width:101;height:97" coordorigin="12748,3856" coordsize="101,97" path="m12784,3856l12765,3867,12753,3884,12748,3907,12753,3926,12765,3941,12785,3951,12811,3954,12830,3944,12844,3927,12849,3905,12849,3902,12844,3883,12831,3868,12811,3859,12784,3856e" filled="t" fillcolor="#9BBA58" stroked="f">
                <v:path arrowok="t"/>
                <v:fill/>
              </v:shape>
            </v:group>
            <v:group style="position:absolute;left:12748;top:3856;width:101;height:97" coordorigin="12748,3856" coordsize="101,97">
              <v:shape style="position:absolute;left:12748;top:3856;width:101;height:97" coordorigin="12748,3856" coordsize="101,97" path="m12849,3905l12844,3927,12830,3944,12811,3954,12785,3951,12765,3941,12753,3926,12748,3907,12753,3884,12765,3867,12784,3856,12811,3859,12831,3868,12844,3883,12849,3902,12849,3905xe" filled="f" stroked="t" strokeweight=".75pt" strokecolor="#9BBA58">
                <v:path arrowok="t"/>
              </v:shape>
            </v:group>
            <v:group style="position:absolute;left:13216;top:3700;width:101;height:97" coordorigin="13216,3700" coordsize="101,97">
              <v:shape style="position:absolute;left:13216;top:3700;width:101;height:97" coordorigin="13216,3700" coordsize="101,97" path="m13252,3700l13233,3711,13221,3728,13216,3751,13221,3770,13233,3785,13253,3795,13279,3798,13298,3788,13312,3771,13317,3749,13317,3746,13312,3727,13299,3712,13279,3703,13252,3700e" filled="t" fillcolor="#9BBA58" stroked="f">
                <v:path arrowok="t"/>
                <v:fill/>
              </v:shape>
            </v:group>
            <v:group style="position:absolute;left:13216;top:3700;width:101;height:97" coordorigin="13216,3700" coordsize="101,97">
              <v:shape style="position:absolute;left:13216;top:3700;width:101;height:97" coordorigin="13216,3700" coordsize="101,97" path="m13317,3749l13312,3771,13298,3788,13279,3798,13253,3795,13233,3785,13221,3770,13216,3751,13221,3728,13233,3711,13252,3700,13279,3703,13299,3712,13312,3727,13317,3746,13317,3749xe" filled="f" stroked="t" strokeweight=".75pt" strokecolor="#9BBA58">
                <v:path arrowok="t"/>
              </v:shape>
            </v:group>
            <v:group style="position:absolute;left:13686;top:3290;width:101;height:97" coordorigin="13686,3290" coordsize="101,97">
              <v:shape style="position:absolute;left:13686;top:3290;width:101;height:97" coordorigin="13686,3290" coordsize="101,97" path="m13723,3290l13704,3300,13691,3318,13686,3340,13691,3359,13703,3374,13723,3384,13749,3387,13769,3377,13782,3360,13787,3338,13787,3335,13782,3317,13769,3302,13750,3293,13723,3290e" filled="t" fillcolor="#9BBA58" stroked="f">
                <v:path arrowok="t"/>
                <v:fill/>
              </v:shape>
            </v:group>
            <v:group style="position:absolute;left:13686;top:3290;width:101;height:97" coordorigin="13686,3290" coordsize="101,97">
              <v:shape style="position:absolute;left:13686;top:3290;width:101;height:97" coordorigin="13686,3290" coordsize="101,97" path="m13787,3338l13782,3360,13769,3377,13749,3387,13723,3384,13703,3374,13691,3359,13686,3340,13691,3318,13704,3300,13723,3290,13750,3293,13769,3302,13782,3317,13787,3335,13787,3338xe" filled="f" stroked="t" strokeweight=".75pt" strokecolor="#9BBA58">
                <v:path arrowok="t"/>
              </v:shape>
            </v:group>
            <v:group style="position:absolute;left:14157;top:3753;width:101;height:97" coordorigin="14157,3753" coordsize="101,97">
              <v:shape style="position:absolute;left:14157;top:3753;width:101;height:97" coordorigin="14157,3753" coordsize="101,97" path="m14193,3753l14174,3763,14161,3781,14157,3803,14161,3822,14174,3838,14193,3848,14220,3850,14239,3840,14252,3823,14257,3802,14257,3799,14252,3780,14240,3765,14220,3756,14193,3753e" filled="t" fillcolor="#9BBA58" stroked="f">
                <v:path arrowok="t"/>
                <v:fill/>
              </v:shape>
            </v:group>
            <v:group style="position:absolute;left:14157;top:3753;width:101;height:97" coordorigin="14157,3753" coordsize="101,97">
              <v:shape style="position:absolute;left:14157;top:3753;width:101;height:97" coordorigin="14157,3753" coordsize="101,97" path="m14257,3802l14252,3823,14239,3840,14220,3850,14193,3848,14174,3838,14161,3822,14157,3803,14161,3781,14174,3763,14193,3753,14220,3756,14240,3765,14252,3780,14257,3799,14257,3802xe" filled="f" stroked="t" strokeweight=".75pt" strokecolor="#9BBA58">
                <v:path arrowok="t"/>
              </v:shape>
            </v:group>
            <v:group style="position:absolute;left:14625;top:3520;width:101;height:97" coordorigin="14625,3520" coordsize="101,97">
              <v:shape style="position:absolute;left:14625;top:3520;width:101;height:97" coordorigin="14625,3520" coordsize="101,97" path="m14661,3520l14642,3531,14629,3548,14625,3571,14629,3590,14642,3605,14661,3615,14688,3618,14707,3608,14720,3591,14725,3569,14725,3566,14720,3547,14708,3532,14688,3523,14661,3520e" filled="t" fillcolor="#9BBA58" stroked="f">
                <v:path arrowok="t"/>
                <v:fill/>
              </v:shape>
            </v:group>
            <v:group style="position:absolute;left:14625;top:3520;width:101;height:97" coordorigin="14625,3520" coordsize="101,97">
              <v:shape style="position:absolute;left:14625;top:3520;width:101;height:97" coordorigin="14625,3520" coordsize="101,97" path="m14725,3569l14720,3591,14707,3608,14688,3618,14661,3615,14642,3605,14629,3590,14625,3571,14629,3548,14642,3531,14661,3520,14688,3523,14708,3532,14720,3547,14725,3566,14725,3569xe" filled="f" stroked="t" strokeweight=".75pt" strokecolor="#9BBA58">
                <v:path arrowok="t"/>
              </v:shape>
            </v:group>
            <v:group style="position:absolute;left:15095;top:4036;width:101;height:97" coordorigin="15095,4036" coordsize="101,97">
              <v:shape style="position:absolute;left:15095;top:4036;width:101;height:97" coordorigin="15095,4036" coordsize="101,97" path="m15131,4036l15113,4047,15100,4064,15095,4087,15100,4106,15112,4121,15132,4131,15158,4134,15178,4124,15191,4107,15196,4085,15196,4082,15191,4063,15178,4048,15158,4039,15131,4036e" filled="t" fillcolor="#9BBA58" stroked="f">
                <v:path arrowok="t"/>
                <v:fill/>
              </v:shape>
            </v:group>
            <v:group style="position:absolute;left:15095;top:4036;width:101;height:97" coordorigin="15095,4036" coordsize="101,97">
              <v:shape style="position:absolute;left:15095;top:4036;width:101;height:97" coordorigin="15095,4036" coordsize="101,97" path="m15196,4085l15191,4107,15178,4124,15158,4134,15132,4131,15112,4121,15100,4106,15095,4087,15100,4064,15113,4047,15131,4036,15158,4039,15178,4048,15191,4063,15196,4082,15196,4085xe" filled="f" stroked="t" strokeweight=".75pt" strokecolor="#9BBA58">
                <v:path arrowok="t"/>
              </v:shape>
            </v:group>
            <v:group style="position:absolute;left:15565;top:3624;width:101;height:97" coordorigin="15565,3624" coordsize="101,97">
              <v:shape style="position:absolute;left:15565;top:3624;width:101;height:97" coordorigin="15565,3624" coordsize="101,97" path="m15602,3624l15583,3634,15570,3651,15565,3674,15570,3693,15583,3708,15602,3718,15629,3721,15648,3711,15661,3694,15666,3672,15666,3669,15661,3651,15649,3636,15629,3626,15602,3624e" filled="t" fillcolor="#9BBA58" stroked="f">
                <v:path arrowok="t"/>
                <v:fill/>
              </v:shape>
            </v:group>
            <v:group style="position:absolute;left:15565;top:3624;width:101;height:97" coordorigin="15565,3624" coordsize="101,97">
              <v:shape style="position:absolute;left:15565;top:3624;width:101;height:97" coordorigin="15565,3624" coordsize="101,97" path="m15666,3672l15661,3694,15648,3711,15629,3721,15602,3718,15583,3708,15570,3693,15565,3674,15570,3651,15583,3634,15602,3624,15629,3626,15649,3636,15661,3651,15666,3669,15666,3672xe" filled="f" stroked="t" strokeweight=".75pt" strokecolor="#9BBA58">
                <v:path arrowok="t"/>
              </v:shape>
            </v:group>
            <v:group style="position:absolute;left:16033;top:3753;width:101;height:97" coordorigin="16033,3753" coordsize="101,97">
              <v:shape style="position:absolute;left:16033;top:3753;width:101;height:97" coordorigin="16033,3753" coordsize="101,97" path="m16070,3753l16051,3763,16038,3781,16033,3803,16038,3822,16051,3838,16070,3848,16097,3850,16116,3840,16129,3823,16134,3802,16134,3799,16129,3780,16117,3765,16097,3756,16070,3753e" filled="t" fillcolor="#9BBA58" stroked="f">
                <v:path arrowok="t"/>
                <v:fill/>
              </v:shape>
            </v:group>
            <v:group style="position:absolute;left:16033;top:3753;width:101;height:97" coordorigin="16033,3753" coordsize="101,97">
              <v:shape style="position:absolute;left:16033;top:3753;width:101;height:97" coordorigin="16033,3753" coordsize="101,97" path="m16134,3802l16129,3823,16116,3840,16097,3850,16070,3848,16051,3838,16038,3822,16033,3803,16038,3781,16051,3763,16070,3753,16097,3756,16117,3765,16129,3780,16134,3799,16134,3802xe" filled="f" stroked="t" strokeweight=".75pt" strokecolor="#9BBA58">
                <v:path arrowok="t"/>
              </v:shape>
            </v:group>
            <v:group style="position:absolute;left:16504;top:4164;width:101;height:97" coordorigin="16504,4164" coordsize="101,97">
              <v:shape style="position:absolute;left:16504;top:4164;width:101;height:97" coordorigin="16504,4164" coordsize="101,97" path="m16540,4164l16521,4174,16509,4191,16504,4214,16509,4233,16521,4248,16541,4258,16567,4261,16586,4251,16600,4234,16605,4212,16605,4209,16600,4191,16587,4176,16567,4166,16540,4164e" filled="t" fillcolor="#9BBA58" stroked="f">
                <v:path arrowok="t"/>
                <v:fill/>
              </v:shape>
            </v:group>
            <v:group style="position:absolute;left:16504;top:4164;width:101;height:97" coordorigin="16504,4164" coordsize="101,97">
              <v:shape style="position:absolute;left:16504;top:4164;width:101;height:97" coordorigin="16504,4164" coordsize="101,97" path="m16605,4212l16600,4234,16586,4251,16567,4261,16541,4258,16521,4248,16509,4233,16504,4214,16509,4191,16521,4174,16540,4164,16567,4166,16587,4176,16600,4191,16605,4209,16605,4212xe" filled="f" stroked="t" strokeweight=".75pt" strokecolor="#9BBA58">
                <v:path arrowok="t"/>
              </v:shape>
            </v:group>
            <v:group style="position:absolute;left:16974;top:3520;width:101;height:97" coordorigin="16974,3520" coordsize="101,97">
              <v:shape style="position:absolute;left:16974;top:3520;width:101;height:97" coordorigin="16974,3520" coordsize="101,97" path="m17011,3520l16992,3531,16979,3548,16974,3571,16979,3590,16991,3605,17011,3615,17037,3618,17057,3608,17070,3591,17075,3569,17075,3566,17070,3547,17057,3532,17038,3523,17011,3520e" filled="t" fillcolor="#9BBA58" stroked="f">
                <v:path arrowok="t"/>
                <v:fill/>
              </v:shape>
            </v:group>
            <v:group style="position:absolute;left:16974;top:3520;width:101;height:97" coordorigin="16974,3520" coordsize="101,97">
              <v:shape style="position:absolute;left:16974;top:3520;width:101;height:97" coordorigin="16974,3520" coordsize="101,97" path="m17075,3569l17070,3591,17057,3608,17037,3618,17011,3615,16991,3605,16979,3590,16974,3571,16979,3548,16992,3531,17011,3520,17038,3523,17057,3532,17070,3547,17075,3566,17075,3569xe" filled="f" stroked="t" strokeweight=".75pt" strokecolor="#9BBA58">
                <v:path arrowok="t"/>
              </v:shape>
            </v:group>
            <v:group style="position:absolute;left:17442;top:3624;width:101;height:97" coordorigin="17442,3624" coordsize="101,97">
              <v:shape style="position:absolute;left:17442;top:3624;width:101;height:97" coordorigin="17442,3624" coordsize="101,97" path="m17479,3624l17460,3634,17447,3651,17442,3674,17447,3693,17459,3708,17479,3718,17505,3721,17525,3711,17538,3694,17543,3672,17543,3669,17538,3651,17525,3636,17506,3626,17479,3624e" filled="t" fillcolor="#9BBA58" stroked="f">
                <v:path arrowok="t"/>
                <v:fill/>
              </v:shape>
            </v:group>
            <v:group style="position:absolute;left:17442;top:3624;width:101;height:97" coordorigin="17442,3624" coordsize="101,97">
              <v:shape style="position:absolute;left:17442;top:3624;width:101;height:97" coordorigin="17442,3624" coordsize="101,97" path="m17543,3672l17538,3694,17525,3711,17505,3721,17479,3718,17459,3708,17447,3693,17442,3674,17447,3651,17460,3634,17479,3624,17506,3626,17525,3636,17538,3651,17543,3669,17543,3672xe" filled="f" stroked="t" strokeweight=".75pt" strokecolor="#9BBA58">
                <v:path arrowok="t"/>
              </v:shape>
            </v:group>
            <v:group style="position:absolute;left:17913;top:3573;width:101;height:97" coordorigin="17913,3573" coordsize="101,97">
              <v:shape style="position:absolute;left:17913;top:3573;width:101;height:97" coordorigin="17913,3573" coordsize="101,97" path="m17949,3573l17930,3583,17917,3601,17913,3623,17917,3642,17930,3658,17949,3668,17976,3670,17995,3660,18008,3643,18013,3622,18013,3619,18008,3600,17996,3585,17976,3576,17949,3573e" filled="t" fillcolor="#9BBA58" stroked="f">
                <v:path arrowok="t"/>
                <v:fill/>
              </v:shape>
            </v:group>
            <v:group style="position:absolute;left:17913;top:3573;width:101;height:97" coordorigin="17913,3573" coordsize="101,97">
              <v:shape style="position:absolute;left:17913;top:3573;width:101;height:97" coordorigin="17913,3573" coordsize="101,97" path="m18013,3622l18008,3643,17995,3660,17976,3670,17949,3668,17930,3658,17917,3642,17913,3623,17917,3601,17930,3583,17949,3573,17976,3576,17996,3585,18008,3600,18013,3619,18013,3622xe" filled="f" stroked="t" strokeweight=".75pt" strokecolor="#9BBA58">
                <v:path arrowok="t"/>
              </v:shape>
            </v:group>
            <v:group style="position:absolute;left:18383;top:3547;width:101;height:97" coordorigin="18383,3547" coordsize="101,97">
              <v:shape style="position:absolute;left:18383;top:3547;width:101;height:97" coordorigin="18383,3547" coordsize="101,97" path="m18419,3547l18401,3557,18388,3575,18383,3597,18388,3616,18400,3631,18420,3641,18446,3644,18466,3634,18479,3617,18484,3595,18484,3592,18479,3574,18466,3559,18446,3549,18419,3547e" filled="t" fillcolor="#9BBA58" stroked="f">
                <v:path arrowok="t"/>
                <v:fill/>
              </v:shape>
            </v:group>
            <v:group style="position:absolute;left:18383;top:3547;width:101;height:97" coordorigin="18383,3547" coordsize="101,97">
              <v:shape style="position:absolute;left:18383;top:3547;width:101;height:97" coordorigin="18383,3547" coordsize="101,97" path="m18484,3595l18479,3617,18466,3634,18446,3644,18420,3641,18400,3631,18388,3616,18383,3597,18388,3575,18401,3557,18419,3547,18446,3549,18466,3559,18479,3574,18484,3592,18484,3595xe" filled="f" stroked="t" strokeweight=".75pt" strokecolor="#9BBA58">
                <v:path arrowok="t"/>
              </v:shape>
            </v:group>
            <v:group style="position:absolute;left:18851;top:3600;width:101;height:97" coordorigin="18851,3600" coordsize="101,97">
              <v:shape style="position:absolute;left:18851;top:3600;width:101;height:97" coordorigin="18851,3600" coordsize="101,97" path="m18887,3600l18869,3610,18856,3627,18851,3650,18856,3669,18868,3684,18888,3694,18914,3697,18934,3687,18947,3670,18952,3648,18952,3645,18947,3627,18934,3612,18914,3602,18887,3600e" filled="t" fillcolor="#9BBA58" stroked="f">
                <v:path arrowok="t"/>
                <v:fill/>
              </v:shape>
            </v:group>
            <v:group style="position:absolute;left:18851;top:3600;width:101;height:97" coordorigin="18851,3600" coordsize="101,97">
              <v:shape style="position:absolute;left:18851;top:3600;width:101;height:97" coordorigin="18851,3600" coordsize="101,97" path="m18952,3648l18947,3670,18934,3687,18914,3697,18888,3694,18868,3684,18856,3669,18851,3650,18856,3627,18869,3610,18887,3600,18914,3602,18934,3612,18947,3627,18952,3645,18952,3648xe" filled="f" stroked="t" strokeweight=".75pt" strokecolor="#9BBA58">
                <v:path arrowok="t"/>
              </v:shape>
            </v:group>
            <v:group style="position:absolute;left:5287;top:2954;width:13618;height:1104" coordorigin="5287,2954" coordsize="13618,1104">
              <v:shape style="position:absolute;left:5287;top:2954;width:13618;height:1104" coordorigin="5287,2954" coordsize="13618,1104" path="m5287,3802l5755,3468,6226,4058,6696,3571,7164,3778,7634,3778,8105,3648,8573,3725,9043,3802,9514,3878,9982,3365,10452,3674,10922,3751,11390,3674,11861,3698,12331,3982,12799,3391,13270,3442,13740,3931,14208,3391,14678,3828,15149,3468,15617,3674,16087,2954,16558,3698,17026,3854,17496,3288,17966,3391,18434,3365,18905,3314e" filled="f" stroked="t" strokeweight="2.16pt" strokecolor="#7C5F9F">
                <v:path arrowok="t"/>
              </v:shape>
            </v:group>
            <v:group style="position:absolute;left:5214;top:3732;width:139;height:139" coordorigin="5214,3732" coordsize="139,139">
              <v:shape style="position:absolute;left:5214;top:3732;width:139;height:139" coordorigin="5214,3732" coordsize="139,139" path="m5283,3801l5214,3871,5353,3871,5283,3801e" filled="t" fillcolor="#8063A1" stroked="f">
                <v:path arrowok="t"/>
                <v:fill/>
              </v:shape>
              <v:shape style="position:absolute;left:5214;top:3732;width:139;height:139" coordorigin="5214,3732" coordsize="139,139" path="m5353,3732l5214,3732,5283,3801,5353,3732e" filled="t" fillcolor="#8063A1" stroked="f">
                <v:path arrowok="t"/>
                <v:fill/>
              </v:shape>
            </v:group>
            <v:group style="position:absolute;left:5214;top:3732;width:139;height:139" coordorigin="5214,3732" coordsize="139,139">
              <v:shape style="position:absolute;left:5214;top:3732;width:139;height:139" coordorigin="5214,3732" coordsize="139,139" path="m5353,3871l5214,3732e" filled="f" stroked="t" strokeweight=".75pt" strokecolor="#7C5F9F">
                <v:path arrowok="t"/>
              </v:shape>
            </v:group>
            <v:group style="position:absolute;left:5214;top:3732;width:139;height:139" coordorigin="5214,3732" coordsize="139,139">
              <v:shape style="position:absolute;left:5214;top:3732;width:139;height:139" coordorigin="5214,3732" coordsize="139,139" path="m5214,3871l5353,3732e" filled="f" stroked="t" strokeweight=".75pt" strokecolor="#7C5F9F">
                <v:path arrowok="t"/>
              </v:shape>
            </v:group>
            <v:group style="position:absolute;left:5684;top:3398;width:139;height:139" coordorigin="5684,3398" coordsize="139,139">
              <v:shape style="position:absolute;left:5684;top:3398;width:139;height:139" coordorigin="5684,3398" coordsize="139,139" path="m5754,3468l5684,3537,5823,3537,5754,3468e" filled="t" fillcolor="#8063A1" stroked="f">
                <v:path arrowok="t"/>
                <v:fill/>
              </v:shape>
              <v:shape style="position:absolute;left:5684;top:3398;width:139;height:139" coordorigin="5684,3398" coordsize="139,139" path="m5823,3398l5684,3398,5754,3468,5823,3398e" filled="t" fillcolor="#8063A1" stroked="f">
                <v:path arrowok="t"/>
                <v:fill/>
              </v:shape>
            </v:group>
            <v:group style="position:absolute;left:5684;top:3398;width:139;height:139" coordorigin="5684,3398" coordsize="139,139">
              <v:shape style="position:absolute;left:5684;top:3398;width:139;height:139" coordorigin="5684,3398" coordsize="139,139" path="m5823,3537l5684,3398e" filled="f" stroked="t" strokeweight=".75pt" strokecolor="#7C5F9F">
                <v:path arrowok="t"/>
              </v:shape>
            </v:group>
            <v:group style="position:absolute;left:5684;top:3398;width:139;height:139" coordorigin="5684,3398" coordsize="139,139">
              <v:shape style="position:absolute;left:5684;top:3398;width:139;height:139" coordorigin="5684,3398" coordsize="139,139" path="m5684,3537l5823,3398e" filled="f" stroked="t" strokeweight=".75pt" strokecolor="#7C5F9F">
                <v:path arrowok="t"/>
              </v:shape>
            </v:group>
            <v:group style="position:absolute;left:6152;top:3988;width:139;height:139" coordorigin="6152,3988" coordsize="139,139">
              <v:shape style="position:absolute;left:6152;top:3988;width:139;height:139" coordorigin="6152,3988" coordsize="139,139" path="m6222,4058l6152,4128,6291,4128,6222,4058e" filled="t" fillcolor="#8063A1" stroked="f">
                <v:path arrowok="t"/>
                <v:fill/>
              </v:shape>
              <v:shape style="position:absolute;left:6152;top:3988;width:139;height:139" coordorigin="6152,3988" coordsize="139,139" path="m6291,3988l6152,3988,6222,4058,6291,3988e" filled="t" fillcolor="#8063A1" stroked="f">
                <v:path arrowok="t"/>
                <v:fill/>
              </v:shape>
            </v:group>
            <v:group style="position:absolute;left:6152;top:3988;width:139;height:139" coordorigin="6152,3988" coordsize="139,139">
              <v:shape style="position:absolute;left:6152;top:3988;width:139;height:139" coordorigin="6152,3988" coordsize="139,139" path="m6291,4128l6152,3988e" filled="f" stroked="t" strokeweight=".75pt" strokecolor="#7C5F9F">
                <v:path arrowok="t"/>
              </v:shape>
            </v:group>
            <v:group style="position:absolute;left:6152;top:3988;width:139;height:139" coordorigin="6152,3988" coordsize="139,139">
              <v:shape style="position:absolute;left:6152;top:3988;width:139;height:139" coordorigin="6152,3988" coordsize="139,139" path="m6152,4128l6291,3988e" filled="f" stroked="t" strokeweight=".75pt" strokecolor="#7C5F9F">
                <v:path arrowok="t"/>
              </v:shape>
            </v:group>
            <v:group style="position:absolute;left:6623;top:3499;width:139;height:139" coordorigin="6623,3499" coordsize="139,139">
              <v:shape style="position:absolute;left:6623;top:3499;width:139;height:139" coordorigin="6623,3499" coordsize="139,139" path="m6692,3568l6623,3638,6762,3638,6692,3568e" filled="t" fillcolor="#8063A1" stroked="f">
                <v:path arrowok="t"/>
                <v:fill/>
              </v:shape>
              <v:shape style="position:absolute;left:6623;top:3499;width:139;height:139" coordorigin="6623,3499" coordsize="139,139" path="m6762,3499l6623,3499,6692,3568,6762,3499e" filled="t" fillcolor="#8063A1" stroked="f">
                <v:path arrowok="t"/>
                <v:fill/>
              </v:shape>
            </v:group>
            <v:group style="position:absolute;left:6623;top:3499;width:139;height:139" coordorigin="6623,3499" coordsize="139,139">
              <v:shape style="position:absolute;left:6623;top:3499;width:139;height:139" coordorigin="6623,3499" coordsize="139,139" path="m6762,3638l6623,3499e" filled="f" stroked="t" strokeweight=".75pt" strokecolor="#7C5F9F">
                <v:path arrowok="t"/>
              </v:shape>
            </v:group>
            <v:group style="position:absolute;left:6623;top:3499;width:139;height:139" coordorigin="6623,3499" coordsize="139,139">
              <v:shape style="position:absolute;left:6623;top:3499;width:139;height:139" coordorigin="6623,3499" coordsize="139,139" path="m6623,3638l6762,3499e" filled="f" stroked="t" strokeweight=".75pt" strokecolor="#7C5F9F">
                <v:path arrowok="t"/>
              </v:shape>
            </v:group>
            <v:group style="position:absolute;left:7093;top:3705;width:139;height:139" coordorigin="7093,3705" coordsize="139,139">
              <v:shape style="position:absolute;left:7093;top:3705;width:139;height:139" coordorigin="7093,3705" coordsize="139,139" path="m7163,3775l7093,3844,7232,3844,7163,3775e" filled="t" fillcolor="#8063A1" stroked="f">
                <v:path arrowok="t"/>
                <v:fill/>
              </v:shape>
              <v:shape style="position:absolute;left:7093;top:3705;width:139;height:139" coordorigin="7093,3705" coordsize="139,139" path="m7232,3705l7093,3705,7163,3775,7232,3705e" filled="t" fillcolor="#8063A1" stroked="f">
                <v:path arrowok="t"/>
                <v:fill/>
              </v:shape>
            </v:group>
            <v:group style="position:absolute;left:7093;top:3705;width:139;height:139" coordorigin="7093,3705" coordsize="139,139">
              <v:shape style="position:absolute;left:7093;top:3705;width:139;height:139" coordorigin="7093,3705" coordsize="139,139" path="m7232,3844l7093,3705e" filled="f" stroked="t" strokeweight=".75pt" strokecolor="#7C5F9F">
                <v:path arrowok="t"/>
              </v:shape>
            </v:group>
            <v:group style="position:absolute;left:7093;top:3705;width:139;height:139" coordorigin="7093,3705" coordsize="139,139">
              <v:shape style="position:absolute;left:7093;top:3705;width:139;height:139" coordorigin="7093,3705" coordsize="139,139" path="m7093,3844l7232,3705e" filled="f" stroked="t" strokeweight=".75pt" strokecolor="#7C5F9F">
                <v:path arrowok="t"/>
              </v:shape>
            </v:group>
            <v:group style="position:absolute;left:7561;top:3705;width:139;height:139" coordorigin="7561,3705" coordsize="139,139">
              <v:shape style="position:absolute;left:7561;top:3705;width:139;height:139" coordorigin="7561,3705" coordsize="139,139" path="m7631,3775l7561,3844,7700,3844,7631,3775e" filled="t" fillcolor="#8063A1" stroked="f">
                <v:path arrowok="t"/>
                <v:fill/>
              </v:shape>
              <v:shape style="position:absolute;left:7561;top:3705;width:139;height:139" coordorigin="7561,3705" coordsize="139,139" path="m7700,3705l7561,3705,7631,3775,7700,3705e" filled="t" fillcolor="#8063A1" stroked="f">
                <v:path arrowok="t"/>
                <v:fill/>
              </v:shape>
            </v:group>
            <v:group style="position:absolute;left:7561;top:3705;width:139;height:139" coordorigin="7561,3705" coordsize="139,139">
              <v:shape style="position:absolute;left:7561;top:3705;width:139;height:139" coordorigin="7561,3705" coordsize="139,139" path="m7700,3844l7561,3705e" filled="f" stroked="t" strokeweight=".75pt" strokecolor="#7C5F9F">
                <v:path arrowok="t"/>
              </v:shape>
            </v:group>
            <v:group style="position:absolute;left:7561;top:3705;width:139;height:139" coordorigin="7561,3705" coordsize="139,139">
              <v:shape style="position:absolute;left:7561;top:3705;width:139;height:139" coordorigin="7561,3705" coordsize="139,139" path="m7561,3844l7700,3705e" filled="f" stroked="t" strokeweight=".75pt" strokecolor="#7C5F9F">
                <v:path arrowok="t"/>
              </v:shape>
            </v:group>
            <v:group style="position:absolute;left:8031;top:3578;width:139;height:139" coordorigin="8031,3578" coordsize="139,139">
              <v:shape style="position:absolute;left:8031;top:3578;width:139;height:139" coordorigin="8031,3578" coordsize="139,139" path="m8101,3648l8031,3717,8171,3717,8101,3648e" filled="t" fillcolor="#8063A1" stroked="f">
                <v:path arrowok="t"/>
                <v:fill/>
              </v:shape>
              <v:shape style="position:absolute;left:8031;top:3578;width:139;height:139" coordorigin="8031,3578" coordsize="139,139" path="m8171,3578l8031,3578,8101,3648,8171,3578e" filled="t" fillcolor="#8063A1" stroked="f">
                <v:path arrowok="t"/>
                <v:fill/>
              </v:shape>
            </v:group>
            <v:group style="position:absolute;left:8031;top:3578;width:139;height:139" coordorigin="8031,3578" coordsize="139,139">
              <v:shape style="position:absolute;left:8031;top:3578;width:139;height:139" coordorigin="8031,3578" coordsize="139,139" path="m8171,3717l8031,3578e" filled="f" stroked="t" strokeweight=".75pt" strokecolor="#7C5F9F">
                <v:path arrowok="t"/>
              </v:shape>
            </v:group>
            <v:group style="position:absolute;left:8031;top:3578;width:139;height:139" coordorigin="8031,3578" coordsize="139,139">
              <v:shape style="position:absolute;left:8031;top:3578;width:139;height:139" coordorigin="8031,3578" coordsize="139,139" path="m8031,3717l8171,3578e" filled="f" stroked="t" strokeweight=".75pt" strokecolor="#7C5F9F">
                <v:path arrowok="t"/>
              </v:shape>
            </v:group>
            <v:group style="position:absolute;left:8502;top:3655;width:139;height:139" coordorigin="8502,3655" coordsize="139,139">
              <v:shape style="position:absolute;left:8502;top:3655;width:139;height:139" coordorigin="8502,3655" coordsize="139,139" path="m8571,3724l8502,3794,8641,3794,8571,3724e" filled="t" fillcolor="#8063A1" stroked="f">
                <v:path arrowok="t"/>
                <v:fill/>
              </v:shape>
              <v:shape style="position:absolute;left:8502;top:3655;width:139;height:139" coordorigin="8502,3655" coordsize="139,139" path="m8641,3655l8502,3655,8571,3724,8641,3655e" filled="t" fillcolor="#8063A1" stroked="f">
                <v:path arrowok="t"/>
                <v:fill/>
              </v:shape>
            </v:group>
            <v:group style="position:absolute;left:8502;top:3655;width:139;height:139" coordorigin="8502,3655" coordsize="139,139">
              <v:shape style="position:absolute;left:8502;top:3655;width:139;height:139" coordorigin="8502,3655" coordsize="139,139" path="m8641,3794l8502,3655e" filled="f" stroked="t" strokeweight=".75pt" strokecolor="#7C5F9F">
                <v:path arrowok="t"/>
              </v:shape>
            </v:group>
            <v:group style="position:absolute;left:8502;top:3655;width:139;height:139" coordorigin="8502,3655" coordsize="139,139">
              <v:shape style="position:absolute;left:8502;top:3655;width:139;height:139" coordorigin="8502,3655" coordsize="139,139" path="m8502,3794l8641,3655e" filled="f" stroked="t" strokeweight=".75pt" strokecolor="#7C5F9F">
                <v:path arrowok="t"/>
              </v:shape>
            </v:group>
            <v:group style="position:absolute;left:8970;top:3732;width:139;height:139" coordorigin="8970,3732" coordsize="139,139">
              <v:shape style="position:absolute;left:8970;top:3732;width:139;height:139" coordorigin="8970,3732" coordsize="139,139" path="m9039,3801l8970,3871,9109,3871,9039,3801e" filled="t" fillcolor="#8063A1" stroked="f">
                <v:path arrowok="t"/>
                <v:fill/>
              </v:shape>
              <v:shape style="position:absolute;left:8970;top:3732;width:139;height:139" coordorigin="8970,3732" coordsize="139,139" path="m9109,3732l8970,3732,9039,3801,9109,3732e" filled="t" fillcolor="#8063A1" stroked="f">
                <v:path arrowok="t"/>
                <v:fill/>
              </v:shape>
            </v:group>
            <v:group style="position:absolute;left:8970;top:3732;width:139;height:139" coordorigin="8970,3732" coordsize="139,139">
              <v:shape style="position:absolute;left:8970;top:3732;width:139;height:139" coordorigin="8970,3732" coordsize="139,139" path="m9109,3871l8970,3732e" filled="f" stroked="t" strokeweight=".75pt" strokecolor="#7C5F9F">
                <v:path arrowok="t"/>
              </v:shape>
            </v:group>
            <v:group style="position:absolute;left:8970;top:3732;width:139;height:139" coordorigin="8970,3732" coordsize="139,139">
              <v:shape style="position:absolute;left:8970;top:3732;width:139;height:139" coordorigin="8970,3732" coordsize="139,139" path="m8970,3871l9109,3732e" filled="f" stroked="t" strokeweight=".75pt" strokecolor="#7C5F9F">
                <v:path arrowok="t"/>
              </v:shape>
            </v:group>
            <v:group style="position:absolute;left:9440;top:3808;width:139;height:139" coordorigin="9440,3808" coordsize="139,139">
              <v:shape style="position:absolute;left:9440;top:3808;width:139;height:139" coordorigin="9440,3808" coordsize="139,139" path="m9510,3878l9440,3948,9579,3948,9510,3878e" filled="t" fillcolor="#8063A1" stroked="f">
                <v:path arrowok="t"/>
                <v:fill/>
              </v:shape>
              <v:shape style="position:absolute;left:9440;top:3808;width:139;height:139" coordorigin="9440,3808" coordsize="139,139" path="m9579,3808l9440,3808,9510,3878,9579,3808e" filled="t" fillcolor="#8063A1" stroked="f">
                <v:path arrowok="t"/>
                <v:fill/>
              </v:shape>
            </v:group>
            <v:group style="position:absolute;left:9440;top:3808;width:139;height:139" coordorigin="9440,3808" coordsize="139,139">
              <v:shape style="position:absolute;left:9440;top:3808;width:139;height:139" coordorigin="9440,3808" coordsize="139,139" path="m9579,3948l9440,3808e" filled="f" stroked="t" strokeweight=".75pt" strokecolor="#7C5F9F">
                <v:path arrowok="t"/>
              </v:shape>
            </v:group>
            <v:group style="position:absolute;left:9440;top:3808;width:139;height:139" coordorigin="9440,3808" coordsize="139,139">
              <v:shape style="position:absolute;left:9440;top:3808;width:139;height:139" coordorigin="9440,3808" coordsize="139,139" path="m9440,3948l9579,3808e" filled="f" stroked="t" strokeweight=".75pt" strokecolor="#7C5F9F">
                <v:path arrowok="t"/>
              </v:shape>
            </v:group>
            <v:group style="position:absolute;left:9911;top:3295;width:139;height:139" coordorigin="9911,3295" coordsize="139,139">
              <v:shape style="position:absolute;left:9911;top:3295;width:139;height:139" coordorigin="9911,3295" coordsize="139,139" path="m9980,3364l9911,3434,10050,3434,9980,3364e" filled="t" fillcolor="#8063A1" stroked="f">
                <v:path arrowok="t"/>
                <v:fill/>
              </v:shape>
              <v:shape style="position:absolute;left:9911;top:3295;width:139;height:139" coordorigin="9911,3295" coordsize="139,139" path="m10050,3295l9911,3295,9980,3364,10050,3295e" filled="t" fillcolor="#8063A1" stroked="f">
                <v:path arrowok="t"/>
                <v:fill/>
              </v:shape>
            </v:group>
            <v:group style="position:absolute;left:9911;top:3295;width:139;height:139" coordorigin="9911,3295" coordsize="139,139">
              <v:shape style="position:absolute;left:9911;top:3295;width:139;height:139" coordorigin="9911,3295" coordsize="139,139" path="m10050,3434l9911,3295e" filled="f" stroked="t" strokeweight=".75pt" strokecolor="#7C5F9F">
                <v:path arrowok="t"/>
              </v:shape>
            </v:group>
            <v:group style="position:absolute;left:9911;top:3295;width:139;height:139" coordorigin="9911,3295" coordsize="139,139">
              <v:shape style="position:absolute;left:9911;top:3295;width:139;height:139" coordorigin="9911,3295" coordsize="139,139" path="m9911,3434l10050,3295e" filled="f" stroked="t" strokeweight=".75pt" strokecolor="#7C5F9F">
                <v:path arrowok="t"/>
              </v:shape>
            </v:group>
            <v:group style="position:absolute;left:10379;top:3602;width:139;height:139" coordorigin="10379,3602" coordsize="139,139">
              <v:shape style="position:absolute;left:10379;top:3602;width:139;height:139" coordorigin="10379,3602" coordsize="139,139" path="m10448,3672l10379,3741,10518,3741,10448,3672e" filled="t" fillcolor="#8063A1" stroked="f">
                <v:path arrowok="t"/>
                <v:fill/>
              </v:shape>
              <v:shape style="position:absolute;left:10379;top:3602;width:139;height:139" coordorigin="10379,3602" coordsize="139,139" path="m10518,3602l10379,3602,10448,3672,10518,3602e" filled="t" fillcolor="#8063A1" stroked="f">
                <v:path arrowok="t"/>
                <v:fill/>
              </v:shape>
            </v:group>
            <v:group style="position:absolute;left:10379;top:3602;width:139;height:139" coordorigin="10379,3602" coordsize="139,139">
              <v:shape style="position:absolute;left:10379;top:3602;width:139;height:139" coordorigin="10379,3602" coordsize="139,139" path="m10518,3741l10379,3602e" filled="f" stroked="t" strokeweight=".75pt" strokecolor="#7C5F9F">
                <v:path arrowok="t"/>
              </v:shape>
            </v:group>
            <v:group style="position:absolute;left:10379;top:3602;width:139;height:139" coordorigin="10379,3602" coordsize="139,139">
              <v:shape style="position:absolute;left:10379;top:3602;width:139;height:139" coordorigin="10379,3602" coordsize="139,139" path="m10379,3741l10518,3602e" filled="f" stroked="t" strokeweight=".75pt" strokecolor="#7C5F9F">
                <v:path arrowok="t"/>
              </v:shape>
            </v:group>
            <v:group style="position:absolute;left:10849;top:3679;width:139;height:139" coordorigin="10849,3679" coordsize="139,139">
              <v:shape style="position:absolute;left:10849;top:3679;width:139;height:139" coordorigin="10849,3679" coordsize="139,139" path="m10919,3748l10849,3818,10988,3818,10919,3748e" filled="t" fillcolor="#8063A1" stroked="f">
                <v:path arrowok="t"/>
                <v:fill/>
              </v:shape>
              <v:shape style="position:absolute;left:10849;top:3679;width:139;height:139" coordorigin="10849,3679" coordsize="139,139" path="m10988,3679l10849,3679,10919,3748,10988,3679e" filled="t" fillcolor="#8063A1" stroked="f">
                <v:path arrowok="t"/>
                <v:fill/>
              </v:shape>
            </v:group>
            <v:group style="position:absolute;left:10849;top:3679;width:139;height:139" coordorigin="10849,3679" coordsize="139,139">
              <v:shape style="position:absolute;left:10849;top:3679;width:139;height:139" coordorigin="10849,3679" coordsize="139,139" path="m10988,3818l10849,3679e" filled="f" stroked="t" strokeweight=".75pt" strokecolor="#7C5F9F">
                <v:path arrowok="t"/>
              </v:shape>
            </v:group>
            <v:group style="position:absolute;left:10849;top:3679;width:139;height:139" coordorigin="10849,3679" coordsize="139,139">
              <v:shape style="position:absolute;left:10849;top:3679;width:139;height:139" coordorigin="10849,3679" coordsize="139,139" path="m10849,3818l10988,3679e" filled="f" stroked="t" strokeweight=".75pt" strokecolor="#7C5F9F">
                <v:path arrowok="t"/>
              </v:shape>
            </v:group>
            <v:group style="position:absolute;left:11319;top:3602;width:139;height:139" coordorigin="11319,3602" coordsize="139,139">
              <v:shape style="position:absolute;left:11319;top:3602;width:139;height:139" coordorigin="11319,3602" coordsize="139,139" path="m11389,3672l11319,3741,11459,3741,11389,3672e" filled="t" fillcolor="#8063A1" stroked="f">
                <v:path arrowok="t"/>
                <v:fill/>
              </v:shape>
              <v:shape style="position:absolute;left:11319;top:3602;width:139;height:139" coordorigin="11319,3602" coordsize="139,139" path="m11459,3602l11319,3602,11389,3672,11459,3602e" filled="t" fillcolor="#8063A1" stroked="f">
                <v:path arrowok="t"/>
                <v:fill/>
              </v:shape>
            </v:group>
            <v:group style="position:absolute;left:11319;top:3602;width:139;height:139" coordorigin="11319,3602" coordsize="139,139">
              <v:shape style="position:absolute;left:11319;top:3602;width:139;height:139" coordorigin="11319,3602" coordsize="139,139" path="m11459,3741l11319,3602e" filled="f" stroked="t" strokeweight=".75pt" strokecolor="#7C5F9F">
                <v:path arrowok="t"/>
              </v:shape>
            </v:group>
            <v:group style="position:absolute;left:11319;top:3602;width:139;height:139" coordorigin="11319,3602" coordsize="139,139">
              <v:shape style="position:absolute;left:11319;top:3602;width:139;height:139" coordorigin="11319,3602" coordsize="139,139" path="m11319,3741l11459,3602e" filled="f" stroked="t" strokeweight=".75pt" strokecolor="#7C5F9F">
                <v:path arrowok="t"/>
              </v:shape>
            </v:group>
            <v:group style="position:absolute;left:11787;top:3628;width:139;height:139" coordorigin="11787,3628" coordsize="139,139">
              <v:shape style="position:absolute;left:11787;top:3628;width:139;height:139" coordorigin="11787,3628" coordsize="139,139" path="m11857,3698l11787,3768,11927,3768,11857,3698e" filled="t" fillcolor="#8063A1" stroked="f">
                <v:path arrowok="t"/>
                <v:fill/>
              </v:shape>
              <v:shape style="position:absolute;left:11787;top:3628;width:139;height:139" coordorigin="11787,3628" coordsize="139,139" path="m11927,3628l11787,3628,11857,3698,11927,3628e" filled="t" fillcolor="#8063A1" stroked="f">
                <v:path arrowok="t"/>
                <v:fill/>
              </v:shape>
            </v:group>
            <v:group style="position:absolute;left:11787;top:3628;width:139;height:139" coordorigin="11787,3628" coordsize="139,139">
              <v:shape style="position:absolute;left:11787;top:3628;width:139;height:139" coordorigin="11787,3628" coordsize="139,139" path="m11927,3768l11787,3628e" filled="f" stroked="t" strokeweight=".75pt" strokecolor="#7C5F9F">
                <v:path arrowok="t"/>
              </v:shape>
            </v:group>
            <v:group style="position:absolute;left:11787;top:3628;width:139;height:139" coordorigin="11787,3628" coordsize="139,139">
              <v:shape style="position:absolute;left:11787;top:3628;width:139;height:139" coordorigin="11787,3628" coordsize="139,139" path="m11787,3768l11927,3628e" filled="f" stroked="t" strokeweight=".75pt" strokecolor="#7C5F9F">
                <v:path arrowok="t"/>
              </v:shape>
            </v:group>
            <v:group style="position:absolute;left:12258;top:3912;width:139;height:139" coordorigin="12258,3912" coordsize="139,139">
              <v:shape style="position:absolute;left:12258;top:3912;width:139;height:139" coordorigin="12258,3912" coordsize="139,139" path="m12327,3981l12258,4051,12397,4051,12327,3981e" filled="t" fillcolor="#8063A1" stroked="f">
                <v:path arrowok="t"/>
                <v:fill/>
              </v:shape>
              <v:shape style="position:absolute;left:12258;top:3912;width:139;height:139" coordorigin="12258,3912" coordsize="139,139" path="m12397,3912l12258,3912,12327,3981,12397,3912e" filled="t" fillcolor="#8063A1" stroked="f">
                <v:path arrowok="t"/>
                <v:fill/>
              </v:shape>
            </v:group>
            <v:group style="position:absolute;left:12258;top:3912;width:139;height:139" coordorigin="12258,3912" coordsize="139,139">
              <v:shape style="position:absolute;left:12258;top:3912;width:139;height:139" coordorigin="12258,3912" coordsize="139,139" path="m12397,4051l12258,3912e" filled="f" stroked="t" strokeweight=".75pt" strokecolor="#7C5F9F">
                <v:path arrowok="t"/>
              </v:shape>
            </v:group>
            <v:group style="position:absolute;left:12258;top:3912;width:139;height:139" coordorigin="12258,3912" coordsize="139,139">
              <v:shape style="position:absolute;left:12258;top:3912;width:139;height:139" coordorigin="12258,3912" coordsize="139,139" path="m12258,4051l12397,3912e" filled="f" stroked="t" strokeweight=".75pt" strokecolor="#7C5F9F">
                <v:path arrowok="t"/>
              </v:shape>
            </v:group>
            <v:group style="position:absolute;left:12728;top:3319;width:139;height:139" coordorigin="12728,3319" coordsize="139,139">
              <v:shape style="position:absolute;left:12728;top:3319;width:139;height:139" coordorigin="12728,3319" coordsize="139,139" path="m12798,3388l12728,3458,12867,3458,12798,3388e" filled="t" fillcolor="#8063A1" stroked="f">
                <v:path arrowok="t"/>
                <v:fill/>
              </v:shape>
              <v:shape style="position:absolute;left:12728;top:3319;width:139;height:139" coordorigin="12728,3319" coordsize="139,139" path="m12867,3319l12728,3319,12798,3388,12867,3319e" filled="t" fillcolor="#8063A1" stroked="f">
                <v:path arrowok="t"/>
                <v:fill/>
              </v:shape>
            </v:group>
            <v:group style="position:absolute;left:12728;top:3319;width:139;height:139" coordorigin="12728,3319" coordsize="139,139">
              <v:shape style="position:absolute;left:12728;top:3319;width:139;height:139" coordorigin="12728,3319" coordsize="139,139" path="m12867,3458l12728,3319e" filled="f" stroked="t" strokeweight=".75pt" strokecolor="#7C5F9F">
                <v:path arrowok="t"/>
              </v:shape>
            </v:group>
            <v:group style="position:absolute;left:12728;top:3319;width:139;height:139" coordorigin="12728,3319" coordsize="139,139">
              <v:shape style="position:absolute;left:12728;top:3319;width:139;height:139" coordorigin="12728,3319" coordsize="139,139" path="m12728,3458l12867,3319e" filled="f" stroked="t" strokeweight=".75pt" strokecolor="#7C5F9F">
                <v:path arrowok="t"/>
              </v:shape>
            </v:group>
            <v:group style="position:absolute;left:13196;top:3372;width:139;height:139" coordorigin="13196,3372" coordsize="139,139">
              <v:shape style="position:absolute;left:13196;top:3372;width:139;height:139" coordorigin="13196,3372" coordsize="139,139" path="m13266,3441l13196,3511,13335,3511,13266,3441e" filled="t" fillcolor="#8063A1" stroked="f">
                <v:path arrowok="t"/>
                <v:fill/>
              </v:shape>
              <v:shape style="position:absolute;left:13196;top:3372;width:139;height:139" coordorigin="13196,3372" coordsize="139,139" path="m13335,3372l13196,3372,13266,3441,13335,3372e" filled="t" fillcolor="#8063A1" stroked="f">
                <v:path arrowok="t"/>
                <v:fill/>
              </v:shape>
            </v:group>
            <v:group style="position:absolute;left:13196;top:3372;width:139;height:139" coordorigin="13196,3372" coordsize="139,139">
              <v:shape style="position:absolute;left:13196;top:3372;width:139;height:139" coordorigin="13196,3372" coordsize="139,139" path="m13335,3511l13196,3372e" filled="f" stroked="t" strokeweight=".75pt" strokecolor="#7C5F9F">
                <v:path arrowok="t"/>
              </v:shape>
            </v:group>
            <v:group style="position:absolute;left:13196;top:3372;width:139;height:139" coordorigin="13196,3372" coordsize="139,139">
              <v:shape style="position:absolute;left:13196;top:3372;width:139;height:139" coordorigin="13196,3372" coordsize="139,139" path="m13196,3511l13335,3372e" filled="f" stroked="t" strokeweight=".75pt" strokecolor="#7C5F9F">
                <v:path arrowok="t"/>
              </v:shape>
            </v:group>
            <v:group style="position:absolute;left:13667;top:3859;width:139;height:139" coordorigin="13667,3859" coordsize="139,139">
              <v:shape style="position:absolute;left:13667;top:3859;width:139;height:139" coordorigin="13667,3859" coordsize="139,139" path="m13736,3928l13667,3998,13806,3998,13736,3928e" filled="t" fillcolor="#8063A1" stroked="f">
                <v:path arrowok="t"/>
                <v:fill/>
              </v:shape>
              <v:shape style="position:absolute;left:13667;top:3859;width:139;height:139" coordorigin="13667,3859" coordsize="139,139" path="m13806,3859l13667,3859,13736,3928,13806,3859e" filled="t" fillcolor="#8063A1" stroked="f">
                <v:path arrowok="t"/>
                <v:fill/>
              </v:shape>
            </v:group>
            <v:group style="position:absolute;left:13667;top:3859;width:139;height:139" coordorigin="13667,3859" coordsize="139,139">
              <v:shape style="position:absolute;left:13667;top:3859;width:139;height:139" coordorigin="13667,3859" coordsize="139,139" path="m13806,3998l13667,3859e" filled="f" stroked="t" strokeweight=".75pt" strokecolor="#7C5F9F">
                <v:path arrowok="t"/>
              </v:shape>
            </v:group>
            <v:group style="position:absolute;left:13667;top:3859;width:139;height:139" coordorigin="13667,3859" coordsize="139,139">
              <v:shape style="position:absolute;left:13667;top:3859;width:139;height:139" coordorigin="13667,3859" coordsize="139,139" path="m13667,3998l13806,3859e" filled="f" stroked="t" strokeweight=".75pt" strokecolor="#7C5F9F">
                <v:path arrowok="t"/>
              </v:shape>
            </v:group>
            <v:group style="position:absolute;left:14137;top:3319;width:139;height:139" coordorigin="14137,3319" coordsize="139,139">
              <v:shape style="position:absolute;left:14137;top:3319;width:139;height:139" coordorigin="14137,3319" coordsize="139,139" path="m14207,3388l14137,3458,14276,3458,14207,3388e" filled="t" fillcolor="#8063A1" stroked="f">
                <v:path arrowok="t"/>
                <v:fill/>
              </v:shape>
              <v:shape style="position:absolute;left:14137;top:3319;width:139;height:139" coordorigin="14137,3319" coordsize="139,139" path="m14276,3319l14137,3319,14207,3388,14276,3319e" filled="t" fillcolor="#8063A1" stroked="f">
                <v:path arrowok="t"/>
                <v:fill/>
              </v:shape>
            </v:group>
            <v:group style="position:absolute;left:14137;top:3319;width:139;height:139" coordorigin="14137,3319" coordsize="139,139">
              <v:shape style="position:absolute;left:14137;top:3319;width:139;height:139" coordorigin="14137,3319" coordsize="139,139" path="m14276,3458l14137,3319e" filled="f" stroked="t" strokeweight=".75pt" strokecolor="#7C5F9F">
                <v:path arrowok="t"/>
              </v:shape>
            </v:group>
            <v:group style="position:absolute;left:14137;top:3319;width:139;height:139" coordorigin="14137,3319" coordsize="139,139">
              <v:shape style="position:absolute;left:14137;top:3319;width:139;height:139" coordorigin="14137,3319" coordsize="139,139" path="m14137,3458l14276,3319e" filled="f" stroked="t" strokeweight=".75pt" strokecolor="#7C5F9F">
                <v:path arrowok="t"/>
              </v:shape>
            </v:group>
            <v:group style="position:absolute;left:14605;top:3758;width:139;height:139" coordorigin="14605,3758" coordsize="139,139">
              <v:shape style="position:absolute;left:14605;top:3758;width:139;height:139" coordorigin="14605,3758" coordsize="139,139" path="m14675,3828l14605,3897,14744,3897,14675,3828e" filled="t" fillcolor="#8063A1" stroked="f">
                <v:path arrowok="t"/>
                <v:fill/>
              </v:shape>
              <v:shape style="position:absolute;left:14605;top:3758;width:139;height:139" coordorigin="14605,3758" coordsize="139,139" path="m14744,3758l14605,3758,14675,3828,14744,3758e" filled="t" fillcolor="#8063A1" stroked="f">
                <v:path arrowok="t"/>
                <v:fill/>
              </v:shape>
            </v:group>
            <v:group style="position:absolute;left:14605;top:3758;width:139;height:139" coordorigin="14605,3758" coordsize="139,139">
              <v:shape style="position:absolute;left:14605;top:3758;width:139;height:139" coordorigin="14605,3758" coordsize="139,139" path="m14744,3897l14605,3758e" filled="f" stroked="t" strokeweight=".75pt" strokecolor="#7C5F9F">
                <v:path arrowok="t"/>
              </v:shape>
            </v:group>
            <v:group style="position:absolute;left:14605;top:3758;width:139;height:139" coordorigin="14605,3758" coordsize="139,139">
              <v:shape style="position:absolute;left:14605;top:3758;width:139;height:139" coordorigin="14605,3758" coordsize="139,139" path="m14605,3897l14744,3758e" filled="f" stroked="t" strokeweight=".75pt" strokecolor="#7C5F9F">
                <v:path arrowok="t"/>
              </v:shape>
            </v:group>
            <v:group style="position:absolute;left:15075;top:3398;width:139;height:139" coordorigin="15075,3398" coordsize="139,139">
              <v:shape style="position:absolute;left:15075;top:3398;width:139;height:139" coordorigin="15075,3398" coordsize="139,139" path="m15145,3468l15075,3537,15215,3537,15145,3468e" filled="t" fillcolor="#8063A1" stroked="f">
                <v:path arrowok="t"/>
                <v:fill/>
              </v:shape>
              <v:shape style="position:absolute;left:15075;top:3398;width:139;height:139" coordorigin="15075,3398" coordsize="139,139" path="m15215,3398l15075,3398,15145,3468,15215,3398e" filled="t" fillcolor="#8063A1" stroked="f">
                <v:path arrowok="t"/>
                <v:fill/>
              </v:shape>
            </v:group>
            <v:group style="position:absolute;left:15075;top:3398;width:139;height:139" coordorigin="15075,3398" coordsize="139,139">
              <v:shape style="position:absolute;left:15075;top:3398;width:139;height:139" coordorigin="15075,3398" coordsize="139,139" path="m15215,3537l15075,3398e" filled="f" stroked="t" strokeweight=".75pt" strokecolor="#7C5F9F">
                <v:path arrowok="t"/>
              </v:shape>
            </v:group>
            <v:group style="position:absolute;left:15075;top:3398;width:139;height:139" coordorigin="15075,3398" coordsize="139,139">
              <v:shape style="position:absolute;left:15075;top:3398;width:139;height:139" coordorigin="15075,3398" coordsize="139,139" path="m15075,3537l15215,3398e" filled="f" stroked="t" strokeweight=".75pt" strokecolor="#7C5F9F">
                <v:path arrowok="t"/>
              </v:shape>
            </v:group>
            <v:group style="position:absolute;left:15546;top:3602;width:139;height:139" coordorigin="15546,3602" coordsize="139,139">
              <v:shape style="position:absolute;left:15546;top:3602;width:139;height:139" coordorigin="15546,3602" coordsize="139,139" path="m15615,3672l15546,3741,15685,3741,15615,3672e" filled="t" fillcolor="#8063A1" stroked="f">
                <v:path arrowok="t"/>
                <v:fill/>
              </v:shape>
              <v:shape style="position:absolute;left:15546;top:3602;width:139;height:139" coordorigin="15546,3602" coordsize="139,139" path="m15685,3602l15546,3602,15615,3672,15685,3602e" filled="t" fillcolor="#8063A1" stroked="f">
                <v:path arrowok="t"/>
                <v:fill/>
              </v:shape>
            </v:group>
            <v:group style="position:absolute;left:15546;top:3602;width:139;height:139" coordorigin="15546,3602" coordsize="139,139">
              <v:shape style="position:absolute;left:15546;top:3602;width:139;height:139" coordorigin="15546,3602" coordsize="139,139" path="m15685,3741l15546,3602e" filled="f" stroked="t" strokeweight=".75pt" strokecolor="#7C5F9F">
                <v:path arrowok="t"/>
              </v:shape>
            </v:group>
            <v:group style="position:absolute;left:15546;top:3602;width:139;height:139" coordorigin="15546,3602" coordsize="139,139">
              <v:shape style="position:absolute;left:15546;top:3602;width:139;height:139" coordorigin="15546,3602" coordsize="139,139" path="m15546,3741l15685,3602e" filled="f" stroked="t" strokeweight=".75pt" strokecolor="#7C5F9F">
                <v:path arrowok="t"/>
              </v:shape>
            </v:group>
            <v:group style="position:absolute;left:5052;top:2825;width:14088;height:2" coordorigin="5052,2825" coordsize="14088,2">
              <v:shape style="position:absolute;left:5052;top:2825;width:14088;height:2" coordorigin="5052,2825" coordsize="14088,0" path="m5052,2825l19140,2825e" filled="f" stroked="t" strokeweight=".72pt" strokecolor="#D9D9D9">
                <v:path arrowok="t"/>
              </v:shape>
            </v:group>
            <v:group style="position:absolute;left:16014;top:2882;width:139;height:139" coordorigin="16014,2882" coordsize="139,139">
              <v:shape style="position:absolute;left:16014;top:2882;width:139;height:139" coordorigin="16014,2882" coordsize="139,139" path="m16083,2952l16014,3021,16153,3021,16083,2952e" filled="t" fillcolor="#8063A1" stroked="f">
                <v:path arrowok="t"/>
                <v:fill/>
              </v:shape>
              <v:shape style="position:absolute;left:16014;top:2882;width:139;height:139" coordorigin="16014,2882" coordsize="139,139" path="m16153,2882l16014,2882,16083,2952,16153,2882e" filled="t" fillcolor="#8063A1" stroked="f">
                <v:path arrowok="t"/>
                <v:fill/>
              </v:shape>
            </v:group>
            <v:group style="position:absolute;left:16014;top:2882;width:139;height:139" coordorigin="16014,2882" coordsize="139,139">
              <v:shape style="position:absolute;left:16014;top:2882;width:139;height:139" coordorigin="16014,2882" coordsize="139,139" path="m16153,3021l16014,2882e" filled="f" stroked="t" strokeweight=".75pt" strokecolor="#7C5F9F">
                <v:path arrowok="t"/>
              </v:shape>
            </v:group>
            <v:group style="position:absolute;left:16014;top:2882;width:139;height:139" coordorigin="16014,2882" coordsize="139,139">
              <v:shape style="position:absolute;left:16014;top:2882;width:139;height:139" coordorigin="16014,2882" coordsize="139,139" path="m16014,3021l16153,2882e" filled="f" stroked="t" strokeweight=".75pt" strokecolor="#7C5F9F">
                <v:path arrowok="t"/>
              </v:shape>
            </v:group>
            <v:group style="position:absolute;left:16484;top:3628;width:139;height:139" coordorigin="16484,3628" coordsize="139,139">
              <v:shape style="position:absolute;left:16484;top:3628;width:139;height:139" coordorigin="16484,3628" coordsize="139,139" path="m16554,3698l16484,3768,16623,3768,16554,3698e" filled="t" fillcolor="#8063A1" stroked="f">
                <v:path arrowok="t"/>
                <v:fill/>
              </v:shape>
              <v:shape style="position:absolute;left:16484;top:3628;width:139;height:139" coordorigin="16484,3628" coordsize="139,139" path="m16623,3628l16484,3628,16554,3698,16623,3628e" filled="t" fillcolor="#8063A1" stroked="f">
                <v:path arrowok="t"/>
                <v:fill/>
              </v:shape>
            </v:group>
            <v:group style="position:absolute;left:16484;top:3628;width:139;height:139" coordorigin="16484,3628" coordsize="139,139">
              <v:shape style="position:absolute;left:16484;top:3628;width:139;height:139" coordorigin="16484,3628" coordsize="139,139" path="m16623,3768l16484,3628e" filled="f" stroked="t" strokeweight=".75pt" strokecolor="#7C5F9F">
                <v:path arrowok="t"/>
              </v:shape>
            </v:group>
            <v:group style="position:absolute;left:16484;top:3628;width:139;height:139" coordorigin="16484,3628" coordsize="139,139">
              <v:shape style="position:absolute;left:16484;top:3628;width:139;height:139" coordorigin="16484,3628" coordsize="139,139" path="m16484,3768l16623,3628e" filled="f" stroked="t" strokeweight=".75pt" strokecolor="#7C5F9F">
                <v:path arrowok="t"/>
              </v:shape>
            </v:group>
            <v:group style="position:absolute;left:16955;top:3782;width:139;height:139" coordorigin="16955,3782" coordsize="139,139">
              <v:shape style="position:absolute;left:16955;top:3782;width:139;height:139" coordorigin="16955,3782" coordsize="139,139" path="m17024,3852l16955,3921,17094,3921,17024,3852e" filled="t" fillcolor="#8063A1" stroked="f">
                <v:path arrowok="t"/>
                <v:fill/>
              </v:shape>
              <v:shape style="position:absolute;left:16955;top:3782;width:139;height:139" coordorigin="16955,3782" coordsize="139,139" path="m17094,3782l16955,3782,17024,3852,17094,3782e" filled="t" fillcolor="#8063A1" stroked="f">
                <v:path arrowok="t"/>
                <v:fill/>
              </v:shape>
            </v:group>
            <v:group style="position:absolute;left:16955;top:3782;width:139;height:139" coordorigin="16955,3782" coordsize="139,139">
              <v:shape style="position:absolute;left:16955;top:3782;width:139;height:139" coordorigin="16955,3782" coordsize="139,139" path="m17094,3921l16955,3782e" filled="f" stroked="t" strokeweight=".75pt" strokecolor="#7C5F9F">
                <v:path arrowok="t"/>
              </v:shape>
            </v:group>
            <v:group style="position:absolute;left:16955;top:3782;width:139;height:139" coordorigin="16955,3782" coordsize="139,139">
              <v:shape style="position:absolute;left:16955;top:3782;width:139;height:139" coordorigin="16955,3782" coordsize="139,139" path="m16955,3921l17094,3782e" filled="f" stroked="t" strokeweight=".75pt" strokecolor="#7C5F9F">
                <v:path arrowok="t"/>
              </v:shape>
            </v:group>
            <v:group style="position:absolute;left:17423;top:3218;width:139;height:139" coordorigin="17423,3218" coordsize="139,139">
              <v:shape style="position:absolute;left:17423;top:3218;width:139;height:139" coordorigin="17423,3218" coordsize="139,139" path="m17492,3288l17423,3357,17562,3357,17492,3288e" filled="t" fillcolor="#8063A1" stroked="f">
                <v:path arrowok="t"/>
                <v:fill/>
              </v:shape>
              <v:shape style="position:absolute;left:17423;top:3218;width:139;height:139" coordorigin="17423,3218" coordsize="139,139" path="m17562,3218l17423,3218,17492,3288,17562,3218e" filled="t" fillcolor="#8063A1" stroked="f">
                <v:path arrowok="t"/>
                <v:fill/>
              </v:shape>
            </v:group>
            <v:group style="position:absolute;left:17423;top:3218;width:139;height:139" coordorigin="17423,3218" coordsize="139,139">
              <v:shape style="position:absolute;left:17423;top:3218;width:139;height:139" coordorigin="17423,3218" coordsize="139,139" path="m17562,3357l17423,3218e" filled="f" stroked="t" strokeweight=".75pt" strokecolor="#7C5F9F">
                <v:path arrowok="t"/>
              </v:shape>
            </v:group>
            <v:group style="position:absolute;left:17423;top:3218;width:139;height:139" coordorigin="17423,3218" coordsize="139,139">
              <v:shape style="position:absolute;left:17423;top:3218;width:139;height:139" coordorigin="17423,3218" coordsize="139,139" path="m17423,3357l17562,3218e" filled="f" stroked="t" strokeweight=".75pt" strokecolor="#7C5F9F">
                <v:path arrowok="t"/>
              </v:shape>
            </v:group>
            <v:group style="position:absolute;left:17893;top:3319;width:139;height:139" coordorigin="17893,3319" coordsize="139,139">
              <v:shape style="position:absolute;left:17893;top:3319;width:139;height:139" coordorigin="17893,3319" coordsize="139,139" path="m17963,3388l17893,3458,18032,3458,17963,3388e" filled="t" fillcolor="#8063A1" stroked="f">
                <v:path arrowok="t"/>
                <v:fill/>
              </v:shape>
              <v:shape style="position:absolute;left:17893;top:3319;width:139;height:139" coordorigin="17893,3319" coordsize="139,139" path="m18032,3319l17893,3319,17963,3388,18032,3319e" filled="t" fillcolor="#8063A1" stroked="f">
                <v:path arrowok="t"/>
                <v:fill/>
              </v:shape>
            </v:group>
            <v:group style="position:absolute;left:17893;top:3319;width:139;height:139" coordorigin="17893,3319" coordsize="139,139">
              <v:shape style="position:absolute;left:17893;top:3319;width:139;height:139" coordorigin="17893,3319" coordsize="139,139" path="m18032,3458l17893,3319e" filled="f" stroked="t" strokeweight=".75pt" strokecolor="#7C5F9F">
                <v:path arrowok="t"/>
              </v:shape>
            </v:group>
            <v:group style="position:absolute;left:17893;top:3319;width:139;height:139" coordorigin="17893,3319" coordsize="139,139">
              <v:shape style="position:absolute;left:17893;top:3319;width:139;height:139" coordorigin="17893,3319" coordsize="139,139" path="m17893,3458l18032,3319e" filled="f" stroked="t" strokeweight=".75pt" strokecolor="#7C5F9F">
                <v:path arrowok="t"/>
              </v:shape>
            </v:group>
            <v:group style="position:absolute;left:18363;top:3295;width:139;height:139" coordorigin="18363,3295" coordsize="139,139">
              <v:shape style="position:absolute;left:18363;top:3295;width:139;height:139" coordorigin="18363,3295" coordsize="139,139" path="m18433,3364l18363,3434,18503,3434,18433,3364e" filled="t" fillcolor="#8063A1" stroked="f">
                <v:path arrowok="t"/>
                <v:fill/>
              </v:shape>
              <v:shape style="position:absolute;left:18363;top:3295;width:139;height:139" coordorigin="18363,3295" coordsize="139,139" path="m18503,3295l18363,3295,18433,3364,18503,3295e" filled="t" fillcolor="#8063A1" stroked="f">
                <v:path arrowok="t"/>
                <v:fill/>
              </v:shape>
            </v:group>
            <v:group style="position:absolute;left:18363;top:3295;width:139;height:139" coordorigin="18363,3295" coordsize="139,139">
              <v:shape style="position:absolute;left:18363;top:3295;width:139;height:139" coordorigin="18363,3295" coordsize="139,139" path="m18503,3434l18363,3295e" filled="f" stroked="t" strokeweight=".75pt" strokecolor="#7C5F9F">
                <v:path arrowok="t"/>
              </v:shape>
            </v:group>
            <v:group style="position:absolute;left:18363;top:3295;width:139;height:139" coordorigin="18363,3295" coordsize="139,139">
              <v:shape style="position:absolute;left:18363;top:3295;width:139;height:139" coordorigin="18363,3295" coordsize="139,139" path="m18363,3434l18503,3295e" filled="f" stroked="t" strokeweight=".75pt" strokecolor="#7C5F9F">
                <v:path arrowok="t"/>
              </v:shape>
            </v:group>
            <v:group style="position:absolute;left:18831;top:3242;width:139;height:139" coordorigin="18831,3242" coordsize="139,139">
              <v:shape style="position:absolute;left:18831;top:3242;width:139;height:139" coordorigin="18831,3242" coordsize="139,139" path="m18901,3312l18831,3381,18971,3381,18901,3312e" filled="t" fillcolor="#8063A1" stroked="f">
                <v:path arrowok="t"/>
                <v:fill/>
              </v:shape>
              <v:shape style="position:absolute;left:18831;top:3242;width:139;height:139" coordorigin="18831,3242" coordsize="139,139" path="m18971,3242l18831,3242,18901,3312,18971,3242e" filled="t" fillcolor="#8063A1" stroked="f">
                <v:path arrowok="t"/>
                <v:fill/>
              </v:shape>
            </v:group>
            <v:group style="position:absolute;left:18831;top:3242;width:139;height:139" coordorigin="18831,3242" coordsize="139,139">
              <v:shape style="position:absolute;left:18831;top:3242;width:139;height:139" coordorigin="18831,3242" coordsize="139,139" path="m18971,3381l18831,3242e" filled="f" stroked="t" strokeweight=".75pt" strokecolor="#7C5F9F">
                <v:path arrowok="t"/>
              </v:shape>
            </v:group>
            <v:group style="position:absolute;left:18831;top:3242;width:139;height:139" coordorigin="18831,3242" coordsize="139,139">
              <v:shape style="position:absolute;left:18831;top:3242;width:139;height:139" coordorigin="18831,3242" coordsize="139,139" path="m18831,3381l18971,3242e" filled="f" stroked="t" strokeweight=".75pt" strokecolor="#7C5F9F">
                <v:path arrowok="t"/>
              </v:shape>
            </v:group>
            <v:group style="position:absolute;left:5052;top:2311;width:14088;height:2" coordorigin="5052,2311" coordsize="14088,2">
              <v:shape style="position:absolute;left:5052;top:2311;width:14088;height:2" coordorigin="5052,2311" coordsize="14088,0" path="m5052,2311l19140,2311e" filled="f" stroked="t" strokeweight=".72pt" strokecolor="#D9D9D9">
                <v:path arrowok="t"/>
              </v:shape>
            </v:group>
            <v:group style="position:absolute;left:5052;top:5911;width:14088;height:2" coordorigin="5052,5911" coordsize="14088,2">
              <v:shape style="position:absolute;left:5052;top:5911;width:14088;height:2" coordorigin="5052,5911" coordsize="14088,0" path="m5052,5911l19140,5911e" filled="f" stroked="t" strokeweight=".72pt" strokecolor="#D9D9D9">
                <v:path arrowok="t"/>
              </v:shape>
            </v:group>
            <v:group style="position:absolute;left:5287;top:5911;width:13618;height:2" coordorigin="5287,5911" coordsize="13618,2">
              <v:shape style="position:absolute;left:5287;top:5911;width:13618;height:2" coordorigin="5287,5911" coordsize="13618,0" path="m5287,5911l5287,5911,18434,5911,18905,5911e" filled="f" stroked="t" strokeweight="2.16pt" strokecolor="#497DBA">
                <v:path arrowok="t"/>
              </v:shape>
            </v:group>
            <v:group style="position:absolute;left:5214;top:5839;width:139;height:139" coordorigin="5214,5839" coordsize="139,139">
              <v:shape style="position:absolute;left:5214;top:5839;width:139;height:139" coordorigin="5214,5839" coordsize="139,139" path="m5284,5839l5214,5909,5284,5978,5353,5909,5284,5839e" filled="t" fillcolor="#4F81BC" stroked="f">
                <v:path arrowok="t"/>
                <v:fill/>
              </v:shape>
            </v:group>
            <v:group style="position:absolute;left:5214;top:5839;width:139;height:139" coordorigin="5214,5839" coordsize="139,139">
              <v:shape style="position:absolute;left:5214;top:5839;width:139;height:139" coordorigin="5214,5839" coordsize="139,139" path="m5284,5839l5353,5909,5284,5978,5214,5909,5284,5839xe" filled="f" stroked="t" strokeweight=".75pt" strokecolor="#497DBA">
                <v:path arrowok="t"/>
              </v:shape>
            </v:group>
            <v:group style="position:absolute;left:5684;top:5839;width:139;height:139" coordorigin="5684,5839" coordsize="139,139">
              <v:shape style="position:absolute;left:5684;top:5839;width:139;height:139" coordorigin="5684,5839" coordsize="139,139" path="m5754,5839l5684,5909,5754,5978,5823,5909,5754,5839e" filled="t" fillcolor="#4F81BC" stroked="f">
                <v:path arrowok="t"/>
                <v:fill/>
              </v:shape>
            </v:group>
            <v:group style="position:absolute;left:5684;top:5839;width:139;height:139" coordorigin="5684,5839" coordsize="139,139">
              <v:shape style="position:absolute;left:5684;top:5839;width:139;height:139" coordorigin="5684,5839" coordsize="139,139" path="m5754,5839l5823,5909,5754,5978,5684,5909,5754,5839xe" filled="f" stroked="t" strokeweight=".75pt" strokecolor="#497DBA">
                <v:path arrowok="t"/>
              </v:shape>
            </v:group>
            <v:group style="position:absolute;left:6152;top:5839;width:139;height:139" coordorigin="6152,5839" coordsize="139,139">
              <v:shape style="position:absolute;left:6152;top:5839;width:139;height:139" coordorigin="6152,5839" coordsize="139,139" path="m6222,5839l6152,5909,6222,5978,6291,5909,6222,5839e" filled="t" fillcolor="#4F81BC" stroked="f">
                <v:path arrowok="t"/>
                <v:fill/>
              </v:shape>
            </v:group>
            <v:group style="position:absolute;left:6152;top:5839;width:139;height:139" coordorigin="6152,5839" coordsize="139,139">
              <v:shape style="position:absolute;left:6152;top:5839;width:139;height:139" coordorigin="6152,5839" coordsize="139,139" path="m6222,5839l6291,5909,6222,5978,6152,5909,6222,5839xe" filled="f" stroked="t" strokeweight=".75pt" strokecolor="#497DBA">
                <v:path arrowok="t"/>
              </v:shape>
            </v:group>
            <v:group style="position:absolute;left:6623;top:5839;width:139;height:139" coordorigin="6623,5839" coordsize="139,139">
              <v:shape style="position:absolute;left:6623;top:5839;width:139;height:139" coordorigin="6623,5839" coordsize="139,139" path="m6693,5839l6623,5909,6693,5978,6762,5909,6693,5839e" filled="t" fillcolor="#4F81BC" stroked="f">
                <v:path arrowok="t"/>
                <v:fill/>
              </v:shape>
            </v:group>
            <v:group style="position:absolute;left:6623;top:5839;width:139;height:139" coordorigin="6623,5839" coordsize="139,139">
              <v:shape style="position:absolute;left:6623;top:5839;width:139;height:139" coordorigin="6623,5839" coordsize="139,139" path="m6693,5839l6762,5909,6693,5978,6623,5909,6693,5839xe" filled="f" stroked="t" strokeweight=".75pt" strokecolor="#497DBA">
                <v:path arrowok="t"/>
              </v:shape>
            </v:group>
            <v:group style="position:absolute;left:7093;top:5839;width:139;height:139" coordorigin="7093,5839" coordsize="139,139">
              <v:shape style="position:absolute;left:7093;top:5839;width:139;height:139" coordorigin="7093,5839" coordsize="139,139" path="m7163,5839l7093,5909,7163,5978,7232,5909,7163,5839e" filled="t" fillcolor="#4F81BC" stroked="f">
                <v:path arrowok="t"/>
                <v:fill/>
              </v:shape>
            </v:group>
            <v:group style="position:absolute;left:7093;top:5839;width:139;height:139" coordorigin="7093,5839" coordsize="139,139">
              <v:shape style="position:absolute;left:7093;top:5839;width:139;height:139" coordorigin="7093,5839" coordsize="139,139" path="m7163,5839l7232,5909,7163,5978,7093,5909,7163,5839xe" filled="f" stroked="t" strokeweight=".75pt" strokecolor="#497DBA">
                <v:path arrowok="t"/>
              </v:shape>
            </v:group>
            <v:group style="position:absolute;left:7561;top:5839;width:139;height:139" coordorigin="7561,5839" coordsize="139,139">
              <v:shape style="position:absolute;left:7561;top:5839;width:139;height:139" coordorigin="7561,5839" coordsize="139,139" path="m7631,5839l7561,5909,7631,5978,7700,5909,7631,5839e" filled="t" fillcolor="#4F81BC" stroked="f">
                <v:path arrowok="t"/>
                <v:fill/>
              </v:shape>
            </v:group>
            <v:group style="position:absolute;left:7561;top:5839;width:139;height:139" coordorigin="7561,5839" coordsize="139,139">
              <v:shape style="position:absolute;left:7561;top:5839;width:139;height:139" coordorigin="7561,5839" coordsize="139,139" path="m7631,5839l7700,5909,7631,5978,7561,5909,7631,5839xe" filled="f" stroked="t" strokeweight=".75pt" strokecolor="#497DBA">
                <v:path arrowok="t"/>
              </v:shape>
            </v:group>
            <v:group style="position:absolute;left:8031;top:5839;width:139;height:139" coordorigin="8031,5839" coordsize="139,139">
              <v:shape style="position:absolute;left:8031;top:5839;width:139;height:139" coordorigin="8031,5839" coordsize="139,139" path="m8101,5839l8031,5909,8101,5978,8171,5909,8101,5839e" filled="t" fillcolor="#4F81BC" stroked="f">
                <v:path arrowok="t"/>
                <v:fill/>
              </v:shape>
            </v:group>
            <v:group style="position:absolute;left:8031;top:5839;width:139;height:139" coordorigin="8031,5839" coordsize="139,139">
              <v:shape style="position:absolute;left:8031;top:5839;width:139;height:139" coordorigin="8031,5839" coordsize="139,139" path="m8101,5839l8171,5909,8101,5978,8031,5909,8101,5839xe" filled="f" stroked="t" strokeweight=".75pt" strokecolor="#497DBA">
                <v:path arrowok="t"/>
              </v:shape>
            </v:group>
            <v:group style="position:absolute;left:8502;top:5839;width:139;height:139" coordorigin="8502,5839" coordsize="139,139">
              <v:shape style="position:absolute;left:8502;top:5839;width:139;height:139" coordorigin="8502,5839" coordsize="139,139" path="m8572,5839l8502,5909,8572,5978,8641,5909,8572,5839e" filled="t" fillcolor="#4F81BC" stroked="f">
                <v:path arrowok="t"/>
                <v:fill/>
              </v:shape>
            </v:group>
            <v:group style="position:absolute;left:8502;top:5839;width:139;height:139" coordorigin="8502,5839" coordsize="139,139">
              <v:shape style="position:absolute;left:8502;top:5839;width:139;height:139" coordorigin="8502,5839" coordsize="139,139" path="m8572,5839l8641,5909,8572,5978,8502,5909,8572,5839xe" filled="f" stroked="t" strokeweight=".75pt" strokecolor="#497DBA">
                <v:path arrowok="t"/>
              </v:shape>
            </v:group>
            <v:group style="position:absolute;left:8970;top:5839;width:139;height:139" coordorigin="8970,5839" coordsize="139,139">
              <v:shape style="position:absolute;left:8970;top:5839;width:139;height:139" coordorigin="8970,5839" coordsize="139,139" path="m9040,5839l8970,5909,9040,5978,9109,5909,9040,5839e" filled="t" fillcolor="#4F81BC" stroked="f">
                <v:path arrowok="t"/>
                <v:fill/>
              </v:shape>
            </v:group>
            <v:group style="position:absolute;left:8970;top:5839;width:139;height:139" coordorigin="8970,5839" coordsize="139,139">
              <v:shape style="position:absolute;left:8970;top:5839;width:139;height:139" coordorigin="8970,5839" coordsize="139,139" path="m9040,5839l9109,5909,9040,5978,8970,5909,9040,5839xe" filled="f" stroked="t" strokeweight=".75pt" strokecolor="#497DBA">
                <v:path arrowok="t"/>
              </v:shape>
            </v:group>
            <v:group style="position:absolute;left:9440;top:5839;width:139;height:139" coordorigin="9440,5839" coordsize="139,139">
              <v:shape style="position:absolute;left:9440;top:5839;width:139;height:139" coordorigin="9440,5839" coordsize="139,139" path="m9510,5839l9440,5909,9510,5978,9579,5909,9510,5839e" filled="t" fillcolor="#4F81BC" stroked="f">
                <v:path arrowok="t"/>
                <v:fill/>
              </v:shape>
            </v:group>
            <v:group style="position:absolute;left:9440;top:5839;width:139;height:139" coordorigin="9440,5839" coordsize="139,139">
              <v:shape style="position:absolute;left:9440;top:5839;width:139;height:139" coordorigin="9440,5839" coordsize="139,139" path="m9510,5839l9579,5909,9510,5978,9440,5909,9510,5839xe" filled="f" stroked="t" strokeweight=".75pt" strokecolor="#497DBA">
                <v:path arrowok="t"/>
              </v:shape>
            </v:group>
            <v:group style="position:absolute;left:9911;top:5839;width:139;height:139" coordorigin="9911,5839" coordsize="139,139">
              <v:shape style="position:absolute;left:9911;top:5839;width:139;height:139" coordorigin="9911,5839" coordsize="139,139" path="m9981,5839l9911,5909,9981,5978,10050,5909,9981,5839e" filled="t" fillcolor="#4F81BC" stroked="f">
                <v:path arrowok="t"/>
                <v:fill/>
              </v:shape>
            </v:group>
            <v:group style="position:absolute;left:9911;top:5839;width:139;height:139" coordorigin="9911,5839" coordsize="139,139">
              <v:shape style="position:absolute;left:9911;top:5839;width:139;height:139" coordorigin="9911,5839" coordsize="139,139" path="m9981,5839l10050,5909,9981,5978,9911,5909,9981,5839xe" filled="f" stroked="t" strokeweight=".75pt" strokecolor="#497DBA">
                <v:path arrowok="t"/>
              </v:shape>
            </v:group>
            <v:group style="position:absolute;left:10379;top:5839;width:139;height:139" coordorigin="10379,5839" coordsize="139,139">
              <v:shape style="position:absolute;left:10379;top:5839;width:139;height:139" coordorigin="10379,5839" coordsize="139,139" path="m10449,5839l10379,5909,10449,5978,10518,5909,10449,5839e" filled="t" fillcolor="#4F81BC" stroked="f">
                <v:path arrowok="t"/>
                <v:fill/>
              </v:shape>
            </v:group>
            <v:group style="position:absolute;left:10379;top:5839;width:139;height:139" coordorigin="10379,5839" coordsize="139,139">
              <v:shape style="position:absolute;left:10379;top:5839;width:139;height:139" coordorigin="10379,5839" coordsize="139,139" path="m10449,5839l10518,5909,10449,5978,10379,5909,10449,5839xe" filled="f" stroked="t" strokeweight=".75pt" strokecolor="#497DBA">
                <v:path arrowok="t"/>
              </v:shape>
            </v:group>
            <v:group style="position:absolute;left:10849;top:5839;width:139;height:139" coordorigin="10849,5839" coordsize="139,139">
              <v:shape style="position:absolute;left:10849;top:5839;width:139;height:139" coordorigin="10849,5839" coordsize="139,139" path="m10919,5839l10849,5909,10919,5978,10988,5909,10919,5839e" filled="t" fillcolor="#4F81BC" stroked="f">
                <v:path arrowok="t"/>
                <v:fill/>
              </v:shape>
            </v:group>
            <v:group style="position:absolute;left:10849;top:5839;width:139;height:139" coordorigin="10849,5839" coordsize="139,139">
              <v:shape style="position:absolute;left:10849;top:5839;width:139;height:139" coordorigin="10849,5839" coordsize="139,139" path="m10919,5839l10988,5909,10919,5978,10849,5909,10919,5839xe" filled="f" stroked="t" strokeweight=".75pt" strokecolor="#497DBA">
                <v:path arrowok="t"/>
              </v:shape>
            </v:group>
            <v:group style="position:absolute;left:11319;top:5839;width:139;height:139" coordorigin="11319,5839" coordsize="139,139">
              <v:shape style="position:absolute;left:11319;top:5839;width:139;height:139" coordorigin="11319,5839" coordsize="139,139" path="m11389,5839l11319,5909,11389,5978,11459,5909,11389,5839e" filled="t" fillcolor="#4F81BC" stroked="f">
                <v:path arrowok="t"/>
                <v:fill/>
              </v:shape>
            </v:group>
            <v:group style="position:absolute;left:11319;top:5839;width:139;height:139" coordorigin="11319,5839" coordsize="139,139">
              <v:shape style="position:absolute;left:11319;top:5839;width:139;height:139" coordorigin="11319,5839" coordsize="139,139" path="m11389,5839l11459,5909,11389,5978,11319,5909,11389,5839xe" filled="f" stroked="t" strokeweight=".75pt" strokecolor="#497DBA">
                <v:path arrowok="t"/>
              </v:shape>
            </v:group>
            <v:group style="position:absolute;left:11787;top:5839;width:139;height:139" coordorigin="11787,5839" coordsize="139,139">
              <v:shape style="position:absolute;left:11787;top:5839;width:139;height:139" coordorigin="11787,5839" coordsize="139,139" path="m11857,5839l11787,5909,11857,5978,11927,5909,11857,5839e" filled="t" fillcolor="#4F81BC" stroked="f">
                <v:path arrowok="t"/>
                <v:fill/>
              </v:shape>
            </v:group>
            <v:group style="position:absolute;left:11787;top:5839;width:139;height:139" coordorigin="11787,5839" coordsize="139,139">
              <v:shape style="position:absolute;left:11787;top:5839;width:139;height:139" coordorigin="11787,5839" coordsize="139,139" path="m11857,5839l11927,5909,11857,5978,11787,5909,11857,5839xe" filled="f" stroked="t" strokeweight=".75pt" strokecolor="#497DBA">
                <v:path arrowok="t"/>
              </v:shape>
            </v:group>
            <v:group style="position:absolute;left:12258;top:5839;width:139;height:139" coordorigin="12258,5839" coordsize="139,139">
              <v:shape style="position:absolute;left:12258;top:5839;width:139;height:139" coordorigin="12258,5839" coordsize="139,139" path="m12328,5839l12258,5909,12328,5978,12397,5909,12328,5839e" filled="t" fillcolor="#4F81BC" stroked="f">
                <v:path arrowok="t"/>
                <v:fill/>
              </v:shape>
            </v:group>
            <v:group style="position:absolute;left:12258;top:5839;width:139;height:139" coordorigin="12258,5839" coordsize="139,139">
              <v:shape style="position:absolute;left:12258;top:5839;width:139;height:139" coordorigin="12258,5839" coordsize="139,139" path="m12328,5839l12397,5909,12328,5978,12258,5909,12328,5839xe" filled="f" stroked="t" strokeweight=".75pt" strokecolor="#497DBA">
                <v:path arrowok="t"/>
              </v:shape>
            </v:group>
            <v:group style="position:absolute;left:12728;top:5839;width:139;height:139" coordorigin="12728,5839" coordsize="139,139">
              <v:shape style="position:absolute;left:12728;top:5839;width:139;height:139" coordorigin="12728,5839" coordsize="139,139" path="m12798,5839l12728,5909,12798,5978,12867,5909,12798,5839e" filled="t" fillcolor="#4F81BC" stroked="f">
                <v:path arrowok="t"/>
                <v:fill/>
              </v:shape>
            </v:group>
            <v:group style="position:absolute;left:12728;top:5839;width:139;height:139" coordorigin="12728,5839" coordsize="139,139">
              <v:shape style="position:absolute;left:12728;top:5839;width:139;height:139" coordorigin="12728,5839" coordsize="139,139" path="m12798,5839l12867,5909,12798,5978,12728,5909,12798,5839xe" filled="f" stroked="t" strokeweight=".75pt" strokecolor="#497DBA">
                <v:path arrowok="t"/>
              </v:shape>
            </v:group>
            <v:group style="position:absolute;left:13196;top:5839;width:139;height:139" coordorigin="13196,5839" coordsize="139,139">
              <v:shape style="position:absolute;left:13196;top:5839;width:139;height:139" coordorigin="13196,5839" coordsize="139,139" path="m13266,5839l13196,5909,13266,5978,13335,5909,13266,5839e" filled="t" fillcolor="#4F81BC" stroked="f">
                <v:path arrowok="t"/>
                <v:fill/>
              </v:shape>
            </v:group>
            <v:group style="position:absolute;left:13196;top:5839;width:139;height:139" coordorigin="13196,5839" coordsize="139,139">
              <v:shape style="position:absolute;left:13196;top:5839;width:139;height:139" coordorigin="13196,5839" coordsize="139,139" path="m13266,5839l13335,5909,13266,5978,13196,5909,13266,5839xe" filled="f" stroked="t" strokeweight=".75pt" strokecolor="#497DBA">
                <v:path arrowok="t"/>
              </v:shape>
            </v:group>
            <v:group style="position:absolute;left:13667;top:5839;width:139;height:139" coordorigin="13667,5839" coordsize="139,139">
              <v:shape style="position:absolute;left:13667;top:5839;width:139;height:139" coordorigin="13667,5839" coordsize="139,139" path="m13737,5839l13667,5909,13737,5978,13806,5909,13737,5839e" filled="t" fillcolor="#4F81BC" stroked="f">
                <v:path arrowok="t"/>
                <v:fill/>
              </v:shape>
            </v:group>
            <v:group style="position:absolute;left:13667;top:5839;width:139;height:139" coordorigin="13667,5839" coordsize="139,139">
              <v:shape style="position:absolute;left:13667;top:5839;width:139;height:139" coordorigin="13667,5839" coordsize="139,139" path="m13737,5839l13806,5909,13737,5978,13667,5909,13737,5839xe" filled="f" stroked="t" strokeweight=".75pt" strokecolor="#497DBA">
                <v:path arrowok="t"/>
              </v:shape>
            </v:group>
            <v:group style="position:absolute;left:14137;top:5839;width:139;height:139" coordorigin="14137,5839" coordsize="139,139">
              <v:shape style="position:absolute;left:14137;top:5839;width:139;height:139" coordorigin="14137,5839" coordsize="139,139" path="m14207,5839l14137,5909,14207,5978,14276,5909,14207,5839e" filled="t" fillcolor="#4F81BC" stroked="f">
                <v:path arrowok="t"/>
                <v:fill/>
              </v:shape>
            </v:group>
            <v:group style="position:absolute;left:14137;top:5839;width:139;height:139" coordorigin="14137,5839" coordsize="139,139">
              <v:shape style="position:absolute;left:14137;top:5839;width:139;height:139" coordorigin="14137,5839" coordsize="139,139" path="m14207,5839l14276,5909,14207,5978,14137,5909,14207,5839xe" filled="f" stroked="t" strokeweight=".75pt" strokecolor="#497DBA">
                <v:path arrowok="t"/>
              </v:shape>
            </v:group>
            <v:group style="position:absolute;left:14605;top:5839;width:139;height:139" coordorigin="14605,5839" coordsize="139,139">
              <v:shape style="position:absolute;left:14605;top:5839;width:139;height:139" coordorigin="14605,5839" coordsize="139,139" path="m14675,5839l14605,5909,14675,5978,14744,5909,14675,5839e" filled="t" fillcolor="#4F81BC" stroked="f">
                <v:path arrowok="t"/>
                <v:fill/>
              </v:shape>
            </v:group>
            <v:group style="position:absolute;left:14605;top:5839;width:139;height:139" coordorigin="14605,5839" coordsize="139,139">
              <v:shape style="position:absolute;left:14605;top:5839;width:139;height:139" coordorigin="14605,5839" coordsize="139,139" path="m14675,5839l14744,5909,14675,5978,14605,5909,14675,5839xe" filled="f" stroked="t" strokeweight=".75pt" strokecolor="#497DBA">
                <v:path arrowok="t"/>
              </v:shape>
            </v:group>
            <v:group style="position:absolute;left:15075;top:5839;width:139;height:139" coordorigin="15075,5839" coordsize="139,139">
              <v:shape style="position:absolute;left:15075;top:5839;width:139;height:139" coordorigin="15075,5839" coordsize="139,139" path="m15145,5839l15075,5909,15145,5978,15215,5909,15145,5839e" filled="t" fillcolor="#4F81BC" stroked="f">
                <v:path arrowok="t"/>
                <v:fill/>
              </v:shape>
            </v:group>
            <v:group style="position:absolute;left:15075;top:5839;width:139;height:139" coordorigin="15075,5839" coordsize="139,139">
              <v:shape style="position:absolute;left:15075;top:5839;width:139;height:139" coordorigin="15075,5839" coordsize="139,139" path="m15145,5839l15215,5909,15145,5978,15075,5909,15145,5839xe" filled="f" stroked="t" strokeweight=".75pt" strokecolor="#497DBA">
                <v:path arrowok="t"/>
              </v:shape>
            </v:group>
            <v:group style="position:absolute;left:15546;top:5839;width:139;height:139" coordorigin="15546,5839" coordsize="139,139">
              <v:shape style="position:absolute;left:15546;top:5839;width:139;height:139" coordorigin="15546,5839" coordsize="139,139" path="m15616,5839l15546,5909,15616,5978,15685,5909,15616,5839e" filled="t" fillcolor="#4F81BC" stroked="f">
                <v:path arrowok="t"/>
                <v:fill/>
              </v:shape>
            </v:group>
            <v:group style="position:absolute;left:15546;top:5839;width:139;height:139" coordorigin="15546,5839" coordsize="139,139">
              <v:shape style="position:absolute;left:15546;top:5839;width:139;height:139" coordorigin="15546,5839" coordsize="139,139" path="m15616,5839l15685,5909,15616,5978,15546,5909,15616,5839xe" filled="f" stroked="t" strokeweight=".75pt" strokecolor="#497DBA">
                <v:path arrowok="t"/>
              </v:shape>
            </v:group>
            <v:group style="position:absolute;left:16014;top:5839;width:139;height:139" coordorigin="16014,5839" coordsize="139,139">
              <v:shape style="position:absolute;left:16014;top:5839;width:139;height:139" coordorigin="16014,5839" coordsize="139,139" path="m16084,5839l16014,5909,16084,5978,16153,5909,16084,5839e" filled="t" fillcolor="#4F81BC" stroked="f">
                <v:path arrowok="t"/>
                <v:fill/>
              </v:shape>
            </v:group>
            <v:group style="position:absolute;left:16014;top:5839;width:139;height:139" coordorigin="16014,5839" coordsize="139,139">
              <v:shape style="position:absolute;left:16014;top:5839;width:139;height:139" coordorigin="16014,5839" coordsize="139,139" path="m16084,5839l16153,5909,16084,5978,16014,5909,16084,5839xe" filled="f" stroked="t" strokeweight=".75pt" strokecolor="#497DBA">
                <v:path arrowok="t"/>
              </v:shape>
            </v:group>
            <v:group style="position:absolute;left:16484;top:5839;width:139;height:139" coordorigin="16484,5839" coordsize="139,139">
              <v:shape style="position:absolute;left:16484;top:5839;width:139;height:139" coordorigin="16484,5839" coordsize="139,139" path="m16554,5839l16484,5909,16554,5978,16623,5909,16554,5839e" filled="t" fillcolor="#4F81BC" stroked="f">
                <v:path arrowok="t"/>
                <v:fill/>
              </v:shape>
            </v:group>
            <v:group style="position:absolute;left:16484;top:5839;width:139;height:139" coordorigin="16484,5839" coordsize="139,139">
              <v:shape style="position:absolute;left:16484;top:5839;width:139;height:139" coordorigin="16484,5839" coordsize="139,139" path="m16554,5839l16623,5909,16554,5978,16484,5909,16554,5839xe" filled="f" stroked="t" strokeweight=".75pt" strokecolor="#497DBA">
                <v:path arrowok="t"/>
              </v:shape>
            </v:group>
            <v:group style="position:absolute;left:16955;top:5839;width:139;height:139" coordorigin="16955,5839" coordsize="139,139">
              <v:shape style="position:absolute;left:16955;top:5839;width:139;height:139" coordorigin="16955,5839" coordsize="139,139" path="m17025,5839l16955,5909,17025,5978,17094,5909,17025,5839e" filled="t" fillcolor="#4F81BC" stroked="f">
                <v:path arrowok="t"/>
                <v:fill/>
              </v:shape>
            </v:group>
            <v:group style="position:absolute;left:16955;top:5839;width:139;height:139" coordorigin="16955,5839" coordsize="139,139">
              <v:shape style="position:absolute;left:16955;top:5839;width:139;height:139" coordorigin="16955,5839" coordsize="139,139" path="m17025,5839l17094,5909,17025,5978,16955,5909,17025,5839xe" filled="f" stroked="t" strokeweight=".75pt" strokecolor="#497DBA">
                <v:path arrowok="t"/>
              </v:shape>
            </v:group>
            <v:group style="position:absolute;left:17423;top:5839;width:139;height:139" coordorigin="17423,5839" coordsize="139,139">
              <v:shape style="position:absolute;left:17423;top:5839;width:139;height:139" coordorigin="17423,5839" coordsize="139,139" path="m17493,5839l17423,5909,17493,5978,17562,5909,17493,5839e" filled="t" fillcolor="#4F81BC" stroked="f">
                <v:path arrowok="t"/>
                <v:fill/>
              </v:shape>
            </v:group>
            <v:group style="position:absolute;left:17423;top:5839;width:139;height:139" coordorigin="17423,5839" coordsize="139,139">
              <v:shape style="position:absolute;left:17423;top:5839;width:139;height:139" coordorigin="17423,5839" coordsize="139,139" path="m17493,5839l17562,5909,17493,5978,17423,5909,17493,5839xe" filled="f" stroked="t" strokeweight=".75pt" strokecolor="#497DBA">
                <v:path arrowok="t"/>
              </v:shape>
            </v:group>
            <v:group style="position:absolute;left:17893;top:5839;width:139;height:139" coordorigin="17893,5839" coordsize="139,139">
              <v:shape style="position:absolute;left:17893;top:5839;width:139;height:139" coordorigin="17893,5839" coordsize="139,139" path="m17963,5839l17893,5909,17963,5978,18032,5909,17963,5839e" filled="t" fillcolor="#4F81BC" stroked="f">
                <v:path arrowok="t"/>
                <v:fill/>
              </v:shape>
            </v:group>
            <v:group style="position:absolute;left:17893;top:5839;width:139;height:139" coordorigin="17893,5839" coordsize="139,139">
              <v:shape style="position:absolute;left:17893;top:5839;width:139;height:139" coordorigin="17893,5839" coordsize="139,139" path="m17963,5839l18032,5909,17963,5978,17893,5909,17963,5839xe" filled="f" stroked="t" strokeweight=".75pt" strokecolor="#497DBA">
                <v:path arrowok="t"/>
              </v:shape>
            </v:group>
            <v:group style="position:absolute;left:18363;top:5839;width:139;height:139" coordorigin="18363,5839" coordsize="139,139">
              <v:shape style="position:absolute;left:18363;top:5839;width:139;height:139" coordorigin="18363,5839" coordsize="139,139" path="m18433,5839l18363,5909,18433,5978,18503,5909,18433,5839e" filled="t" fillcolor="#4F81BC" stroked="f">
                <v:path arrowok="t"/>
                <v:fill/>
              </v:shape>
            </v:group>
            <v:group style="position:absolute;left:18363;top:5839;width:139;height:139" coordorigin="18363,5839" coordsize="139,139">
              <v:shape style="position:absolute;left:18363;top:5839;width:139;height:139" coordorigin="18363,5839" coordsize="139,139" path="m18433,5839l18503,5909,18433,5978,18363,5909,18433,5839xe" filled="f" stroked="t" strokeweight=".75pt" strokecolor="#497DBA">
                <v:path arrowok="t"/>
              </v:shape>
            </v:group>
            <v:group style="position:absolute;left:18831;top:5839;width:139;height:139" coordorigin="18831,5839" coordsize="139,139">
              <v:shape style="position:absolute;left:18831;top:5839;width:139;height:139" coordorigin="18831,5839" coordsize="139,139" path="m18901,5839l18831,5909,18901,5978,18971,5909,18901,5839e" filled="t" fillcolor="#4F81BC" stroked="f">
                <v:path arrowok="t"/>
                <v:fill/>
              </v:shape>
            </v:group>
            <v:group style="position:absolute;left:18831;top:5839;width:139;height:139" coordorigin="18831,5839" coordsize="139,139">
              <v:shape style="position:absolute;left:18831;top:5839;width:139;height:139" coordorigin="18831,5839" coordsize="139,139" path="m18901,5839l18971,5909,18901,5978,18831,5909,18901,5839xe" filled="f" stroked="t" strokeweight=".75pt" strokecolor="#497DBA">
                <v:path arrowok="t"/>
              </v:shape>
            </v:group>
            <v:group style="position:absolute;left:10092;top:6542;width:384;height:2" coordorigin="10092,6542" coordsize="384,2">
              <v:shape style="position:absolute;left:10092;top:6542;width:384;height:2" coordorigin="10092,6542" coordsize="384,0" path="m10092,6542l10476,6542e" filled="f" stroked="t" strokeweight="2.16pt" strokecolor="#F9C090">
                <v:path arrowok="t"/>
              </v:shape>
            </v:group>
            <v:group style="position:absolute;left:10238;top:6493;width:94;height:99" coordorigin="10238,6493" coordsize="94,99">
              <v:shape style="position:absolute;left:10238;top:6493;width:94;height:99" coordorigin="10238,6493" coordsize="94,99" path="m10276,6493l10259,6499,10246,6512,10239,6533,10238,6562,10249,6578,10269,6588,10294,6591,10314,6582,10327,6564,10332,6542,10329,6526,10318,6508,10300,6497,10276,6493e" filled="t" fillcolor="#F9C090" stroked="f">
                <v:path arrowok="t"/>
                <v:fill/>
              </v:shape>
            </v:group>
            <v:group style="position:absolute;left:10238;top:6493;width:94;height:99" coordorigin="10238,6493" coordsize="94,99">
              <v:shape style="position:absolute;left:10238;top:6493;width:94;height:99" coordorigin="10238,6493" coordsize="94,99" path="m10332,6542l10327,6564,10314,6582,10294,6591,10269,6588,10249,6578,10238,6562,10239,6533,10246,6512,10259,6499,10276,6493,10300,6497,10318,6508,10329,6526,10332,6542xe" filled="f" stroked="t" strokeweight=".72pt" strokecolor="#F9C090">
                <v:path arrowok="t"/>
              </v:shape>
            </v:group>
            <v:group style="position:absolute;left:11071;top:6542;width:384;height:2" coordorigin="11071,6542" coordsize="384,2">
              <v:shape style="position:absolute;left:11071;top:6542;width:384;height:2" coordorigin="11071,6542" coordsize="384,0" path="m11071,6542l11455,6542e" filled="f" stroked="t" strokeweight="2.16pt" strokecolor="#9BBA58">
                <v:path arrowok="t"/>
              </v:shape>
            </v:group>
            <v:group style="position:absolute;left:11213;top:6494;width:101;height:97" coordorigin="11213,6494" coordsize="101,97">
              <v:shape style="position:absolute;left:11213;top:6494;width:101;height:97" coordorigin="11213,6494" coordsize="101,97" path="m11249,6494l11230,6504,11218,6522,11213,6544,11218,6563,11230,6578,11249,6588,11276,6591,11295,6581,11309,6564,11314,6542,11314,6539,11308,6521,11296,6506,11276,6497,11249,6494e" filled="t" fillcolor="#9BBA58" stroked="f">
                <v:path arrowok="t"/>
                <v:fill/>
              </v:shape>
            </v:group>
            <v:group style="position:absolute;left:11213;top:6494;width:101;height:97" coordorigin="11213,6494" coordsize="101,97">
              <v:shape style="position:absolute;left:11213;top:6494;width:101;height:97" coordorigin="11213,6494" coordsize="101,97" path="m11314,6542l11309,6564,11295,6581,11276,6591,11249,6588,11230,6578,11218,6563,11213,6544,11218,6522,11230,6504,11249,6494,11276,6497,11296,6506,11308,6521,11314,6539,11314,6542xe" filled="f" stroked="t" strokeweight=".72pt" strokecolor="#9BBA58">
                <v:path arrowok="t"/>
              </v:shape>
            </v:group>
            <v:group style="position:absolute;left:12050;top:6542;width:384;height:2" coordorigin="12050,6542" coordsize="384,2">
              <v:shape style="position:absolute;left:12050;top:6542;width:384;height:2" coordorigin="12050,6542" coordsize="384,0" path="m12050,6542l12434,6542e" filled="f" stroked="t" strokeweight="2.16pt" strokecolor="#7C5F9F">
                <v:path arrowok="t"/>
              </v:shape>
            </v:group>
            <v:group style="position:absolute;left:12192;top:6492;width:101;height:101" coordorigin="12192,6492" coordsize="101,101">
              <v:shape style="position:absolute;left:12192;top:6492;width:101;height:101" coordorigin="12192,6492" coordsize="101,101" path="m12242,6542l12192,6593,12293,6593,12242,6542e" filled="t" fillcolor="#8063A1" stroked="f">
                <v:path arrowok="t"/>
                <v:fill/>
              </v:shape>
              <v:shape style="position:absolute;left:12192;top:6492;width:101;height:101" coordorigin="12192,6492" coordsize="101,101" path="m12293,6492l12192,6492,12242,6542,12293,6492e" filled="t" fillcolor="#8063A1" stroked="f">
                <v:path arrowok="t"/>
                <v:fill/>
              </v:shape>
            </v:group>
            <v:group style="position:absolute;left:12192;top:6492;width:101;height:101" coordorigin="12192,6492" coordsize="101,101">
              <v:shape style="position:absolute;left:12192;top:6492;width:101;height:101" coordorigin="12192,6492" coordsize="101,101" path="m12293,6593l12192,6492e" filled="f" stroked="t" strokeweight=".72pt" strokecolor="#7C5F9F">
                <v:path arrowok="t"/>
              </v:shape>
            </v:group>
            <v:group style="position:absolute;left:12192;top:6492;width:101;height:101" coordorigin="12192,6492" coordsize="101,101">
              <v:shape style="position:absolute;left:12192;top:6492;width:101;height:101" coordorigin="12192,6492" coordsize="101,101" path="m12192,6593l12293,6492e" filled="f" stroked="t" strokeweight=".72pt" strokecolor="#7C5F9F">
                <v:path arrowok="t"/>
              </v:shape>
            </v:group>
            <v:group style="position:absolute;left:13030;top:6542;width:384;height:2" coordorigin="13030,6542" coordsize="384,2">
              <v:shape style="position:absolute;left:13030;top:6542;width:384;height:2" coordorigin="13030,6542" coordsize="384,0" path="m13030,6542l13414,6542e" filled="f" stroked="t" strokeweight="2.16pt" strokecolor="#497DBA">
                <v:path arrowok="t"/>
              </v:shape>
            </v:group>
            <v:group style="position:absolute;left:13173;top:6493;width:100;height:100" coordorigin="13173,6493" coordsize="100,100">
              <v:shape style="position:absolute;left:13173;top:6493;width:100;height:100" coordorigin="13173,6493" coordsize="100,100" path="m13223,6493l13173,6543,13223,6593,13273,6543,13223,6493e" filled="t" fillcolor="#4F81BC" stroked="f">
                <v:path arrowok="t"/>
                <v:fill/>
              </v:shape>
            </v:group>
            <v:group style="position:absolute;left:13173;top:6493;width:100;height:100" coordorigin="13173,6493" coordsize="100,100">
              <v:shape style="position:absolute;left:13173;top:6493;width:100;height:100" coordorigin="13173,6493" coordsize="100,100" path="m13223,6493l13273,6543,13223,6593,13173,6543,13223,6493e" filled="f" stroked="t" strokeweight=".72pt" strokecolor="#497DBA">
                <v:path arrowok="t"/>
              </v:shape>
            </v:group>
            <v:group style="position:absolute;left:4480;top:1570;width:14879;height:5262" coordorigin="4480,1570" coordsize="14879,5262">
              <v:shape style="position:absolute;left:4480;top:1570;width:14879;height:5262" coordorigin="4480,1570" coordsize="14879,5262" path="m4480,6832l19359,6832,19359,1570,4480,1570,4480,6832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9999pt;width:959.33pt;height:389.669995pt;mso-position-horizontal-relative:page;mso-position-vertical-relative:page;z-index:-1193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1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OV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58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5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5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5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5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5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49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5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5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</w:tcPr>
                      <w:p>
                        <w:pPr>
                          <w:spacing w:before="0" w:after="0" w:line="215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15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15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EDEBE0"/>
                        </w:tcBorders>
                        <w:shd w:val="clear" w:color="auto" w:fill="EDEBE0"/>
                      </w:tcPr>
                      <w:p>
                        <w:pPr>
                          <w:spacing w:before="0" w:after="0" w:line="21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1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2268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8" w:space="0" w:color="EDEBE0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1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8" w:space="0" w:color="EDEBE0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1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938953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14" w:lineRule="exact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17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76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83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89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3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6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115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3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49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66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17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87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1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488" w:footer="0" w:top="760" w:bottom="280" w:left="260" w:right="500"/>
          <w:headerReference w:type="default" r:id="rId24"/>
          <w:footerReference w:type="default" r:id="rId25"/>
          <w:pgSz w:w="20160" w:h="1224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80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40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20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left="3727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ion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rrid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ie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b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Día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ñ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6" w:lineRule="exact"/>
        <w:ind w:right="-20"/>
        <w:jc w:val="left"/>
        <w:tabs>
          <w:tab w:pos="440" w:val="left"/>
          <w:tab w:pos="880" w:val="left"/>
          <w:tab w:pos="1340" w:val="left"/>
          <w:tab w:pos="1780" w:val="left"/>
          <w:tab w:pos="2240" w:val="left"/>
          <w:tab w:pos="2680" w:val="left"/>
          <w:tab w:pos="3140" w:val="left"/>
          <w:tab w:pos="3580" w:val="left"/>
          <w:tab w:pos="3980" w:val="left"/>
          <w:tab w:pos="4440" w:val="left"/>
          <w:tab w:pos="4880" w:val="left"/>
          <w:tab w:pos="5340" w:val="left"/>
          <w:tab w:pos="5780" w:val="left"/>
          <w:tab w:pos="6240" w:val="left"/>
          <w:tab w:pos="6680" w:val="left"/>
          <w:tab w:pos="7140" w:val="left"/>
          <w:tab w:pos="7580" w:val="left"/>
          <w:tab w:pos="8020" w:val="left"/>
          <w:tab w:pos="8480" w:val="left"/>
          <w:tab w:pos="8920" w:val="left"/>
          <w:tab w:pos="9380" w:val="left"/>
          <w:tab w:pos="9820" w:val="left"/>
          <w:tab w:pos="10280" w:val="left"/>
          <w:tab w:pos="10720" w:val="left"/>
          <w:tab w:pos="11180" w:val="left"/>
          <w:tab w:pos="11620" w:val="left"/>
          <w:tab w:pos="12060" w:val="left"/>
          <w:tab w:pos="12520" w:val="left"/>
          <w:tab w:pos="12960" w:val="left"/>
          <w:tab w:pos="1342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21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22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23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24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28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29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30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31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4734" w:space="346"/>
            <w:col w:w="14320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</w:sectPr>
      </w:pPr>
      <w:rPr/>
    </w:p>
    <w:p>
      <w:pPr>
        <w:spacing w:before="46" w:after="0" w:line="240" w:lineRule="auto"/>
        <w:ind w:left="4402" w:right="-64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Fu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: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m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á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f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ó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n</w:t>
      </w:r>
      <w:r>
        <w:rPr>
          <w:rFonts w:ascii="Calibri" w:hAnsi="Calibri" w:cs="Calibri" w:eastAsia="Calibri"/>
          <w:sz w:val="16"/>
          <w:szCs w:val="16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de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y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Es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í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585858"/>
          <w:spacing w:val="-2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16"/>
          <w:szCs w:val="16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V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t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l</w:t>
      </w:r>
      <w:r>
        <w:rPr>
          <w:rFonts w:ascii="Calibri" w:hAnsi="Calibri" w:cs="Calibri" w:eastAsia="Calibri"/>
          <w:sz w:val="16"/>
          <w:szCs w:val="16"/>
          <w:color w:val="585858"/>
          <w:spacing w:val="-1"/>
          <w:w w:val="100"/>
        </w:rPr>
        <w:t>e</w:t>
      </w:r>
      <w:r>
        <w:rPr>
          <w:rFonts w:ascii="Calibri" w:hAnsi="Calibri" w:cs="Calibri" w:eastAsia="Calibri"/>
          <w:sz w:val="16"/>
          <w:szCs w:val="16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980" w:val="left"/>
          <w:tab w:pos="1960" w:val="left"/>
          <w:tab w:pos="29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20160" w:h="12240" w:orient="landscape"/>
          <w:pgMar w:top="760" w:bottom="2700" w:left="260" w:right="500"/>
          <w:cols w:num="2" w:equalWidth="0">
            <w:col w:w="9058" w:space="1223"/>
            <w:col w:w="91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29.095001pt;margin-top:78.095001pt;width:736.29pt;height:254.59pt;mso-position-horizontal-relative:page;mso-position-vertical-relative:page;z-index:-11935" coordorigin="4582,1562" coordsize="14726,5092">
            <v:group style="position:absolute;left:5160;top:5237;width:13920;height:2" coordorigin="5160,5237" coordsize="13920,2">
              <v:shape style="position:absolute;left:5160;top:5237;width:13920;height:2" coordorigin="5160,5237" coordsize="13920,0" path="m5160,5237l19080,5237e" filled="f" stroked="t" strokeweight=".72pt" strokecolor="#D9D9D9">
                <v:path arrowok="t"/>
              </v:shape>
            </v:group>
            <v:group style="position:absolute;left:5160;top:4750;width:13920;height:2" coordorigin="5160,4750" coordsize="13920,2">
              <v:shape style="position:absolute;left:5160;top:4750;width:13920;height:2" coordorigin="5160,4750" coordsize="13920,0" path="m5160,4750l19080,4750e" filled="f" stroked="t" strokeweight=".72pt" strokecolor="#D9D9D9">
                <v:path arrowok="t"/>
              </v:shape>
            </v:group>
            <v:group style="position:absolute;left:5160;top:4262;width:13920;height:2" coordorigin="5160,4262" coordsize="13920,2">
              <v:shape style="position:absolute;left:5160;top:4262;width:13920;height:2" coordorigin="5160,4262" coordsize="13920,0" path="m5160,4262l19080,4262e" filled="f" stroked="t" strokeweight=".72pt" strokecolor="#D9D9D9">
                <v:path arrowok="t"/>
              </v:shape>
            </v:group>
            <v:group style="position:absolute;left:5160;top:3775;width:13920;height:2" coordorigin="5160,3775" coordsize="13920,2">
              <v:shape style="position:absolute;left:5160;top:3775;width:13920;height:2" coordorigin="5160,3775" coordsize="13920,0" path="m5160,3775l19080,3775e" filled="f" stroked="t" strokeweight=".72pt" strokecolor="#D9D9D9">
                <v:path arrowok="t"/>
              </v:shape>
            </v:group>
            <v:group style="position:absolute;left:5160;top:3286;width:13920;height:2" coordorigin="5160,3286" coordsize="13920,2">
              <v:shape style="position:absolute;left:5160;top:3286;width:13920;height:2" coordorigin="5160,3286" coordsize="13920,0" path="m5160,3286l19080,3286e" filled="f" stroked="t" strokeweight=".72pt" strokecolor="#D9D9D9">
                <v:path arrowok="t"/>
              </v:shape>
            </v:group>
            <v:group style="position:absolute;left:5383;top:3115;width:13471;height:926" coordorigin="5383,3115" coordsize="13471,926">
              <v:shape style="position:absolute;left:5383;top:3115;width:13471;height:926" coordorigin="5383,3115" coordsize="13471,926" path="m5383,3725l5832,3605,6281,3701,6732,3823,7181,4042,7630,4042,8078,3847,8527,3653,8976,3629,9425,3823,9874,3946,10322,3775,10771,3895,11222,3847,11671,3895,12120,3408,12569,4018,13018,3115,13466,3578,13915,3605,14364,3799,14813,3922,15262,3530,15713,3384,16162,3530,16610,4042,17059,3895,17508,3799,17957,3775,18406,3458,18854,4018e" filled="f" stroked="t" strokeweight="2.16pt" strokecolor="#F9C090">
                <v:path arrowok="t"/>
              </v:shape>
            </v:group>
            <v:group style="position:absolute;left:5333;top:3676;width:101;height:97" coordorigin="5333,3676" coordsize="101,97">
              <v:shape style="position:absolute;left:5333;top:3676;width:101;height:97" coordorigin="5333,3676" coordsize="101,97" path="m5370,3676l5351,3686,5338,3704,5333,3726,5338,3745,5350,3761,5370,3771,5397,3773,5416,3763,5429,3746,5434,3725,5434,3722,5429,3703,5417,3688,5397,3679,5370,3676e" filled="t" fillcolor="#F9C090" stroked="f">
                <v:path arrowok="t"/>
                <v:fill/>
              </v:shape>
            </v:group>
            <v:group style="position:absolute;left:5333;top:3676;width:101;height:97" coordorigin="5333,3676" coordsize="101,97">
              <v:shape style="position:absolute;left:5333;top:3676;width:101;height:97" coordorigin="5333,3676" coordsize="101,97" path="m5434,3725l5429,3746,5416,3763,5397,3773,5370,3771,5350,3761,5338,3745,5333,3726,5338,3704,5351,3686,5370,3676,5397,3679,5417,3688,5429,3703,5434,3722,5434,3725xe" filled="f" stroked="t" strokeweight=".75pt" strokecolor="#F9C090">
                <v:path arrowok="t"/>
              </v:shape>
            </v:group>
            <v:group style="position:absolute;left:5782;top:3554;width:101;height:97" coordorigin="5782,3554" coordsize="101,97">
              <v:shape style="position:absolute;left:5782;top:3554;width:101;height:97" coordorigin="5782,3554" coordsize="101,97" path="m5819,3554l5800,3564,5787,3581,5782,3604,5787,3623,5799,3638,5819,3648,5845,3651,5865,3641,5878,3624,5883,3602,5883,3599,5878,3581,5865,3566,5845,3556,5819,3554e" filled="t" fillcolor="#F9C090" stroked="f">
                <v:path arrowok="t"/>
                <v:fill/>
              </v:shape>
            </v:group>
            <v:group style="position:absolute;left:5782;top:3554;width:101;height:97" coordorigin="5782,3554" coordsize="101,97">
              <v:shape style="position:absolute;left:5782;top:3554;width:101;height:97" coordorigin="5782,3554" coordsize="101,97" path="m5883,3602l5878,3624,5865,3641,5845,3651,5819,3648,5799,3638,5787,3623,5782,3604,5787,3581,5800,3564,5819,3554,5845,3556,5865,3566,5878,3581,5883,3599,5883,3602xe" filled="f" stroked="t" strokeweight=".75pt" strokecolor="#F9C090">
                <v:path arrowok="t"/>
              </v:shape>
            </v:group>
            <v:group style="position:absolute;left:6231;top:3652;width:101;height:97" coordorigin="6231,3652" coordsize="101,97">
              <v:shape style="position:absolute;left:6231;top:3652;width:101;height:97" coordorigin="6231,3652" coordsize="101,97" path="m6267,3652l6249,3662,6236,3680,6231,3702,6236,3721,6248,3737,6268,3747,6294,3749,6314,3739,6327,3722,6332,3701,6332,3698,6327,3679,6314,3664,6294,3655,6267,3652e" filled="t" fillcolor="#F9C090" stroked="f">
                <v:path arrowok="t"/>
                <v:fill/>
              </v:shape>
            </v:group>
            <v:group style="position:absolute;left:6231;top:3652;width:101;height:97" coordorigin="6231,3652" coordsize="101,97">
              <v:shape style="position:absolute;left:6231;top:3652;width:101;height:97" coordorigin="6231,3652" coordsize="101,97" path="m6332,3701l6327,3722,6314,3739,6294,3749,6268,3747,6248,3737,6236,3721,6231,3702,6236,3680,6249,3662,6267,3652,6294,3655,6314,3664,6327,3679,6332,3698,6332,3701xe" filled="f" stroked="t" strokeweight=".75pt" strokecolor="#F9C090">
                <v:path arrowok="t"/>
              </v:shape>
            </v:group>
            <v:group style="position:absolute;left:6680;top:3772;width:101;height:97" coordorigin="6680,3772" coordsize="101,97">
              <v:shape style="position:absolute;left:6680;top:3772;width:101;height:97" coordorigin="6680,3772" coordsize="101,97" path="m6716,3772l6697,3782,6685,3800,6680,3822,6685,3841,6697,3857,6716,3867,6743,3869,6762,3859,6776,3842,6781,3821,6781,3818,6775,3799,6763,3784,6743,3775,6716,3772e" filled="t" fillcolor="#F9C090" stroked="f">
                <v:path arrowok="t"/>
                <v:fill/>
              </v:shape>
            </v:group>
            <v:group style="position:absolute;left:6680;top:3772;width:101;height:97" coordorigin="6680,3772" coordsize="101,97">
              <v:shape style="position:absolute;left:6680;top:3772;width:101;height:97" coordorigin="6680,3772" coordsize="101,97" path="m6781,3821l6776,3842,6762,3859,6743,3869,6716,3867,6697,3857,6685,3841,6680,3822,6685,3800,6697,3782,6716,3772,6743,3775,6763,3784,6775,3799,6781,3818,6781,3821xe" filled="f" stroked="t" strokeweight=".75pt" strokecolor="#F9C090">
                <v:path arrowok="t"/>
              </v:shape>
            </v:group>
            <v:group style="position:absolute;left:7129;top:3993;width:101;height:97" coordorigin="7129,3993" coordsize="101,97">
              <v:shape style="position:absolute;left:7129;top:3993;width:101;height:97" coordorigin="7129,3993" coordsize="101,97" path="m7165,3993l7146,4003,7133,4021,7129,4043,7133,4062,7146,4077,7165,4087,7192,4090,7211,4080,7224,4063,7229,4041,7229,4038,7224,4020,7212,4005,7192,3996,7165,3993e" filled="t" fillcolor="#F9C090" stroked="f">
                <v:path arrowok="t"/>
                <v:fill/>
              </v:shape>
            </v:group>
            <v:group style="position:absolute;left:7129;top:3993;width:101;height:97" coordorigin="7129,3993" coordsize="101,97">
              <v:shape style="position:absolute;left:7129;top:3993;width:101;height:97" coordorigin="7129,3993" coordsize="101,97" path="m7229,4041l7224,4063,7211,4080,7192,4090,7165,4087,7146,4077,7133,4062,7129,4043,7133,4021,7146,4003,7165,3993,7192,3996,7212,4005,7224,4020,7229,4038,7229,4041xe" filled="f" stroked="t" strokeweight=".75pt" strokecolor="#F9C090">
                <v:path arrowok="t"/>
              </v:shape>
            </v:group>
            <v:group style="position:absolute;left:7577;top:3993;width:101;height:97" coordorigin="7577,3993" coordsize="101,97">
              <v:shape style="position:absolute;left:7577;top:3993;width:101;height:97" coordorigin="7577,3993" coordsize="101,97" path="m7614,3993l7595,4003,7582,4021,7577,4043,7582,4062,7594,4077,7614,4087,7641,4090,7660,4080,7673,4063,7678,4041,7678,4038,7673,4020,7661,4005,7641,3996,7614,3993e" filled="t" fillcolor="#F9C090" stroked="f">
                <v:path arrowok="t"/>
                <v:fill/>
              </v:shape>
            </v:group>
            <v:group style="position:absolute;left:7577;top:3993;width:101;height:97" coordorigin="7577,3993" coordsize="101,97">
              <v:shape style="position:absolute;left:7577;top:3993;width:101;height:97" coordorigin="7577,3993" coordsize="101,97" path="m7678,4041l7673,4063,7660,4080,7641,4090,7614,4087,7594,4077,7582,4062,7577,4043,7582,4021,7595,4003,7614,3993,7641,3996,7661,4005,7673,4020,7678,4038,7678,4041xe" filled="f" stroked="t" strokeweight=".75pt" strokecolor="#F9C090">
                <v:path arrowok="t"/>
              </v:shape>
            </v:group>
            <v:group style="position:absolute;left:8026;top:3799;width:101;height:97" coordorigin="8026,3799" coordsize="101,97">
              <v:shape style="position:absolute;left:8026;top:3799;width:101;height:97" coordorigin="8026,3799" coordsize="101,97" path="m8063,3799l8044,3809,8031,3826,8026,3849,8031,3868,8043,3883,8063,3893,8089,3896,8109,3886,8122,3869,8127,3847,8127,3844,8122,3826,8109,3811,8089,3801,8063,3799e" filled="t" fillcolor="#F9C090" stroked="f">
                <v:path arrowok="t"/>
                <v:fill/>
              </v:shape>
            </v:group>
            <v:group style="position:absolute;left:8026;top:3799;width:101;height:97" coordorigin="8026,3799" coordsize="101,97">
              <v:shape style="position:absolute;left:8026;top:3799;width:101;height:97" coordorigin="8026,3799" coordsize="101,97" path="m8127,3847l8122,3869,8109,3886,8089,3896,8063,3893,8043,3883,8031,3868,8026,3849,8031,3826,8044,3809,8063,3799,8089,3801,8109,3811,8122,3826,8127,3844,8127,3847xe" filled="f" stroked="t" strokeweight=".75pt" strokecolor="#F9C090">
                <v:path arrowok="t"/>
              </v:shape>
            </v:group>
            <v:group style="position:absolute;left:8475;top:3602;width:101;height:97" coordorigin="8475,3602" coordsize="101,97">
              <v:shape style="position:absolute;left:8475;top:3602;width:101;height:97" coordorigin="8475,3602" coordsize="101,97" path="m8511,3602l8493,3612,8480,3629,8475,3652,8480,3671,8492,3686,8512,3696,8538,3699,8558,3689,8571,3672,8576,3650,8576,3647,8571,3629,8558,3614,8538,3604,8511,3602e" filled="t" fillcolor="#F9C090" stroked="f">
                <v:path arrowok="t"/>
                <v:fill/>
              </v:shape>
            </v:group>
            <v:group style="position:absolute;left:8475;top:3602;width:101;height:97" coordorigin="8475,3602" coordsize="101,97">
              <v:shape style="position:absolute;left:8475;top:3602;width:101;height:97" coordorigin="8475,3602" coordsize="101,97" path="m8576,3650l8571,3672,8558,3689,8538,3699,8512,3696,8492,3686,8480,3671,8475,3652,8480,3629,8493,3612,8511,3602,8538,3604,8558,3614,8571,3629,8576,3647,8576,3650xe" filled="f" stroked="t" strokeweight=".75pt" strokecolor="#F9C090">
                <v:path arrowok="t"/>
              </v:shape>
            </v:group>
            <v:group style="position:absolute;left:8926;top:3578;width:101;height:97" coordorigin="8926,3578" coordsize="101,97">
              <v:shape style="position:absolute;left:8926;top:3578;width:101;height:97" coordorigin="8926,3578" coordsize="101,97" path="m8963,3578l8944,3588,8931,3605,8926,3628,8931,3647,8943,3662,8963,3672,8989,3675,9009,3665,9022,3648,9027,3626,9027,3623,9022,3605,9009,3590,8989,3580,8963,3578e" filled="t" fillcolor="#F9C090" stroked="f">
                <v:path arrowok="t"/>
                <v:fill/>
              </v:shape>
            </v:group>
            <v:group style="position:absolute;left:8926;top:3578;width:101;height:97" coordorigin="8926,3578" coordsize="101,97">
              <v:shape style="position:absolute;left:8926;top:3578;width:101;height:97" coordorigin="8926,3578" coordsize="101,97" path="m9027,3626l9022,3648,9009,3665,8989,3675,8963,3672,8943,3662,8931,3647,8926,3628,8931,3605,8944,3588,8963,3578,8989,3580,9009,3590,9022,3605,9027,3623,9027,3626xe" filled="f" stroked="t" strokeweight=".75pt" strokecolor="#F9C090">
                <v:path arrowok="t"/>
              </v:shape>
            </v:group>
            <v:group style="position:absolute;left:9375;top:3772;width:101;height:97" coordorigin="9375,3772" coordsize="101,97">
              <v:shape style="position:absolute;left:9375;top:3772;width:101;height:97" coordorigin="9375,3772" coordsize="101,97" path="m9411,3772l9393,3782,9380,3800,9375,3822,9380,3841,9392,3857,9412,3867,9438,3869,9458,3859,9471,3842,9476,3821,9476,3818,9471,3799,9458,3784,9438,3775,9411,3772e" filled="t" fillcolor="#F9C090" stroked="f">
                <v:path arrowok="t"/>
                <v:fill/>
              </v:shape>
            </v:group>
            <v:group style="position:absolute;left:9375;top:3772;width:101;height:97" coordorigin="9375,3772" coordsize="101,97">
              <v:shape style="position:absolute;left:9375;top:3772;width:101;height:97" coordorigin="9375,3772" coordsize="101,97" path="m9476,3821l9471,3842,9458,3859,9438,3869,9412,3867,9392,3857,9380,3841,9375,3822,9380,3800,9393,3782,9411,3772,9438,3775,9458,3784,9471,3799,9476,3818,9476,3821xe" filled="f" stroked="t" strokeweight=".75pt" strokecolor="#F9C090">
                <v:path arrowok="t"/>
              </v:shape>
            </v:group>
            <v:group style="position:absolute;left:9824;top:3895;width:101;height:97" coordorigin="9824,3895" coordsize="101,97">
              <v:shape style="position:absolute;left:9824;top:3895;width:101;height:97" coordorigin="9824,3895" coordsize="101,97" path="m9860,3895l9841,3905,9829,3922,9824,3945,9829,3964,9841,3979,9860,3989,9887,3992,9906,3982,9920,3965,9925,3943,9925,3940,9919,3922,9907,3907,9887,3897,9860,3895e" filled="t" fillcolor="#F9C090" stroked="f">
                <v:path arrowok="t"/>
                <v:fill/>
              </v:shape>
            </v:group>
            <v:group style="position:absolute;left:9824;top:3895;width:101;height:97" coordorigin="9824,3895" coordsize="101,97">
              <v:shape style="position:absolute;left:9824;top:3895;width:101;height:97" coordorigin="9824,3895" coordsize="101,97" path="m9925,3943l9920,3965,9906,3982,9887,3992,9860,3989,9841,3979,9829,3964,9824,3945,9829,3922,9841,3905,9860,3895,9887,3897,9907,3907,9919,3922,9925,3940,9925,3943xe" filled="f" stroked="t" strokeweight=".75pt" strokecolor="#F9C090">
                <v:path arrowok="t"/>
              </v:shape>
            </v:group>
            <v:group style="position:absolute;left:10273;top:3724;width:101;height:97" coordorigin="10273,3724" coordsize="101,97">
              <v:shape style="position:absolute;left:10273;top:3724;width:101;height:97" coordorigin="10273,3724" coordsize="101,97" path="m10309,3724l10290,3734,10277,3752,10273,3774,10277,3793,10290,3809,10309,3819,10336,3821,10355,3811,10368,3794,10373,3773,10373,3770,10368,3751,10356,3736,10336,3727,10309,3724e" filled="t" fillcolor="#F9C090" stroked="f">
                <v:path arrowok="t"/>
                <v:fill/>
              </v:shape>
            </v:group>
            <v:group style="position:absolute;left:10273;top:3724;width:101;height:97" coordorigin="10273,3724" coordsize="101,97">
              <v:shape style="position:absolute;left:10273;top:3724;width:101;height:97" coordorigin="10273,3724" coordsize="101,97" path="m10373,3773l10368,3794,10355,3811,10336,3821,10309,3819,10290,3809,10277,3793,10273,3774,10277,3752,10290,3734,10309,3724,10336,3727,10356,3736,10368,3751,10373,3770,10373,3773xe" filled="f" stroked="t" strokeweight=".75pt" strokecolor="#F9C090">
                <v:path arrowok="t"/>
              </v:shape>
            </v:group>
            <v:group style="position:absolute;left:10721;top:3847;width:101;height:97" coordorigin="10721,3847" coordsize="101,97">
              <v:shape style="position:absolute;left:10721;top:3847;width:101;height:97" coordorigin="10721,3847" coordsize="101,97" path="m10758,3847l10739,3857,10726,3874,10721,3897,10726,3916,10738,3931,10758,3941,10785,3944,10804,3934,10817,3917,10822,3895,10822,3892,10817,3874,10805,3859,10785,3849,10758,3847e" filled="t" fillcolor="#F9C090" stroked="f">
                <v:path arrowok="t"/>
                <v:fill/>
              </v:shape>
            </v:group>
            <v:group style="position:absolute;left:10721;top:3847;width:101;height:97" coordorigin="10721,3847" coordsize="101,97">
              <v:shape style="position:absolute;left:10721;top:3847;width:101;height:97" coordorigin="10721,3847" coordsize="101,97" path="m10822,3895l10817,3917,10804,3934,10785,3944,10758,3941,10738,3931,10726,3916,10721,3897,10726,3874,10739,3857,10758,3847,10785,3849,10805,3859,10817,3874,10822,3892,10822,3895xe" filled="f" stroked="t" strokeweight=".75pt" strokecolor="#F9C090">
                <v:path arrowok="t"/>
              </v:shape>
            </v:group>
            <v:group style="position:absolute;left:11170;top:3799;width:101;height:97" coordorigin="11170,3799" coordsize="101,97">
              <v:shape style="position:absolute;left:11170;top:3799;width:101;height:97" coordorigin="11170,3799" coordsize="101,97" path="m11207,3799l11188,3809,11175,3826,11170,3849,11175,3868,11187,3883,11207,3893,11233,3896,11253,3886,11266,3869,11271,3847,11271,3844,11266,3826,11253,3811,11233,3801,11207,3799e" filled="t" fillcolor="#F9C090" stroked="f">
                <v:path arrowok="t"/>
                <v:fill/>
              </v:shape>
            </v:group>
            <v:group style="position:absolute;left:11170;top:3799;width:101;height:97" coordorigin="11170,3799" coordsize="101,97">
              <v:shape style="position:absolute;left:11170;top:3799;width:101;height:97" coordorigin="11170,3799" coordsize="101,97" path="m11271,3847l11266,3869,11253,3886,11233,3896,11207,3893,11187,3883,11175,3868,11170,3849,11175,3826,11188,3809,11207,3799,11233,3801,11253,3811,11266,3826,11271,3844,11271,3847xe" filled="f" stroked="t" strokeweight=".75pt" strokecolor="#F9C090">
                <v:path arrowok="t"/>
              </v:shape>
            </v:group>
            <v:group style="position:absolute;left:11619;top:3847;width:101;height:97" coordorigin="11619,3847" coordsize="101,97">
              <v:shape style="position:absolute;left:11619;top:3847;width:101;height:97" coordorigin="11619,3847" coordsize="101,97" path="m11655,3847l11637,3857,11624,3874,11619,3897,11624,3916,11636,3931,11656,3941,11682,3944,11702,3934,11715,3917,11720,3895,11720,3892,11715,3874,11702,3859,11682,3849,11655,3847e" filled="t" fillcolor="#F9C090" stroked="f">
                <v:path arrowok="t"/>
                <v:fill/>
              </v:shape>
            </v:group>
            <v:group style="position:absolute;left:11619;top:3847;width:101;height:97" coordorigin="11619,3847" coordsize="101,97">
              <v:shape style="position:absolute;left:11619;top:3847;width:101;height:97" coordorigin="11619,3847" coordsize="101,97" path="m11720,3895l11715,3917,11702,3934,11682,3944,11656,3941,11636,3931,11624,3916,11619,3897,11624,3874,11637,3857,11655,3847,11682,3849,11702,3859,11715,3874,11720,3892,11720,3895xe" filled="f" stroked="t" strokeweight=".75pt" strokecolor="#F9C090">
                <v:path arrowok="t"/>
              </v:shape>
            </v:group>
            <v:group style="position:absolute;left:12068;top:3359;width:101;height:97" coordorigin="12068,3359" coordsize="101,97">
              <v:shape style="position:absolute;left:12068;top:3359;width:101;height:97" coordorigin="12068,3359" coordsize="101,97" path="m12104,3359l12085,3370,12073,3387,12068,3410,12073,3429,12085,3444,12104,3454,12131,3457,12150,3447,12164,3430,12169,3408,12169,3405,12163,3386,12151,3371,12131,3362,12104,3359e" filled="t" fillcolor="#F9C090" stroked="f">
                <v:path arrowok="t"/>
                <v:fill/>
              </v:shape>
            </v:group>
            <v:group style="position:absolute;left:12068;top:3359;width:101;height:97" coordorigin="12068,3359" coordsize="101,97">
              <v:shape style="position:absolute;left:12068;top:3359;width:101;height:97" coordorigin="12068,3359" coordsize="101,97" path="m12169,3408l12164,3430,12150,3447,12131,3457,12104,3454,12085,3444,12073,3429,12068,3410,12073,3387,12085,3370,12104,3359,12131,3362,12151,3371,12163,3386,12169,3405,12169,3408xe" filled="f" stroked="t" strokeweight=".75pt" strokecolor="#F9C090">
                <v:path arrowok="t"/>
              </v:shape>
            </v:group>
            <v:group style="position:absolute;left:12517;top:3969;width:101;height:97" coordorigin="12517,3969" coordsize="101,97">
              <v:shape style="position:absolute;left:12517;top:3969;width:101;height:97" coordorigin="12517,3969" coordsize="101,97" path="m12553,3969l12534,3979,12521,3997,12517,4019,12521,4038,12534,4053,12553,4063,12580,4066,12599,4056,12612,4039,12617,4017,12617,4014,12612,3996,12600,3981,12580,3972,12553,3969e" filled="t" fillcolor="#F9C090" stroked="f">
                <v:path arrowok="t"/>
                <v:fill/>
              </v:shape>
            </v:group>
            <v:group style="position:absolute;left:12517;top:3969;width:101;height:97" coordorigin="12517,3969" coordsize="101,97">
              <v:shape style="position:absolute;left:12517;top:3969;width:101;height:97" coordorigin="12517,3969" coordsize="101,97" path="m12617,4017l12612,4039,12599,4056,12580,4066,12553,4063,12534,4053,12521,4038,12517,4019,12521,3997,12534,3979,12553,3969,12580,3972,12600,3981,12612,3996,12617,4014,12617,4017xe" filled="f" stroked="t" strokeweight=".75pt" strokecolor="#F9C090">
                <v:path arrowok="t"/>
              </v:shape>
            </v:group>
            <v:group style="position:absolute;left:12965;top:3067;width:101;height:97" coordorigin="12965,3067" coordsize="101,97">
              <v:shape style="position:absolute;left:12965;top:3067;width:101;height:97" coordorigin="12965,3067" coordsize="101,97" path="m13002,3067l12983,3077,12970,3094,12965,3117,12970,3136,12982,3151,13002,3161,13029,3164,13048,3154,13061,3137,13066,3115,13066,3112,13061,3094,13049,3079,13029,3069,13002,3067e" filled="t" fillcolor="#F9C090" stroked="f">
                <v:path arrowok="t"/>
                <v:fill/>
              </v:shape>
            </v:group>
            <v:group style="position:absolute;left:12965;top:3067;width:101;height:97" coordorigin="12965,3067" coordsize="101,97">
              <v:shape style="position:absolute;left:12965;top:3067;width:101;height:97" coordorigin="12965,3067" coordsize="101,97" path="m13066,3115l13061,3137,13048,3154,13029,3164,13002,3161,12982,3151,12970,3136,12965,3117,12970,3094,12983,3077,13002,3067,13029,3069,13049,3079,13061,3094,13066,3112,13066,3115xe" filled="f" stroked="t" strokeweight=".75pt" strokecolor="#F9C090">
                <v:path arrowok="t"/>
              </v:shape>
            </v:group>
            <v:group style="position:absolute;left:13417;top:3530;width:101;height:97" coordorigin="13417,3530" coordsize="101,97">
              <v:shape style="position:absolute;left:13417;top:3530;width:101;height:97" coordorigin="13417,3530" coordsize="101,97" path="m13453,3530l13434,3540,13421,3557,13417,3580,13421,3599,13434,3614,13453,3624,13480,3627,13499,3617,13512,3600,13517,3578,13517,3575,13512,3557,13500,3542,13480,3532,13453,3530e" filled="t" fillcolor="#F9C090" stroked="f">
                <v:path arrowok="t"/>
                <v:fill/>
              </v:shape>
            </v:group>
            <v:group style="position:absolute;left:13417;top:3530;width:101;height:97" coordorigin="13417,3530" coordsize="101,97">
              <v:shape style="position:absolute;left:13417;top:3530;width:101;height:97" coordorigin="13417,3530" coordsize="101,97" path="m13517,3578l13512,3600,13499,3617,13480,3627,13453,3624,13434,3614,13421,3599,13417,3580,13421,3557,13434,3540,13453,3530,13480,3532,13500,3542,13512,3557,13517,3575,13517,3578xe" filled="f" stroked="t" strokeweight=".75pt" strokecolor="#F9C090">
                <v:path arrowok="t"/>
              </v:shape>
            </v:group>
            <v:group style="position:absolute;left:13865;top:3554;width:101;height:97" coordorigin="13865,3554" coordsize="101,97">
              <v:shape style="position:absolute;left:13865;top:3554;width:101;height:97" coordorigin="13865,3554" coordsize="101,97" path="m13902,3554l13883,3564,13870,3581,13865,3604,13870,3623,13882,3638,13902,3648,13929,3651,13948,3641,13961,3624,13966,3602,13966,3599,13961,3581,13949,3566,13929,3556,13902,3554e" filled="t" fillcolor="#F9C090" stroked="f">
                <v:path arrowok="t"/>
                <v:fill/>
              </v:shape>
            </v:group>
            <v:group style="position:absolute;left:13865;top:3554;width:101;height:97" coordorigin="13865,3554" coordsize="101,97">
              <v:shape style="position:absolute;left:13865;top:3554;width:101;height:97" coordorigin="13865,3554" coordsize="101,97" path="m13966,3602l13961,3624,13948,3641,13929,3651,13902,3648,13882,3638,13870,3623,13865,3604,13870,3581,13883,3564,13902,3554,13929,3556,13949,3566,13961,3581,13966,3599,13966,3602xe" filled="f" stroked="t" strokeweight=".75pt" strokecolor="#F9C090">
                <v:path arrowok="t"/>
              </v:shape>
            </v:group>
            <v:group style="position:absolute;left:14314;top:3748;width:101;height:97" coordorigin="14314,3748" coordsize="101,97">
              <v:shape style="position:absolute;left:14314;top:3748;width:101;height:97" coordorigin="14314,3748" coordsize="101,97" path="m14351,3748l14332,3758,14319,3776,14314,3798,14319,3817,14331,3833,14351,3842,14377,3845,14397,3835,14410,3818,14415,3797,14415,3794,14410,3775,14397,3760,14377,3751,14351,3748e" filled="t" fillcolor="#F9C090" stroked="f">
                <v:path arrowok="t"/>
                <v:fill/>
              </v:shape>
            </v:group>
            <v:group style="position:absolute;left:14314;top:3748;width:101;height:97" coordorigin="14314,3748" coordsize="101,97">
              <v:shape style="position:absolute;left:14314;top:3748;width:101;height:97" coordorigin="14314,3748" coordsize="101,97" path="m14415,3797l14410,3818,14397,3835,14377,3845,14351,3842,14331,3833,14319,3817,14314,3798,14319,3776,14332,3758,14351,3748,14377,3751,14397,3760,14410,3775,14415,3794,14415,3797xe" filled="f" stroked="t" strokeweight=".75pt" strokecolor="#F9C090">
                <v:path arrowok="t"/>
              </v:shape>
            </v:group>
            <v:group style="position:absolute;left:14763;top:3871;width:101;height:97" coordorigin="14763,3871" coordsize="101,97">
              <v:shape style="position:absolute;left:14763;top:3871;width:101;height:97" coordorigin="14763,3871" coordsize="101,97" path="m14799,3871l14781,3881,14768,3898,14763,3921,14768,3940,14780,3955,14800,3965,14826,3968,14846,3958,14859,3941,14864,3919,14864,3916,14859,3898,14846,3883,14826,3873,14799,3871e" filled="t" fillcolor="#F9C090" stroked="f">
                <v:path arrowok="t"/>
                <v:fill/>
              </v:shape>
            </v:group>
            <v:group style="position:absolute;left:14763;top:3871;width:101;height:97" coordorigin="14763,3871" coordsize="101,97">
              <v:shape style="position:absolute;left:14763;top:3871;width:101;height:97" coordorigin="14763,3871" coordsize="101,97" path="m14864,3919l14859,3941,14846,3958,14826,3968,14800,3965,14780,3955,14768,3940,14763,3921,14768,3898,14781,3881,14799,3871,14826,3873,14846,3883,14859,3898,14864,3916,14864,3919xe" filled="f" stroked="t" strokeweight=".75pt" strokecolor="#F9C090">
                <v:path arrowok="t"/>
              </v:shape>
            </v:group>
            <v:group style="position:absolute;left:15212;top:3482;width:101;height:97" coordorigin="15212,3482" coordsize="101,97">
              <v:shape style="position:absolute;left:15212;top:3482;width:101;height:97" coordorigin="15212,3482" coordsize="101,97" path="m15248,3482l15229,3492,15217,3509,15212,3532,15217,3551,15229,3566,15248,3576,15275,3579,15294,3569,15308,3552,15313,3530,15313,3527,15307,3509,15295,3494,15275,3484,15248,3482e" filled="t" fillcolor="#F9C090" stroked="f">
                <v:path arrowok="t"/>
                <v:fill/>
              </v:shape>
            </v:group>
            <v:group style="position:absolute;left:15212;top:3482;width:101;height:97" coordorigin="15212,3482" coordsize="101,97">
              <v:shape style="position:absolute;left:15212;top:3482;width:101;height:97" coordorigin="15212,3482" coordsize="101,97" path="m15313,3530l15308,3552,15294,3569,15275,3579,15248,3576,15229,3566,15217,3551,15212,3532,15217,3509,15229,3492,15248,3482,15275,3484,15295,3494,15307,3509,15313,3527,15313,3530xe" filled="f" stroked="t" strokeweight=".75pt" strokecolor="#F9C090">
                <v:path arrowok="t"/>
              </v:shape>
            </v:group>
            <v:group style="position:absolute;left:15661;top:3335;width:101;height:97" coordorigin="15661,3335" coordsize="101,97">
              <v:shape style="position:absolute;left:15661;top:3335;width:101;height:97" coordorigin="15661,3335" coordsize="101,97" path="m15697,3335l15678,3346,15665,3363,15661,3386,15665,3405,15678,3420,15697,3430,15724,3433,15743,3423,15756,3406,15761,3384,15761,3381,15756,3362,15744,3347,15724,3338,15697,3335e" filled="t" fillcolor="#F9C090" stroked="f">
                <v:path arrowok="t"/>
                <v:fill/>
              </v:shape>
            </v:group>
            <v:group style="position:absolute;left:15661;top:3335;width:101;height:97" coordorigin="15661,3335" coordsize="101,97">
              <v:shape style="position:absolute;left:15661;top:3335;width:101;height:97" coordorigin="15661,3335" coordsize="101,97" path="m15761,3384l15756,3406,15743,3423,15724,3433,15697,3430,15678,3420,15665,3405,15661,3386,15665,3363,15678,3346,15697,3335,15724,3338,15744,3347,15756,3362,15761,3381,15761,3384xe" filled="f" stroked="t" strokeweight=".75pt" strokecolor="#F9C090">
                <v:path arrowok="t"/>
              </v:shape>
            </v:group>
            <v:group style="position:absolute;left:16109;top:3482;width:101;height:97" coordorigin="16109,3482" coordsize="101,97">
              <v:shape style="position:absolute;left:16109;top:3482;width:101;height:97" coordorigin="16109,3482" coordsize="101,97" path="m16146,3482l16127,3492,16114,3509,16109,3532,16114,3551,16126,3566,16146,3576,16173,3579,16192,3569,16205,3552,16210,3530,16210,3527,16205,3509,16193,3494,16173,3484,16146,3482e" filled="t" fillcolor="#F9C090" stroked="f">
                <v:path arrowok="t"/>
                <v:fill/>
              </v:shape>
            </v:group>
            <v:group style="position:absolute;left:16109;top:3482;width:101;height:97" coordorigin="16109,3482" coordsize="101,97">
              <v:shape style="position:absolute;left:16109;top:3482;width:101;height:97" coordorigin="16109,3482" coordsize="101,97" path="m16210,3530l16205,3552,16192,3569,16173,3579,16146,3576,16126,3566,16114,3551,16109,3532,16114,3509,16127,3492,16146,3482,16173,3484,16193,3494,16205,3509,16210,3527,16210,3530xe" filled="f" stroked="t" strokeweight=".75pt" strokecolor="#F9C090">
                <v:path arrowok="t"/>
              </v:shape>
            </v:group>
            <v:group style="position:absolute;left:16558;top:3993;width:101;height:97" coordorigin="16558,3993" coordsize="101,97">
              <v:shape style="position:absolute;left:16558;top:3993;width:101;height:97" coordorigin="16558,3993" coordsize="101,97" path="m16595,3993l16576,4003,16563,4021,16558,4043,16563,4062,16575,4077,16595,4087,16621,4090,16641,4080,16654,4063,16659,4041,16659,4038,16654,4020,16641,4005,16621,3996,16595,3993e" filled="t" fillcolor="#F9C090" stroked="f">
                <v:path arrowok="t"/>
                <v:fill/>
              </v:shape>
            </v:group>
            <v:group style="position:absolute;left:16558;top:3993;width:101;height:97" coordorigin="16558,3993" coordsize="101,97">
              <v:shape style="position:absolute;left:16558;top:3993;width:101;height:97" coordorigin="16558,3993" coordsize="101,97" path="m16659,4041l16654,4063,16641,4080,16621,4090,16595,4087,16575,4077,16563,4062,16558,4043,16563,4021,16576,4003,16595,3993,16621,3996,16641,4005,16654,4020,16659,4038,16659,4041xe" filled="f" stroked="t" strokeweight=".75pt" strokecolor="#F9C090">
                <v:path arrowok="t"/>
              </v:shape>
            </v:group>
            <v:group style="position:absolute;left:17007;top:3847;width:101;height:97" coordorigin="17007,3847" coordsize="101,97">
              <v:shape style="position:absolute;left:17007;top:3847;width:101;height:97" coordorigin="17007,3847" coordsize="101,97" path="m17043,3847l17025,3857,17012,3874,17007,3897,17012,3916,17024,3931,17044,3941,17070,3944,17090,3934,17103,3917,17108,3895,17108,3892,17103,3874,17090,3859,17070,3849,17043,3847e" filled="t" fillcolor="#F9C090" stroked="f">
                <v:path arrowok="t"/>
                <v:fill/>
              </v:shape>
            </v:group>
            <v:group style="position:absolute;left:17007;top:3847;width:101;height:97" coordorigin="17007,3847" coordsize="101,97">
              <v:shape style="position:absolute;left:17007;top:3847;width:101;height:97" coordorigin="17007,3847" coordsize="101,97" path="m17108,3895l17103,3917,17090,3934,17070,3944,17044,3941,17024,3931,17012,3916,17007,3897,17012,3874,17025,3857,17043,3847,17070,3849,17090,3859,17103,3874,17108,3892,17108,3895xe" filled="f" stroked="t" strokeweight=".75pt" strokecolor="#F9C090">
                <v:path arrowok="t"/>
              </v:shape>
            </v:group>
            <v:group style="position:absolute;left:17456;top:3748;width:101;height:97" coordorigin="17456,3748" coordsize="101,97">
              <v:shape style="position:absolute;left:17456;top:3748;width:101;height:97" coordorigin="17456,3748" coordsize="101,97" path="m17492,3748l17473,3758,17461,3776,17456,3798,17461,3817,17473,3833,17492,3842,17519,3845,17538,3835,17552,3818,17557,3797,17557,3794,17551,3775,17539,3760,17519,3751,17492,3748e" filled="t" fillcolor="#F9C090" stroked="f">
                <v:path arrowok="t"/>
                <v:fill/>
              </v:shape>
            </v:group>
            <v:group style="position:absolute;left:17456;top:3748;width:101;height:97" coordorigin="17456,3748" coordsize="101,97">
              <v:shape style="position:absolute;left:17456;top:3748;width:101;height:97" coordorigin="17456,3748" coordsize="101,97" path="m17557,3797l17552,3818,17538,3835,17519,3845,17492,3842,17473,3833,17461,3817,17456,3798,17461,3776,17473,3758,17492,3748,17519,3751,17539,3760,17551,3775,17557,3794,17557,3797xe" filled="f" stroked="t" strokeweight=".75pt" strokecolor="#F9C090">
                <v:path arrowok="t"/>
              </v:shape>
            </v:group>
            <v:group style="position:absolute;left:17907;top:3724;width:101;height:97" coordorigin="17907,3724" coordsize="101,97">
              <v:shape style="position:absolute;left:17907;top:3724;width:101;height:97" coordorigin="17907,3724" coordsize="101,97" path="m17943,3724l17925,3734,17912,3752,17907,3774,17912,3793,17924,3809,17944,3819,17970,3821,17990,3811,18003,3794,18008,3773,18008,3770,18003,3751,17990,3736,17970,3727,17943,3724e" filled="t" fillcolor="#F9C090" stroked="f">
                <v:path arrowok="t"/>
                <v:fill/>
              </v:shape>
            </v:group>
            <v:group style="position:absolute;left:17907;top:3724;width:101;height:97" coordorigin="17907,3724" coordsize="101,97">
              <v:shape style="position:absolute;left:17907;top:3724;width:101;height:97" coordorigin="17907,3724" coordsize="101,97" path="m18008,3773l18003,3794,17990,3811,17970,3821,17944,3819,17924,3809,17912,3793,17907,3774,17912,3752,17925,3734,17943,3724,17970,3727,17990,3736,18003,3751,18008,3770,18008,3773xe" filled="f" stroked="t" strokeweight=".75pt" strokecolor="#F9C090">
                <v:path arrowok="t"/>
              </v:shape>
            </v:group>
            <v:group style="position:absolute;left:18356;top:3407;width:101;height:97" coordorigin="18356,3407" coordsize="101,97">
              <v:shape style="position:absolute;left:18356;top:3407;width:101;height:97" coordorigin="18356,3407" coordsize="101,97" path="m18392,3407l18373,3418,18361,3435,18356,3458,18361,3477,18373,3492,18392,3502,18419,3505,18438,3495,18452,3478,18457,3456,18457,3453,18451,3434,18439,3419,18419,3410,18392,3407e" filled="t" fillcolor="#F9C090" stroked="f">
                <v:path arrowok="t"/>
                <v:fill/>
              </v:shape>
            </v:group>
            <v:group style="position:absolute;left:18356;top:3407;width:101;height:97" coordorigin="18356,3407" coordsize="101,97">
              <v:shape style="position:absolute;left:18356;top:3407;width:101;height:97" coordorigin="18356,3407" coordsize="101,97" path="m18457,3456l18452,3478,18438,3495,18419,3505,18392,3502,18373,3492,18361,3477,18356,3458,18361,3435,18373,3418,18392,3407,18419,3410,18439,3419,18451,3434,18457,3453,18457,3456xe" filled="f" stroked="t" strokeweight=".75pt" strokecolor="#F9C090">
                <v:path arrowok="t"/>
              </v:shape>
            </v:group>
            <v:group style="position:absolute;left:18805;top:3969;width:101;height:97" coordorigin="18805,3969" coordsize="101,97">
              <v:shape style="position:absolute;left:18805;top:3969;width:101;height:97" coordorigin="18805,3969" coordsize="101,97" path="m18841,3969l18822,3979,18809,3997,18805,4019,18809,4038,18822,4053,18841,4063,18868,4066,18887,4056,18900,4039,18905,4017,18905,4014,18900,3996,18888,3981,18868,3972,18841,3969e" filled="t" fillcolor="#F9C090" stroked="f">
                <v:path arrowok="t"/>
                <v:fill/>
              </v:shape>
            </v:group>
            <v:group style="position:absolute;left:18805;top:3969;width:101;height:97" coordorigin="18805,3969" coordsize="101,97">
              <v:shape style="position:absolute;left:18805;top:3969;width:101;height:97" coordorigin="18805,3969" coordsize="101,97" path="m18905,4017l18900,4039,18887,4056,18868,4066,18841,4063,18822,4053,18809,4038,18805,4019,18809,3997,18822,3979,18841,3969,18868,3972,18888,3981,18900,3996,18905,4014,18905,4017xe" filled="f" stroked="t" strokeweight=".75pt" strokecolor="#F9C090">
                <v:path arrowok="t"/>
              </v:shape>
            </v:group>
            <v:group style="position:absolute;left:5160;top:2798;width:13920;height:2" coordorigin="5160,2798" coordsize="13920,2">
              <v:shape style="position:absolute;left:5160;top:2798;width:13920;height:2" coordorigin="5160,2798" coordsize="13920,0" path="m5160,2798l19080,2798e" filled="f" stroked="t" strokeweight=".72pt" strokecolor="#D9D9D9">
                <v:path arrowok="t"/>
              </v:shape>
            </v:group>
            <v:group style="position:absolute;left:5383;top:2676;width:13471;height:1416" coordorigin="5383,2676" coordsize="13471,1416">
              <v:shape style="position:absolute;left:5383;top:2676;width:13471;height:1416" coordorigin="5383,2676" coordsize="13471,1416" path="m5383,3847l5832,3578,6281,4092,6732,3823,7181,3725,7630,3139,8078,3775,8527,3605,8976,3214,9425,3238,9874,3554,10322,3115,10771,3605,11222,4018,11671,3653,12120,3823,12569,3701,13018,3312,13466,3823,13915,3677,14364,3506,14813,3067,15262,3384,15713,2676,16162,3653,16610,3115,17059,2945,17508,3408,17957,3578,18406,3432,18854,2798e" filled="f" stroked="t" strokeweight="2.16pt" strokecolor="#9BBA58">
                <v:path arrowok="t"/>
              </v:shape>
            </v:group>
            <v:group style="position:absolute;left:5333;top:3799;width:101;height:97" coordorigin="5333,3799" coordsize="101,97">
              <v:shape style="position:absolute;left:5333;top:3799;width:101;height:97" coordorigin="5333,3799" coordsize="101,97" path="m5370,3799l5351,3809,5338,3826,5333,3849,5338,3868,5350,3883,5370,3893,5397,3896,5416,3886,5429,3869,5434,3847,5434,3844,5429,3826,5417,3811,5397,3801,5370,3799e" filled="t" fillcolor="#9BBA58" stroked="f">
                <v:path arrowok="t"/>
                <v:fill/>
              </v:shape>
            </v:group>
            <v:group style="position:absolute;left:5333;top:3799;width:101;height:97" coordorigin="5333,3799" coordsize="101,97">
              <v:shape style="position:absolute;left:5333;top:3799;width:101;height:97" coordorigin="5333,3799" coordsize="101,97" path="m5434,3847l5429,3869,5416,3886,5397,3896,5370,3893,5350,3883,5338,3868,5333,3849,5338,3826,5351,3809,5370,3799,5397,3801,5417,3811,5429,3826,5434,3844,5434,3847xe" filled="f" stroked="t" strokeweight=".75pt" strokecolor="#9BBA58">
                <v:path arrowok="t"/>
              </v:shape>
            </v:group>
            <v:group style="position:absolute;left:5782;top:3530;width:101;height:97" coordorigin="5782,3530" coordsize="101,97">
              <v:shape style="position:absolute;left:5782;top:3530;width:101;height:97" coordorigin="5782,3530" coordsize="101,97" path="m5819,3530l5800,3540,5787,3557,5782,3580,5787,3599,5799,3614,5819,3624,5845,3627,5865,3617,5878,3600,5883,3578,5883,3575,5878,3557,5865,3542,5845,3532,5819,3530e" filled="t" fillcolor="#9BBA58" stroked="f">
                <v:path arrowok="t"/>
                <v:fill/>
              </v:shape>
            </v:group>
            <v:group style="position:absolute;left:5782;top:3530;width:101;height:97" coordorigin="5782,3530" coordsize="101,97">
              <v:shape style="position:absolute;left:5782;top:3530;width:101;height:97" coordorigin="5782,3530" coordsize="101,97" path="m5883,3578l5878,3600,5865,3617,5845,3627,5819,3624,5799,3614,5787,3599,5782,3580,5787,3557,5800,3540,5819,3530,5845,3532,5865,3542,5878,3557,5883,3575,5883,3578xe" filled="f" stroked="t" strokeweight=".75pt" strokecolor="#9BBA58">
                <v:path arrowok="t"/>
              </v:shape>
            </v:group>
            <v:group style="position:absolute;left:6231;top:4041;width:101;height:97" coordorigin="6231,4041" coordsize="101,97">
              <v:shape style="position:absolute;left:6231;top:4041;width:101;height:97" coordorigin="6231,4041" coordsize="101,97" path="m6267,4041l6249,4051,6236,4069,6231,4091,6236,4110,6248,4125,6268,4135,6294,4138,6314,4128,6327,4111,6332,4089,6332,4086,6327,4068,6314,4053,6294,4044,6267,4041e" filled="t" fillcolor="#9BBA58" stroked="f">
                <v:path arrowok="t"/>
                <v:fill/>
              </v:shape>
            </v:group>
            <v:group style="position:absolute;left:6231;top:4041;width:101;height:97" coordorigin="6231,4041" coordsize="101,97">
              <v:shape style="position:absolute;left:6231;top:4041;width:101;height:97" coordorigin="6231,4041" coordsize="101,97" path="m6332,4089l6327,4111,6314,4128,6294,4138,6268,4135,6248,4125,6236,4110,6231,4091,6236,4069,6249,4051,6267,4041,6294,4044,6314,4053,6327,4068,6332,4086,6332,4089xe" filled="f" stroked="t" strokeweight=".75pt" strokecolor="#9BBA58">
                <v:path arrowok="t"/>
              </v:shape>
            </v:group>
            <v:group style="position:absolute;left:6680;top:3772;width:101;height:97" coordorigin="6680,3772" coordsize="101,97">
              <v:shape style="position:absolute;left:6680;top:3772;width:101;height:97" coordorigin="6680,3772" coordsize="101,97" path="m6716,3772l6697,3782,6685,3800,6680,3822,6685,3841,6697,3857,6716,3867,6743,3869,6762,3859,6776,3842,6781,3821,6781,3818,6775,3799,6763,3784,6743,3775,6716,3772e" filled="t" fillcolor="#9BBA58" stroked="f">
                <v:path arrowok="t"/>
                <v:fill/>
              </v:shape>
            </v:group>
            <v:group style="position:absolute;left:6680;top:3772;width:101;height:97" coordorigin="6680,3772" coordsize="101,97">
              <v:shape style="position:absolute;left:6680;top:3772;width:101;height:97" coordorigin="6680,3772" coordsize="101,97" path="m6781,3821l6776,3842,6762,3859,6743,3869,6716,3867,6697,3857,6685,3841,6680,3822,6685,3800,6697,3782,6716,3772,6743,3775,6763,3784,6775,3799,6781,3818,6781,3821xe" filled="f" stroked="t" strokeweight=".75pt" strokecolor="#9BBA58">
                <v:path arrowok="t"/>
              </v:shape>
            </v:group>
            <v:group style="position:absolute;left:7129;top:3676;width:101;height:97" coordorigin="7129,3676" coordsize="101,97">
              <v:shape style="position:absolute;left:7129;top:3676;width:101;height:97" coordorigin="7129,3676" coordsize="101,97" path="m7165,3676l7146,3686,7133,3704,7129,3726,7133,3745,7146,3761,7165,3771,7192,3773,7211,3763,7224,3746,7229,3725,7229,3722,7224,3703,7212,3688,7192,3679,7165,3676e" filled="t" fillcolor="#9BBA58" stroked="f">
                <v:path arrowok="t"/>
                <v:fill/>
              </v:shape>
            </v:group>
            <v:group style="position:absolute;left:7129;top:3676;width:101;height:97" coordorigin="7129,3676" coordsize="101,97">
              <v:shape style="position:absolute;left:7129;top:3676;width:101;height:97" coordorigin="7129,3676" coordsize="101,97" path="m7229,3725l7224,3746,7211,3763,7192,3773,7165,3771,7146,3761,7133,3745,7129,3726,7133,3704,7146,3686,7165,3676,7192,3679,7212,3688,7224,3703,7229,3722,7229,3725xe" filled="f" stroked="t" strokeweight=".75pt" strokecolor="#9BBA58">
                <v:path arrowok="t"/>
              </v:shape>
            </v:group>
            <v:group style="position:absolute;left:7577;top:3091;width:101;height:97" coordorigin="7577,3091" coordsize="101,97">
              <v:shape style="position:absolute;left:7577;top:3091;width:101;height:97" coordorigin="7577,3091" coordsize="101,97" path="m7614,3091l7595,3101,7582,3118,7577,3141,7582,3160,7594,3175,7614,3185,7641,3188,7660,3178,7673,3161,7678,3139,7678,3136,7673,3118,7661,3103,7641,3093,7614,3091e" filled="t" fillcolor="#9BBA58" stroked="f">
                <v:path arrowok="t"/>
                <v:fill/>
              </v:shape>
            </v:group>
            <v:group style="position:absolute;left:7577;top:3091;width:101;height:97" coordorigin="7577,3091" coordsize="101,97">
              <v:shape style="position:absolute;left:7577;top:3091;width:101;height:97" coordorigin="7577,3091" coordsize="101,97" path="m7678,3139l7673,3161,7660,3178,7641,3188,7614,3185,7594,3175,7582,3160,7577,3141,7582,3118,7595,3101,7614,3091,7641,3093,7661,3103,7673,3118,7678,3136,7678,3139xe" filled="f" stroked="t" strokeweight=".75pt" strokecolor="#9BBA58">
                <v:path arrowok="t"/>
              </v:shape>
            </v:group>
            <v:group style="position:absolute;left:8026;top:3724;width:101;height:97" coordorigin="8026,3724" coordsize="101,97">
              <v:shape style="position:absolute;left:8026;top:3724;width:101;height:97" coordorigin="8026,3724" coordsize="101,97" path="m8063,3724l8044,3734,8031,3752,8026,3774,8031,3793,8043,3809,8063,3819,8089,3821,8109,3811,8122,3794,8127,3773,8127,3770,8122,3751,8109,3736,8089,3727,8063,3724e" filled="t" fillcolor="#9BBA58" stroked="f">
                <v:path arrowok="t"/>
                <v:fill/>
              </v:shape>
            </v:group>
            <v:group style="position:absolute;left:8026;top:3724;width:101;height:97" coordorigin="8026,3724" coordsize="101,97">
              <v:shape style="position:absolute;left:8026;top:3724;width:101;height:97" coordorigin="8026,3724" coordsize="101,97" path="m8127,3773l8122,3794,8109,3811,8089,3821,8063,3819,8043,3809,8031,3793,8026,3774,8031,3752,8044,3734,8063,3724,8089,3727,8109,3736,8122,3751,8127,3770,8127,3773xe" filled="f" stroked="t" strokeweight=".75pt" strokecolor="#9BBA58">
                <v:path arrowok="t"/>
              </v:shape>
            </v:group>
            <v:group style="position:absolute;left:8475;top:3554;width:101;height:97" coordorigin="8475,3554" coordsize="101,97">
              <v:shape style="position:absolute;left:8475;top:3554;width:101;height:97" coordorigin="8475,3554" coordsize="101,97" path="m8511,3554l8493,3564,8480,3581,8475,3604,8480,3623,8492,3638,8512,3648,8538,3651,8558,3641,8571,3624,8576,3602,8576,3599,8571,3581,8558,3566,8538,3556,8511,3554e" filled="t" fillcolor="#9BBA58" stroked="f">
                <v:path arrowok="t"/>
                <v:fill/>
              </v:shape>
            </v:group>
            <v:group style="position:absolute;left:8475;top:3554;width:101;height:97" coordorigin="8475,3554" coordsize="101,97">
              <v:shape style="position:absolute;left:8475;top:3554;width:101;height:97" coordorigin="8475,3554" coordsize="101,97" path="m8576,3602l8571,3624,8558,3641,8538,3651,8512,3648,8492,3638,8480,3623,8475,3604,8480,3581,8493,3564,8511,3554,8538,3556,8558,3566,8571,3581,8576,3599,8576,3602xe" filled="f" stroked="t" strokeweight=".75pt" strokecolor="#9BBA58">
                <v:path arrowok="t"/>
              </v:shape>
            </v:group>
            <v:group style="position:absolute;left:8926;top:3163;width:101;height:97" coordorigin="8926,3163" coordsize="101,97">
              <v:shape style="position:absolute;left:8926;top:3163;width:101;height:97" coordorigin="8926,3163" coordsize="101,97" path="m8963,3163l8944,3173,8931,3190,8926,3213,8931,3232,8943,3247,8963,3257,8989,3260,9009,3250,9022,3233,9027,3211,9027,3208,9022,3190,9009,3175,8989,3165,8963,3163e" filled="t" fillcolor="#9BBA58" stroked="f">
                <v:path arrowok="t"/>
                <v:fill/>
              </v:shape>
            </v:group>
            <v:group style="position:absolute;left:8926;top:3163;width:101;height:97" coordorigin="8926,3163" coordsize="101,97">
              <v:shape style="position:absolute;left:8926;top:3163;width:101;height:97" coordorigin="8926,3163" coordsize="101,97" path="m9027,3211l9022,3233,9009,3250,8989,3260,8963,3257,8943,3247,8931,3232,8926,3213,8931,3190,8944,3173,8963,3163,8989,3165,9009,3175,9022,3190,9027,3208,9027,3211xe" filled="f" stroked="t" strokeweight=".75pt" strokecolor="#9BBA58">
                <v:path arrowok="t"/>
              </v:shape>
            </v:group>
            <v:group style="position:absolute;left:9375;top:3189;width:101;height:97" coordorigin="9375,3189" coordsize="101,97">
              <v:shape style="position:absolute;left:9375;top:3189;width:101;height:97" coordorigin="9375,3189" coordsize="101,97" path="m9411,3189l9393,3199,9380,3217,9375,3239,9380,3258,9392,3273,9412,3283,9438,3286,9458,3276,9471,3259,9476,3237,9476,3234,9471,3216,9458,3201,9438,3192,9411,3189e" filled="t" fillcolor="#9BBA58" stroked="f">
                <v:path arrowok="t"/>
                <v:fill/>
              </v:shape>
            </v:group>
            <v:group style="position:absolute;left:9375;top:3189;width:101;height:97" coordorigin="9375,3189" coordsize="101,97">
              <v:shape style="position:absolute;left:9375;top:3189;width:101;height:97" coordorigin="9375,3189" coordsize="101,97" path="m9476,3237l9471,3259,9458,3276,9438,3286,9412,3283,9392,3273,9380,3258,9375,3239,9380,3217,9393,3199,9411,3189,9438,3192,9458,3201,9471,3216,9476,3234,9476,3237xe" filled="f" stroked="t" strokeweight=".75pt" strokecolor="#9BBA58">
                <v:path arrowok="t"/>
              </v:shape>
            </v:group>
            <v:group style="position:absolute;left:9824;top:3506;width:101;height:97" coordorigin="9824,3506" coordsize="101,97">
              <v:shape style="position:absolute;left:9824;top:3506;width:101;height:97" coordorigin="9824,3506" coordsize="101,97" path="m9860,3506l9841,3516,9829,3533,9824,3556,9829,3575,9841,3590,9860,3600,9887,3603,9906,3593,9920,3576,9925,3554,9925,3551,9919,3533,9907,3518,9887,3508,9860,3506e" filled="t" fillcolor="#9BBA58" stroked="f">
                <v:path arrowok="t"/>
                <v:fill/>
              </v:shape>
            </v:group>
            <v:group style="position:absolute;left:9824;top:3506;width:101;height:97" coordorigin="9824,3506" coordsize="101,97">
              <v:shape style="position:absolute;left:9824;top:3506;width:101;height:97" coordorigin="9824,3506" coordsize="101,97" path="m9925,3554l9920,3576,9906,3593,9887,3603,9860,3600,9841,3590,9829,3575,9824,3556,9829,3533,9841,3516,9860,3506,9887,3508,9907,3518,9919,3533,9925,3551,9925,3554xe" filled="f" stroked="t" strokeweight=".75pt" strokecolor="#9BBA58">
                <v:path arrowok="t"/>
              </v:shape>
            </v:group>
            <v:group style="position:absolute;left:10273;top:3067;width:101;height:97" coordorigin="10273,3067" coordsize="101,97">
              <v:shape style="position:absolute;left:10273;top:3067;width:101;height:97" coordorigin="10273,3067" coordsize="101,97" path="m10309,3067l10290,3077,10277,3094,10273,3117,10277,3136,10290,3151,10309,3161,10336,3164,10355,3154,10368,3137,10373,3115,10373,3112,10368,3094,10356,3079,10336,3069,10309,3067e" filled="t" fillcolor="#9BBA58" stroked="f">
                <v:path arrowok="t"/>
                <v:fill/>
              </v:shape>
            </v:group>
            <v:group style="position:absolute;left:10273;top:3067;width:101;height:97" coordorigin="10273,3067" coordsize="101,97">
              <v:shape style="position:absolute;left:10273;top:3067;width:101;height:97" coordorigin="10273,3067" coordsize="101,97" path="m10373,3115l10368,3137,10355,3154,10336,3164,10309,3161,10290,3151,10277,3136,10273,3117,10277,3094,10290,3077,10309,3067,10336,3069,10356,3079,10368,3094,10373,3112,10373,3115xe" filled="f" stroked="t" strokeweight=".75pt" strokecolor="#9BBA58">
                <v:path arrowok="t"/>
              </v:shape>
            </v:group>
            <v:group style="position:absolute;left:10721;top:3554;width:101;height:97" coordorigin="10721,3554" coordsize="101,97">
              <v:shape style="position:absolute;left:10721;top:3554;width:101;height:97" coordorigin="10721,3554" coordsize="101,97" path="m10758,3554l10739,3564,10726,3581,10721,3604,10726,3623,10738,3638,10758,3648,10785,3651,10804,3641,10817,3624,10822,3602,10822,3599,10817,3581,10805,3566,10785,3556,10758,3554e" filled="t" fillcolor="#9BBA58" stroked="f">
                <v:path arrowok="t"/>
                <v:fill/>
              </v:shape>
            </v:group>
            <v:group style="position:absolute;left:10721;top:3554;width:101;height:97" coordorigin="10721,3554" coordsize="101,97">
              <v:shape style="position:absolute;left:10721;top:3554;width:101;height:97" coordorigin="10721,3554" coordsize="101,97" path="m10822,3602l10817,3624,10804,3641,10785,3651,10758,3648,10738,3638,10726,3623,10721,3604,10726,3581,10739,3564,10758,3554,10785,3556,10805,3566,10817,3581,10822,3599,10822,3602xe" filled="f" stroked="t" strokeweight=".75pt" strokecolor="#9BBA58">
                <v:path arrowok="t"/>
              </v:shape>
            </v:group>
            <v:group style="position:absolute;left:11170;top:3969;width:101;height:97" coordorigin="11170,3969" coordsize="101,97">
              <v:shape style="position:absolute;left:11170;top:3969;width:101;height:97" coordorigin="11170,3969" coordsize="101,97" path="m11207,3969l11188,3979,11175,3997,11170,4019,11175,4038,11187,4053,11207,4063,11233,4066,11253,4056,11266,4039,11271,4017,11271,4014,11266,3996,11253,3981,11233,3972,11207,3969e" filled="t" fillcolor="#9BBA58" stroked="f">
                <v:path arrowok="t"/>
                <v:fill/>
              </v:shape>
            </v:group>
            <v:group style="position:absolute;left:11170;top:3969;width:101;height:97" coordorigin="11170,3969" coordsize="101,97">
              <v:shape style="position:absolute;left:11170;top:3969;width:101;height:97" coordorigin="11170,3969" coordsize="101,97" path="m11271,4017l11266,4039,11253,4056,11233,4066,11207,4063,11187,4053,11175,4038,11170,4019,11175,3997,11188,3979,11207,3969,11233,3972,11253,3981,11266,3996,11271,4014,11271,4017xe" filled="f" stroked="t" strokeweight=".75pt" strokecolor="#9BBA58">
                <v:path arrowok="t"/>
              </v:shape>
            </v:group>
            <v:group style="position:absolute;left:11619;top:3602;width:101;height:97" coordorigin="11619,3602" coordsize="101,97">
              <v:shape style="position:absolute;left:11619;top:3602;width:101;height:97" coordorigin="11619,3602" coordsize="101,97" path="m11655,3602l11637,3612,11624,3629,11619,3652,11624,3671,11636,3686,11656,3696,11682,3699,11702,3689,11715,3672,11720,3650,11720,3647,11715,3629,11702,3614,11682,3604,11655,3602e" filled="t" fillcolor="#9BBA58" stroked="f">
                <v:path arrowok="t"/>
                <v:fill/>
              </v:shape>
            </v:group>
            <v:group style="position:absolute;left:11619;top:3602;width:101;height:97" coordorigin="11619,3602" coordsize="101,97">
              <v:shape style="position:absolute;left:11619;top:3602;width:101;height:97" coordorigin="11619,3602" coordsize="101,97" path="m11720,3650l11715,3672,11702,3689,11682,3699,11656,3696,11636,3686,11624,3671,11619,3652,11624,3629,11637,3612,11655,3602,11682,3604,11702,3614,11715,3629,11720,3647,11720,3650xe" filled="f" stroked="t" strokeweight=".75pt" strokecolor="#9BBA58">
                <v:path arrowok="t"/>
              </v:shape>
            </v:group>
            <v:group style="position:absolute;left:12068;top:3772;width:101;height:97" coordorigin="12068,3772" coordsize="101,97">
              <v:shape style="position:absolute;left:12068;top:3772;width:101;height:97" coordorigin="12068,3772" coordsize="101,97" path="m12104,3772l12085,3782,12073,3800,12068,3822,12073,3841,12085,3857,12104,3867,12131,3869,12150,3859,12164,3842,12169,3821,12169,3818,12163,3799,12151,3784,12131,3775,12104,3772e" filled="t" fillcolor="#9BBA58" stroked="f">
                <v:path arrowok="t"/>
                <v:fill/>
              </v:shape>
            </v:group>
            <v:group style="position:absolute;left:12068;top:3772;width:101;height:97" coordorigin="12068,3772" coordsize="101,97">
              <v:shape style="position:absolute;left:12068;top:3772;width:101;height:97" coordorigin="12068,3772" coordsize="101,97" path="m12169,3821l12164,3842,12150,3859,12131,3869,12104,3867,12085,3857,12073,3841,12068,3822,12073,3800,12085,3782,12104,3772,12131,3775,12151,3784,12163,3799,12169,3818,12169,3821xe" filled="f" stroked="t" strokeweight=".75pt" strokecolor="#9BBA58">
                <v:path arrowok="t"/>
              </v:shape>
            </v:group>
            <v:group style="position:absolute;left:12517;top:3652;width:101;height:97" coordorigin="12517,3652" coordsize="101,97">
              <v:shape style="position:absolute;left:12517;top:3652;width:101;height:97" coordorigin="12517,3652" coordsize="101,97" path="m12553,3652l12534,3662,12521,3680,12517,3702,12521,3721,12534,3737,12553,3747,12580,3749,12599,3739,12612,3722,12617,3701,12617,3698,12612,3679,12600,3664,12580,3655,12553,3652e" filled="t" fillcolor="#9BBA58" stroked="f">
                <v:path arrowok="t"/>
                <v:fill/>
              </v:shape>
            </v:group>
            <v:group style="position:absolute;left:12517;top:3652;width:101;height:97" coordorigin="12517,3652" coordsize="101,97">
              <v:shape style="position:absolute;left:12517;top:3652;width:101;height:97" coordorigin="12517,3652" coordsize="101,97" path="m12617,3701l12612,3722,12599,3739,12580,3749,12553,3747,12534,3737,12521,3721,12517,3702,12521,3680,12534,3662,12553,3652,12580,3655,12600,3664,12612,3679,12617,3698,12617,3701xe" filled="f" stroked="t" strokeweight=".75pt" strokecolor="#9BBA58">
                <v:path arrowok="t"/>
              </v:shape>
            </v:group>
            <v:group style="position:absolute;left:12965;top:3261;width:101;height:97" coordorigin="12965,3261" coordsize="101,97">
              <v:shape style="position:absolute;left:12965;top:3261;width:101;height:97" coordorigin="12965,3261" coordsize="101,97" path="m13002,3261l12983,3271,12970,3289,12965,3311,12970,3330,12982,3345,13002,3355,13029,3358,13048,3348,13061,3331,13066,3309,13066,3306,13061,3288,13049,3273,13029,3264,13002,3261e" filled="t" fillcolor="#9BBA58" stroked="f">
                <v:path arrowok="t"/>
                <v:fill/>
              </v:shape>
            </v:group>
            <v:group style="position:absolute;left:12965;top:3261;width:101;height:97" coordorigin="12965,3261" coordsize="101,97">
              <v:shape style="position:absolute;left:12965;top:3261;width:101;height:97" coordorigin="12965,3261" coordsize="101,97" path="m13066,3309l13061,3331,13048,3348,13029,3358,13002,3355,12982,3345,12970,3330,12965,3311,12970,3289,12983,3271,13002,3261,13029,3264,13049,3273,13061,3288,13066,3306,13066,3309xe" filled="f" stroked="t" strokeweight=".75pt" strokecolor="#9BBA58">
                <v:path arrowok="t"/>
              </v:shape>
            </v:group>
            <v:group style="position:absolute;left:13417;top:3772;width:101;height:97" coordorigin="13417,3772" coordsize="101,97">
              <v:shape style="position:absolute;left:13417;top:3772;width:101;height:97" coordorigin="13417,3772" coordsize="101,97" path="m13453,3772l13434,3782,13421,3800,13417,3822,13421,3841,13434,3857,13453,3867,13480,3869,13499,3859,13512,3842,13517,3821,13517,3818,13512,3799,13500,3784,13480,3775,13453,3772e" filled="t" fillcolor="#9BBA58" stroked="f">
                <v:path arrowok="t"/>
                <v:fill/>
              </v:shape>
            </v:group>
            <v:group style="position:absolute;left:13417;top:3772;width:101;height:97" coordorigin="13417,3772" coordsize="101,97">
              <v:shape style="position:absolute;left:13417;top:3772;width:101;height:97" coordorigin="13417,3772" coordsize="101,97" path="m13517,3821l13512,3842,13499,3859,13480,3869,13453,3867,13434,3857,13421,3841,13417,3822,13421,3800,13434,3782,13453,3772,13480,3775,13500,3784,13512,3799,13517,3818,13517,3821xe" filled="f" stroked="t" strokeweight=".75pt" strokecolor="#9BBA58">
                <v:path arrowok="t"/>
              </v:shape>
            </v:group>
            <v:group style="position:absolute;left:13865;top:3626;width:101;height:97" coordorigin="13865,3626" coordsize="101,97">
              <v:shape style="position:absolute;left:13865;top:3626;width:101;height:97" coordorigin="13865,3626" coordsize="101,97" path="m13902,3626l13883,3636,13870,3653,13865,3676,13870,3695,13882,3710,13902,3720,13929,3723,13948,3713,13961,3696,13966,3674,13966,3671,13961,3653,13949,3638,13929,3628,13902,3626e" filled="t" fillcolor="#9BBA58" stroked="f">
                <v:path arrowok="t"/>
                <v:fill/>
              </v:shape>
            </v:group>
            <v:group style="position:absolute;left:13865;top:3626;width:101;height:97" coordorigin="13865,3626" coordsize="101,97">
              <v:shape style="position:absolute;left:13865;top:3626;width:101;height:97" coordorigin="13865,3626" coordsize="101,97" path="m13966,3674l13961,3696,13948,3713,13929,3723,13902,3720,13882,3710,13870,3695,13865,3676,13870,3653,13883,3636,13902,3626,13929,3628,13949,3638,13961,3653,13966,3671,13966,3674xe" filled="f" stroked="t" strokeweight=".75pt" strokecolor="#9BBA58">
                <v:path arrowok="t"/>
              </v:shape>
            </v:group>
            <v:group style="position:absolute;left:14314;top:3455;width:101;height:97" coordorigin="14314,3455" coordsize="101,97">
              <v:shape style="position:absolute;left:14314;top:3455;width:101;height:97" coordorigin="14314,3455" coordsize="101,97" path="m14351,3455l14332,3466,14319,3483,14314,3506,14319,3525,14331,3540,14351,3550,14377,3553,14397,3543,14410,3526,14415,3504,14415,3501,14410,3482,14397,3467,14377,3458,14351,3455e" filled="t" fillcolor="#9BBA58" stroked="f">
                <v:path arrowok="t"/>
                <v:fill/>
              </v:shape>
            </v:group>
            <v:group style="position:absolute;left:14314;top:3455;width:101;height:97" coordorigin="14314,3455" coordsize="101,97">
              <v:shape style="position:absolute;left:14314;top:3455;width:101;height:97" coordorigin="14314,3455" coordsize="101,97" path="m14415,3504l14410,3526,14397,3543,14377,3553,14351,3550,14331,3540,14319,3525,14314,3506,14319,3483,14332,3466,14351,3455,14377,3458,14397,3467,14410,3482,14415,3501,14415,3504xe" filled="f" stroked="t" strokeweight=".75pt" strokecolor="#9BBA58">
                <v:path arrowok="t"/>
              </v:shape>
            </v:group>
            <v:group style="position:absolute;left:14763;top:3019;width:101;height:97" coordorigin="14763,3019" coordsize="101,97">
              <v:shape style="position:absolute;left:14763;top:3019;width:101;height:97" coordorigin="14763,3019" coordsize="101,97" path="m14799,3019l14781,3029,14768,3046,14763,3069,14768,3088,14780,3103,14800,3113,14826,3116,14846,3106,14859,3089,14864,3067,14864,3064,14859,3046,14846,3031,14826,3021,14799,3019e" filled="t" fillcolor="#9BBA58" stroked="f">
                <v:path arrowok="t"/>
                <v:fill/>
              </v:shape>
            </v:group>
            <v:group style="position:absolute;left:14763;top:3019;width:101;height:97" coordorigin="14763,3019" coordsize="101,97">
              <v:shape style="position:absolute;left:14763;top:3019;width:101;height:97" coordorigin="14763,3019" coordsize="101,97" path="m14864,3067l14859,3089,14846,3106,14826,3116,14800,3113,14780,3103,14768,3088,14763,3069,14768,3046,14781,3029,14799,3019,14826,3021,14846,3031,14859,3046,14864,3064,14864,3067xe" filled="f" stroked="t" strokeweight=".75pt" strokecolor="#9BBA58">
                <v:path arrowok="t"/>
              </v:shape>
            </v:group>
            <v:group style="position:absolute;left:15212;top:3335;width:101;height:97" coordorigin="15212,3335" coordsize="101,97">
              <v:shape style="position:absolute;left:15212;top:3335;width:101;height:97" coordorigin="15212,3335" coordsize="101,97" path="m15248,3335l15229,3346,15217,3363,15212,3386,15217,3405,15229,3420,15248,3430,15275,3433,15294,3423,15308,3406,15313,3384,15313,3381,15307,3362,15295,3347,15275,3338,15248,3335e" filled="t" fillcolor="#9BBA58" stroked="f">
                <v:path arrowok="t"/>
                <v:fill/>
              </v:shape>
            </v:group>
            <v:group style="position:absolute;left:15212;top:3335;width:101;height:97" coordorigin="15212,3335" coordsize="101,97">
              <v:shape style="position:absolute;left:15212;top:3335;width:101;height:97" coordorigin="15212,3335" coordsize="101,97" path="m15313,3384l15308,3406,15294,3423,15275,3433,15248,3430,15229,3420,15217,3405,15212,3386,15217,3363,15229,3346,15248,3335,15275,3338,15295,3347,15307,3362,15313,3381,15313,3384xe" filled="f" stroked="t" strokeweight=".75pt" strokecolor="#9BBA58">
                <v:path arrowok="t"/>
              </v:shape>
            </v:group>
            <v:group style="position:absolute;left:15661;top:2627;width:101;height:97" coordorigin="15661,2627" coordsize="101,97">
              <v:shape style="position:absolute;left:15661;top:2627;width:101;height:97" coordorigin="15661,2627" coordsize="101,97" path="m15697,2627l15678,2638,15665,2655,15661,2678,15665,2697,15678,2712,15697,2722,15724,2725,15743,2715,15756,2698,15761,2676,15761,2673,15756,2654,15744,2639,15724,2630,15697,2627e" filled="t" fillcolor="#9BBA58" stroked="f">
                <v:path arrowok="t"/>
                <v:fill/>
              </v:shape>
            </v:group>
            <v:group style="position:absolute;left:15661;top:2627;width:101;height:97" coordorigin="15661,2627" coordsize="101,97">
              <v:shape style="position:absolute;left:15661;top:2627;width:101;height:97" coordorigin="15661,2627" coordsize="101,97" path="m15761,2676l15756,2698,15743,2715,15724,2725,15697,2722,15678,2712,15665,2697,15661,2678,15665,2655,15678,2638,15697,2627,15724,2630,15744,2639,15756,2654,15761,2673,15761,2676xe" filled="f" stroked="t" strokeweight=".75pt" strokecolor="#9BBA58">
                <v:path arrowok="t"/>
              </v:shape>
            </v:group>
            <v:group style="position:absolute;left:16109;top:3602;width:101;height:97" coordorigin="16109,3602" coordsize="101,97">
              <v:shape style="position:absolute;left:16109;top:3602;width:101;height:97" coordorigin="16109,3602" coordsize="101,97" path="m16146,3602l16127,3612,16114,3629,16109,3652,16114,3671,16126,3686,16146,3696,16173,3699,16192,3689,16205,3672,16210,3650,16210,3647,16205,3629,16193,3614,16173,3604,16146,3602e" filled="t" fillcolor="#9BBA58" stroked="f">
                <v:path arrowok="t"/>
                <v:fill/>
              </v:shape>
            </v:group>
            <v:group style="position:absolute;left:16109;top:3602;width:101;height:97" coordorigin="16109,3602" coordsize="101,97">
              <v:shape style="position:absolute;left:16109;top:3602;width:101;height:97" coordorigin="16109,3602" coordsize="101,97" path="m16210,3650l16205,3672,16192,3689,16173,3699,16146,3696,16126,3686,16114,3671,16109,3652,16114,3629,16127,3612,16146,3602,16173,3604,16193,3614,16205,3629,16210,3647,16210,3650xe" filled="f" stroked="t" strokeweight=".75pt" strokecolor="#9BBA58">
                <v:path arrowok="t"/>
              </v:shape>
            </v:group>
            <v:group style="position:absolute;left:16558;top:3067;width:101;height:97" coordorigin="16558,3067" coordsize="101,97">
              <v:shape style="position:absolute;left:16558;top:3067;width:101;height:97" coordorigin="16558,3067" coordsize="101,97" path="m16595,3067l16576,3077,16563,3094,16558,3117,16563,3136,16575,3151,16595,3161,16621,3164,16641,3154,16654,3137,16659,3115,16659,3112,16654,3094,16641,3079,16621,3069,16595,3067e" filled="t" fillcolor="#9BBA58" stroked="f">
                <v:path arrowok="t"/>
                <v:fill/>
              </v:shape>
            </v:group>
            <v:group style="position:absolute;left:16558;top:3067;width:101;height:97" coordorigin="16558,3067" coordsize="101,97">
              <v:shape style="position:absolute;left:16558;top:3067;width:101;height:97" coordorigin="16558,3067" coordsize="101,97" path="m16659,3115l16654,3137,16641,3154,16621,3164,16595,3161,16575,3151,16563,3136,16558,3117,16563,3094,16576,3077,16595,3067,16621,3069,16641,3079,16654,3094,16659,3112,16659,3115xe" filled="f" stroked="t" strokeweight=".75pt" strokecolor="#9BBA58">
                <v:path arrowok="t"/>
              </v:shape>
            </v:group>
            <v:group style="position:absolute;left:17007;top:2896;width:101;height:97" coordorigin="17007,2896" coordsize="101,97">
              <v:shape style="position:absolute;left:17007;top:2896;width:101;height:97" coordorigin="17007,2896" coordsize="101,97" path="m17043,2896l17025,2906,17012,2924,17007,2946,17012,2965,17024,2981,17044,2991,17070,2993,17090,2983,17103,2966,17108,2945,17108,2942,17103,2923,17090,2908,17070,2899,17043,2896e" filled="t" fillcolor="#9BBA58" stroked="f">
                <v:path arrowok="t"/>
                <v:fill/>
              </v:shape>
            </v:group>
            <v:group style="position:absolute;left:17007;top:2896;width:101;height:97" coordorigin="17007,2896" coordsize="101,97">
              <v:shape style="position:absolute;left:17007;top:2896;width:101;height:97" coordorigin="17007,2896" coordsize="101,97" path="m17108,2945l17103,2966,17090,2983,17070,2993,17044,2991,17024,2981,17012,2965,17007,2946,17012,2924,17025,2906,17043,2896,17070,2899,17090,2908,17103,2923,17108,2942,17108,2945xe" filled="f" stroked="t" strokeweight=".75pt" strokecolor="#9BBA58">
                <v:path arrowok="t"/>
              </v:shape>
            </v:group>
            <v:group style="position:absolute;left:17456;top:3359;width:101;height:97" coordorigin="17456,3359" coordsize="101,97">
              <v:shape style="position:absolute;left:17456;top:3359;width:101;height:97" coordorigin="17456,3359" coordsize="101,97" path="m17492,3359l17473,3370,17461,3387,17456,3410,17461,3429,17473,3444,17492,3454,17519,3457,17538,3447,17552,3430,17557,3408,17557,3405,17551,3386,17539,3371,17519,3362,17492,3359e" filled="t" fillcolor="#9BBA58" stroked="f">
                <v:path arrowok="t"/>
                <v:fill/>
              </v:shape>
            </v:group>
            <v:group style="position:absolute;left:17456;top:3359;width:101;height:97" coordorigin="17456,3359" coordsize="101,97">
              <v:shape style="position:absolute;left:17456;top:3359;width:101;height:97" coordorigin="17456,3359" coordsize="101,97" path="m17557,3408l17552,3430,17538,3447,17519,3457,17492,3454,17473,3444,17461,3429,17456,3410,17461,3387,17473,3370,17492,3359,17519,3362,17539,3371,17551,3386,17557,3405,17557,3408xe" filled="f" stroked="t" strokeweight=".75pt" strokecolor="#9BBA58">
                <v:path arrowok="t"/>
              </v:shape>
            </v:group>
            <v:group style="position:absolute;left:17907;top:3530;width:101;height:97" coordorigin="17907,3530" coordsize="101,97">
              <v:shape style="position:absolute;left:17907;top:3530;width:101;height:97" coordorigin="17907,3530" coordsize="101,97" path="m17943,3530l17925,3540,17912,3557,17907,3580,17912,3599,17924,3614,17944,3624,17970,3627,17990,3617,18003,3600,18008,3578,18008,3575,18003,3557,17990,3542,17970,3532,17943,3530e" filled="t" fillcolor="#9BBA58" stroked="f">
                <v:path arrowok="t"/>
                <v:fill/>
              </v:shape>
            </v:group>
            <v:group style="position:absolute;left:17907;top:3530;width:101;height:97" coordorigin="17907,3530" coordsize="101,97">
              <v:shape style="position:absolute;left:17907;top:3530;width:101;height:97" coordorigin="17907,3530" coordsize="101,97" path="m18008,3578l18003,3600,17990,3617,17970,3627,17944,3624,17924,3614,17912,3599,17907,3580,17912,3557,17925,3540,17943,3530,17970,3532,17990,3542,18003,3557,18008,3575,18008,3578xe" filled="f" stroked="t" strokeweight=".75pt" strokecolor="#9BBA58">
                <v:path arrowok="t"/>
              </v:shape>
            </v:group>
            <v:group style="position:absolute;left:18356;top:3383;width:101;height:97" coordorigin="18356,3383" coordsize="101,97">
              <v:shape style="position:absolute;left:18356;top:3383;width:101;height:97" coordorigin="18356,3383" coordsize="101,97" path="m18392,3383l18373,3394,18361,3411,18356,3434,18361,3453,18373,3468,18392,3478,18419,3481,18438,3471,18452,3454,18457,3432,18457,3429,18451,3410,18439,3395,18419,3386,18392,3383e" filled="t" fillcolor="#9BBA58" stroked="f">
                <v:path arrowok="t"/>
                <v:fill/>
              </v:shape>
            </v:group>
            <v:group style="position:absolute;left:18356;top:3383;width:101;height:97" coordorigin="18356,3383" coordsize="101,97">
              <v:shape style="position:absolute;left:18356;top:3383;width:101;height:97" coordorigin="18356,3383" coordsize="101,97" path="m18457,3432l18452,3454,18438,3471,18419,3481,18392,3478,18373,3468,18361,3453,18356,3434,18361,3411,18373,3394,18392,3383,18419,3386,18439,3395,18451,3410,18457,3429,18457,3432xe" filled="f" stroked="t" strokeweight=".75pt" strokecolor="#9BBA58">
                <v:path arrowok="t"/>
              </v:shape>
            </v:group>
            <v:group style="position:absolute;left:18805;top:2750;width:101;height:97" coordorigin="18805,2750" coordsize="101,97">
              <v:shape style="position:absolute;left:18805;top:2750;width:101;height:97" coordorigin="18805,2750" coordsize="101,97" path="m18841,2750l18822,2760,18809,2777,18805,2800,18809,2819,18822,2834,18841,2844,18868,2847,18887,2837,18900,2820,18905,2798,18905,2795,18900,2777,18888,2762,18868,2752,18841,2750e" filled="t" fillcolor="#9BBA58" stroked="f">
                <v:path arrowok="t"/>
                <v:fill/>
              </v:shape>
            </v:group>
            <v:group style="position:absolute;left:18805;top:2750;width:101;height:97" coordorigin="18805,2750" coordsize="101,97">
              <v:shape style="position:absolute;left:18805;top:2750;width:101;height:97" coordorigin="18805,2750" coordsize="101,97" path="m18905,2798l18900,2820,18887,2837,18868,2847,18841,2844,18822,2834,18809,2819,18805,2800,18809,2777,18822,2760,18841,2750,18868,2752,18888,2762,18900,2777,18905,2795,18905,2798xe" filled="f" stroked="t" strokeweight=".75pt" strokecolor="#9BBA58">
                <v:path arrowok="t"/>
              </v:shape>
            </v:group>
            <v:group style="position:absolute;left:5383;top:3115;width:13471;height:878" coordorigin="5383,3115" coordsize="13471,878">
              <v:shape style="position:absolute;left:5383;top:3115;width:13471;height:878" coordorigin="5383,3115" coordsize="13471,878" path="m5383,3506l5832,3578,6281,3775,6732,3286,7181,3749,7630,3653,8078,3506,8527,3458,8976,3605,9425,3458,9874,3336,10322,3994,10771,3262,11222,3115,11671,3578,12120,3432,12569,3482,13018,3432,13466,3725,13915,3871,14364,3408,14813,3166,15262,3139,15713,3775,16162,3799,16610,3214,17059,3408,17508,3458,17957,3701,18406,3605,18854,3238e" filled="f" stroked="t" strokeweight="2.16pt" strokecolor="#7C5F9F">
                <v:path arrowok="t"/>
              </v:shape>
            </v:group>
            <v:group style="position:absolute;left:5314;top:3434;width:139;height:139" coordorigin="5314,3434" coordsize="139,139">
              <v:shape style="position:absolute;left:5314;top:3434;width:139;height:139" coordorigin="5314,3434" coordsize="139,139" path="m5383,3503l5314,3573,5453,3573,5383,3503e" filled="t" fillcolor="#8063A1" stroked="f">
                <v:path arrowok="t"/>
                <v:fill/>
              </v:shape>
              <v:shape style="position:absolute;left:5314;top:3434;width:139;height:139" coordorigin="5314,3434" coordsize="139,139" path="m5453,3434l5314,3434,5383,3503,5453,3434e" filled="t" fillcolor="#8063A1" stroked="f">
                <v:path arrowok="t"/>
                <v:fill/>
              </v:shape>
            </v:group>
            <v:group style="position:absolute;left:5314;top:3434;width:139;height:139" coordorigin="5314,3434" coordsize="139,139">
              <v:shape style="position:absolute;left:5314;top:3434;width:139;height:139" coordorigin="5314,3434" coordsize="139,139" path="m5453,3573l5314,3434e" filled="f" stroked="t" strokeweight=".75pt" strokecolor="#7C5F9F">
                <v:path arrowok="t"/>
              </v:shape>
            </v:group>
            <v:group style="position:absolute;left:5314;top:3434;width:139;height:139" coordorigin="5314,3434" coordsize="139,139">
              <v:shape style="position:absolute;left:5314;top:3434;width:139;height:139" coordorigin="5314,3434" coordsize="139,139" path="m5314,3573l5453,3434e" filled="f" stroked="t" strokeweight=".75pt" strokecolor="#7C5F9F">
                <v:path arrowok="t"/>
              </v:shape>
            </v:group>
            <v:group style="position:absolute;left:5763;top:3508;width:139;height:139" coordorigin="5763,3508" coordsize="139,139">
              <v:shape style="position:absolute;left:5763;top:3508;width:139;height:139" coordorigin="5763,3508" coordsize="139,139" path="m5832,3578l5763,3647,5902,3647,5832,3578e" filled="t" fillcolor="#8063A1" stroked="f">
                <v:path arrowok="t"/>
                <v:fill/>
              </v:shape>
              <v:shape style="position:absolute;left:5763;top:3508;width:139;height:139" coordorigin="5763,3508" coordsize="139,139" path="m5902,3508l5763,3508,5832,3578,5902,3508e" filled="t" fillcolor="#8063A1" stroked="f">
                <v:path arrowok="t"/>
                <v:fill/>
              </v:shape>
            </v:group>
            <v:group style="position:absolute;left:5763;top:3508;width:139;height:139" coordorigin="5763,3508" coordsize="139,139">
              <v:shape style="position:absolute;left:5763;top:3508;width:139;height:139" coordorigin="5763,3508" coordsize="139,139" path="m5902,3647l5763,3508e" filled="f" stroked="t" strokeweight=".75pt" strokecolor="#7C5F9F">
                <v:path arrowok="t"/>
              </v:shape>
            </v:group>
            <v:group style="position:absolute;left:5763;top:3508;width:139;height:139" coordorigin="5763,3508" coordsize="139,139">
              <v:shape style="position:absolute;left:5763;top:3508;width:139;height:139" coordorigin="5763,3508" coordsize="139,139" path="m5763,3647l5902,3508e" filled="f" stroked="t" strokeweight=".75pt" strokecolor="#7C5F9F">
                <v:path arrowok="t"/>
              </v:shape>
            </v:group>
            <v:group style="position:absolute;left:6211;top:3703;width:139;height:139" coordorigin="6211,3703" coordsize="139,139">
              <v:shape style="position:absolute;left:6211;top:3703;width:139;height:139" coordorigin="6211,3703" coordsize="139,139" path="m6281,3772l6211,3842,6351,3842,6281,3772e" filled="t" fillcolor="#8063A1" stroked="f">
                <v:path arrowok="t"/>
                <v:fill/>
              </v:shape>
              <v:shape style="position:absolute;left:6211;top:3703;width:139;height:139" coordorigin="6211,3703" coordsize="139,139" path="m6351,3703l6211,3703,6281,3772,6351,3703e" filled="t" fillcolor="#8063A1" stroked="f">
                <v:path arrowok="t"/>
                <v:fill/>
              </v:shape>
            </v:group>
            <v:group style="position:absolute;left:6211;top:3703;width:139;height:139" coordorigin="6211,3703" coordsize="139,139">
              <v:shape style="position:absolute;left:6211;top:3703;width:139;height:139" coordorigin="6211,3703" coordsize="139,139" path="m6351,3842l6211,3703e" filled="f" stroked="t" strokeweight=".75pt" strokecolor="#7C5F9F">
                <v:path arrowok="t"/>
              </v:shape>
            </v:group>
            <v:group style="position:absolute;left:6211;top:3703;width:139;height:139" coordorigin="6211,3703" coordsize="139,139">
              <v:shape style="position:absolute;left:6211;top:3703;width:139;height:139" coordorigin="6211,3703" coordsize="139,139" path="m6211,3842l6351,3703e" filled="f" stroked="t" strokeweight=".75pt" strokecolor="#7C5F9F">
                <v:path arrowok="t"/>
              </v:shape>
            </v:group>
            <v:group style="position:absolute;left:6660;top:3215;width:139;height:139" coordorigin="6660,3215" coordsize="139,139">
              <v:shape style="position:absolute;left:6660;top:3215;width:139;height:139" coordorigin="6660,3215" coordsize="139,139" path="m6730,3285l6660,3355,6799,3355,6730,3285e" filled="t" fillcolor="#8063A1" stroked="f">
                <v:path arrowok="t"/>
                <v:fill/>
              </v:shape>
              <v:shape style="position:absolute;left:6660;top:3215;width:139;height:139" coordorigin="6660,3215" coordsize="139,139" path="m6799,3215l6660,3215,6730,3285,6799,3215e" filled="t" fillcolor="#8063A1" stroked="f">
                <v:path arrowok="t"/>
                <v:fill/>
              </v:shape>
            </v:group>
            <v:group style="position:absolute;left:6660;top:3215;width:139;height:139" coordorigin="6660,3215" coordsize="139,139">
              <v:shape style="position:absolute;left:6660;top:3215;width:139;height:139" coordorigin="6660,3215" coordsize="139,139" path="m6799,3355l6660,3215e" filled="f" stroked="t" strokeweight=".75pt" strokecolor="#7C5F9F">
                <v:path arrowok="t"/>
              </v:shape>
            </v:group>
            <v:group style="position:absolute;left:6660;top:3215;width:139;height:139" coordorigin="6660,3215" coordsize="139,139">
              <v:shape style="position:absolute;left:6660;top:3215;width:139;height:139" coordorigin="6660,3215" coordsize="139,139" path="m6660,3355l6799,3215e" filled="f" stroked="t" strokeweight=".75pt" strokecolor="#7C5F9F">
                <v:path arrowok="t"/>
              </v:shape>
            </v:group>
            <v:group style="position:absolute;left:7109;top:3679;width:139;height:139" coordorigin="7109,3679" coordsize="139,139">
              <v:shape style="position:absolute;left:7109;top:3679;width:139;height:139" coordorigin="7109,3679" coordsize="139,139" path="m7179,3748l7109,3818,7248,3818,7179,3748e" filled="t" fillcolor="#8063A1" stroked="f">
                <v:path arrowok="t"/>
                <v:fill/>
              </v:shape>
              <v:shape style="position:absolute;left:7109;top:3679;width:139;height:139" coordorigin="7109,3679" coordsize="139,139" path="m7248,3679l7109,3679,7179,3748,7248,3679e" filled="t" fillcolor="#8063A1" stroked="f">
                <v:path arrowok="t"/>
                <v:fill/>
              </v:shape>
            </v:group>
            <v:group style="position:absolute;left:7109;top:3679;width:139;height:139" coordorigin="7109,3679" coordsize="139,139">
              <v:shape style="position:absolute;left:7109;top:3679;width:139;height:139" coordorigin="7109,3679" coordsize="139,139" path="m7248,3818l7109,3679e" filled="f" stroked="t" strokeweight=".75pt" strokecolor="#7C5F9F">
                <v:path arrowok="t"/>
              </v:shape>
            </v:group>
            <v:group style="position:absolute;left:7109;top:3679;width:139;height:139" coordorigin="7109,3679" coordsize="139,139">
              <v:shape style="position:absolute;left:7109;top:3679;width:139;height:139" coordorigin="7109,3679" coordsize="139,139" path="m7109,3818l7248,3679e" filled="f" stroked="t" strokeweight=".75pt" strokecolor="#7C5F9F">
                <v:path arrowok="t"/>
              </v:shape>
            </v:group>
            <v:group style="position:absolute;left:7558;top:3580;width:139;height:139" coordorigin="7558,3580" coordsize="139,139">
              <v:shape style="position:absolute;left:7558;top:3580;width:139;height:139" coordorigin="7558,3580" coordsize="139,139" path="m7627,3650l7558,3719,7697,3719,7627,3650e" filled="t" fillcolor="#8063A1" stroked="f">
                <v:path arrowok="t"/>
                <v:fill/>
              </v:shape>
              <v:shape style="position:absolute;left:7558;top:3580;width:139;height:139" coordorigin="7558,3580" coordsize="139,139" path="m7697,3580l7558,3580,7627,3650,7697,3580e" filled="t" fillcolor="#8063A1" stroked="f">
                <v:path arrowok="t"/>
                <v:fill/>
              </v:shape>
            </v:group>
            <v:group style="position:absolute;left:7558;top:3580;width:139;height:139" coordorigin="7558,3580" coordsize="139,139">
              <v:shape style="position:absolute;left:7558;top:3580;width:139;height:139" coordorigin="7558,3580" coordsize="139,139" path="m7697,3719l7558,3580e" filled="f" stroked="t" strokeweight=".75pt" strokecolor="#7C5F9F">
                <v:path arrowok="t"/>
              </v:shape>
            </v:group>
            <v:group style="position:absolute;left:7558;top:3580;width:139;height:139" coordorigin="7558,3580" coordsize="139,139">
              <v:shape style="position:absolute;left:7558;top:3580;width:139;height:139" coordorigin="7558,3580" coordsize="139,139" path="m7558,3719l7697,3580e" filled="f" stroked="t" strokeweight=".75pt" strokecolor="#7C5F9F">
                <v:path arrowok="t"/>
              </v:shape>
            </v:group>
            <v:group style="position:absolute;left:8007;top:3434;width:139;height:139" coordorigin="8007,3434" coordsize="139,139">
              <v:shape style="position:absolute;left:8007;top:3434;width:139;height:139" coordorigin="8007,3434" coordsize="139,139" path="m8076,3503l8007,3573,8146,3573,8076,3503e" filled="t" fillcolor="#8063A1" stroked="f">
                <v:path arrowok="t"/>
                <v:fill/>
              </v:shape>
              <v:shape style="position:absolute;left:8007;top:3434;width:139;height:139" coordorigin="8007,3434" coordsize="139,139" path="m8146,3434l8007,3434,8076,3503,8146,3434e" filled="t" fillcolor="#8063A1" stroked="f">
                <v:path arrowok="t"/>
                <v:fill/>
              </v:shape>
            </v:group>
            <v:group style="position:absolute;left:8007;top:3434;width:139;height:139" coordorigin="8007,3434" coordsize="139,139">
              <v:shape style="position:absolute;left:8007;top:3434;width:139;height:139" coordorigin="8007,3434" coordsize="139,139" path="m8146,3573l8007,3434e" filled="f" stroked="t" strokeweight=".75pt" strokecolor="#7C5F9F">
                <v:path arrowok="t"/>
              </v:shape>
            </v:group>
            <v:group style="position:absolute;left:8007;top:3434;width:139;height:139" coordorigin="8007,3434" coordsize="139,139">
              <v:shape style="position:absolute;left:8007;top:3434;width:139;height:139" coordorigin="8007,3434" coordsize="139,139" path="m8007,3573l8146,3434e" filled="f" stroked="t" strokeweight=".75pt" strokecolor="#7C5F9F">
                <v:path arrowok="t"/>
              </v:shape>
            </v:group>
            <v:group style="position:absolute;left:8455;top:3386;width:139;height:139" coordorigin="8455,3386" coordsize="139,139">
              <v:shape style="position:absolute;left:8455;top:3386;width:139;height:139" coordorigin="8455,3386" coordsize="139,139" path="m8525,3455l8455,3525,8595,3525,8525,3455e" filled="t" fillcolor="#8063A1" stroked="f">
                <v:path arrowok="t"/>
                <v:fill/>
              </v:shape>
              <v:shape style="position:absolute;left:8455;top:3386;width:139;height:139" coordorigin="8455,3386" coordsize="139,139" path="m8595,3386l8455,3386,8525,3455,8595,3386e" filled="t" fillcolor="#8063A1" stroked="f">
                <v:path arrowok="t"/>
                <v:fill/>
              </v:shape>
            </v:group>
            <v:group style="position:absolute;left:8455;top:3386;width:139;height:139" coordorigin="8455,3386" coordsize="139,139">
              <v:shape style="position:absolute;left:8455;top:3386;width:139;height:139" coordorigin="8455,3386" coordsize="139,139" path="m8595,3525l8455,3386e" filled="f" stroked="t" strokeweight=".75pt" strokecolor="#7C5F9F">
                <v:path arrowok="t"/>
              </v:shape>
            </v:group>
            <v:group style="position:absolute;left:8455;top:3386;width:139;height:139" coordorigin="8455,3386" coordsize="139,139">
              <v:shape style="position:absolute;left:8455;top:3386;width:139;height:139" coordorigin="8455,3386" coordsize="139,139" path="m8455,3525l8595,3386e" filled="f" stroked="t" strokeweight=".75pt" strokecolor="#7C5F9F">
                <v:path arrowok="t"/>
              </v:shape>
            </v:group>
            <v:group style="position:absolute;left:8907;top:3532;width:139;height:139" coordorigin="8907,3532" coordsize="139,139">
              <v:shape style="position:absolute;left:8907;top:3532;width:139;height:139" coordorigin="8907,3532" coordsize="139,139" path="m8976,3602l8907,3671,9046,3671,8976,3602e" filled="t" fillcolor="#8063A1" stroked="f">
                <v:path arrowok="t"/>
                <v:fill/>
              </v:shape>
              <v:shape style="position:absolute;left:8907;top:3532;width:139;height:139" coordorigin="8907,3532" coordsize="139,139" path="m9046,3532l8907,3532,8976,3602,9046,3532e" filled="t" fillcolor="#8063A1" stroked="f">
                <v:path arrowok="t"/>
                <v:fill/>
              </v:shape>
            </v:group>
            <v:group style="position:absolute;left:8907;top:3532;width:139;height:139" coordorigin="8907,3532" coordsize="139,139">
              <v:shape style="position:absolute;left:8907;top:3532;width:139;height:139" coordorigin="8907,3532" coordsize="139,139" path="m9046,3671l8907,3532e" filled="f" stroked="t" strokeweight=".75pt" strokecolor="#7C5F9F">
                <v:path arrowok="t"/>
              </v:shape>
            </v:group>
            <v:group style="position:absolute;left:8907;top:3532;width:139;height:139" coordorigin="8907,3532" coordsize="139,139">
              <v:shape style="position:absolute;left:8907;top:3532;width:139;height:139" coordorigin="8907,3532" coordsize="139,139" path="m8907,3671l9046,3532e" filled="f" stroked="t" strokeweight=".75pt" strokecolor="#7C5F9F">
                <v:path arrowok="t"/>
              </v:shape>
            </v:group>
            <v:group style="position:absolute;left:9355;top:3386;width:139;height:139" coordorigin="9355,3386" coordsize="139,139">
              <v:shape style="position:absolute;left:9355;top:3386;width:139;height:139" coordorigin="9355,3386" coordsize="139,139" path="m9425,3455l9355,3525,9495,3525,9425,3455e" filled="t" fillcolor="#8063A1" stroked="f">
                <v:path arrowok="t"/>
                <v:fill/>
              </v:shape>
              <v:shape style="position:absolute;left:9355;top:3386;width:139;height:139" coordorigin="9355,3386" coordsize="139,139" path="m9495,3386l9355,3386,9425,3455,9495,3386e" filled="t" fillcolor="#8063A1" stroked="f">
                <v:path arrowok="t"/>
                <v:fill/>
              </v:shape>
            </v:group>
            <v:group style="position:absolute;left:9355;top:3386;width:139;height:139" coordorigin="9355,3386" coordsize="139,139">
              <v:shape style="position:absolute;left:9355;top:3386;width:139;height:139" coordorigin="9355,3386" coordsize="139,139" path="m9495,3525l9355,3386e" filled="f" stroked="t" strokeweight=".75pt" strokecolor="#7C5F9F">
                <v:path arrowok="t"/>
              </v:shape>
            </v:group>
            <v:group style="position:absolute;left:9355;top:3386;width:139;height:139" coordorigin="9355,3386" coordsize="139,139">
              <v:shape style="position:absolute;left:9355;top:3386;width:139;height:139" coordorigin="9355,3386" coordsize="139,139" path="m9355,3525l9495,3386e" filled="f" stroked="t" strokeweight=".75pt" strokecolor="#7C5F9F">
                <v:path arrowok="t"/>
              </v:shape>
            </v:group>
            <v:group style="position:absolute;left:9804;top:3263;width:139;height:139" coordorigin="9804,3263" coordsize="139,139">
              <v:shape style="position:absolute;left:9804;top:3263;width:139;height:139" coordorigin="9804,3263" coordsize="139,139" path="m9874,3333l9804,3403,9943,3403,9874,3333e" filled="t" fillcolor="#8063A1" stroked="f">
                <v:path arrowok="t"/>
                <v:fill/>
              </v:shape>
              <v:shape style="position:absolute;left:9804;top:3263;width:139;height:139" coordorigin="9804,3263" coordsize="139,139" path="m9943,3263l9804,3263,9874,3333,9943,3263e" filled="t" fillcolor="#8063A1" stroked="f">
                <v:path arrowok="t"/>
                <v:fill/>
              </v:shape>
            </v:group>
            <v:group style="position:absolute;left:9804;top:3263;width:139;height:139" coordorigin="9804,3263" coordsize="139,139">
              <v:shape style="position:absolute;left:9804;top:3263;width:139;height:139" coordorigin="9804,3263" coordsize="139,139" path="m9943,3403l9804,3263e" filled="f" stroked="t" strokeweight=".75pt" strokecolor="#7C5F9F">
                <v:path arrowok="t"/>
              </v:shape>
            </v:group>
            <v:group style="position:absolute;left:9804;top:3263;width:139;height:139" coordorigin="9804,3263" coordsize="139,139">
              <v:shape style="position:absolute;left:9804;top:3263;width:139;height:139" coordorigin="9804,3263" coordsize="139,139" path="m9804,3403l9943,3263e" filled="f" stroked="t" strokeweight=".75pt" strokecolor="#7C5F9F">
                <v:path arrowok="t"/>
              </v:shape>
            </v:group>
            <v:group style="position:absolute;left:10253;top:3923;width:139;height:139" coordorigin="10253,3923" coordsize="139,139">
              <v:shape style="position:absolute;left:10253;top:3923;width:139;height:139" coordorigin="10253,3923" coordsize="139,139" path="m10323,3993l10253,4063,10392,4063,10323,3993e" filled="t" fillcolor="#8063A1" stroked="f">
                <v:path arrowok="t"/>
                <v:fill/>
              </v:shape>
              <v:shape style="position:absolute;left:10253;top:3923;width:139;height:139" coordorigin="10253,3923" coordsize="139,139" path="m10392,3923l10253,3923,10323,3993,10392,3923e" filled="t" fillcolor="#8063A1" stroked="f">
                <v:path arrowok="t"/>
                <v:fill/>
              </v:shape>
            </v:group>
            <v:group style="position:absolute;left:10253;top:3923;width:139;height:139" coordorigin="10253,3923" coordsize="139,139">
              <v:shape style="position:absolute;left:10253;top:3923;width:139;height:139" coordorigin="10253,3923" coordsize="139,139" path="m10392,4063l10253,3923e" filled="f" stroked="t" strokeweight=".75pt" strokecolor="#7C5F9F">
                <v:path arrowok="t"/>
              </v:shape>
            </v:group>
            <v:group style="position:absolute;left:10253;top:3923;width:139;height:139" coordorigin="10253,3923" coordsize="139,139">
              <v:shape style="position:absolute;left:10253;top:3923;width:139;height:139" coordorigin="10253,3923" coordsize="139,139" path="m10253,4063l10392,3923e" filled="f" stroked="t" strokeweight=".75pt" strokecolor="#7C5F9F">
                <v:path arrowok="t"/>
              </v:shape>
            </v:group>
            <v:group style="position:absolute;left:10702;top:3191;width:139;height:139" coordorigin="10702,3191" coordsize="139,139">
              <v:shape style="position:absolute;left:10702;top:3191;width:139;height:139" coordorigin="10702,3191" coordsize="139,139" path="m10771,3261l10702,3331,10841,3331,10771,3261e" filled="t" fillcolor="#8063A1" stroked="f">
                <v:path arrowok="t"/>
                <v:fill/>
              </v:shape>
              <v:shape style="position:absolute;left:10702;top:3191;width:139;height:139" coordorigin="10702,3191" coordsize="139,139" path="m10841,3191l10702,3191,10771,3261,10841,3191e" filled="t" fillcolor="#8063A1" stroked="f">
                <v:path arrowok="t"/>
                <v:fill/>
              </v:shape>
            </v:group>
            <v:group style="position:absolute;left:10702;top:3191;width:139;height:139" coordorigin="10702,3191" coordsize="139,139">
              <v:shape style="position:absolute;left:10702;top:3191;width:139;height:139" coordorigin="10702,3191" coordsize="139,139" path="m10841,3331l10702,3191e" filled="f" stroked="t" strokeweight=".75pt" strokecolor="#7C5F9F">
                <v:path arrowok="t"/>
              </v:shape>
            </v:group>
            <v:group style="position:absolute;left:10702;top:3191;width:139;height:139" coordorigin="10702,3191" coordsize="139,139">
              <v:shape style="position:absolute;left:10702;top:3191;width:139;height:139" coordorigin="10702,3191" coordsize="139,139" path="m10702,3331l10841,3191e" filled="f" stroked="t" strokeweight=".75pt" strokecolor="#7C5F9F">
                <v:path arrowok="t"/>
              </v:shape>
            </v:group>
            <v:group style="position:absolute;left:11151;top:3045;width:139;height:139" coordorigin="11151,3045" coordsize="139,139">
              <v:shape style="position:absolute;left:11151;top:3045;width:139;height:139" coordorigin="11151,3045" coordsize="139,139" path="m11220,3115l11151,3184,11290,3184,11220,3115e" filled="t" fillcolor="#8063A1" stroked="f">
                <v:path arrowok="t"/>
                <v:fill/>
              </v:shape>
              <v:shape style="position:absolute;left:11151;top:3045;width:139;height:139" coordorigin="11151,3045" coordsize="139,139" path="m11290,3045l11151,3045,11220,3115,11290,3045e" filled="t" fillcolor="#8063A1" stroked="f">
                <v:path arrowok="t"/>
                <v:fill/>
              </v:shape>
            </v:group>
            <v:group style="position:absolute;left:11151;top:3045;width:139;height:139" coordorigin="11151,3045" coordsize="139,139">
              <v:shape style="position:absolute;left:11151;top:3045;width:139;height:139" coordorigin="11151,3045" coordsize="139,139" path="m11290,3184l11151,3045e" filled="f" stroked="t" strokeweight=".75pt" strokecolor="#7C5F9F">
                <v:path arrowok="t"/>
              </v:shape>
            </v:group>
            <v:group style="position:absolute;left:11151;top:3045;width:139;height:139" coordorigin="11151,3045" coordsize="139,139">
              <v:shape style="position:absolute;left:11151;top:3045;width:139;height:139" coordorigin="11151,3045" coordsize="139,139" path="m11151,3184l11290,3045e" filled="f" stroked="t" strokeweight=".75pt" strokecolor="#7C5F9F">
                <v:path arrowok="t"/>
              </v:shape>
            </v:group>
            <v:group style="position:absolute;left:11599;top:3508;width:139;height:139" coordorigin="11599,3508" coordsize="139,139">
              <v:shape style="position:absolute;left:11599;top:3508;width:139;height:139" coordorigin="11599,3508" coordsize="139,139" path="m11669,3578l11599,3647,11739,3647,11669,3578e" filled="t" fillcolor="#8063A1" stroked="f">
                <v:path arrowok="t"/>
                <v:fill/>
              </v:shape>
              <v:shape style="position:absolute;left:11599;top:3508;width:139;height:139" coordorigin="11599,3508" coordsize="139,139" path="m11739,3508l11599,3508,11669,3578,11739,3508e" filled="t" fillcolor="#8063A1" stroked="f">
                <v:path arrowok="t"/>
                <v:fill/>
              </v:shape>
            </v:group>
            <v:group style="position:absolute;left:11599;top:3508;width:139;height:139" coordorigin="11599,3508" coordsize="139,139">
              <v:shape style="position:absolute;left:11599;top:3508;width:139;height:139" coordorigin="11599,3508" coordsize="139,139" path="m11739,3647l11599,3508e" filled="f" stroked="t" strokeweight=".75pt" strokecolor="#7C5F9F">
                <v:path arrowok="t"/>
              </v:shape>
            </v:group>
            <v:group style="position:absolute;left:11599;top:3508;width:139;height:139" coordorigin="11599,3508" coordsize="139,139">
              <v:shape style="position:absolute;left:11599;top:3508;width:139;height:139" coordorigin="11599,3508" coordsize="139,139" path="m11599,3647l11739,3508e" filled="f" stroked="t" strokeweight=".75pt" strokecolor="#7C5F9F">
                <v:path arrowok="t"/>
              </v:shape>
            </v:group>
            <v:group style="position:absolute;left:12048;top:3362;width:139;height:139" coordorigin="12048,3362" coordsize="139,139">
              <v:shape style="position:absolute;left:12048;top:3362;width:139;height:139" coordorigin="12048,3362" coordsize="139,139" path="m12118,3431l12048,3501,12187,3501,12118,3431e" filled="t" fillcolor="#8063A1" stroked="f">
                <v:path arrowok="t"/>
                <v:fill/>
              </v:shape>
              <v:shape style="position:absolute;left:12048;top:3362;width:139;height:139" coordorigin="12048,3362" coordsize="139,139" path="m12187,3362l12048,3362,12118,3431,12187,3362e" filled="t" fillcolor="#8063A1" stroked="f">
                <v:path arrowok="t"/>
                <v:fill/>
              </v:shape>
            </v:group>
            <v:group style="position:absolute;left:12048;top:3362;width:139;height:139" coordorigin="12048,3362" coordsize="139,139">
              <v:shape style="position:absolute;left:12048;top:3362;width:139;height:139" coordorigin="12048,3362" coordsize="139,139" path="m12187,3501l12048,3362e" filled="f" stroked="t" strokeweight=".75pt" strokecolor="#7C5F9F">
                <v:path arrowok="t"/>
              </v:shape>
            </v:group>
            <v:group style="position:absolute;left:12048;top:3362;width:139;height:139" coordorigin="12048,3362" coordsize="139,139">
              <v:shape style="position:absolute;left:12048;top:3362;width:139;height:139" coordorigin="12048,3362" coordsize="139,139" path="m12048,3501l12187,3362e" filled="f" stroked="t" strokeweight=".75pt" strokecolor="#7C5F9F">
                <v:path arrowok="t"/>
              </v:shape>
            </v:group>
            <v:group style="position:absolute;left:12497;top:3410;width:139;height:139" coordorigin="12497,3410" coordsize="139,139">
              <v:shape style="position:absolute;left:12497;top:3410;width:139;height:139" coordorigin="12497,3410" coordsize="139,139" path="m12567,3479l12497,3549,12636,3549,12567,3479e" filled="t" fillcolor="#8063A1" stroked="f">
                <v:path arrowok="t"/>
                <v:fill/>
              </v:shape>
              <v:shape style="position:absolute;left:12497;top:3410;width:139;height:139" coordorigin="12497,3410" coordsize="139,139" path="m12636,3410l12497,3410,12567,3479,12636,3410e" filled="t" fillcolor="#8063A1" stroked="f">
                <v:path arrowok="t"/>
                <v:fill/>
              </v:shape>
            </v:group>
            <v:group style="position:absolute;left:12497;top:3410;width:139;height:139" coordorigin="12497,3410" coordsize="139,139">
              <v:shape style="position:absolute;left:12497;top:3410;width:139;height:139" coordorigin="12497,3410" coordsize="139,139" path="m12636,3549l12497,3410e" filled="f" stroked="t" strokeweight=".75pt" strokecolor="#7C5F9F">
                <v:path arrowok="t"/>
              </v:shape>
            </v:group>
            <v:group style="position:absolute;left:12497;top:3410;width:139;height:139" coordorigin="12497,3410" coordsize="139,139">
              <v:shape style="position:absolute;left:12497;top:3410;width:139;height:139" coordorigin="12497,3410" coordsize="139,139" path="m12497,3549l12636,3410e" filled="f" stroked="t" strokeweight=".75pt" strokecolor="#7C5F9F">
                <v:path arrowok="t"/>
              </v:shape>
            </v:group>
            <v:group style="position:absolute;left:12946;top:3362;width:139;height:139" coordorigin="12946,3362" coordsize="139,139">
              <v:shape style="position:absolute;left:12946;top:3362;width:139;height:139" coordorigin="12946,3362" coordsize="139,139" path="m13015,3431l12946,3501,13085,3501,13015,3431e" filled="t" fillcolor="#8063A1" stroked="f">
                <v:path arrowok="t"/>
                <v:fill/>
              </v:shape>
              <v:shape style="position:absolute;left:12946;top:3362;width:139;height:139" coordorigin="12946,3362" coordsize="139,139" path="m13085,3362l12946,3362,13015,3431,13085,3362e" filled="t" fillcolor="#8063A1" stroked="f">
                <v:path arrowok="t"/>
                <v:fill/>
              </v:shape>
            </v:group>
            <v:group style="position:absolute;left:12946;top:3362;width:139;height:139" coordorigin="12946,3362" coordsize="139,139">
              <v:shape style="position:absolute;left:12946;top:3362;width:139;height:139" coordorigin="12946,3362" coordsize="139,139" path="m13085,3501l12946,3362e" filled="f" stroked="t" strokeweight=".75pt" strokecolor="#7C5F9F">
                <v:path arrowok="t"/>
              </v:shape>
            </v:group>
            <v:group style="position:absolute;left:12946;top:3362;width:139;height:139" coordorigin="12946,3362" coordsize="139,139">
              <v:shape style="position:absolute;left:12946;top:3362;width:139;height:139" coordorigin="12946,3362" coordsize="139,139" path="m12946,3501l13085,3362e" filled="f" stroked="t" strokeweight=".75pt" strokecolor="#7C5F9F">
                <v:path arrowok="t"/>
              </v:shape>
            </v:group>
            <v:group style="position:absolute;left:13397;top:3655;width:139;height:139" coordorigin="13397,3655" coordsize="139,139">
              <v:shape style="position:absolute;left:13397;top:3655;width:139;height:139" coordorigin="13397,3655" coordsize="139,139" path="m13467,3724l13397,3794,13536,3794,13467,3724e" filled="t" fillcolor="#8063A1" stroked="f">
                <v:path arrowok="t"/>
                <v:fill/>
              </v:shape>
              <v:shape style="position:absolute;left:13397;top:3655;width:139;height:139" coordorigin="13397,3655" coordsize="139,139" path="m13536,3655l13397,3655,13467,3724,13536,3655e" filled="t" fillcolor="#8063A1" stroked="f">
                <v:path arrowok="t"/>
                <v:fill/>
              </v:shape>
            </v:group>
            <v:group style="position:absolute;left:13397;top:3655;width:139;height:139" coordorigin="13397,3655" coordsize="139,139">
              <v:shape style="position:absolute;left:13397;top:3655;width:139;height:139" coordorigin="13397,3655" coordsize="139,139" path="m13536,3794l13397,3655e" filled="f" stroked="t" strokeweight=".75pt" strokecolor="#7C5F9F">
                <v:path arrowok="t"/>
              </v:shape>
            </v:group>
            <v:group style="position:absolute;left:13397;top:3655;width:139;height:139" coordorigin="13397,3655" coordsize="139,139">
              <v:shape style="position:absolute;left:13397;top:3655;width:139;height:139" coordorigin="13397,3655" coordsize="139,139" path="m13397,3794l13536,3655e" filled="f" stroked="t" strokeweight=".75pt" strokecolor="#7C5F9F">
                <v:path arrowok="t"/>
              </v:shape>
            </v:group>
            <v:group style="position:absolute;left:13846;top:3801;width:139;height:139" coordorigin="13846,3801" coordsize="139,139">
              <v:shape style="position:absolute;left:13846;top:3801;width:139;height:139" coordorigin="13846,3801" coordsize="139,139" path="m13915,3871l13846,3940,13985,3940,13915,3871e" filled="t" fillcolor="#8063A1" stroked="f">
                <v:path arrowok="t"/>
                <v:fill/>
              </v:shape>
              <v:shape style="position:absolute;left:13846;top:3801;width:139;height:139" coordorigin="13846,3801" coordsize="139,139" path="m13985,3801l13846,3801,13915,3871,13985,3801e" filled="t" fillcolor="#8063A1" stroked="f">
                <v:path arrowok="t"/>
                <v:fill/>
              </v:shape>
            </v:group>
            <v:group style="position:absolute;left:13846;top:3801;width:139;height:139" coordorigin="13846,3801" coordsize="139,139">
              <v:shape style="position:absolute;left:13846;top:3801;width:139;height:139" coordorigin="13846,3801" coordsize="139,139" path="m13985,3940l13846,3801e" filled="f" stroked="t" strokeweight=".75pt" strokecolor="#7C5F9F">
                <v:path arrowok="t"/>
              </v:shape>
            </v:group>
            <v:group style="position:absolute;left:13846;top:3801;width:139;height:139" coordorigin="13846,3801" coordsize="139,139">
              <v:shape style="position:absolute;left:13846;top:3801;width:139;height:139" coordorigin="13846,3801" coordsize="139,139" path="m13846,3940l13985,3801e" filled="f" stroked="t" strokeweight=".75pt" strokecolor="#7C5F9F">
                <v:path arrowok="t"/>
              </v:shape>
            </v:group>
            <v:group style="position:absolute;left:14295;top:3338;width:139;height:139" coordorigin="14295,3338" coordsize="139,139">
              <v:shape style="position:absolute;left:14295;top:3338;width:139;height:139" coordorigin="14295,3338" coordsize="139,139" path="m14364,3407l14295,3477,14434,3477,14364,3407e" filled="t" fillcolor="#8063A1" stroked="f">
                <v:path arrowok="t"/>
                <v:fill/>
              </v:shape>
              <v:shape style="position:absolute;left:14295;top:3338;width:139;height:139" coordorigin="14295,3338" coordsize="139,139" path="m14434,3338l14295,3338,14364,3407,14434,3338e" filled="t" fillcolor="#8063A1" stroked="f">
                <v:path arrowok="t"/>
                <v:fill/>
              </v:shape>
            </v:group>
            <v:group style="position:absolute;left:14295;top:3338;width:139;height:139" coordorigin="14295,3338" coordsize="139,139">
              <v:shape style="position:absolute;left:14295;top:3338;width:139;height:139" coordorigin="14295,3338" coordsize="139,139" path="m14434,3477l14295,3338e" filled="f" stroked="t" strokeweight=".75pt" strokecolor="#7C5F9F">
                <v:path arrowok="t"/>
              </v:shape>
            </v:group>
            <v:group style="position:absolute;left:14295;top:3338;width:139;height:139" coordorigin="14295,3338" coordsize="139,139">
              <v:shape style="position:absolute;left:14295;top:3338;width:139;height:139" coordorigin="14295,3338" coordsize="139,139" path="m14295,3477l14434,3338e" filled="f" stroked="t" strokeweight=".75pt" strokecolor="#7C5F9F">
                <v:path arrowok="t"/>
              </v:shape>
            </v:group>
            <v:group style="position:absolute;left:14743;top:3093;width:139;height:139" coordorigin="14743,3093" coordsize="139,139">
              <v:shape style="position:absolute;left:14743;top:3093;width:139;height:139" coordorigin="14743,3093" coordsize="139,139" path="m14813,3163l14743,3232,14883,3232,14813,3163e" filled="t" fillcolor="#8063A1" stroked="f">
                <v:path arrowok="t"/>
                <v:fill/>
              </v:shape>
              <v:shape style="position:absolute;left:14743;top:3093;width:139;height:139" coordorigin="14743,3093" coordsize="139,139" path="m14883,3093l14743,3093,14813,3163,14883,3093e" filled="t" fillcolor="#8063A1" stroked="f">
                <v:path arrowok="t"/>
                <v:fill/>
              </v:shape>
            </v:group>
            <v:group style="position:absolute;left:14743;top:3093;width:139;height:139" coordorigin="14743,3093" coordsize="139,139">
              <v:shape style="position:absolute;left:14743;top:3093;width:139;height:139" coordorigin="14743,3093" coordsize="139,139" path="m14883,3232l14743,3093e" filled="f" stroked="t" strokeweight=".75pt" strokecolor="#7C5F9F">
                <v:path arrowok="t"/>
              </v:shape>
            </v:group>
            <v:group style="position:absolute;left:14743;top:3093;width:139;height:139" coordorigin="14743,3093" coordsize="139,139">
              <v:shape style="position:absolute;left:14743;top:3093;width:139;height:139" coordorigin="14743,3093" coordsize="139,139" path="m14743,3232l14883,3093e" filled="f" stroked="t" strokeweight=".75pt" strokecolor="#7C5F9F">
                <v:path arrowok="t"/>
              </v:shape>
            </v:group>
            <v:group style="position:absolute;left:15192;top:3069;width:139;height:139" coordorigin="15192,3069" coordsize="139,139">
              <v:shape style="position:absolute;left:15192;top:3069;width:139;height:139" coordorigin="15192,3069" coordsize="139,139" path="m15262,3139l15192,3208,15331,3208,15262,3139e" filled="t" fillcolor="#8063A1" stroked="f">
                <v:path arrowok="t"/>
                <v:fill/>
              </v:shape>
              <v:shape style="position:absolute;left:15192;top:3069;width:139;height:139" coordorigin="15192,3069" coordsize="139,139" path="m15331,3069l15192,3069,15262,3139,15331,3069e" filled="t" fillcolor="#8063A1" stroked="f">
                <v:path arrowok="t"/>
                <v:fill/>
              </v:shape>
            </v:group>
            <v:group style="position:absolute;left:15192;top:3069;width:139;height:139" coordorigin="15192,3069" coordsize="139,139">
              <v:shape style="position:absolute;left:15192;top:3069;width:139;height:139" coordorigin="15192,3069" coordsize="139,139" path="m15331,3208l15192,3069e" filled="f" stroked="t" strokeweight=".75pt" strokecolor="#7C5F9F">
                <v:path arrowok="t"/>
              </v:shape>
            </v:group>
            <v:group style="position:absolute;left:15192;top:3069;width:139;height:139" coordorigin="15192,3069" coordsize="139,139">
              <v:shape style="position:absolute;left:15192;top:3069;width:139;height:139" coordorigin="15192,3069" coordsize="139,139" path="m15192,3208l15331,3069e" filled="f" stroked="t" strokeweight=".75pt" strokecolor="#7C5F9F">
                <v:path arrowok="t"/>
              </v:shape>
            </v:group>
            <v:group style="position:absolute;left:15641;top:3703;width:139;height:139" coordorigin="15641,3703" coordsize="139,139">
              <v:shape style="position:absolute;left:15641;top:3703;width:139;height:139" coordorigin="15641,3703" coordsize="139,139" path="m15711,3772l15641,3842,15780,3842,15711,3772e" filled="t" fillcolor="#8063A1" stroked="f">
                <v:path arrowok="t"/>
                <v:fill/>
              </v:shape>
              <v:shape style="position:absolute;left:15641;top:3703;width:139;height:139" coordorigin="15641,3703" coordsize="139,139" path="m15780,3703l15641,3703,15711,3772,15780,3703e" filled="t" fillcolor="#8063A1" stroked="f">
                <v:path arrowok="t"/>
                <v:fill/>
              </v:shape>
            </v:group>
            <v:group style="position:absolute;left:15641;top:3703;width:139;height:139" coordorigin="15641,3703" coordsize="139,139">
              <v:shape style="position:absolute;left:15641;top:3703;width:139;height:139" coordorigin="15641,3703" coordsize="139,139" path="m15780,3842l15641,3703e" filled="f" stroked="t" strokeweight=".75pt" strokecolor="#7C5F9F">
                <v:path arrowok="t"/>
              </v:shape>
            </v:group>
            <v:group style="position:absolute;left:15641;top:3703;width:139;height:139" coordorigin="15641,3703" coordsize="139,139">
              <v:shape style="position:absolute;left:15641;top:3703;width:139;height:139" coordorigin="15641,3703" coordsize="139,139" path="m15641,3842l15780,3703e" filled="f" stroked="t" strokeweight=".75pt" strokecolor="#7C5F9F">
                <v:path arrowok="t"/>
              </v:shape>
            </v:group>
            <v:group style="position:absolute;left:16090;top:3727;width:139;height:139" coordorigin="16090,3727" coordsize="139,139">
              <v:shape style="position:absolute;left:16090;top:3727;width:139;height:139" coordorigin="16090,3727" coordsize="139,139" path="m16159,3796l16090,3866,16229,3866,16159,3796e" filled="t" fillcolor="#8063A1" stroked="f">
                <v:path arrowok="t"/>
                <v:fill/>
              </v:shape>
              <v:shape style="position:absolute;left:16090;top:3727;width:139;height:139" coordorigin="16090,3727" coordsize="139,139" path="m16229,3727l16090,3727,16159,3796,16229,3727e" filled="t" fillcolor="#8063A1" stroked="f">
                <v:path arrowok="t"/>
                <v:fill/>
              </v:shape>
            </v:group>
            <v:group style="position:absolute;left:16090;top:3727;width:139;height:139" coordorigin="16090,3727" coordsize="139,139">
              <v:shape style="position:absolute;left:16090;top:3727;width:139;height:139" coordorigin="16090,3727" coordsize="139,139" path="m16229,3866l16090,3727e" filled="f" stroked="t" strokeweight=".75pt" strokecolor="#7C5F9F">
                <v:path arrowok="t"/>
              </v:shape>
            </v:group>
            <v:group style="position:absolute;left:16090;top:3727;width:139;height:139" coordorigin="16090,3727" coordsize="139,139">
              <v:shape style="position:absolute;left:16090;top:3727;width:139;height:139" coordorigin="16090,3727" coordsize="139,139" path="m16090,3866l16229,3727e" filled="f" stroked="t" strokeweight=".75pt" strokecolor="#7C5F9F">
                <v:path arrowok="t"/>
              </v:shape>
            </v:group>
            <v:group style="position:absolute;left:16539;top:3141;width:139;height:139" coordorigin="16539,3141" coordsize="139,139">
              <v:shape style="position:absolute;left:16539;top:3141;width:139;height:139" coordorigin="16539,3141" coordsize="139,139" path="m16608,3211l16539,3280,16678,3280,16608,3211e" filled="t" fillcolor="#8063A1" stroked="f">
                <v:path arrowok="t"/>
                <v:fill/>
              </v:shape>
              <v:shape style="position:absolute;left:16539;top:3141;width:139;height:139" coordorigin="16539,3141" coordsize="139,139" path="m16678,3141l16539,3141,16608,3211,16678,3141e" filled="t" fillcolor="#8063A1" stroked="f">
                <v:path arrowok="t"/>
                <v:fill/>
              </v:shape>
            </v:group>
            <v:group style="position:absolute;left:16539;top:3141;width:139;height:139" coordorigin="16539,3141" coordsize="139,139">
              <v:shape style="position:absolute;left:16539;top:3141;width:139;height:139" coordorigin="16539,3141" coordsize="139,139" path="m16678,3280l16539,3141e" filled="f" stroked="t" strokeweight=".75pt" strokecolor="#7C5F9F">
                <v:path arrowok="t"/>
              </v:shape>
            </v:group>
            <v:group style="position:absolute;left:16539;top:3141;width:139;height:139" coordorigin="16539,3141" coordsize="139,139">
              <v:shape style="position:absolute;left:16539;top:3141;width:139;height:139" coordorigin="16539,3141" coordsize="139,139" path="m16539,3280l16678,3141e" filled="f" stroked="t" strokeweight=".75pt" strokecolor="#7C5F9F">
                <v:path arrowok="t"/>
              </v:shape>
            </v:group>
            <v:group style="position:absolute;left:16987;top:3338;width:139;height:139" coordorigin="16987,3338" coordsize="139,139">
              <v:shape style="position:absolute;left:16987;top:3338;width:139;height:139" coordorigin="16987,3338" coordsize="139,139" path="m17057,3407l16987,3477,17127,3477,17057,3407e" filled="t" fillcolor="#8063A1" stroked="f">
                <v:path arrowok="t"/>
                <v:fill/>
              </v:shape>
              <v:shape style="position:absolute;left:16987;top:3338;width:139;height:139" coordorigin="16987,3338" coordsize="139,139" path="m17127,3338l16987,3338,17057,3407,17127,3338e" filled="t" fillcolor="#8063A1" stroked="f">
                <v:path arrowok="t"/>
                <v:fill/>
              </v:shape>
            </v:group>
            <v:group style="position:absolute;left:16987;top:3338;width:139;height:139" coordorigin="16987,3338" coordsize="139,139">
              <v:shape style="position:absolute;left:16987;top:3338;width:139;height:139" coordorigin="16987,3338" coordsize="139,139" path="m17127,3477l16987,3338e" filled="f" stroked="t" strokeweight=".75pt" strokecolor="#7C5F9F">
                <v:path arrowok="t"/>
              </v:shape>
            </v:group>
            <v:group style="position:absolute;left:16987;top:3338;width:139;height:139" coordorigin="16987,3338" coordsize="139,139">
              <v:shape style="position:absolute;left:16987;top:3338;width:139;height:139" coordorigin="16987,3338" coordsize="139,139" path="m16987,3477l17127,3338e" filled="f" stroked="t" strokeweight=".75pt" strokecolor="#7C5F9F">
                <v:path arrowok="t"/>
              </v:shape>
            </v:group>
            <v:group style="position:absolute;left:17436;top:3386;width:139;height:139" coordorigin="17436,3386" coordsize="139,139">
              <v:shape style="position:absolute;left:17436;top:3386;width:139;height:139" coordorigin="17436,3386" coordsize="139,139" path="m17506,3455l17436,3525,17575,3525,17506,3455e" filled="t" fillcolor="#8063A1" stroked="f">
                <v:path arrowok="t"/>
                <v:fill/>
              </v:shape>
              <v:shape style="position:absolute;left:17436;top:3386;width:139;height:139" coordorigin="17436,3386" coordsize="139,139" path="m17575,3386l17436,3386,17506,3455,17575,3386e" filled="t" fillcolor="#8063A1" stroked="f">
                <v:path arrowok="t"/>
                <v:fill/>
              </v:shape>
            </v:group>
            <v:group style="position:absolute;left:17436;top:3386;width:139;height:139" coordorigin="17436,3386" coordsize="139,139">
              <v:shape style="position:absolute;left:17436;top:3386;width:139;height:139" coordorigin="17436,3386" coordsize="139,139" path="m17575,3525l17436,3386e" filled="f" stroked="t" strokeweight=".75pt" strokecolor="#7C5F9F">
                <v:path arrowok="t"/>
              </v:shape>
            </v:group>
            <v:group style="position:absolute;left:17436;top:3386;width:139;height:139" coordorigin="17436,3386" coordsize="139,139">
              <v:shape style="position:absolute;left:17436;top:3386;width:139;height:139" coordorigin="17436,3386" coordsize="139,139" path="m17436,3525l17575,3386e" filled="f" stroked="t" strokeweight=".75pt" strokecolor="#7C5F9F">
                <v:path arrowok="t"/>
              </v:shape>
            </v:group>
            <v:group style="position:absolute;left:17887;top:3631;width:139;height:139" coordorigin="17887,3631" coordsize="139,139">
              <v:shape style="position:absolute;left:17887;top:3631;width:139;height:139" coordorigin="17887,3631" coordsize="139,139" path="m17957,3700l17887,3770,18027,3770,17957,3700e" filled="t" fillcolor="#8063A1" stroked="f">
                <v:path arrowok="t"/>
                <v:fill/>
              </v:shape>
              <v:shape style="position:absolute;left:17887;top:3631;width:139;height:139" coordorigin="17887,3631" coordsize="139,139" path="m18027,3631l17887,3631,17957,3700,18027,3631e" filled="t" fillcolor="#8063A1" stroked="f">
                <v:path arrowok="t"/>
                <v:fill/>
              </v:shape>
            </v:group>
            <v:group style="position:absolute;left:17887;top:3631;width:139;height:139" coordorigin="17887,3631" coordsize="139,139">
              <v:shape style="position:absolute;left:17887;top:3631;width:139;height:139" coordorigin="17887,3631" coordsize="139,139" path="m18027,3770l17887,3631e" filled="f" stroked="t" strokeweight=".75pt" strokecolor="#7C5F9F">
                <v:path arrowok="t"/>
              </v:shape>
            </v:group>
            <v:group style="position:absolute;left:17887;top:3631;width:139;height:139" coordorigin="17887,3631" coordsize="139,139">
              <v:shape style="position:absolute;left:17887;top:3631;width:139;height:139" coordorigin="17887,3631" coordsize="139,139" path="m17887,3770l18027,3631e" filled="f" stroked="t" strokeweight=".75pt" strokecolor="#7C5F9F">
                <v:path arrowok="t"/>
              </v:shape>
            </v:group>
            <v:group style="position:absolute;left:18336;top:3532;width:139;height:139" coordorigin="18336,3532" coordsize="139,139">
              <v:shape style="position:absolute;left:18336;top:3532;width:139;height:139" coordorigin="18336,3532" coordsize="139,139" path="m18406,3602l18336,3671,18475,3671,18406,3602e" filled="t" fillcolor="#8063A1" stroked="f">
                <v:path arrowok="t"/>
                <v:fill/>
              </v:shape>
              <v:shape style="position:absolute;left:18336;top:3532;width:139;height:139" coordorigin="18336,3532" coordsize="139,139" path="m18475,3532l18336,3532,18406,3602,18475,3532e" filled="t" fillcolor="#8063A1" stroked="f">
                <v:path arrowok="t"/>
                <v:fill/>
              </v:shape>
            </v:group>
            <v:group style="position:absolute;left:18336;top:3532;width:139;height:139" coordorigin="18336,3532" coordsize="139,139">
              <v:shape style="position:absolute;left:18336;top:3532;width:139;height:139" coordorigin="18336,3532" coordsize="139,139" path="m18475,3671l18336,3532e" filled="f" stroked="t" strokeweight=".75pt" strokecolor="#7C5F9F">
                <v:path arrowok="t"/>
              </v:shape>
            </v:group>
            <v:group style="position:absolute;left:18336;top:3532;width:139;height:139" coordorigin="18336,3532" coordsize="139,139">
              <v:shape style="position:absolute;left:18336;top:3532;width:139;height:139" coordorigin="18336,3532" coordsize="139,139" path="m18336,3671l18475,3532e" filled="f" stroked="t" strokeweight=".75pt" strokecolor="#7C5F9F">
                <v:path arrowok="t"/>
              </v:shape>
            </v:group>
            <v:group style="position:absolute;left:18785;top:3167;width:139;height:139" coordorigin="18785,3167" coordsize="139,139">
              <v:shape style="position:absolute;left:18785;top:3167;width:139;height:139" coordorigin="18785,3167" coordsize="139,139" path="m18855,3237l18785,3307,18924,3307,18855,3237e" filled="t" fillcolor="#8063A1" stroked="f">
                <v:path arrowok="t"/>
                <v:fill/>
              </v:shape>
              <v:shape style="position:absolute;left:18785;top:3167;width:139;height:139" coordorigin="18785,3167" coordsize="139,139" path="m18924,3167l18785,3167,18855,3237,18924,3167e" filled="t" fillcolor="#8063A1" stroked="f">
                <v:path arrowok="t"/>
                <v:fill/>
              </v:shape>
            </v:group>
            <v:group style="position:absolute;left:18785;top:3167;width:139;height:139" coordorigin="18785,3167" coordsize="139,139">
              <v:shape style="position:absolute;left:18785;top:3167;width:139;height:139" coordorigin="18785,3167" coordsize="139,139" path="m18924,3307l18785,3167e" filled="f" stroked="t" strokeweight=".75pt" strokecolor="#7C5F9F">
                <v:path arrowok="t"/>
              </v:shape>
            </v:group>
            <v:group style="position:absolute;left:18785;top:3167;width:139;height:139" coordorigin="18785,3167" coordsize="139,139">
              <v:shape style="position:absolute;left:18785;top:3167;width:139;height:139" coordorigin="18785,3167" coordsize="139,139" path="m18785,3307l18924,3167e" filled="f" stroked="t" strokeweight=".75pt" strokecolor="#7C5F9F">
                <v:path arrowok="t"/>
              </v:shape>
            </v:group>
            <v:group style="position:absolute;left:5160;top:2311;width:13920;height:2" coordorigin="5160,2311" coordsize="13920,2">
              <v:shape style="position:absolute;left:5160;top:2311;width:13920;height:2" coordorigin="5160,2311" coordsize="13920,0" path="m5160,2311l19080,2311e" filled="f" stroked="t" strokeweight=".72pt" strokecolor="#D9D9D9">
                <v:path arrowok="t"/>
              </v:shape>
            </v:group>
            <v:group style="position:absolute;left:5160;top:5724;width:13920;height:2" coordorigin="5160,5724" coordsize="13920,2">
              <v:shape style="position:absolute;left:5160;top:5724;width:13920;height:2" coordorigin="5160,5724" coordsize="13920,0" path="m5160,5724l19080,5724e" filled="f" stroked="t" strokeweight=".72pt" strokecolor="#D9D9D9">
                <v:path arrowok="t"/>
              </v:shape>
            </v:group>
            <v:group style="position:absolute;left:5383;top:5724;width:13471;height:2" coordorigin="5383,5724" coordsize="13471,2">
              <v:shape style="position:absolute;left:5383;top:5724;width:13471;height:2" coordorigin="5383,5724" coordsize="13471,0" path="m5383,5724l5383,5724,18406,5724,18854,5724e" filled="f" stroked="t" strokeweight="2.16pt" strokecolor="#497DBA">
                <v:path arrowok="t"/>
              </v:shape>
            </v:group>
            <v:group style="position:absolute;left:5314;top:5654;width:139;height:139" coordorigin="5314,5654" coordsize="139,139">
              <v:shape style="position:absolute;left:5314;top:5654;width:139;height:139" coordorigin="5314,5654" coordsize="139,139" path="m5384,5654l5314,5724,5384,5793,5453,5724,5384,5654e" filled="t" fillcolor="#4F81BC" stroked="f">
                <v:path arrowok="t"/>
                <v:fill/>
              </v:shape>
            </v:group>
            <v:group style="position:absolute;left:5314;top:5654;width:139;height:139" coordorigin="5314,5654" coordsize="139,139">
              <v:shape style="position:absolute;left:5314;top:5654;width:139;height:139" coordorigin="5314,5654" coordsize="139,139" path="m5384,5654l5453,5724,5384,5793,5314,5724,5384,5654xe" filled="f" stroked="t" strokeweight=".75pt" strokecolor="#497DBA">
                <v:path arrowok="t"/>
              </v:shape>
            </v:group>
            <v:group style="position:absolute;left:5763;top:5654;width:139;height:139" coordorigin="5763,5654" coordsize="139,139">
              <v:shape style="position:absolute;left:5763;top:5654;width:139;height:139" coordorigin="5763,5654" coordsize="139,139" path="m5833,5654l5763,5724,5833,5793,5902,5724,5833,5654e" filled="t" fillcolor="#4F81BC" stroked="f">
                <v:path arrowok="t"/>
                <v:fill/>
              </v:shape>
            </v:group>
            <v:group style="position:absolute;left:5763;top:5654;width:139;height:139" coordorigin="5763,5654" coordsize="139,139">
              <v:shape style="position:absolute;left:5763;top:5654;width:139;height:139" coordorigin="5763,5654" coordsize="139,139" path="m5833,5654l5902,5724,5833,5793,5763,5724,5833,5654xe" filled="f" stroked="t" strokeweight=".75pt" strokecolor="#497DBA">
                <v:path arrowok="t"/>
              </v:shape>
            </v:group>
            <v:group style="position:absolute;left:6211;top:5654;width:139;height:139" coordorigin="6211,5654" coordsize="139,139">
              <v:shape style="position:absolute;left:6211;top:5654;width:139;height:139" coordorigin="6211,5654" coordsize="139,139" path="m6281,5654l6211,5724,6281,5793,6351,5724,6281,5654e" filled="t" fillcolor="#4F81BC" stroked="f">
                <v:path arrowok="t"/>
                <v:fill/>
              </v:shape>
            </v:group>
            <v:group style="position:absolute;left:6211;top:5654;width:139;height:139" coordorigin="6211,5654" coordsize="139,139">
              <v:shape style="position:absolute;left:6211;top:5654;width:139;height:139" coordorigin="6211,5654" coordsize="139,139" path="m6281,5654l6351,5724,6281,5793,6211,5724,6281,5654xe" filled="f" stroked="t" strokeweight=".75pt" strokecolor="#497DBA">
                <v:path arrowok="t"/>
              </v:shape>
            </v:group>
            <v:group style="position:absolute;left:6660;top:5654;width:139;height:139" coordorigin="6660,5654" coordsize="139,139">
              <v:shape style="position:absolute;left:6660;top:5654;width:139;height:139" coordorigin="6660,5654" coordsize="139,139" path="m6730,5654l6660,5724,6730,5793,6799,5724,6730,5654e" filled="t" fillcolor="#4F81BC" stroked="f">
                <v:path arrowok="t"/>
                <v:fill/>
              </v:shape>
            </v:group>
            <v:group style="position:absolute;left:6660;top:5654;width:139;height:139" coordorigin="6660,5654" coordsize="139,139">
              <v:shape style="position:absolute;left:6660;top:5654;width:139;height:139" coordorigin="6660,5654" coordsize="139,139" path="m6730,5654l6799,5724,6730,5793,6660,5724,6730,5654xe" filled="f" stroked="t" strokeweight=".75pt" strokecolor="#497DBA">
                <v:path arrowok="t"/>
              </v:shape>
            </v:group>
            <v:group style="position:absolute;left:7109;top:5654;width:139;height:139" coordorigin="7109,5654" coordsize="139,139">
              <v:shape style="position:absolute;left:7109;top:5654;width:139;height:139" coordorigin="7109,5654" coordsize="139,139" path="m7179,5654l7109,5724,7179,5793,7248,5724,7179,5654e" filled="t" fillcolor="#4F81BC" stroked="f">
                <v:path arrowok="t"/>
                <v:fill/>
              </v:shape>
            </v:group>
            <v:group style="position:absolute;left:7109;top:5654;width:139;height:139" coordorigin="7109,5654" coordsize="139,139">
              <v:shape style="position:absolute;left:7109;top:5654;width:139;height:139" coordorigin="7109,5654" coordsize="139,139" path="m7179,5654l7248,5724,7179,5793,7109,5724,7179,5654xe" filled="f" stroked="t" strokeweight=".75pt" strokecolor="#497DBA">
                <v:path arrowok="t"/>
              </v:shape>
            </v:group>
            <v:group style="position:absolute;left:7558;top:5654;width:139;height:139" coordorigin="7558,5654" coordsize="139,139">
              <v:shape style="position:absolute;left:7558;top:5654;width:139;height:139" coordorigin="7558,5654" coordsize="139,139" path="m7628,5654l7558,5724,7628,5793,7697,5724,7628,5654e" filled="t" fillcolor="#4F81BC" stroked="f">
                <v:path arrowok="t"/>
                <v:fill/>
              </v:shape>
            </v:group>
            <v:group style="position:absolute;left:7558;top:5654;width:139;height:139" coordorigin="7558,5654" coordsize="139,139">
              <v:shape style="position:absolute;left:7558;top:5654;width:139;height:139" coordorigin="7558,5654" coordsize="139,139" path="m7628,5654l7697,5724,7628,5793,7558,5724,7628,5654xe" filled="f" stroked="t" strokeweight=".75pt" strokecolor="#497DBA">
                <v:path arrowok="t"/>
              </v:shape>
            </v:group>
            <v:group style="position:absolute;left:8007;top:5654;width:139;height:139" coordorigin="8007,5654" coordsize="139,139">
              <v:shape style="position:absolute;left:8007;top:5654;width:139;height:139" coordorigin="8007,5654" coordsize="139,139" path="m8077,5654l8007,5724,8077,5793,8146,5724,8077,5654e" filled="t" fillcolor="#4F81BC" stroked="f">
                <v:path arrowok="t"/>
                <v:fill/>
              </v:shape>
            </v:group>
            <v:group style="position:absolute;left:8007;top:5654;width:139;height:139" coordorigin="8007,5654" coordsize="139,139">
              <v:shape style="position:absolute;left:8007;top:5654;width:139;height:139" coordorigin="8007,5654" coordsize="139,139" path="m8077,5654l8146,5724,8077,5793,8007,5724,8077,5654xe" filled="f" stroked="t" strokeweight=".75pt" strokecolor="#497DBA">
                <v:path arrowok="t"/>
              </v:shape>
            </v:group>
            <v:group style="position:absolute;left:8455;top:5654;width:139;height:139" coordorigin="8455,5654" coordsize="139,139">
              <v:shape style="position:absolute;left:8455;top:5654;width:139;height:139" coordorigin="8455,5654" coordsize="139,139" path="m8525,5654l8455,5724,8525,5793,8595,5724,8525,5654e" filled="t" fillcolor="#4F81BC" stroked="f">
                <v:path arrowok="t"/>
                <v:fill/>
              </v:shape>
            </v:group>
            <v:group style="position:absolute;left:8455;top:5654;width:139;height:139" coordorigin="8455,5654" coordsize="139,139">
              <v:shape style="position:absolute;left:8455;top:5654;width:139;height:139" coordorigin="8455,5654" coordsize="139,139" path="m8525,5654l8595,5724,8525,5793,8455,5724,8525,5654xe" filled="f" stroked="t" strokeweight=".75pt" strokecolor="#497DBA">
                <v:path arrowok="t"/>
              </v:shape>
            </v:group>
            <v:group style="position:absolute;left:8907;top:5654;width:139;height:139" coordorigin="8907,5654" coordsize="139,139">
              <v:shape style="position:absolute;left:8907;top:5654;width:139;height:139" coordorigin="8907,5654" coordsize="139,139" path="m8977,5654l8907,5724,8977,5793,9046,5724,8977,5654e" filled="t" fillcolor="#4F81BC" stroked="f">
                <v:path arrowok="t"/>
                <v:fill/>
              </v:shape>
            </v:group>
            <v:group style="position:absolute;left:8907;top:5654;width:139;height:139" coordorigin="8907,5654" coordsize="139,139">
              <v:shape style="position:absolute;left:8907;top:5654;width:139;height:139" coordorigin="8907,5654" coordsize="139,139" path="m8977,5654l9046,5724,8977,5793,8907,5724,8977,5654xe" filled="f" stroked="t" strokeweight=".75pt" strokecolor="#497DBA">
                <v:path arrowok="t"/>
              </v:shape>
            </v:group>
            <v:group style="position:absolute;left:9355;top:5654;width:139;height:139" coordorigin="9355,5654" coordsize="139,139">
              <v:shape style="position:absolute;left:9355;top:5654;width:139;height:139" coordorigin="9355,5654" coordsize="139,139" path="m9425,5654l9355,5724,9425,5793,9495,5724,9425,5654e" filled="t" fillcolor="#4F81BC" stroked="f">
                <v:path arrowok="t"/>
                <v:fill/>
              </v:shape>
            </v:group>
            <v:group style="position:absolute;left:9355;top:5654;width:139;height:139" coordorigin="9355,5654" coordsize="139,139">
              <v:shape style="position:absolute;left:9355;top:5654;width:139;height:139" coordorigin="9355,5654" coordsize="139,139" path="m9425,5654l9495,5724,9425,5793,9355,5724,9425,5654xe" filled="f" stroked="t" strokeweight=".75pt" strokecolor="#497DBA">
                <v:path arrowok="t"/>
              </v:shape>
            </v:group>
            <v:group style="position:absolute;left:9804;top:5654;width:139;height:139" coordorigin="9804,5654" coordsize="139,139">
              <v:shape style="position:absolute;left:9804;top:5654;width:139;height:139" coordorigin="9804,5654" coordsize="139,139" path="m9874,5654l9804,5724,9874,5793,9943,5724,9874,5654e" filled="t" fillcolor="#4F81BC" stroked="f">
                <v:path arrowok="t"/>
                <v:fill/>
              </v:shape>
            </v:group>
            <v:group style="position:absolute;left:9804;top:5654;width:139;height:139" coordorigin="9804,5654" coordsize="139,139">
              <v:shape style="position:absolute;left:9804;top:5654;width:139;height:139" coordorigin="9804,5654" coordsize="139,139" path="m9874,5654l9943,5724,9874,5793,9804,5724,9874,5654xe" filled="f" stroked="t" strokeweight=".75pt" strokecolor="#497DBA">
                <v:path arrowok="t"/>
              </v:shape>
            </v:group>
            <v:group style="position:absolute;left:10253;top:5654;width:139;height:139" coordorigin="10253,5654" coordsize="139,139">
              <v:shape style="position:absolute;left:10253;top:5654;width:139;height:139" coordorigin="10253,5654" coordsize="139,139" path="m10323,5654l10253,5724,10323,5793,10392,5724,10323,5654e" filled="t" fillcolor="#4F81BC" stroked="f">
                <v:path arrowok="t"/>
                <v:fill/>
              </v:shape>
            </v:group>
            <v:group style="position:absolute;left:10253;top:5654;width:139;height:139" coordorigin="10253,5654" coordsize="139,139">
              <v:shape style="position:absolute;left:10253;top:5654;width:139;height:139" coordorigin="10253,5654" coordsize="139,139" path="m10323,5654l10392,5724,10323,5793,10253,5724,10323,5654xe" filled="f" stroked="t" strokeweight=".75pt" strokecolor="#497DBA">
                <v:path arrowok="t"/>
              </v:shape>
            </v:group>
            <v:group style="position:absolute;left:10702;top:5654;width:139;height:139" coordorigin="10702,5654" coordsize="139,139">
              <v:shape style="position:absolute;left:10702;top:5654;width:139;height:139" coordorigin="10702,5654" coordsize="139,139" path="m10772,5654l10702,5724,10772,5793,10841,5724,10772,5654e" filled="t" fillcolor="#4F81BC" stroked="f">
                <v:path arrowok="t"/>
                <v:fill/>
              </v:shape>
            </v:group>
            <v:group style="position:absolute;left:10702;top:5654;width:139;height:139" coordorigin="10702,5654" coordsize="139,139">
              <v:shape style="position:absolute;left:10702;top:5654;width:139;height:139" coordorigin="10702,5654" coordsize="139,139" path="m10772,5654l10841,5724,10772,5793,10702,5724,10772,5654xe" filled="f" stroked="t" strokeweight=".75pt" strokecolor="#497DBA">
                <v:path arrowok="t"/>
              </v:shape>
            </v:group>
            <v:group style="position:absolute;left:11151;top:5654;width:139;height:139" coordorigin="11151,5654" coordsize="139,139">
              <v:shape style="position:absolute;left:11151;top:5654;width:139;height:139" coordorigin="11151,5654" coordsize="139,139" path="m11221,5654l11151,5724,11221,5793,11290,5724,11221,5654e" filled="t" fillcolor="#4F81BC" stroked="f">
                <v:path arrowok="t"/>
                <v:fill/>
              </v:shape>
            </v:group>
            <v:group style="position:absolute;left:11151;top:5654;width:139;height:139" coordorigin="11151,5654" coordsize="139,139">
              <v:shape style="position:absolute;left:11151;top:5654;width:139;height:139" coordorigin="11151,5654" coordsize="139,139" path="m11221,5654l11290,5724,11221,5793,11151,5724,11221,5654xe" filled="f" stroked="t" strokeweight=".75pt" strokecolor="#497DBA">
                <v:path arrowok="t"/>
              </v:shape>
            </v:group>
            <v:group style="position:absolute;left:11599;top:5654;width:139;height:139" coordorigin="11599,5654" coordsize="139,139">
              <v:shape style="position:absolute;left:11599;top:5654;width:139;height:139" coordorigin="11599,5654" coordsize="139,139" path="m11669,5654l11599,5724,11669,5793,11739,5724,11669,5654e" filled="t" fillcolor="#4F81BC" stroked="f">
                <v:path arrowok="t"/>
                <v:fill/>
              </v:shape>
            </v:group>
            <v:group style="position:absolute;left:11599;top:5654;width:139;height:139" coordorigin="11599,5654" coordsize="139,139">
              <v:shape style="position:absolute;left:11599;top:5654;width:139;height:139" coordorigin="11599,5654" coordsize="139,139" path="m11669,5654l11739,5724,11669,5793,11599,5724,11669,5654xe" filled="f" stroked="t" strokeweight=".75pt" strokecolor="#497DBA">
                <v:path arrowok="t"/>
              </v:shape>
            </v:group>
            <v:group style="position:absolute;left:12048;top:5654;width:139;height:139" coordorigin="12048,5654" coordsize="139,139">
              <v:shape style="position:absolute;left:12048;top:5654;width:139;height:139" coordorigin="12048,5654" coordsize="139,139" path="m12118,5654l12048,5724,12118,5793,12187,5724,12118,5654e" filled="t" fillcolor="#4F81BC" stroked="f">
                <v:path arrowok="t"/>
                <v:fill/>
              </v:shape>
            </v:group>
            <v:group style="position:absolute;left:12048;top:5654;width:139;height:139" coordorigin="12048,5654" coordsize="139,139">
              <v:shape style="position:absolute;left:12048;top:5654;width:139;height:139" coordorigin="12048,5654" coordsize="139,139" path="m12118,5654l12187,5724,12118,5793,12048,5724,12118,5654xe" filled="f" stroked="t" strokeweight=".75pt" strokecolor="#497DBA">
                <v:path arrowok="t"/>
              </v:shape>
            </v:group>
            <v:group style="position:absolute;left:12497;top:5654;width:139;height:139" coordorigin="12497,5654" coordsize="139,139">
              <v:shape style="position:absolute;left:12497;top:5654;width:139;height:139" coordorigin="12497,5654" coordsize="139,139" path="m12567,5654l12497,5724,12567,5793,12636,5724,12567,5654e" filled="t" fillcolor="#4F81BC" stroked="f">
                <v:path arrowok="t"/>
                <v:fill/>
              </v:shape>
            </v:group>
            <v:group style="position:absolute;left:12497;top:5654;width:139;height:139" coordorigin="12497,5654" coordsize="139,139">
              <v:shape style="position:absolute;left:12497;top:5654;width:139;height:139" coordorigin="12497,5654" coordsize="139,139" path="m12567,5654l12636,5724,12567,5793,12497,5724,12567,5654xe" filled="f" stroked="t" strokeweight=".75pt" strokecolor="#497DBA">
                <v:path arrowok="t"/>
              </v:shape>
            </v:group>
            <v:group style="position:absolute;left:12946;top:5654;width:139;height:139" coordorigin="12946,5654" coordsize="139,139">
              <v:shape style="position:absolute;left:12946;top:5654;width:139;height:139" coordorigin="12946,5654" coordsize="139,139" path="m13016,5654l12946,5724,13016,5793,13085,5724,13016,5654e" filled="t" fillcolor="#4F81BC" stroked="f">
                <v:path arrowok="t"/>
                <v:fill/>
              </v:shape>
            </v:group>
            <v:group style="position:absolute;left:12946;top:5654;width:139;height:139" coordorigin="12946,5654" coordsize="139,139">
              <v:shape style="position:absolute;left:12946;top:5654;width:139;height:139" coordorigin="12946,5654" coordsize="139,139" path="m13016,5654l13085,5724,13016,5793,12946,5724,13016,5654xe" filled="f" stroked="t" strokeweight=".75pt" strokecolor="#497DBA">
                <v:path arrowok="t"/>
              </v:shape>
            </v:group>
            <v:group style="position:absolute;left:13397;top:5654;width:139;height:139" coordorigin="13397,5654" coordsize="139,139">
              <v:shape style="position:absolute;left:13397;top:5654;width:139;height:139" coordorigin="13397,5654" coordsize="139,139" path="m13467,5654l13397,5724,13467,5793,13536,5724,13467,5654e" filled="t" fillcolor="#4F81BC" stroked="f">
                <v:path arrowok="t"/>
                <v:fill/>
              </v:shape>
            </v:group>
            <v:group style="position:absolute;left:13397;top:5654;width:139;height:139" coordorigin="13397,5654" coordsize="139,139">
              <v:shape style="position:absolute;left:13397;top:5654;width:139;height:139" coordorigin="13397,5654" coordsize="139,139" path="m13467,5654l13536,5724,13467,5793,13397,5724,13467,5654xe" filled="f" stroked="t" strokeweight=".75pt" strokecolor="#497DBA">
                <v:path arrowok="t"/>
              </v:shape>
            </v:group>
            <v:group style="position:absolute;left:13846;top:5654;width:139;height:139" coordorigin="13846,5654" coordsize="139,139">
              <v:shape style="position:absolute;left:13846;top:5654;width:139;height:139" coordorigin="13846,5654" coordsize="139,139" path="m13916,5654l13846,5724,13916,5793,13985,5724,13916,5654e" filled="t" fillcolor="#4F81BC" stroked="f">
                <v:path arrowok="t"/>
                <v:fill/>
              </v:shape>
            </v:group>
            <v:group style="position:absolute;left:13846;top:5654;width:139;height:139" coordorigin="13846,5654" coordsize="139,139">
              <v:shape style="position:absolute;left:13846;top:5654;width:139;height:139" coordorigin="13846,5654" coordsize="139,139" path="m13916,5654l13985,5724,13916,5793,13846,5724,13916,5654xe" filled="f" stroked="t" strokeweight=".75pt" strokecolor="#497DBA">
                <v:path arrowok="t"/>
              </v:shape>
            </v:group>
            <v:group style="position:absolute;left:14295;top:5654;width:139;height:139" coordorigin="14295,5654" coordsize="139,139">
              <v:shape style="position:absolute;left:14295;top:5654;width:139;height:139" coordorigin="14295,5654" coordsize="139,139" path="m14365,5654l14295,5724,14365,5793,14434,5724,14365,5654e" filled="t" fillcolor="#4F81BC" stroked="f">
                <v:path arrowok="t"/>
                <v:fill/>
              </v:shape>
            </v:group>
            <v:group style="position:absolute;left:14295;top:5654;width:139;height:139" coordorigin="14295,5654" coordsize="139,139">
              <v:shape style="position:absolute;left:14295;top:5654;width:139;height:139" coordorigin="14295,5654" coordsize="139,139" path="m14365,5654l14434,5724,14365,5793,14295,5724,14365,5654xe" filled="f" stroked="t" strokeweight=".75pt" strokecolor="#497DBA">
                <v:path arrowok="t"/>
              </v:shape>
            </v:group>
            <v:group style="position:absolute;left:14743;top:5654;width:139;height:139" coordorigin="14743,5654" coordsize="139,139">
              <v:shape style="position:absolute;left:14743;top:5654;width:139;height:139" coordorigin="14743,5654" coordsize="139,139" path="m14813,5654l14743,5724,14813,5793,14883,5724,14813,5654e" filled="t" fillcolor="#4F81BC" stroked="f">
                <v:path arrowok="t"/>
                <v:fill/>
              </v:shape>
            </v:group>
            <v:group style="position:absolute;left:14743;top:5654;width:139;height:139" coordorigin="14743,5654" coordsize="139,139">
              <v:shape style="position:absolute;left:14743;top:5654;width:139;height:139" coordorigin="14743,5654" coordsize="139,139" path="m14813,5654l14883,5724,14813,5793,14743,5724,14813,5654xe" filled="f" stroked="t" strokeweight=".75pt" strokecolor="#497DBA">
                <v:path arrowok="t"/>
              </v:shape>
            </v:group>
            <v:group style="position:absolute;left:15192;top:5654;width:139;height:139" coordorigin="15192,5654" coordsize="139,139">
              <v:shape style="position:absolute;left:15192;top:5654;width:139;height:139" coordorigin="15192,5654" coordsize="139,139" path="m15262,5654l15192,5724,15262,5793,15331,5724,15262,5654e" filled="t" fillcolor="#4F81BC" stroked="f">
                <v:path arrowok="t"/>
                <v:fill/>
              </v:shape>
            </v:group>
            <v:group style="position:absolute;left:15192;top:5654;width:139;height:139" coordorigin="15192,5654" coordsize="139,139">
              <v:shape style="position:absolute;left:15192;top:5654;width:139;height:139" coordorigin="15192,5654" coordsize="139,139" path="m15262,5654l15331,5724,15262,5793,15192,5724,15262,5654xe" filled="f" stroked="t" strokeweight=".75pt" strokecolor="#497DBA">
                <v:path arrowok="t"/>
              </v:shape>
            </v:group>
            <v:group style="position:absolute;left:15641;top:5654;width:139;height:139" coordorigin="15641,5654" coordsize="139,139">
              <v:shape style="position:absolute;left:15641;top:5654;width:139;height:139" coordorigin="15641,5654" coordsize="139,139" path="m15711,5654l15641,5724,15711,5793,15780,5724,15711,5654e" filled="t" fillcolor="#4F81BC" stroked="f">
                <v:path arrowok="t"/>
                <v:fill/>
              </v:shape>
            </v:group>
            <v:group style="position:absolute;left:15641;top:5654;width:139;height:139" coordorigin="15641,5654" coordsize="139,139">
              <v:shape style="position:absolute;left:15641;top:5654;width:139;height:139" coordorigin="15641,5654" coordsize="139,139" path="m15711,5654l15780,5724,15711,5793,15641,5724,15711,5654xe" filled="f" stroked="t" strokeweight=".75pt" strokecolor="#497DBA">
                <v:path arrowok="t"/>
              </v:shape>
            </v:group>
            <v:group style="position:absolute;left:16090;top:5654;width:139;height:139" coordorigin="16090,5654" coordsize="139,139">
              <v:shape style="position:absolute;left:16090;top:5654;width:139;height:139" coordorigin="16090,5654" coordsize="139,139" path="m16160,5654l16090,5724,16160,5793,16229,5724,16160,5654e" filled="t" fillcolor="#4F81BC" stroked="f">
                <v:path arrowok="t"/>
                <v:fill/>
              </v:shape>
            </v:group>
            <v:group style="position:absolute;left:16090;top:5654;width:139;height:139" coordorigin="16090,5654" coordsize="139,139">
              <v:shape style="position:absolute;left:16090;top:5654;width:139;height:139" coordorigin="16090,5654" coordsize="139,139" path="m16160,5654l16229,5724,16160,5793,16090,5724,16160,5654xe" filled="f" stroked="t" strokeweight=".75pt" strokecolor="#497DBA">
                <v:path arrowok="t"/>
              </v:shape>
            </v:group>
            <v:group style="position:absolute;left:16539;top:5654;width:139;height:139" coordorigin="16539,5654" coordsize="139,139">
              <v:shape style="position:absolute;left:16539;top:5654;width:139;height:139" coordorigin="16539,5654" coordsize="139,139" path="m16609,5654l16539,5724,16609,5793,16678,5724,16609,5654e" filled="t" fillcolor="#4F81BC" stroked="f">
                <v:path arrowok="t"/>
                <v:fill/>
              </v:shape>
            </v:group>
            <v:group style="position:absolute;left:16539;top:5654;width:139;height:139" coordorigin="16539,5654" coordsize="139,139">
              <v:shape style="position:absolute;left:16539;top:5654;width:139;height:139" coordorigin="16539,5654" coordsize="139,139" path="m16609,5654l16678,5724,16609,5793,16539,5724,16609,5654xe" filled="f" stroked="t" strokeweight=".75pt" strokecolor="#497DBA">
                <v:path arrowok="t"/>
              </v:shape>
            </v:group>
            <v:group style="position:absolute;left:16987;top:5654;width:139;height:139" coordorigin="16987,5654" coordsize="139,139">
              <v:shape style="position:absolute;left:16987;top:5654;width:139;height:139" coordorigin="16987,5654" coordsize="139,139" path="m17057,5654l16987,5724,17057,5793,17127,5724,17057,5654e" filled="t" fillcolor="#4F81BC" stroked="f">
                <v:path arrowok="t"/>
                <v:fill/>
              </v:shape>
            </v:group>
            <v:group style="position:absolute;left:16987;top:5654;width:139;height:139" coordorigin="16987,5654" coordsize="139,139">
              <v:shape style="position:absolute;left:16987;top:5654;width:139;height:139" coordorigin="16987,5654" coordsize="139,139" path="m17057,5654l17127,5724,17057,5793,16987,5724,17057,5654xe" filled="f" stroked="t" strokeweight=".75pt" strokecolor="#497DBA">
                <v:path arrowok="t"/>
              </v:shape>
            </v:group>
            <v:group style="position:absolute;left:17436;top:5654;width:139;height:139" coordorigin="17436,5654" coordsize="139,139">
              <v:shape style="position:absolute;left:17436;top:5654;width:139;height:139" coordorigin="17436,5654" coordsize="139,139" path="m17506,5654l17436,5724,17506,5793,17575,5724,17506,5654e" filled="t" fillcolor="#4F81BC" stroked="f">
                <v:path arrowok="t"/>
                <v:fill/>
              </v:shape>
            </v:group>
            <v:group style="position:absolute;left:17436;top:5654;width:139;height:139" coordorigin="17436,5654" coordsize="139,139">
              <v:shape style="position:absolute;left:17436;top:5654;width:139;height:139" coordorigin="17436,5654" coordsize="139,139" path="m17506,5654l17575,5724,17506,5793,17436,5724,17506,5654xe" filled="f" stroked="t" strokeweight=".75pt" strokecolor="#497DBA">
                <v:path arrowok="t"/>
              </v:shape>
            </v:group>
            <v:group style="position:absolute;left:17887;top:5654;width:139;height:139" coordorigin="17887,5654" coordsize="139,139">
              <v:shape style="position:absolute;left:17887;top:5654;width:139;height:139" coordorigin="17887,5654" coordsize="139,139" path="m17957,5654l17887,5724,17957,5793,18027,5724,17957,5654e" filled="t" fillcolor="#4F81BC" stroked="f">
                <v:path arrowok="t"/>
                <v:fill/>
              </v:shape>
            </v:group>
            <v:group style="position:absolute;left:17887;top:5654;width:139;height:139" coordorigin="17887,5654" coordsize="139,139">
              <v:shape style="position:absolute;left:17887;top:5654;width:139;height:139" coordorigin="17887,5654" coordsize="139,139" path="m17957,5654l18027,5724,17957,5793,17887,5724,17957,5654xe" filled="f" stroked="t" strokeweight=".75pt" strokecolor="#497DBA">
                <v:path arrowok="t"/>
              </v:shape>
            </v:group>
            <v:group style="position:absolute;left:18336;top:5654;width:139;height:139" coordorigin="18336,5654" coordsize="139,139">
              <v:shape style="position:absolute;left:18336;top:5654;width:139;height:139" coordorigin="18336,5654" coordsize="139,139" path="m18406,5654l18336,5724,18406,5793,18475,5724,18406,5654e" filled="t" fillcolor="#4F81BC" stroked="f">
                <v:path arrowok="t"/>
                <v:fill/>
              </v:shape>
            </v:group>
            <v:group style="position:absolute;left:18336;top:5654;width:139;height:139" coordorigin="18336,5654" coordsize="139,139">
              <v:shape style="position:absolute;left:18336;top:5654;width:139;height:139" coordorigin="18336,5654" coordsize="139,139" path="m18406,5654l18475,5724,18406,5793,18336,5724,18406,5654xe" filled="f" stroked="t" strokeweight=".75pt" strokecolor="#497DBA">
                <v:path arrowok="t"/>
              </v:shape>
            </v:group>
            <v:group style="position:absolute;left:18785;top:5654;width:139;height:139" coordorigin="18785,5654" coordsize="139,139">
              <v:shape style="position:absolute;left:18785;top:5654;width:139;height:139" coordorigin="18785,5654" coordsize="139,139" path="m18855,5654l18785,5724,18855,5793,18924,5724,18855,5654e" filled="t" fillcolor="#4F81BC" stroked="f">
                <v:path arrowok="t"/>
                <v:fill/>
              </v:shape>
            </v:group>
            <v:group style="position:absolute;left:18785;top:5654;width:139;height:139" coordorigin="18785,5654" coordsize="139,139">
              <v:shape style="position:absolute;left:18785;top:5654;width:139;height:139" coordorigin="18785,5654" coordsize="139,139" path="m18855,5654l18924,5724,18855,5793,18785,5724,18855,5654xe" filled="f" stroked="t" strokeweight=".75pt" strokecolor="#497DBA">
                <v:path arrowok="t"/>
              </v:shape>
            </v:group>
            <v:group style="position:absolute;left:10116;top:6358;width:384;height:2" coordorigin="10116,6358" coordsize="384,2">
              <v:shape style="position:absolute;left:10116;top:6358;width:384;height:2" coordorigin="10116,6358" coordsize="384,0" path="m10116,6358l10500,6358e" filled="f" stroked="t" strokeweight="2.16pt" strokecolor="#F9C090">
                <v:path arrowok="t"/>
              </v:shape>
            </v:group>
            <v:group style="position:absolute;left:10262;top:6308;width:94;height:99" coordorigin="10262,6308" coordsize="94,99">
              <v:shape style="position:absolute;left:10262;top:6308;width:94;height:99" coordorigin="10262,6308" coordsize="94,99" path="m10300,6308l10283,6314,10270,6328,10263,6349,10262,6377,10273,6393,10293,6403,10318,6407,10338,6397,10351,6380,10356,6358,10353,6341,10342,6324,10324,6312,10300,6308e" filled="t" fillcolor="#F9C090" stroked="f">
                <v:path arrowok="t"/>
                <v:fill/>
              </v:shape>
            </v:group>
            <v:group style="position:absolute;left:10262;top:6308;width:94;height:99" coordorigin="10262,6308" coordsize="94,99">
              <v:shape style="position:absolute;left:10262;top:6308;width:94;height:99" coordorigin="10262,6308" coordsize="94,99" path="m10356,6358l10351,6380,10338,6397,10318,6407,10293,6403,10273,6393,10262,6377,10263,6349,10270,6328,10283,6314,10300,6308,10324,6312,10342,6324,10353,6341,10356,6358xe" filled="f" stroked="t" strokeweight=".72pt" strokecolor="#F9C090">
                <v:path arrowok="t"/>
              </v:shape>
            </v:group>
            <v:group style="position:absolute;left:11095;top:6358;width:384;height:2" coordorigin="11095,6358" coordsize="384,2">
              <v:shape style="position:absolute;left:11095;top:6358;width:384;height:2" coordorigin="11095,6358" coordsize="384,0" path="m11095,6358l11479,6358e" filled="f" stroked="t" strokeweight="2.16pt" strokecolor="#9BBA58">
                <v:path arrowok="t"/>
              </v:shape>
            </v:group>
            <v:group style="position:absolute;left:11237;top:6309;width:101;height:97" coordorigin="11237,6309" coordsize="101,97">
              <v:shape style="position:absolute;left:11237;top:6309;width:101;height:97" coordorigin="11237,6309" coordsize="101,97" path="m11273,6309l11254,6319,11242,6337,11237,6359,11242,6378,11254,6394,11273,6404,11300,6406,11319,6396,11333,6379,11338,6358,11338,6355,11332,6336,11320,6321,11300,6312,11273,6309e" filled="t" fillcolor="#9BBA58" stroked="f">
                <v:path arrowok="t"/>
                <v:fill/>
              </v:shape>
            </v:group>
            <v:group style="position:absolute;left:11237;top:6309;width:101;height:97" coordorigin="11237,6309" coordsize="101,97">
              <v:shape style="position:absolute;left:11237;top:6309;width:101;height:97" coordorigin="11237,6309" coordsize="101,97" path="m11338,6358l11333,6379,11319,6396,11300,6406,11273,6404,11254,6394,11242,6378,11237,6359,11242,6337,11254,6319,11273,6309,11300,6312,11320,6321,11332,6336,11338,6355,11338,6358xe" filled="f" stroked="t" strokeweight=".72pt" strokecolor="#9BBA58">
                <v:path arrowok="t"/>
              </v:shape>
            </v:group>
            <v:group style="position:absolute;left:12074;top:6358;width:384;height:2" coordorigin="12074,6358" coordsize="384,2">
              <v:shape style="position:absolute;left:12074;top:6358;width:384;height:2" coordorigin="12074,6358" coordsize="384,0" path="m12074,6358l12458,6358e" filled="f" stroked="t" strokeweight="2.16pt" strokecolor="#7C5F9F">
                <v:path arrowok="t"/>
              </v:shape>
            </v:group>
            <v:group style="position:absolute;left:12216;top:6307;width:101;height:101" coordorigin="12216,6307" coordsize="101,101">
              <v:shape style="position:absolute;left:12216;top:6307;width:101;height:101" coordorigin="12216,6307" coordsize="101,101" path="m12266,6358l12216,6408,12317,6408,12266,6358e" filled="t" fillcolor="#8063A1" stroked="f">
                <v:path arrowok="t"/>
                <v:fill/>
              </v:shape>
              <v:shape style="position:absolute;left:12216;top:6307;width:101;height:101" coordorigin="12216,6307" coordsize="101,101" path="m12317,6307l12216,6307,12266,6358,12317,6307e" filled="t" fillcolor="#8063A1" stroked="f">
                <v:path arrowok="t"/>
                <v:fill/>
              </v:shape>
            </v:group>
            <v:group style="position:absolute;left:12216;top:6307;width:101;height:101" coordorigin="12216,6307" coordsize="101,101">
              <v:shape style="position:absolute;left:12216;top:6307;width:101;height:101" coordorigin="12216,6307" coordsize="101,101" path="m12317,6408l12216,6307e" filled="f" stroked="t" strokeweight=".72pt" strokecolor="#7C5F9F">
                <v:path arrowok="t"/>
              </v:shape>
            </v:group>
            <v:group style="position:absolute;left:12216;top:6307;width:101;height:101" coordorigin="12216,6307" coordsize="101,101">
              <v:shape style="position:absolute;left:12216;top:6307;width:101;height:101" coordorigin="12216,6307" coordsize="101,101" path="m12216,6408l12317,6307e" filled="f" stroked="t" strokeweight=".72pt" strokecolor="#7C5F9F">
                <v:path arrowok="t"/>
              </v:shape>
            </v:group>
            <v:group style="position:absolute;left:13054;top:6358;width:384;height:2" coordorigin="13054,6358" coordsize="384,2">
              <v:shape style="position:absolute;left:13054;top:6358;width:384;height:2" coordorigin="13054,6358" coordsize="384,0" path="m13054,6358l13438,6358e" filled="f" stroked="t" strokeweight="2.16pt" strokecolor="#497DBA">
                <v:path arrowok="t"/>
              </v:shape>
            </v:group>
            <v:group style="position:absolute;left:13197;top:6308;width:100;height:100" coordorigin="13197,6308" coordsize="100,100">
              <v:shape style="position:absolute;left:13197;top:6308;width:100;height:100" coordorigin="13197,6308" coordsize="100,100" path="m13247,6308l13197,6358,13247,6408,13297,6358,13247,6308e" filled="t" fillcolor="#4F81BC" stroked="f">
                <v:path arrowok="t"/>
                <v:fill/>
              </v:shape>
            </v:group>
            <v:group style="position:absolute;left:13197;top:6308;width:100;height:100" coordorigin="13197,6308" coordsize="100,100">
              <v:shape style="position:absolute;left:13197;top:6308;width:100;height:100" coordorigin="13197,6308" coordsize="100,100" path="m13247,6308l13297,6358,13247,6408,13197,6358,13247,6308e" filled="f" stroked="t" strokeweight=".72pt" strokecolor="#497DBA">
                <v:path arrowok="t"/>
              </v:shape>
            </v:group>
            <v:group style="position:absolute;left:4589;top:1569;width:14711;height:5077" coordorigin="4589,1569" coordsize="14711,5077">
              <v:shape style="position:absolute;left:4589;top:1569;width:14711;height:5077" coordorigin="4589,1569" coordsize="14711,5077" path="m4589,6646l19300,6646,19300,1569,4589,1569,4589,6646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950001pt;margin-top:54.956001pt;width:959.33pt;height:416.793995pt;mso-position-horizontal-relative:page;mso-position-vertical-relative:page;z-index:-1193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19176" w:type="dxa"/>
                        <w:gridSpan w:val="6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DD9C4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938953"/>
                          <w:right w:val="single" w:sz="8.48" w:space="0" w:color="DDD9C4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1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DDD9C4"/>
                          <w:right w:val="single" w:sz="8.48" w:space="0" w:color="DDD9C4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DDD9C4"/>
                          <w:right w:val="single" w:sz="8.48" w:space="0" w:color="DDD9C4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1" w:lineRule="exact"/>
                          <w:ind w:left="16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8" w:space="0" w:color="DDD9C4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1" w:lineRule="exact"/>
                          <w:ind w:left="177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1" w:lineRule="exact"/>
                          <w:ind w:left="169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 w:val="restart"/>
                        <w:tcBorders>
                          <w:top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938953"/>
                          <w:bottom w:val="single" w:sz="8.48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938953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938953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8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8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080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080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080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080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080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19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69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114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95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29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88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93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7992" w:space="0" w:color="DDD9C4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94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87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7992" w:space="0" w:color="EDEBE0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7992" w:space="0" w:color="DDD9C4"/>
                          <w:bottom w:val="single" w:sz="8.48016" w:space="0" w:color="938953"/>
                          <w:left w:val="single" w:sz="8.48" w:space="0" w:color="938953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29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31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938953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70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7992" w:space="0" w:color="DDD9C4"/>
                          <w:bottom w:val="single" w:sz="8.48016" w:space="0" w:color="938953"/>
                          <w:left w:val="single" w:sz="8.48" w:space="0" w:color="DDD9C4"/>
                          <w:right w:val="single" w:sz="8.48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393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8" w:space="0" w:color="DDD9C4"/>
                          <w:right w:val="single" w:sz="8.47992" w:space="0" w:color="DDD9C4"/>
                        </w:tcBorders>
                      </w:tcPr>
                      <w:p>
                        <w:pPr>
                          <w:spacing w:before="0" w:after="0" w:line="224" w:lineRule="exact"/>
                          <w:ind w:left="410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  <w:t>102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7992" w:space="0" w:color="EDEBE0"/>
                          <w:bottom w:val="single" w:sz="8.48016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</w:tcPr>
                      <w:p>
                        <w:pPr>
                          <w:spacing w:before="0" w:after="0" w:line="224" w:lineRule="exact"/>
                          <w:ind w:right="5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47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938953"/>
                          <w:right w:val="single" w:sz="8.48" w:space="0" w:color="DDD9C4"/>
                        </w:tcBorders>
                        <w:shd w:val="clear" w:color="auto" w:fill="F3F1E9"/>
                      </w:tcPr>
                      <w:p>
                        <w:pPr>
                          <w:spacing w:before="0" w:after="0" w:line="224" w:lineRule="exact"/>
                          <w:ind w:left="25" w:right="-2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Total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DDD9C4"/>
                          <w:right w:val="single" w:sz="8.48" w:space="0" w:color="DDD9C4"/>
                        </w:tcBorders>
                        <w:shd w:val="clear" w:color="auto" w:fill="FCE9D9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2516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DDD9C4"/>
                          <w:right w:val="single" w:sz="8.48" w:space="0" w:color="DDD9C4"/>
                        </w:tcBorders>
                        <w:shd w:val="clear" w:color="auto" w:fill="C4D69B"/>
                      </w:tcPr>
                      <w:p>
                        <w:pPr>
                          <w:spacing w:before="0" w:after="0" w:line="224" w:lineRule="exact"/>
                          <w:ind w:left="292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2854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8" w:space="0" w:color="DDD9C4"/>
                          <w:right w:val="single" w:sz="8.47992" w:space="0" w:color="DDD9C4"/>
                        </w:tcBorders>
                        <w:shd w:val="clear" w:color="auto" w:fill="CCC0DA"/>
                      </w:tcPr>
                      <w:p>
                        <w:pPr>
                          <w:spacing w:before="0" w:after="0" w:line="224" w:lineRule="exact"/>
                          <w:ind w:left="309" w:right="-44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2820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.48016" w:space="0" w:color="938953"/>
                          <w:bottom w:val="single" w:sz="8.47992" w:space="0" w:color="938953"/>
                          <w:left w:val="single" w:sz="8.47992" w:space="0" w:color="DDD9C4"/>
                          <w:right w:val="single" w:sz="8.47992" w:space="0" w:color="938953"/>
                        </w:tcBorders>
                        <w:shd w:val="clear" w:color="auto" w:fill="C5D9F0"/>
                      </w:tcPr>
                      <w:p>
                        <w:pPr>
                          <w:spacing w:before="0" w:after="0" w:line="224" w:lineRule="exact"/>
                          <w:jc w:val="righ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99"/>
                            <w:b/>
                            <w:bCs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628" w:type="dxa"/>
                        <w:vMerge/>
                        <w:tcBorders>
                          <w:bottom w:val="nil" w:sz="6" w:space="0" w:color="auto"/>
                          <w:left w:val="single" w:sz="8.47992" w:space="0" w:color="938953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600004" w:type="dxa"/>
      </w:tblPr>
      <w:tblGrid/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Avg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81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92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91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ax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6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125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2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107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5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67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71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final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ali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22" w:hRule="exact"/>
        </w:trPr>
        <w:tc>
          <w:tcPr>
            <w:tcW w:w="6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6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79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2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7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92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94" w:right="22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51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77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4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rtifica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asta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5/3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/20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8.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sectPr>
      <w:type w:val="continuous"/>
      <w:pgSz w:w="20160" w:h="12240" w:orient="landscape"/>
      <w:pgMar w:top="760" w:bottom="2700" w:left="2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.280001pt;margin-top:471.630005pt;width:21.129387pt;height:48.676pt;mso-position-horizontal-relative:page;mso-position-vertical-relative:page;z-index:-11955" type="#_x0000_t202" filled="f" stroked="f">
          <v:textbox inset="0,0,0,0">
            <w:txbxContent>
              <w:p>
                <w:pPr>
                  <w:spacing w:before="0" w:after="0" w:line="223" w:lineRule="exact"/>
                  <w:ind w:left="20" w:right="45"/>
                  <w:jc w:val="both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  <w:b/>
                    <w:bCs/>
                    <w:position w:val="1"/>
                  </w:rPr>
                  <w:t>Avg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37"/>
                  <w:jc w:val="both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ax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  <w:b/>
                    <w:bCs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ed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pt;margin-top:471.630005pt;width:17.116733pt;height:48.676pt;mso-position-horizontal-relative:page;mso-position-vertical-relative:page;z-index:-11954" type="#_x0000_t202" filled="f" stroked="f">
          <v:textbox inset="0,0,0,0">
            <w:txbxContent>
              <w:p>
                <w:pPr>
                  <w:spacing w:before="0" w:after="0" w:line="223" w:lineRule="exact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  <w:position w:val="1"/>
                  </w:rPr>
                  <w:t>89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5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121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71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88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2.080002pt;margin-top:471.630005pt;width:17.116733pt;height:48.676pt;mso-position-horizontal-relative:page;mso-position-vertical-relative:page;z-index:-11953" type="#_x0000_t202" filled="f" stroked="f">
          <v:textbox inset="0,0,0,0">
            <w:txbxContent>
              <w:p>
                <w:pPr>
                  <w:spacing w:before="0" w:after="0" w:line="223" w:lineRule="exact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  <w:position w:val="1"/>
                  </w:rPr>
                  <w:t>88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5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100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77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90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0.020004pt;margin-top:471.630005pt;width:17.116733pt;height:48.676pt;mso-position-horizontal-relative:page;mso-position-vertical-relative:page;z-index:-11952" type="#_x0000_t202" filled="f" stroked="f">
          <v:textbox inset="0,0,0,0">
            <w:txbxContent>
              <w:p>
                <w:pPr>
                  <w:spacing w:before="0" w:after="0" w:line="223" w:lineRule="exact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  <w:position w:val="1"/>
                  </w:rPr>
                  <w:t>93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5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116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75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94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940002pt;margin-top:471.630005pt;width:17.116733pt;height:48.676pt;mso-position-horizontal-relative:page;mso-position-vertical-relative:page;z-index:-11951" type="#_x0000_t202" filled="f" stroked="f">
          <v:textbox inset="0,0,0,0">
            <w:txbxContent>
              <w:p>
                <w:pPr>
                  <w:spacing w:before="0" w:after="0" w:line="223" w:lineRule="exact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  <w:position w:val="1"/>
                  </w:rPr>
                  <w:t>91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5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108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67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92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460007pt;margin-top:483.869995pt;width:426.250617pt;height:36.436pt;mso-position-horizontal-relative:page;mso-position-vertical-relative:page;z-index:-11950" type="#_x0000_t202" filled="f" stroked="f">
          <v:textbox inset="0,0,0,0">
            <w:txbxContent>
              <w:p>
                <w:pPr>
                  <w:spacing w:before="0" w:after="0" w:line="223" w:lineRule="exact"/>
                  <w:ind w:left="20" w:right="-2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  <w:position w:val="1"/>
                  </w:rPr>
                  <w:t>OT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  <w:position w:val="1"/>
                  </w:rPr>
                  <w:t>: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*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ñ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2017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-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li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;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arc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final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racio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al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9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ión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lid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ali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aci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ó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*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*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ñ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2018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-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4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li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;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rtifica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ción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7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gi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tr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0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te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asta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5/3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/20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8.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.280001pt;margin-top:471.630005pt;width:21.129387pt;height:48.676pt;mso-position-horizontal-relative:page;mso-position-vertical-relative:page;z-index:-11949" type="#_x0000_t202" filled="f" stroked="f">
          <v:textbox inset="0,0,0,0">
            <w:txbxContent>
              <w:p>
                <w:pPr>
                  <w:spacing w:before="0" w:after="0" w:line="223" w:lineRule="exact"/>
                  <w:ind w:left="20" w:right="45"/>
                  <w:jc w:val="both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  <w:b/>
                    <w:bCs/>
                    <w:position w:val="1"/>
                  </w:rPr>
                  <w:t>Avg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37"/>
                  <w:jc w:val="both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ax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  <w:b/>
                    <w:bCs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</w:rPr>
                  <w:t>ed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40001pt;margin-top:471.630005pt;width:12.076733pt;height:48.676pt;mso-position-horizontal-relative:page;mso-position-vertical-relative:page;z-index:-11948" type="#_x0000_t202" filled="f" stroked="f">
          <v:textbox inset="0,0,0,0">
            <w:txbxContent>
              <w:p>
                <w:pPr>
                  <w:spacing w:before="0" w:after="0" w:line="223" w:lineRule="exact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1"/>
                  </w:rPr>
                  <w:t>78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95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62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78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.120003pt;margin-top:471.630005pt;width:12.076733pt;height:48.676pt;mso-position-horizontal-relative:page;mso-position-vertical-relative:page;z-index:-11947" type="#_x0000_t202" filled="f" stroked="f">
          <v:textbox inset="0,0,0,0">
            <w:txbxContent>
              <w:p>
                <w:pPr>
                  <w:spacing w:before="0" w:after="0" w:line="223" w:lineRule="exact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1"/>
                  </w:rPr>
                  <w:t>79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95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67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79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5.059998pt;margin-top:471.630005pt;width:12.076733pt;height:48.676pt;mso-position-horizontal-relative:page;mso-position-vertical-relative:page;z-index:-11946" type="#_x0000_t202" filled="f" stroked="f">
          <v:textbox inset="0,0,0,0">
            <w:txbxContent>
              <w:p>
                <w:pPr>
                  <w:spacing w:before="0" w:after="0" w:line="223" w:lineRule="exact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1"/>
                  </w:rPr>
                  <w:t>80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97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57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81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940002pt;margin-top:471.630005pt;width:17.116733pt;height:48.676pt;mso-position-horizontal-relative:page;mso-position-vertical-relative:page;z-index:-11945" type="#_x0000_t202" filled="f" stroked="f">
          <v:textbox inset="0,0,0,0">
            <w:txbxContent>
              <w:p>
                <w:pPr>
                  <w:spacing w:before="0" w:after="0" w:line="223" w:lineRule="exact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  <w:position w:val="1"/>
                  </w:rPr>
                  <w:t>85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5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110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63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86" w:right="-35"/>
                  <w:jc w:val="center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99"/>
                  </w:rPr>
                  <w:t>85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460007pt;margin-top:483.869995pt;width:426.250617pt;height:36.436pt;mso-position-horizontal-relative:page;mso-position-vertical-relative:page;z-index:-11944" type="#_x0000_t202" filled="f" stroked="f">
          <v:textbox inset="0,0,0,0">
            <w:txbxContent>
              <w:p>
                <w:pPr>
                  <w:spacing w:before="0" w:after="0" w:line="223" w:lineRule="exact"/>
                  <w:ind w:left="20" w:right="-2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  <w:position w:val="1"/>
                  </w:rPr>
                  <w:t>OT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b/>
                    <w:bCs/>
                    <w:position w:val="1"/>
                  </w:rPr>
                  <w:t>: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*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ñ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2017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-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li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;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arc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final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racio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al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9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ión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lid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ali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aci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ó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Pr/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*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*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ñ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2018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-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4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li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;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rtifica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De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ción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7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gi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tr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os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0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en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te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asta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5/3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/20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-1"/>
                    <w:w w:val="100"/>
                  </w:rPr>
                  <w:t>1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  <w:t>8.</w:t>
                </w:r>
                <w:r>
                  <w:rPr>
                    <w:rFonts w:ascii="Calibri" w:hAnsi="Calibri" w:cs="Calibri" w:eastAsia="Calibri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5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56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4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42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4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40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3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38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3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36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3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34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3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32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3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30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5pt;margin-top:23.389999pt;width:522.658343pt;height:16.04pt;mso-position-horizontal-relative:page;mso-position-vertical-relative:page;z-index:-1192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Calibri" w:hAnsi="Calibri" w:cs="Calibri" w:eastAsia="Calibri"/>
                    <w:sz w:val="28"/>
                    <w:szCs w:val="28"/>
                  </w:rPr>
                </w:pPr>
                <w:rPr/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ame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ud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mo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áf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co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ón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Cal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-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í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ic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Vit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2C2C2C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59999pt;margin-top:23.84pt;width:44.358671pt;height:13.04pt;mso-position-horizontal-relative:page;mso-position-vertical-relative:page;z-index:-11928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6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4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/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2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0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2.xml"/><Relationship Id="rId11" Type="http://schemas.openxmlformats.org/officeDocument/2006/relationships/footer" Target="footer5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header" Target="header4.xml"/><Relationship Id="rId15" Type="http://schemas.openxmlformats.org/officeDocument/2006/relationships/footer" Target="footer7.xml"/><Relationship Id="rId16" Type="http://schemas.openxmlformats.org/officeDocument/2006/relationships/header" Target="header5.xml"/><Relationship Id="rId17" Type="http://schemas.openxmlformats.org/officeDocument/2006/relationships/footer" Target="footer8.xml"/><Relationship Id="rId18" Type="http://schemas.openxmlformats.org/officeDocument/2006/relationships/header" Target="header6.xml"/><Relationship Id="rId19" Type="http://schemas.openxmlformats.org/officeDocument/2006/relationships/footer" Target="footer9.xml"/><Relationship Id="rId20" Type="http://schemas.openxmlformats.org/officeDocument/2006/relationships/header" Target="header7.xml"/><Relationship Id="rId21" Type="http://schemas.openxmlformats.org/officeDocument/2006/relationships/footer" Target="footer10.xml"/><Relationship Id="rId22" Type="http://schemas.openxmlformats.org/officeDocument/2006/relationships/header" Target="header8.xml"/><Relationship Id="rId23" Type="http://schemas.openxmlformats.org/officeDocument/2006/relationships/footer" Target="footer11.xml"/><Relationship Id="rId24" Type="http://schemas.openxmlformats.org/officeDocument/2006/relationships/header" Target="header9.xml"/><Relationship Id="rId25" Type="http://schemas.openxmlformats.org/officeDocument/2006/relationships/footer" Target="footer1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M. Juiz Gallego</dc:creator>
  <dcterms:created xsi:type="dcterms:W3CDTF">2021-03-07T12:37:04Z</dcterms:created>
  <dcterms:modified xsi:type="dcterms:W3CDTF">2021-03-07T12:37:04Z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2021-03-07T00:00:00Z</vt:filetime>
  </property>
</Properties>
</file>